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9EF5A" w14:textId="710982DD" w:rsidR="00A13FB2" w:rsidRPr="00204FC2" w:rsidRDefault="000458F6" w:rsidP="004F2622">
      <w:pPr>
        <w:rPr>
          <w:sz w:val="21"/>
          <w:szCs w:val="28"/>
        </w:rPr>
      </w:pPr>
      <w:bookmarkStart w:id="0" w:name="_Hlk109467617"/>
      <w:bookmarkEnd w:id="0"/>
      <w:r w:rsidRPr="00204FC2">
        <w:rPr>
          <w:rFonts w:ascii="IBM Plex Sans Medium" w:hAnsi="IBM Plex Sans Medium"/>
          <w:b/>
          <w:bCs/>
          <w:noProof/>
          <w:color w:val="000000" w:themeColor="text1"/>
          <w:sz w:val="52"/>
          <w:szCs w:val="52"/>
        </w:rPr>
        <mc:AlternateContent>
          <mc:Choice Requires="wps">
            <w:drawing>
              <wp:anchor distT="0" distB="0" distL="114300" distR="114300" simplePos="0" relativeHeight="251661312" behindDoc="0" locked="0" layoutInCell="1" allowOverlap="1" wp14:anchorId="14EE4EE6" wp14:editId="1388C975">
                <wp:simplePos x="0" y="0"/>
                <wp:positionH relativeFrom="column">
                  <wp:posOffset>-685800</wp:posOffset>
                </wp:positionH>
                <wp:positionV relativeFrom="paragraph">
                  <wp:posOffset>-905608</wp:posOffset>
                </wp:positionV>
                <wp:extent cx="7842739" cy="10726616"/>
                <wp:effectExtent l="0" t="0" r="19050" b="17780"/>
                <wp:wrapNone/>
                <wp:docPr id="17" name="Rectangle 17"/>
                <wp:cNvGraphicFramePr/>
                <a:graphic xmlns:a="http://schemas.openxmlformats.org/drawingml/2006/main">
                  <a:graphicData uri="http://schemas.microsoft.com/office/word/2010/wordprocessingShape">
                    <wps:wsp>
                      <wps:cNvSpPr/>
                      <wps:spPr>
                        <a:xfrm>
                          <a:off x="0" y="0"/>
                          <a:ext cx="7842739" cy="10726616"/>
                        </a:xfrm>
                        <a:prstGeom prst="rect">
                          <a:avLst/>
                        </a:prstGeom>
                        <a:solidFill>
                          <a:srgbClr val="262626"/>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C62716" w14:textId="77777777" w:rsidR="00EB6533" w:rsidRDefault="00EB6533" w:rsidP="000458F6">
                            <w:pPr>
                              <w:ind w:left="720"/>
                              <w:rPr>
                                <w:rFonts w:ascii="IBM Plex Sans Medium" w:hAnsi="IBM Plex Sans Medium"/>
                                <w:b/>
                                <w:bCs/>
                                <w:sz w:val="48"/>
                                <w:szCs w:val="48"/>
                              </w:rPr>
                            </w:pPr>
                          </w:p>
                          <w:p w14:paraId="34D628F8" w14:textId="77777777" w:rsidR="00EB6533" w:rsidRPr="00112C16" w:rsidRDefault="00EB6533" w:rsidP="000458F6">
                            <w:pPr>
                              <w:ind w:left="720"/>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pPr>
                            <w:r w:rsidRPr="00112C16">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t>Lab Guide</w:t>
                            </w:r>
                          </w:p>
                          <w:p w14:paraId="16EE91DB" w14:textId="53D63D15" w:rsidR="00EB6533" w:rsidRDefault="006C2A41" w:rsidP="000458F6">
                            <w:pPr>
                              <w:ind w:left="720"/>
                              <w:rPr>
                                <w:rFonts w:ascii="IBM Plex Sans Light" w:hAnsi="IBM Plex Sans Light"/>
                                <w:sz w:val="48"/>
                                <w:szCs w:val="48"/>
                              </w:rPr>
                            </w:pPr>
                            <w:r>
                              <w:rPr>
                                <w:rFonts w:ascii="IBM Plex Sans Light" w:hAnsi="IBM Plex Sans Light"/>
                                <w:sz w:val="48"/>
                                <w:szCs w:val="48"/>
                              </w:rPr>
                              <w:t>Explor</w:t>
                            </w:r>
                            <w:r w:rsidR="00583714">
                              <w:rPr>
                                <w:rFonts w:ascii="IBM Plex Sans Light" w:hAnsi="IBM Plex Sans Light"/>
                                <w:sz w:val="48"/>
                                <w:szCs w:val="48"/>
                              </w:rPr>
                              <w:t>ing</w:t>
                            </w:r>
                            <w:r>
                              <w:rPr>
                                <w:rFonts w:ascii="IBM Plex Sans Light" w:hAnsi="IBM Plex Sans Light"/>
                                <w:sz w:val="48"/>
                                <w:szCs w:val="48"/>
                              </w:rPr>
                              <w:t xml:space="preserve"> the RPA </w:t>
                            </w:r>
                            <w:r w:rsidR="002562B6">
                              <w:rPr>
                                <w:rFonts w:ascii="IBM Plex Sans Light" w:hAnsi="IBM Plex Sans Light"/>
                                <w:sz w:val="48"/>
                                <w:szCs w:val="48"/>
                              </w:rPr>
                              <w:t xml:space="preserve">Asynchronous </w:t>
                            </w:r>
                            <w:r>
                              <w:rPr>
                                <w:rFonts w:ascii="IBM Plex Sans Light" w:hAnsi="IBM Plex Sans Light"/>
                                <w:sz w:val="48"/>
                                <w:szCs w:val="48"/>
                              </w:rPr>
                              <w:t>API</w:t>
                            </w:r>
                          </w:p>
                          <w:p w14:paraId="7EC4D455" w14:textId="77777777" w:rsidR="00EB6533" w:rsidRPr="00112C16" w:rsidRDefault="00EB6533" w:rsidP="000458F6">
                            <w:pPr>
                              <w:ind w:left="720"/>
                              <w:rPr>
                                <w:rFonts w:ascii="IBM Plex Sans Light" w:hAnsi="IBM Plex Sans Light"/>
                                <w:sz w:val="48"/>
                                <w:szCs w:val="48"/>
                              </w:rPr>
                            </w:pPr>
                          </w:p>
                          <w:p w14:paraId="0B24561E" w14:textId="77777777" w:rsidR="006C2A41" w:rsidRDefault="006C2A41" w:rsidP="008D3039">
                            <w:pPr>
                              <w:ind w:left="720"/>
                              <w:rPr>
                                <w:rFonts w:ascii="IBM Plex Sans Light" w:hAnsi="IBM Plex Sans Light"/>
                                <w:sz w:val="24"/>
                              </w:rPr>
                            </w:pPr>
                            <w:r>
                              <w:rPr>
                                <w:rFonts w:ascii="IBM Plex Sans Light" w:hAnsi="IBM Plex Sans Light"/>
                                <w:sz w:val="24"/>
                              </w:rPr>
                              <w:t>Nigel T. Crowther</w:t>
                            </w:r>
                            <w:r w:rsidRPr="00EB6533">
                              <w:rPr>
                                <w:rFonts w:ascii="IBM Plex Sans Light" w:hAnsi="IBM Plex Sans Light"/>
                                <w:sz w:val="24"/>
                              </w:rPr>
                              <w:t xml:space="preserve"> </w:t>
                            </w:r>
                          </w:p>
                          <w:p w14:paraId="0E7B8BE4" w14:textId="07533589" w:rsidR="00EB6533" w:rsidRPr="00EB6533" w:rsidRDefault="00EB6533" w:rsidP="000458F6">
                            <w:pPr>
                              <w:ind w:left="720"/>
                              <w:rPr>
                                <w:rFonts w:ascii="IBM Plex Sans Light" w:hAnsi="IBM Plex Sans Light"/>
                                <w:sz w:val="24"/>
                              </w:rPr>
                            </w:pPr>
                          </w:p>
                          <w:p w14:paraId="4827D8B1" w14:textId="1E88F537" w:rsidR="00EB6533" w:rsidRDefault="00EB6533" w:rsidP="000458F6">
                            <w:pPr>
                              <w:ind w:left="720"/>
                              <w:rPr>
                                <w:rFonts w:ascii="IBM Plex Sans Light" w:hAnsi="IBM Plex Sans Light"/>
                                <w:sz w:val="24"/>
                              </w:rPr>
                            </w:pPr>
                          </w:p>
                          <w:p w14:paraId="07340E55" w14:textId="77777777" w:rsidR="00EB6533" w:rsidRPr="00EB6533" w:rsidRDefault="00EB6533" w:rsidP="000458F6">
                            <w:pPr>
                              <w:ind w:left="720"/>
                              <w:rPr>
                                <w:rFonts w:ascii="IBM Plex Sans Light" w:hAnsi="IBM Plex Sans Light"/>
                                <w:sz w:val="24"/>
                              </w:rPr>
                            </w:pPr>
                          </w:p>
                          <w:p w14:paraId="101B8DB4" w14:textId="7056D5C2" w:rsidR="00EB6533" w:rsidRDefault="00EB6533" w:rsidP="008E4EA3">
                            <w:pPr>
                              <w:ind w:left="720"/>
                              <w:rPr>
                                <w:rFonts w:ascii="IBM Plex Sans Light" w:hAnsi="IBM Plex Sans Light"/>
                                <w:color w:val="FFFFFF" w:themeColor="background1"/>
                                <w:lang w:val="fi-FI"/>
                              </w:rPr>
                            </w:pPr>
                          </w:p>
                          <w:p w14:paraId="4E5363DE" w14:textId="702B272B" w:rsidR="00EB6533" w:rsidRDefault="00EB6533" w:rsidP="008E4EA3">
                            <w:pPr>
                              <w:ind w:left="720"/>
                              <w:rPr>
                                <w:rFonts w:ascii="IBM Plex Sans Light" w:hAnsi="IBM Plex Sans Light"/>
                                <w:color w:val="FFFFFF" w:themeColor="background1"/>
                                <w:lang w:val="fi-FI"/>
                              </w:rPr>
                            </w:pPr>
                          </w:p>
                          <w:p w14:paraId="428A8F90" w14:textId="268B40B5" w:rsidR="00EB6533" w:rsidRPr="009A183F" w:rsidRDefault="00EB6533" w:rsidP="00EB6533">
                            <w:pPr>
                              <w:ind w:left="720"/>
                              <w:jc w:val="center"/>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EB6533" w:rsidRPr="009A183F" w:rsidRDefault="00EB6533" w:rsidP="00EB6533">
                            <w:pPr>
                              <w:ind w:left="720"/>
                              <w:jc w:val="center"/>
                              <w:rPr>
                                <w:rFonts w:ascii="IBM Plex Sans Light" w:hAnsi="IBM Plex Sans Light"/>
                                <w:color w:val="FFFFFF" w:themeColor="background1"/>
                              </w:rPr>
                            </w:pPr>
                          </w:p>
                          <w:p w14:paraId="330ECCF9" w14:textId="2D3CEAFA" w:rsidR="00EB6533" w:rsidRPr="009A183F" w:rsidRDefault="00EB6533" w:rsidP="00EB6533">
                            <w:pPr>
                              <w:ind w:left="720"/>
                              <w:jc w:val="center"/>
                              <w:rPr>
                                <w:rFonts w:ascii="IBM Plex Sans Light" w:hAnsi="IBM Plex Sans Light"/>
                                <w:color w:val="FFFFFF" w:themeColor="background1"/>
                                <w:sz w:val="28"/>
                                <w:szCs w:val="28"/>
                              </w:rPr>
                            </w:pPr>
                            <w:r w:rsidRPr="009A183F">
                              <w:rPr>
                                <w:rFonts w:ascii="IBM Plex Sans Light" w:hAnsi="IBM Plex Sans Light"/>
                                <w:color w:val="FFFFFF" w:themeColor="background1"/>
                                <w:sz w:val="28"/>
                                <w:szCs w:val="28"/>
                              </w:rPr>
                              <w:t>Version 1.</w:t>
                            </w:r>
                            <w:r w:rsidR="006C2A41">
                              <w:rPr>
                                <w:rFonts w:ascii="IBM Plex Sans Light" w:hAnsi="IBM Plex Sans Light"/>
                                <w:color w:val="FFFFFF" w:themeColor="background1"/>
                                <w:sz w:val="28"/>
                                <w:szCs w:val="28"/>
                              </w:rPr>
                              <w:t>0</w:t>
                            </w:r>
                            <w:r w:rsidRPr="009A183F">
                              <w:rPr>
                                <w:rFonts w:ascii="IBM Plex Sans Light" w:hAnsi="IBM Plex Sans Light"/>
                                <w:color w:val="FFFFFF" w:themeColor="background1"/>
                                <w:sz w:val="28"/>
                                <w:szCs w:val="28"/>
                              </w:rPr>
                              <w:t xml:space="preserve"> for </w:t>
                            </w:r>
                            <w:r w:rsidR="00832C21">
                              <w:rPr>
                                <w:rFonts w:ascii="IBM Plex Sans Light" w:hAnsi="IBM Plex Sans Light"/>
                                <w:color w:val="FFFFFF" w:themeColor="background1"/>
                                <w:sz w:val="28"/>
                                <w:szCs w:val="28"/>
                              </w:rPr>
                              <w:t>General Availability</w:t>
                            </w:r>
                            <w:r w:rsidRPr="009A183F">
                              <w:rPr>
                                <w:rFonts w:ascii="IBM Plex Sans Light" w:hAnsi="IBM Plex Sans Light"/>
                                <w:color w:val="FFFFFF" w:themeColor="background1"/>
                                <w:sz w:val="28"/>
                                <w:szCs w:val="28"/>
                              </w:rPr>
                              <w:t xml:space="preserve"> </w:t>
                            </w:r>
                          </w:p>
                          <w:p w14:paraId="0C39230E" w14:textId="07029493" w:rsidR="00EB6533" w:rsidRPr="009A183F" w:rsidRDefault="00EB6533" w:rsidP="008E4EA3">
                            <w:pPr>
                              <w:ind w:left="720"/>
                              <w:rPr>
                                <w:rFonts w:ascii="IBM Plex Sans Light" w:hAnsi="IBM Plex Sans Light"/>
                                <w:color w:val="FFFFFF" w:themeColor="background1"/>
                                <w:sz w:val="28"/>
                                <w:szCs w:val="28"/>
                              </w:rPr>
                            </w:pPr>
                          </w:p>
                          <w:p w14:paraId="71C09F97" w14:textId="6012CDBE" w:rsidR="00EB6533" w:rsidRDefault="00EB6533" w:rsidP="000458F6">
                            <w:pPr>
                              <w:rPr>
                                <w:rFonts w:ascii="IBM Plex Sans Light" w:hAnsi="IBM Plex Sans Light"/>
                                <w:color w:val="FFFFFF" w:themeColor="background1"/>
                              </w:rPr>
                            </w:pPr>
                          </w:p>
                          <w:p w14:paraId="4C6BDE72" w14:textId="77777777" w:rsidR="00EB6533" w:rsidRDefault="00EB6533" w:rsidP="000458F6">
                            <w:pPr>
                              <w:rPr>
                                <w:rFonts w:ascii="IBM Plex Sans Light" w:hAnsi="IBM Plex Sans Light"/>
                                <w:color w:val="FFFFFF" w:themeColor="background1"/>
                              </w:rPr>
                            </w:pPr>
                          </w:p>
                          <w:p w14:paraId="655B9E3B" w14:textId="1FFF86D5" w:rsidR="00EB6533" w:rsidRDefault="00EB6533" w:rsidP="000458F6">
                            <w:pPr>
                              <w:rPr>
                                <w:rFonts w:ascii="IBM Plex Sans Light" w:hAnsi="IBM Plex Sans Light"/>
                                <w:color w:val="FFFFFF" w:themeColor="background1"/>
                              </w:rPr>
                            </w:pPr>
                          </w:p>
                          <w:p w14:paraId="28E456E6" w14:textId="5AE66DE6" w:rsidR="00EB6533" w:rsidRDefault="00EB6533" w:rsidP="000458F6">
                            <w:pPr>
                              <w:rPr>
                                <w:rFonts w:ascii="IBM Plex Sans Light" w:hAnsi="IBM Plex Sans Light"/>
                                <w:color w:val="FFFFFF" w:themeColor="background1"/>
                              </w:rPr>
                            </w:pPr>
                          </w:p>
                          <w:p w14:paraId="384E75C5" w14:textId="73169410" w:rsidR="00EB6533" w:rsidRDefault="00EB6533" w:rsidP="000458F6">
                            <w:pPr>
                              <w:ind w:left="720"/>
                              <w:rPr>
                                <w:rFonts w:ascii="IBM Plex Sans Light" w:hAnsi="IBM Plex Sans Light"/>
                                <w:color w:val="FFFFFF" w:themeColor="background1"/>
                              </w:rPr>
                            </w:pPr>
                          </w:p>
                          <w:p w14:paraId="443B2B10" w14:textId="77777777" w:rsidR="00EB6533" w:rsidRPr="008E4EA3" w:rsidRDefault="00EB6533" w:rsidP="000458F6">
                            <w:pPr>
                              <w:ind w:left="720"/>
                              <w:rPr>
                                <w:rFonts w:ascii="IBM Plex Sans Light" w:hAnsi="IBM Plex Sans Light"/>
                              </w:rPr>
                            </w:pPr>
                          </w:p>
                          <w:p w14:paraId="3508D684" w14:textId="3810687A" w:rsidR="00EB6533" w:rsidRPr="00D868D0" w:rsidRDefault="00EB6533"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E4EE6" id="Rectangle 17" o:spid="_x0000_s1026" style="position:absolute;margin-left:-54pt;margin-top:-71.3pt;width:617.55pt;height:84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" fillcolor="#262626" strokecolor="#1f4d78 [1604]" strokeweight="1pt">
                <v:textbox>
                  <w:txbxContent>
                    <w:p w14:paraId="08C62716" w14:textId="77777777" w:rsidR="00EB6533" w:rsidRDefault="00EB6533" w:rsidP="000458F6">
                      <w:pPr>
                        <w:ind w:left="720"/>
                        <w:rPr>
                          <w:rFonts w:ascii="IBM Plex Sans Medium" w:hAnsi="IBM Plex Sans Medium"/>
                          <w:b/>
                          <w:bCs/>
                          <w:sz w:val="48"/>
                          <w:szCs w:val="48"/>
                        </w:rPr>
                      </w:pPr>
                    </w:p>
                    <w:p w14:paraId="34D628F8" w14:textId="77777777" w:rsidR="00EB6533" w:rsidRPr="00112C16" w:rsidRDefault="00EB6533" w:rsidP="000458F6">
                      <w:pPr>
                        <w:ind w:left="720"/>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pPr>
                      <w:r w:rsidRPr="00112C16">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t>Lab Guide</w:t>
                      </w:r>
                    </w:p>
                    <w:p w14:paraId="16EE91DB" w14:textId="53D63D15" w:rsidR="00EB6533" w:rsidRDefault="006C2A41" w:rsidP="000458F6">
                      <w:pPr>
                        <w:ind w:left="720"/>
                        <w:rPr>
                          <w:rFonts w:ascii="IBM Plex Sans Light" w:hAnsi="IBM Plex Sans Light"/>
                          <w:sz w:val="48"/>
                          <w:szCs w:val="48"/>
                        </w:rPr>
                      </w:pPr>
                      <w:r>
                        <w:rPr>
                          <w:rFonts w:ascii="IBM Plex Sans Light" w:hAnsi="IBM Plex Sans Light"/>
                          <w:sz w:val="48"/>
                          <w:szCs w:val="48"/>
                        </w:rPr>
                        <w:t>Explor</w:t>
                      </w:r>
                      <w:r w:rsidR="00583714">
                        <w:rPr>
                          <w:rFonts w:ascii="IBM Plex Sans Light" w:hAnsi="IBM Plex Sans Light"/>
                          <w:sz w:val="48"/>
                          <w:szCs w:val="48"/>
                        </w:rPr>
                        <w:t>ing</w:t>
                      </w:r>
                      <w:r>
                        <w:rPr>
                          <w:rFonts w:ascii="IBM Plex Sans Light" w:hAnsi="IBM Plex Sans Light"/>
                          <w:sz w:val="48"/>
                          <w:szCs w:val="48"/>
                        </w:rPr>
                        <w:t xml:space="preserve"> the RPA </w:t>
                      </w:r>
                      <w:r w:rsidR="002562B6">
                        <w:rPr>
                          <w:rFonts w:ascii="IBM Plex Sans Light" w:hAnsi="IBM Plex Sans Light"/>
                          <w:sz w:val="48"/>
                          <w:szCs w:val="48"/>
                        </w:rPr>
                        <w:t xml:space="preserve">Asynchronous </w:t>
                      </w:r>
                      <w:r>
                        <w:rPr>
                          <w:rFonts w:ascii="IBM Plex Sans Light" w:hAnsi="IBM Plex Sans Light"/>
                          <w:sz w:val="48"/>
                          <w:szCs w:val="48"/>
                        </w:rPr>
                        <w:t>API</w:t>
                      </w:r>
                    </w:p>
                    <w:p w14:paraId="7EC4D455" w14:textId="77777777" w:rsidR="00EB6533" w:rsidRPr="00112C16" w:rsidRDefault="00EB6533" w:rsidP="000458F6">
                      <w:pPr>
                        <w:ind w:left="720"/>
                        <w:rPr>
                          <w:rFonts w:ascii="IBM Plex Sans Light" w:hAnsi="IBM Plex Sans Light"/>
                          <w:sz w:val="48"/>
                          <w:szCs w:val="48"/>
                        </w:rPr>
                      </w:pPr>
                    </w:p>
                    <w:p w14:paraId="0B24561E" w14:textId="77777777" w:rsidR="006C2A41" w:rsidRDefault="006C2A41" w:rsidP="008D3039">
                      <w:pPr>
                        <w:ind w:left="720"/>
                        <w:rPr>
                          <w:rFonts w:ascii="IBM Plex Sans Light" w:hAnsi="IBM Plex Sans Light"/>
                          <w:sz w:val="24"/>
                        </w:rPr>
                      </w:pPr>
                      <w:r>
                        <w:rPr>
                          <w:rFonts w:ascii="IBM Plex Sans Light" w:hAnsi="IBM Plex Sans Light"/>
                          <w:sz w:val="24"/>
                        </w:rPr>
                        <w:t>Nigel T. Crowther</w:t>
                      </w:r>
                      <w:r w:rsidRPr="00EB6533">
                        <w:rPr>
                          <w:rFonts w:ascii="IBM Plex Sans Light" w:hAnsi="IBM Plex Sans Light"/>
                          <w:sz w:val="24"/>
                        </w:rPr>
                        <w:t xml:space="preserve"> </w:t>
                      </w:r>
                    </w:p>
                    <w:p w14:paraId="0E7B8BE4" w14:textId="07533589" w:rsidR="00EB6533" w:rsidRPr="00EB6533" w:rsidRDefault="00EB6533" w:rsidP="000458F6">
                      <w:pPr>
                        <w:ind w:left="720"/>
                        <w:rPr>
                          <w:rFonts w:ascii="IBM Plex Sans Light" w:hAnsi="IBM Plex Sans Light"/>
                          <w:sz w:val="24"/>
                        </w:rPr>
                      </w:pPr>
                    </w:p>
                    <w:p w14:paraId="4827D8B1" w14:textId="1E88F537" w:rsidR="00EB6533" w:rsidRDefault="00EB6533" w:rsidP="000458F6">
                      <w:pPr>
                        <w:ind w:left="720"/>
                        <w:rPr>
                          <w:rFonts w:ascii="IBM Plex Sans Light" w:hAnsi="IBM Plex Sans Light"/>
                          <w:sz w:val="24"/>
                        </w:rPr>
                      </w:pPr>
                    </w:p>
                    <w:p w14:paraId="07340E55" w14:textId="77777777" w:rsidR="00EB6533" w:rsidRPr="00EB6533" w:rsidRDefault="00EB6533" w:rsidP="000458F6">
                      <w:pPr>
                        <w:ind w:left="720"/>
                        <w:rPr>
                          <w:rFonts w:ascii="IBM Plex Sans Light" w:hAnsi="IBM Plex Sans Light"/>
                          <w:sz w:val="24"/>
                        </w:rPr>
                      </w:pPr>
                    </w:p>
                    <w:p w14:paraId="101B8DB4" w14:textId="7056D5C2" w:rsidR="00EB6533" w:rsidRDefault="00EB6533" w:rsidP="008E4EA3">
                      <w:pPr>
                        <w:ind w:left="720"/>
                        <w:rPr>
                          <w:rFonts w:ascii="IBM Plex Sans Light" w:hAnsi="IBM Plex Sans Light"/>
                          <w:color w:val="FFFFFF" w:themeColor="background1"/>
                          <w:lang w:val="fi-FI"/>
                        </w:rPr>
                      </w:pPr>
                    </w:p>
                    <w:p w14:paraId="4E5363DE" w14:textId="702B272B" w:rsidR="00EB6533" w:rsidRDefault="00EB6533" w:rsidP="008E4EA3">
                      <w:pPr>
                        <w:ind w:left="720"/>
                        <w:rPr>
                          <w:rFonts w:ascii="IBM Plex Sans Light" w:hAnsi="IBM Plex Sans Light"/>
                          <w:color w:val="FFFFFF" w:themeColor="background1"/>
                          <w:lang w:val="fi-FI"/>
                        </w:rPr>
                      </w:pPr>
                    </w:p>
                    <w:p w14:paraId="428A8F90" w14:textId="268B40B5" w:rsidR="00EB6533" w:rsidRPr="009A183F" w:rsidRDefault="00EB6533" w:rsidP="00EB6533">
                      <w:pPr>
                        <w:ind w:left="720"/>
                        <w:jc w:val="center"/>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EB6533" w:rsidRPr="009A183F" w:rsidRDefault="00EB6533" w:rsidP="00EB6533">
                      <w:pPr>
                        <w:ind w:left="720"/>
                        <w:jc w:val="center"/>
                        <w:rPr>
                          <w:rFonts w:ascii="IBM Plex Sans Light" w:hAnsi="IBM Plex Sans Light"/>
                          <w:color w:val="FFFFFF" w:themeColor="background1"/>
                        </w:rPr>
                      </w:pPr>
                    </w:p>
                    <w:p w14:paraId="330ECCF9" w14:textId="2D3CEAFA" w:rsidR="00EB6533" w:rsidRPr="009A183F" w:rsidRDefault="00EB6533" w:rsidP="00EB6533">
                      <w:pPr>
                        <w:ind w:left="720"/>
                        <w:jc w:val="center"/>
                        <w:rPr>
                          <w:rFonts w:ascii="IBM Plex Sans Light" w:hAnsi="IBM Plex Sans Light"/>
                          <w:color w:val="FFFFFF" w:themeColor="background1"/>
                          <w:sz w:val="28"/>
                          <w:szCs w:val="28"/>
                        </w:rPr>
                      </w:pPr>
                      <w:r w:rsidRPr="009A183F">
                        <w:rPr>
                          <w:rFonts w:ascii="IBM Plex Sans Light" w:hAnsi="IBM Plex Sans Light"/>
                          <w:color w:val="FFFFFF" w:themeColor="background1"/>
                          <w:sz w:val="28"/>
                          <w:szCs w:val="28"/>
                        </w:rPr>
                        <w:t>Version 1.</w:t>
                      </w:r>
                      <w:r w:rsidR="006C2A41">
                        <w:rPr>
                          <w:rFonts w:ascii="IBM Plex Sans Light" w:hAnsi="IBM Plex Sans Light"/>
                          <w:color w:val="FFFFFF" w:themeColor="background1"/>
                          <w:sz w:val="28"/>
                          <w:szCs w:val="28"/>
                        </w:rPr>
                        <w:t>0</w:t>
                      </w:r>
                      <w:r w:rsidRPr="009A183F">
                        <w:rPr>
                          <w:rFonts w:ascii="IBM Plex Sans Light" w:hAnsi="IBM Plex Sans Light"/>
                          <w:color w:val="FFFFFF" w:themeColor="background1"/>
                          <w:sz w:val="28"/>
                          <w:szCs w:val="28"/>
                        </w:rPr>
                        <w:t xml:space="preserve"> for </w:t>
                      </w:r>
                      <w:r w:rsidR="00832C21">
                        <w:rPr>
                          <w:rFonts w:ascii="IBM Plex Sans Light" w:hAnsi="IBM Plex Sans Light"/>
                          <w:color w:val="FFFFFF" w:themeColor="background1"/>
                          <w:sz w:val="28"/>
                          <w:szCs w:val="28"/>
                        </w:rPr>
                        <w:t>General Availability</w:t>
                      </w:r>
                      <w:r w:rsidRPr="009A183F">
                        <w:rPr>
                          <w:rFonts w:ascii="IBM Plex Sans Light" w:hAnsi="IBM Plex Sans Light"/>
                          <w:color w:val="FFFFFF" w:themeColor="background1"/>
                          <w:sz w:val="28"/>
                          <w:szCs w:val="28"/>
                        </w:rPr>
                        <w:t xml:space="preserve"> </w:t>
                      </w:r>
                    </w:p>
                    <w:p w14:paraId="0C39230E" w14:textId="07029493" w:rsidR="00EB6533" w:rsidRPr="009A183F" w:rsidRDefault="00EB6533" w:rsidP="008E4EA3">
                      <w:pPr>
                        <w:ind w:left="720"/>
                        <w:rPr>
                          <w:rFonts w:ascii="IBM Plex Sans Light" w:hAnsi="IBM Plex Sans Light"/>
                          <w:color w:val="FFFFFF" w:themeColor="background1"/>
                          <w:sz w:val="28"/>
                          <w:szCs w:val="28"/>
                        </w:rPr>
                      </w:pPr>
                    </w:p>
                    <w:p w14:paraId="71C09F97" w14:textId="6012CDBE" w:rsidR="00EB6533" w:rsidRDefault="00EB6533" w:rsidP="000458F6">
                      <w:pPr>
                        <w:rPr>
                          <w:rFonts w:ascii="IBM Plex Sans Light" w:hAnsi="IBM Plex Sans Light"/>
                          <w:color w:val="FFFFFF" w:themeColor="background1"/>
                        </w:rPr>
                      </w:pPr>
                    </w:p>
                    <w:p w14:paraId="4C6BDE72" w14:textId="77777777" w:rsidR="00EB6533" w:rsidRDefault="00EB6533" w:rsidP="000458F6">
                      <w:pPr>
                        <w:rPr>
                          <w:rFonts w:ascii="IBM Plex Sans Light" w:hAnsi="IBM Plex Sans Light"/>
                          <w:color w:val="FFFFFF" w:themeColor="background1"/>
                        </w:rPr>
                      </w:pPr>
                    </w:p>
                    <w:p w14:paraId="655B9E3B" w14:textId="1FFF86D5" w:rsidR="00EB6533" w:rsidRDefault="00EB6533" w:rsidP="000458F6">
                      <w:pPr>
                        <w:rPr>
                          <w:rFonts w:ascii="IBM Plex Sans Light" w:hAnsi="IBM Plex Sans Light"/>
                          <w:color w:val="FFFFFF" w:themeColor="background1"/>
                        </w:rPr>
                      </w:pPr>
                    </w:p>
                    <w:p w14:paraId="28E456E6" w14:textId="5AE66DE6" w:rsidR="00EB6533" w:rsidRDefault="00EB6533" w:rsidP="000458F6">
                      <w:pPr>
                        <w:rPr>
                          <w:rFonts w:ascii="IBM Plex Sans Light" w:hAnsi="IBM Plex Sans Light"/>
                          <w:color w:val="FFFFFF" w:themeColor="background1"/>
                        </w:rPr>
                      </w:pPr>
                    </w:p>
                    <w:p w14:paraId="384E75C5" w14:textId="73169410" w:rsidR="00EB6533" w:rsidRDefault="00EB6533" w:rsidP="000458F6">
                      <w:pPr>
                        <w:ind w:left="720"/>
                        <w:rPr>
                          <w:rFonts w:ascii="IBM Plex Sans Light" w:hAnsi="IBM Plex Sans Light"/>
                          <w:color w:val="FFFFFF" w:themeColor="background1"/>
                        </w:rPr>
                      </w:pPr>
                    </w:p>
                    <w:p w14:paraId="443B2B10" w14:textId="77777777" w:rsidR="00EB6533" w:rsidRPr="008E4EA3" w:rsidRDefault="00EB6533" w:rsidP="000458F6">
                      <w:pPr>
                        <w:ind w:left="720"/>
                        <w:rPr>
                          <w:rFonts w:ascii="IBM Plex Sans Light" w:hAnsi="IBM Plex Sans Light"/>
                        </w:rPr>
                      </w:pPr>
                    </w:p>
                    <w:p w14:paraId="3508D684" w14:textId="3810687A" w:rsidR="00EB6533" w:rsidRPr="00D868D0" w:rsidRDefault="00EB6533"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v:textbox>
              </v:rect>
            </w:pict>
          </mc:Fallback>
        </mc:AlternateContent>
      </w:r>
    </w:p>
    <w:p w14:paraId="2A826780" w14:textId="5D3AFE6C" w:rsidR="000458F6" w:rsidRPr="00204FC2" w:rsidRDefault="000458F6" w:rsidP="004F2622">
      <w:pPr>
        <w:rPr>
          <w:sz w:val="21"/>
          <w:szCs w:val="28"/>
        </w:rPr>
      </w:pPr>
    </w:p>
    <w:p w14:paraId="3B3F5212" w14:textId="073C5868" w:rsidR="000458F6" w:rsidRPr="00204FC2" w:rsidRDefault="000458F6">
      <w:pPr>
        <w:rPr>
          <w:sz w:val="21"/>
          <w:szCs w:val="28"/>
        </w:rPr>
      </w:pPr>
      <w:r w:rsidRPr="00204FC2">
        <w:rPr>
          <w:sz w:val="21"/>
          <w:szCs w:val="28"/>
        </w:rPr>
        <w:br w:type="page"/>
      </w:r>
    </w:p>
    <w:p w14:paraId="2BFEB217" w14:textId="77777777" w:rsidR="003F73A9" w:rsidRPr="00204FC2" w:rsidRDefault="003F73A9" w:rsidP="003F73A9">
      <w:pPr>
        <w:pStyle w:val="RD-ReleaseDate"/>
        <w:spacing w:before="0" w:after="40"/>
        <w:rPr>
          <w:rFonts w:ascii="IBM Plex Sans" w:hAnsi="IBM Plex Sans"/>
          <w:b w:val="0"/>
          <w:bCs w:val="0"/>
          <w:i/>
          <w:iCs/>
          <w:w w:val="100"/>
        </w:rPr>
      </w:pPr>
      <w:r w:rsidRPr="00204FC2">
        <w:rPr>
          <w:rFonts w:ascii="IBM Plex Sans" w:hAnsi="IBM Plex Sans"/>
        </w:rPr>
        <w:lastRenderedPageBreak/>
        <w:t>NOTICES</w:t>
      </w:r>
    </w:p>
    <w:p w14:paraId="6502E8BE" w14:textId="77777777" w:rsidR="003F73A9" w:rsidRPr="00204FC2" w:rsidRDefault="003F73A9" w:rsidP="003F73A9">
      <w:pPr>
        <w:pStyle w:val="Copyright"/>
        <w:spacing w:before="0" w:afterLines="40" w:after="96"/>
        <w:rPr>
          <w:rFonts w:ascii="IBM Plex Sans" w:hAnsi="IBM Plex Sans"/>
          <w:sz w:val="16"/>
          <w:szCs w:val="16"/>
        </w:rPr>
      </w:pPr>
      <w:r w:rsidRPr="00204FC2">
        <w:rPr>
          <w:rFonts w:ascii="IBM Plex Sans" w:hAnsi="IBM Plex Sans"/>
          <w:sz w:val="16"/>
          <w:szCs w:val="16"/>
        </w:rPr>
        <w:t>This information was developed for products and services offered in the USA.</w:t>
      </w:r>
    </w:p>
    <w:p w14:paraId="3BA7B50D" w14:textId="77777777" w:rsidR="003F73A9" w:rsidRPr="00204FC2" w:rsidRDefault="003F73A9" w:rsidP="003F73A9">
      <w:pPr>
        <w:pStyle w:val="Copyright"/>
        <w:spacing w:before="0" w:afterLines="40" w:after="96"/>
        <w:rPr>
          <w:rFonts w:ascii="IBM Plex Sans" w:hAnsi="IBM Plex Sans"/>
          <w:sz w:val="16"/>
          <w:szCs w:val="16"/>
        </w:rPr>
      </w:pPr>
      <w:r w:rsidRPr="00204FC2">
        <w:rPr>
          <w:rFonts w:ascii="IBM Plex Sans" w:hAnsi="IBM Plex Sans"/>
          <w:sz w:val="16"/>
          <w:szCs w:val="16"/>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D984CC" w14:textId="77777777" w:rsidR="003F73A9" w:rsidRPr="00204FC2" w:rsidRDefault="003F73A9" w:rsidP="003F73A9">
      <w:pPr>
        <w:pStyle w:val="Copyright"/>
        <w:spacing w:before="0" w:after="0"/>
        <w:rPr>
          <w:rFonts w:ascii="IBM Plex Sans" w:hAnsi="IBM Plex Sans"/>
          <w:sz w:val="16"/>
        </w:rPr>
      </w:pPr>
      <w:r w:rsidRPr="00204FC2">
        <w:rPr>
          <w:rFonts w:ascii="IBM Plex Sans" w:hAnsi="IBM Plex Sans"/>
          <w:sz w:val="16"/>
        </w:rPr>
        <w:t>IBM may have patents or pending patent applications covering subject matter described in this document. The furnishing of this document does not grant you any license to these patents. You can send license inquiries, in writing, to:</w:t>
      </w:r>
    </w:p>
    <w:p w14:paraId="52C84E1D" w14:textId="77777777" w:rsidR="003F73A9" w:rsidRPr="00204FC2" w:rsidRDefault="003F73A9" w:rsidP="003F73A9">
      <w:pPr>
        <w:pStyle w:val="Copyright"/>
        <w:spacing w:before="0" w:after="0"/>
        <w:ind w:left="720"/>
        <w:rPr>
          <w:rFonts w:ascii="IBM Plex Sans" w:hAnsi="IBM Plex Sans"/>
          <w:sz w:val="16"/>
        </w:rPr>
      </w:pPr>
      <w:r w:rsidRPr="00204FC2">
        <w:rPr>
          <w:rFonts w:ascii="IBM Plex Sans" w:hAnsi="IBM Plex Sans"/>
          <w:sz w:val="16"/>
        </w:rPr>
        <w:t>IBM Director of Licensing</w:t>
      </w:r>
    </w:p>
    <w:p w14:paraId="69699DBA" w14:textId="77777777" w:rsidR="003F73A9" w:rsidRPr="00204FC2" w:rsidRDefault="003F73A9" w:rsidP="003F73A9">
      <w:pPr>
        <w:pStyle w:val="Copyright"/>
        <w:spacing w:before="0" w:after="0"/>
        <w:ind w:left="720"/>
        <w:rPr>
          <w:rFonts w:ascii="IBM Plex Sans" w:hAnsi="IBM Plex Sans"/>
          <w:sz w:val="16"/>
        </w:rPr>
      </w:pPr>
      <w:r w:rsidRPr="00204FC2">
        <w:rPr>
          <w:rFonts w:ascii="IBM Plex Sans" w:hAnsi="IBM Plex Sans"/>
          <w:sz w:val="16"/>
        </w:rPr>
        <w:t>IBM Corporation</w:t>
      </w:r>
    </w:p>
    <w:p w14:paraId="13D4D7B1" w14:textId="77777777" w:rsidR="003F73A9" w:rsidRPr="00204FC2" w:rsidRDefault="003F73A9" w:rsidP="003F73A9">
      <w:pPr>
        <w:pStyle w:val="Copyright"/>
        <w:spacing w:before="0" w:after="0"/>
        <w:ind w:left="720"/>
        <w:rPr>
          <w:rFonts w:ascii="IBM Plex Sans" w:hAnsi="IBM Plex Sans"/>
          <w:sz w:val="16"/>
        </w:rPr>
      </w:pPr>
      <w:r w:rsidRPr="00204FC2">
        <w:rPr>
          <w:rFonts w:ascii="IBM Plex Sans" w:hAnsi="IBM Plex Sans"/>
          <w:sz w:val="16"/>
        </w:rPr>
        <w:t>North Castle Drive, MD-NC119</w:t>
      </w:r>
    </w:p>
    <w:p w14:paraId="67636316" w14:textId="77777777" w:rsidR="003F73A9" w:rsidRPr="00204FC2" w:rsidRDefault="003F73A9" w:rsidP="003F73A9">
      <w:pPr>
        <w:pStyle w:val="Copyright"/>
        <w:spacing w:before="0" w:after="0"/>
        <w:ind w:left="720"/>
        <w:rPr>
          <w:rFonts w:ascii="IBM Plex Sans" w:hAnsi="IBM Plex Sans"/>
          <w:sz w:val="16"/>
        </w:rPr>
      </w:pPr>
      <w:r w:rsidRPr="00204FC2">
        <w:rPr>
          <w:rFonts w:ascii="IBM Plex Sans" w:hAnsi="IBM Plex Sans"/>
          <w:sz w:val="16"/>
        </w:rPr>
        <w:t>Armonk, NY 10504-1785</w:t>
      </w:r>
    </w:p>
    <w:p w14:paraId="6ADD2F43" w14:textId="77777777" w:rsidR="003F73A9" w:rsidRPr="00204FC2" w:rsidRDefault="003F73A9" w:rsidP="003F73A9">
      <w:pPr>
        <w:pStyle w:val="Copyright"/>
        <w:spacing w:before="0" w:after="40"/>
        <w:ind w:left="720"/>
        <w:rPr>
          <w:rFonts w:ascii="IBM Plex Sans" w:hAnsi="IBM Plex Sans"/>
          <w:sz w:val="16"/>
        </w:rPr>
      </w:pPr>
      <w:r w:rsidRPr="00204FC2">
        <w:rPr>
          <w:rFonts w:ascii="IBM Plex Sans" w:hAnsi="IBM Plex Sans"/>
          <w:sz w:val="16"/>
        </w:rPr>
        <w:t>United States of America</w:t>
      </w:r>
    </w:p>
    <w:p w14:paraId="426B093D"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The following paragraph does not apply to the United Kingdom or any other country where such provisions are inconsistent with local law: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1F4E3238"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 xml:space="preserve">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w:t>
      </w:r>
    </w:p>
    <w:p w14:paraId="15E945A5"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Any references in this information to non-IBM websites are provided for convenience only and do not in any manner serve as an endorsement of those websites. The materials at those websites are not part of the materials for this IBM product and use of those websites is at your own risk.</w:t>
      </w:r>
    </w:p>
    <w:p w14:paraId="3121805E"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IBM may use or distribute any of the information you supply in any way it believes appropriate without incurring any obligation to you.</w:t>
      </w:r>
    </w:p>
    <w:p w14:paraId="6D465D2E"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3F718F0B"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0289710A" w14:textId="77777777" w:rsidR="003F73A9" w:rsidRPr="00204FC2" w:rsidRDefault="003F73A9" w:rsidP="003F73A9">
      <w:pPr>
        <w:pStyle w:val="Copyright"/>
        <w:rPr>
          <w:rFonts w:ascii="IBM Plex Sans" w:hAnsi="IBM Plex Sans"/>
          <w:b/>
        </w:rPr>
      </w:pPr>
      <w:r w:rsidRPr="00204FC2">
        <w:rPr>
          <w:rFonts w:ascii="IBM Plex Sans" w:hAnsi="IBM Plex Sans"/>
          <w:b/>
        </w:rPr>
        <w:t>TRADEMARKS</w:t>
      </w:r>
    </w:p>
    <w:p w14:paraId="6DC25084"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5297C786"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Adobe, the Adobe logo, PostScript, and the PostScript logo are either registered trademarks or trademarks of Adobe Systems Incorporated in the United States, and/or other countries. </w:t>
      </w:r>
    </w:p>
    <w:p w14:paraId="23CE3BEB"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Cell Broadband Engine is a trademark of Sony Computer Entertainment, Inc. in the United States, other countries, or both and is used under license therefrom. </w:t>
      </w:r>
    </w:p>
    <w:p w14:paraId="39DD70DA"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Intel, Intel logo, Intel Inside, Intel Inside logo, Intel Centrino, Intel Centrino logo, Celeron, Intel Xeon, Intel SpeedStep, Itanium, and Pentium are trademarks or registered trademarks of Intel Corporation or its subsidiaries in the United States and other countries. </w:t>
      </w:r>
    </w:p>
    <w:p w14:paraId="7F3F23CC"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IT Infrastructure Library is a Registered Trade Mark of AXELOS Limited. </w:t>
      </w:r>
    </w:p>
    <w:p w14:paraId="344D49B0"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ITIL is a Registered Trade Mark of AXELOS Limited. </w:t>
      </w:r>
    </w:p>
    <w:p w14:paraId="1410B317"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Java and all Java-based trademarks and logos are trademarks or registered trademarks of Oracle and/or its affiliates. </w:t>
      </w:r>
    </w:p>
    <w:p w14:paraId="5FB33E23"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Linear Tape-Open, LTO, the LTO Logo, Ultrium, and the Ultrium logo are trademarks of HP, IBM Corp. and Quantum in the U.S. and other countries. </w:t>
      </w:r>
    </w:p>
    <w:p w14:paraId="7A63BB2C"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Linux is a registered trademark of Linus Torvalds in the United States, other countries, or both. </w:t>
      </w:r>
    </w:p>
    <w:p w14:paraId="5F108DDB"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Microsoft, Windows, Windows NT, and the Windows logo are trademarks of Microsoft Corporation in the United States, other countries, or both. </w:t>
      </w:r>
    </w:p>
    <w:p w14:paraId="191EE29A"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UNIX is a registered trademark of The Open Group in the United States and other countries.</w:t>
      </w:r>
    </w:p>
    <w:p w14:paraId="50E7F1D4" w14:textId="637C31D9"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Copyright International Business Machines Corporation 20</w:t>
      </w:r>
      <w:r w:rsidR="00A5159C">
        <w:rPr>
          <w:rFonts w:ascii="IBM Plex Sans" w:hAnsi="IBM Plex Sans"/>
          <w:sz w:val="16"/>
          <w:szCs w:val="16"/>
        </w:rPr>
        <w:t>20</w:t>
      </w:r>
      <w:r w:rsidRPr="00204FC2">
        <w:rPr>
          <w:rFonts w:ascii="IBM Plex Sans" w:hAnsi="IBM Plex Sans"/>
          <w:sz w:val="16"/>
          <w:szCs w:val="16"/>
        </w:rPr>
        <w:t xml:space="preserve">. </w:t>
      </w:r>
    </w:p>
    <w:p w14:paraId="6D354195"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This document may not be reproduced in whole or in part without the prior written permission of IBM.</w:t>
      </w:r>
    </w:p>
    <w:p w14:paraId="501EF4E8" w14:textId="2B43E875" w:rsidR="009F72A3" w:rsidRPr="00204FC2" w:rsidRDefault="003F73A9" w:rsidP="00204FC2">
      <w:pPr>
        <w:pStyle w:val="Copyright"/>
        <w:spacing w:before="0" w:after="40"/>
        <w:rPr>
          <w:rFonts w:ascii="IBM Plex Sans" w:hAnsi="IBM Plex Sans"/>
          <w:sz w:val="16"/>
          <w:szCs w:val="16"/>
        </w:rPr>
      </w:pPr>
      <w:r w:rsidRPr="00204FC2">
        <w:rPr>
          <w:rFonts w:ascii="IBM Plex Sans" w:hAnsi="IBM Plex Sans"/>
          <w:sz w:val="16"/>
          <w:szCs w:val="16"/>
        </w:rPr>
        <w:t>US Government Users Restricted Rights - Use, duplication or disclosure restricted by GSA ADP Schedule Contract with IBM Corp.</w:t>
      </w:r>
    </w:p>
    <w:p w14:paraId="491A5F20" w14:textId="77777777" w:rsidR="009F72A3" w:rsidRPr="00204FC2" w:rsidRDefault="009F72A3" w:rsidP="004F2622">
      <w:pPr>
        <w:rPr>
          <w:sz w:val="21"/>
          <w:szCs w:val="28"/>
        </w:rPr>
      </w:pPr>
    </w:p>
    <w:p w14:paraId="130A6D0A" w14:textId="575A63D7" w:rsidR="00FD71B0" w:rsidRPr="00204FC2" w:rsidRDefault="0087558C" w:rsidP="004F2622">
      <w:pPr>
        <w:rPr>
          <w:b/>
          <w:bCs/>
          <w:sz w:val="36"/>
          <w:szCs w:val="36"/>
        </w:rPr>
      </w:pPr>
      <w:r w:rsidRPr="00204FC2">
        <w:rPr>
          <w:b/>
          <w:bCs/>
          <w:sz w:val="36"/>
          <w:szCs w:val="36"/>
        </w:rPr>
        <w:lastRenderedPageBreak/>
        <w:t>Table of C</w:t>
      </w:r>
      <w:r w:rsidR="00FD71B0" w:rsidRPr="00204FC2">
        <w:rPr>
          <w:b/>
          <w:bCs/>
          <w:sz w:val="36"/>
          <w:szCs w:val="36"/>
        </w:rPr>
        <w:t>ontents</w:t>
      </w:r>
    </w:p>
    <w:p w14:paraId="0870FF6F" w14:textId="030DAC2F" w:rsidR="00FD71B0" w:rsidRPr="00204FC2" w:rsidRDefault="00FD71B0" w:rsidP="004F2622">
      <w:pPr>
        <w:rPr>
          <w:sz w:val="21"/>
          <w:szCs w:val="28"/>
        </w:rPr>
      </w:pPr>
    </w:p>
    <w:p w14:paraId="4160E32C" w14:textId="7C97BC89" w:rsidR="008B1EC5" w:rsidRDefault="000B7324">
      <w:pPr>
        <w:pStyle w:val="TOC1"/>
        <w:rPr>
          <w:rFonts w:asciiTheme="minorHAnsi" w:eastAsiaTheme="minorEastAsia" w:hAnsiTheme="minorHAnsi" w:cstheme="minorBidi"/>
          <w:b w:val="0"/>
          <w:noProof/>
          <w:szCs w:val="22"/>
          <w:lang w:val="en-GB" w:eastAsia="en-GB"/>
        </w:rPr>
      </w:pPr>
      <w:r w:rsidRPr="00204FC2">
        <w:rPr>
          <w:sz w:val="21"/>
          <w:szCs w:val="28"/>
        </w:rPr>
        <w:fldChar w:fldCharType="begin"/>
      </w:r>
      <w:r w:rsidRPr="00204FC2">
        <w:rPr>
          <w:sz w:val="21"/>
          <w:szCs w:val="28"/>
        </w:rPr>
        <w:instrText xml:space="preserve"> TOC \o "2-3" \h \z \u \t "Heading 1,1" </w:instrText>
      </w:r>
      <w:r w:rsidRPr="00204FC2">
        <w:rPr>
          <w:sz w:val="21"/>
          <w:szCs w:val="28"/>
        </w:rPr>
        <w:fldChar w:fldCharType="separate"/>
      </w:r>
      <w:hyperlink w:anchor="_Toc109812361" w:history="1">
        <w:r w:rsidR="008B1EC5" w:rsidRPr="00766DD0">
          <w:rPr>
            <w:rStyle w:val="Hyperlink"/>
            <w:noProof/>
          </w:rPr>
          <w:t>1 Introduction</w:t>
        </w:r>
        <w:r w:rsidR="008B1EC5">
          <w:rPr>
            <w:noProof/>
            <w:webHidden/>
          </w:rPr>
          <w:tab/>
        </w:r>
        <w:r w:rsidR="008B1EC5">
          <w:rPr>
            <w:noProof/>
            <w:webHidden/>
          </w:rPr>
          <w:fldChar w:fldCharType="begin"/>
        </w:r>
        <w:r w:rsidR="008B1EC5">
          <w:rPr>
            <w:noProof/>
            <w:webHidden/>
          </w:rPr>
          <w:instrText xml:space="preserve"> PAGEREF _Toc109812361 \h </w:instrText>
        </w:r>
        <w:r w:rsidR="008B1EC5">
          <w:rPr>
            <w:noProof/>
            <w:webHidden/>
          </w:rPr>
        </w:r>
        <w:r w:rsidR="008B1EC5">
          <w:rPr>
            <w:noProof/>
            <w:webHidden/>
          </w:rPr>
          <w:fldChar w:fldCharType="separate"/>
        </w:r>
        <w:r w:rsidR="00FB0FAE">
          <w:rPr>
            <w:noProof/>
            <w:webHidden/>
          </w:rPr>
          <w:t>4</w:t>
        </w:r>
        <w:r w:rsidR="008B1EC5">
          <w:rPr>
            <w:noProof/>
            <w:webHidden/>
          </w:rPr>
          <w:fldChar w:fldCharType="end"/>
        </w:r>
      </w:hyperlink>
    </w:p>
    <w:p w14:paraId="3CF7F76F" w14:textId="1AAEF46D" w:rsidR="008B1EC5" w:rsidRDefault="008B1EC5">
      <w:pPr>
        <w:pStyle w:val="TOC1"/>
        <w:rPr>
          <w:rFonts w:asciiTheme="minorHAnsi" w:eastAsiaTheme="minorEastAsia" w:hAnsiTheme="minorHAnsi" w:cstheme="minorBidi"/>
          <w:b w:val="0"/>
          <w:noProof/>
          <w:szCs w:val="22"/>
          <w:lang w:val="en-GB" w:eastAsia="en-GB"/>
        </w:rPr>
      </w:pPr>
      <w:hyperlink w:anchor="_Toc109812362" w:history="1">
        <w:r w:rsidRPr="00766DD0">
          <w:rPr>
            <w:rStyle w:val="Hyperlink"/>
            <w:rFonts w:eastAsia="Calibri"/>
            <w:noProof/>
          </w:rPr>
          <w:t>2</w:t>
        </w:r>
        <w:r w:rsidRPr="00766DD0">
          <w:rPr>
            <w:rStyle w:val="Hyperlink"/>
            <w:rFonts w:eastAsia="Calibri"/>
            <w:noProof/>
            <w:lang w:val="en-GB"/>
          </w:rPr>
          <w:t xml:space="preserve"> The </w:t>
        </w:r>
        <w:r w:rsidRPr="00766DD0">
          <w:rPr>
            <w:rStyle w:val="Hyperlink"/>
            <w:rFonts w:eastAsia="Calibri"/>
            <w:noProof/>
          </w:rPr>
          <w:t xml:space="preserve">RPA </w:t>
        </w:r>
        <w:r w:rsidRPr="00766DD0">
          <w:rPr>
            <w:rStyle w:val="Hyperlink"/>
            <w:rFonts w:eastAsia="Calibri"/>
            <w:noProof/>
            <w:lang w:val="en-GB"/>
          </w:rPr>
          <w:t xml:space="preserve">Asynchronous </w:t>
        </w:r>
        <w:r w:rsidRPr="00766DD0">
          <w:rPr>
            <w:rStyle w:val="Hyperlink"/>
            <w:rFonts w:eastAsia="Calibri"/>
            <w:noProof/>
          </w:rPr>
          <w:t xml:space="preserve">API </w:t>
        </w:r>
        <w:r w:rsidRPr="00766DD0">
          <w:rPr>
            <w:rStyle w:val="Hyperlink"/>
            <w:rFonts w:eastAsia="Calibri"/>
            <w:noProof/>
            <w:lang w:val="en-GB"/>
          </w:rPr>
          <w:t>Overview</w:t>
        </w:r>
        <w:r>
          <w:rPr>
            <w:noProof/>
            <w:webHidden/>
          </w:rPr>
          <w:tab/>
        </w:r>
        <w:r>
          <w:rPr>
            <w:noProof/>
            <w:webHidden/>
          </w:rPr>
          <w:fldChar w:fldCharType="begin"/>
        </w:r>
        <w:r>
          <w:rPr>
            <w:noProof/>
            <w:webHidden/>
          </w:rPr>
          <w:instrText xml:space="preserve"> PAGEREF _Toc109812362 \h </w:instrText>
        </w:r>
        <w:r>
          <w:rPr>
            <w:noProof/>
            <w:webHidden/>
          </w:rPr>
        </w:r>
        <w:r>
          <w:rPr>
            <w:noProof/>
            <w:webHidden/>
          </w:rPr>
          <w:fldChar w:fldCharType="separate"/>
        </w:r>
        <w:r w:rsidR="00FB0FAE">
          <w:rPr>
            <w:noProof/>
            <w:webHidden/>
          </w:rPr>
          <w:t>5</w:t>
        </w:r>
        <w:r>
          <w:rPr>
            <w:noProof/>
            <w:webHidden/>
          </w:rPr>
          <w:fldChar w:fldCharType="end"/>
        </w:r>
      </w:hyperlink>
    </w:p>
    <w:p w14:paraId="0FDC3F1C" w14:textId="714D7736" w:rsidR="008B1EC5" w:rsidRDefault="008B1EC5">
      <w:pPr>
        <w:pStyle w:val="TOC2"/>
        <w:rPr>
          <w:rFonts w:asciiTheme="minorHAnsi" w:eastAsiaTheme="minorEastAsia" w:hAnsiTheme="minorHAnsi" w:cstheme="minorBidi"/>
          <w:noProof/>
          <w:szCs w:val="22"/>
          <w:lang w:val="en-GB" w:eastAsia="en-GB"/>
        </w:rPr>
      </w:pPr>
      <w:hyperlink w:anchor="_Toc109812363" w:history="1">
        <w:r w:rsidRPr="00766DD0">
          <w:rPr>
            <w:rStyle w:val="Hyperlink"/>
            <w:noProof/>
          </w:rPr>
          <w:t>2.1 Prerequisites</w:t>
        </w:r>
        <w:r>
          <w:rPr>
            <w:noProof/>
            <w:webHidden/>
          </w:rPr>
          <w:tab/>
        </w:r>
        <w:r>
          <w:rPr>
            <w:noProof/>
            <w:webHidden/>
          </w:rPr>
          <w:fldChar w:fldCharType="begin"/>
        </w:r>
        <w:r>
          <w:rPr>
            <w:noProof/>
            <w:webHidden/>
          </w:rPr>
          <w:instrText xml:space="preserve"> PAGEREF _Toc109812363 \h </w:instrText>
        </w:r>
        <w:r>
          <w:rPr>
            <w:noProof/>
            <w:webHidden/>
          </w:rPr>
        </w:r>
        <w:r>
          <w:rPr>
            <w:noProof/>
            <w:webHidden/>
          </w:rPr>
          <w:fldChar w:fldCharType="separate"/>
        </w:r>
        <w:r w:rsidR="00FB0FAE">
          <w:rPr>
            <w:noProof/>
            <w:webHidden/>
          </w:rPr>
          <w:t>6</w:t>
        </w:r>
        <w:r>
          <w:rPr>
            <w:noProof/>
            <w:webHidden/>
          </w:rPr>
          <w:fldChar w:fldCharType="end"/>
        </w:r>
      </w:hyperlink>
    </w:p>
    <w:p w14:paraId="0F6DCA39" w14:textId="03BEEA86" w:rsidR="008B1EC5" w:rsidRDefault="008B1EC5">
      <w:pPr>
        <w:pStyle w:val="TOC3"/>
        <w:rPr>
          <w:rFonts w:asciiTheme="minorHAnsi" w:eastAsiaTheme="minorEastAsia" w:hAnsiTheme="minorHAnsi" w:cstheme="minorBidi"/>
          <w:noProof/>
          <w:szCs w:val="22"/>
          <w:lang w:val="en-GB" w:eastAsia="en-GB"/>
        </w:rPr>
      </w:pPr>
      <w:hyperlink w:anchor="_Toc109812364" w:history="1">
        <w:r w:rsidRPr="00766DD0">
          <w:rPr>
            <w:rStyle w:val="Hyperlink"/>
            <w:noProof/>
          </w:rPr>
          <w:t>2.1.1 Download Lab Materials</w:t>
        </w:r>
        <w:r>
          <w:rPr>
            <w:noProof/>
            <w:webHidden/>
          </w:rPr>
          <w:tab/>
        </w:r>
        <w:r>
          <w:rPr>
            <w:noProof/>
            <w:webHidden/>
          </w:rPr>
          <w:fldChar w:fldCharType="begin"/>
        </w:r>
        <w:r>
          <w:rPr>
            <w:noProof/>
            <w:webHidden/>
          </w:rPr>
          <w:instrText xml:space="preserve"> PAGEREF _Toc109812364 \h </w:instrText>
        </w:r>
        <w:r>
          <w:rPr>
            <w:noProof/>
            <w:webHidden/>
          </w:rPr>
        </w:r>
        <w:r>
          <w:rPr>
            <w:noProof/>
            <w:webHidden/>
          </w:rPr>
          <w:fldChar w:fldCharType="separate"/>
        </w:r>
        <w:r w:rsidR="00FB0FAE">
          <w:rPr>
            <w:noProof/>
            <w:webHidden/>
          </w:rPr>
          <w:t>6</w:t>
        </w:r>
        <w:r>
          <w:rPr>
            <w:noProof/>
            <w:webHidden/>
          </w:rPr>
          <w:fldChar w:fldCharType="end"/>
        </w:r>
      </w:hyperlink>
    </w:p>
    <w:p w14:paraId="01F3B744" w14:textId="4E2AC881" w:rsidR="008B1EC5" w:rsidRDefault="008B1EC5">
      <w:pPr>
        <w:pStyle w:val="TOC3"/>
        <w:rPr>
          <w:rFonts w:asciiTheme="minorHAnsi" w:eastAsiaTheme="minorEastAsia" w:hAnsiTheme="minorHAnsi" w:cstheme="minorBidi"/>
          <w:noProof/>
          <w:szCs w:val="22"/>
          <w:lang w:val="en-GB" w:eastAsia="en-GB"/>
        </w:rPr>
      </w:pPr>
      <w:hyperlink w:anchor="_Toc109812365" w:history="1">
        <w:r w:rsidRPr="00766DD0">
          <w:rPr>
            <w:rStyle w:val="Hyperlink"/>
            <w:noProof/>
          </w:rPr>
          <w:t>2.1.2 Download Cygwin</w:t>
        </w:r>
        <w:r>
          <w:rPr>
            <w:noProof/>
            <w:webHidden/>
          </w:rPr>
          <w:tab/>
        </w:r>
        <w:r>
          <w:rPr>
            <w:noProof/>
            <w:webHidden/>
          </w:rPr>
          <w:fldChar w:fldCharType="begin"/>
        </w:r>
        <w:r>
          <w:rPr>
            <w:noProof/>
            <w:webHidden/>
          </w:rPr>
          <w:instrText xml:space="preserve"> PAGEREF _Toc109812365 \h </w:instrText>
        </w:r>
        <w:r>
          <w:rPr>
            <w:noProof/>
            <w:webHidden/>
          </w:rPr>
        </w:r>
        <w:r>
          <w:rPr>
            <w:noProof/>
            <w:webHidden/>
          </w:rPr>
          <w:fldChar w:fldCharType="separate"/>
        </w:r>
        <w:r w:rsidR="00FB0FAE">
          <w:rPr>
            <w:noProof/>
            <w:webHidden/>
          </w:rPr>
          <w:t>7</w:t>
        </w:r>
        <w:r>
          <w:rPr>
            <w:noProof/>
            <w:webHidden/>
          </w:rPr>
          <w:fldChar w:fldCharType="end"/>
        </w:r>
      </w:hyperlink>
    </w:p>
    <w:p w14:paraId="7DCA54E9" w14:textId="6986ED96" w:rsidR="008B1EC5" w:rsidRDefault="008B1EC5">
      <w:pPr>
        <w:pStyle w:val="TOC3"/>
        <w:rPr>
          <w:rFonts w:asciiTheme="minorHAnsi" w:eastAsiaTheme="minorEastAsia" w:hAnsiTheme="minorHAnsi" w:cstheme="minorBidi"/>
          <w:noProof/>
          <w:szCs w:val="22"/>
          <w:lang w:val="en-GB" w:eastAsia="en-GB"/>
        </w:rPr>
      </w:pPr>
      <w:hyperlink w:anchor="_Toc109812366" w:history="1">
        <w:r w:rsidRPr="00766DD0">
          <w:rPr>
            <w:rStyle w:val="Hyperlink"/>
            <w:noProof/>
          </w:rPr>
          <w:t>2.1.3 Optional - Download SoapUI</w:t>
        </w:r>
        <w:r>
          <w:rPr>
            <w:noProof/>
            <w:webHidden/>
          </w:rPr>
          <w:tab/>
        </w:r>
        <w:r>
          <w:rPr>
            <w:noProof/>
            <w:webHidden/>
          </w:rPr>
          <w:fldChar w:fldCharType="begin"/>
        </w:r>
        <w:r>
          <w:rPr>
            <w:noProof/>
            <w:webHidden/>
          </w:rPr>
          <w:instrText xml:space="preserve"> PAGEREF _Toc109812366 \h </w:instrText>
        </w:r>
        <w:r>
          <w:rPr>
            <w:noProof/>
            <w:webHidden/>
          </w:rPr>
        </w:r>
        <w:r>
          <w:rPr>
            <w:noProof/>
            <w:webHidden/>
          </w:rPr>
          <w:fldChar w:fldCharType="separate"/>
        </w:r>
        <w:r w:rsidR="00FB0FAE">
          <w:rPr>
            <w:noProof/>
            <w:webHidden/>
          </w:rPr>
          <w:t>8</w:t>
        </w:r>
        <w:r>
          <w:rPr>
            <w:noProof/>
            <w:webHidden/>
          </w:rPr>
          <w:fldChar w:fldCharType="end"/>
        </w:r>
      </w:hyperlink>
    </w:p>
    <w:p w14:paraId="56286B1A" w14:textId="049D1606" w:rsidR="008B1EC5" w:rsidRDefault="008B1EC5">
      <w:pPr>
        <w:pStyle w:val="TOC3"/>
        <w:rPr>
          <w:rFonts w:asciiTheme="minorHAnsi" w:eastAsiaTheme="minorEastAsia" w:hAnsiTheme="minorHAnsi" w:cstheme="minorBidi"/>
          <w:noProof/>
          <w:szCs w:val="22"/>
          <w:lang w:val="en-GB" w:eastAsia="en-GB"/>
        </w:rPr>
      </w:pPr>
      <w:hyperlink w:anchor="_Toc109812367" w:history="1">
        <w:r w:rsidRPr="00766DD0">
          <w:rPr>
            <w:rStyle w:val="Hyperlink"/>
            <w:noProof/>
          </w:rPr>
          <w:t>2.1.4 Optional - Download Eclipse IDE</w:t>
        </w:r>
        <w:r>
          <w:rPr>
            <w:noProof/>
            <w:webHidden/>
          </w:rPr>
          <w:tab/>
        </w:r>
        <w:r>
          <w:rPr>
            <w:noProof/>
            <w:webHidden/>
          </w:rPr>
          <w:fldChar w:fldCharType="begin"/>
        </w:r>
        <w:r>
          <w:rPr>
            <w:noProof/>
            <w:webHidden/>
          </w:rPr>
          <w:instrText xml:space="preserve"> PAGEREF _Toc109812367 \h </w:instrText>
        </w:r>
        <w:r>
          <w:rPr>
            <w:noProof/>
            <w:webHidden/>
          </w:rPr>
        </w:r>
        <w:r>
          <w:rPr>
            <w:noProof/>
            <w:webHidden/>
          </w:rPr>
          <w:fldChar w:fldCharType="separate"/>
        </w:r>
        <w:r w:rsidR="00FB0FAE">
          <w:rPr>
            <w:noProof/>
            <w:webHidden/>
          </w:rPr>
          <w:t>9</w:t>
        </w:r>
        <w:r>
          <w:rPr>
            <w:noProof/>
            <w:webHidden/>
          </w:rPr>
          <w:fldChar w:fldCharType="end"/>
        </w:r>
      </w:hyperlink>
    </w:p>
    <w:p w14:paraId="67A1A9F9" w14:textId="7580A3CA" w:rsidR="008B1EC5" w:rsidRDefault="008B1EC5">
      <w:pPr>
        <w:pStyle w:val="TOC1"/>
        <w:rPr>
          <w:rFonts w:asciiTheme="minorHAnsi" w:eastAsiaTheme="minorEastAsia" w:hAnsiTheme="minorHAnsi" w:cstheme="minorBidi"/>
          <w:b w:val="0"/>
          <w:noProof/>
          <w:szCs w:val="22"/>
          <w:lang w:val="en-GB" w:eastAsia="en-GB"/>
        </w:rPr>
      </w:pPr>
      <w:hyperlink w:anchor="_Toc109812368" w:history="1">
        <w:r w:rsidRPr="00766DD0">
          <w:rPr>
            <w:rStyle w:val="Hyperlink"/>
            <w:noProof/>
          </w:rPr>
          <w:t>3 Exploring the RPA API</w:t>
        </w:r>
        <w:r>
          <w:rPr>
            <w:noProof/>
            <w:webHidden/>
          </w:rPr>
          <w:tab/>
        </w:r>
        <w:r>
          <w:rPr>
            <w:noProof/>
            <w:webHidden/>
          </w:rPr>
          <w:fldChar w:fldCharType="begin"/>
        </w:r>
        <w:r>
          <w:rPr>
            <w:noProof/>
            <w:webHidden/>
          </w:rPr>
          <w:instrText xml:space="preserve"> PAGEREF _Toc109812368 \h </w:instrText>
        </w:r>
        <w:r>
          <w:rPr>
            <w:noProof/>
            <w:webHidden/>
          </w:rPr>
        </w:r>
        <w:r>
          <w:rPr>
            <w:noProof/>
            <w:webHidden/>
          </w:rPr>
          <w:fldChar w:fldCharType="separate"/>
        </w:r>
        <w:r w:rsidR="00FB0FAE">
          <w:rPr>
            <w:noProof/>
            <w:webHidden/>
          </w:rPr>
          <w:t>10</w:t>
        </w:r>
        <w:r>
          <w:rPr>
            <w:noProof/>
            <w:webHidden/>
          </w:rPr>
          <w:fldChar w:fldCharType="end"/>
        </w:r>
      </w:hyperlink>
    </w:p>
    <w:p w14:paraId="40029404" w14:textId="39CD0224" w:rsidR="008B1EC5" w:rsidRDefault="008B1EC5">
      <w:pPr>
        <w:pStyle w:val="TOC2"/>
        <w:rPr>
          <w:rFonts w:asciiTheme="minorHAnsi" w:eastAsiaTheme="minorEastAsia" w:hAnsiTheme="minorHAnsi" w:cstheme="minorBidi"/>
          <w:noProof/>
          <w:szCs w:val="22"/>
          <w:lang w:val="en-GB" w:eastAsia="en-GB"/>
        </w:rPr>
      </w:pPr>
      <w:hyperlink w:anchor="_Toc109812369" w:history="1">
        <w:r w:rsidRPr="00766DD0">
          <w:rPr>
            <w:rStyle w:val="Hyperlink"/>
            <w:noProof/>
          </w:rPr>
          <w:t>3.1 Create a bot process</w:t>
        </w:r>
        <w:r>
          <w:rPr>
            <w:noProof/>
            <w:webHidden/>
          </w:rPr>
          <w:tab/>
        </w:r>
        <w:r>
          <w:rPr>
            <w:noProof/>
            <w:webHidden/>
          </w:rPr>
          <w:fldChar w:fldCharType="begin"/>
        </w:r>
        <w:r>
          <w:rPr>
            <w:noProof/>
            <w:webHidden/>
          </w:rPr>
          <w:instrText xml:space="preserve"> PAGEREF _Toc109812369 \h </w:instrText>
        </w:r>
        <w:r>
          <w:rPr>
            <w:noProof/>
            <w:webHidden/>
          </w:rPr>
        </w:r>
        <w:r>
          <w:rPr>
            <w:noProof/>
            <w:webHidden/>
          </w:rPr>
          <w:fldChar w:fldCharType="separate"/>
        </w:r>
        <w:r w:rsidR="00FB0FAE">
          <w:rPr>
            <w:noProof/>
            <w:webHidden/>
          </w:rPr>
          <w:t>10</w:t>
        </w:r>
        <w:r>
          <w:rPr>
            <w:noProof/>
            <w:webHidden/>
          </w:rPr>
          <w:fldChar w:fldCharType="end"/>
        </w:r>
      </w:hyperlink>
    </w:p>
    <w:p w14:paraId="3DF54022" w14:textId="604FC2B9" w:rsidR="008B1EC5" w:rsidRDefault="008B1EC5">
      <w:pPr>
        <w:pStyle w:val="TOC2"/>
        <w:rPr>
          <w:rFonts w:asciiTheme="minorHAnsi" w:eastAsiaTheme="minorEastAsia" w:hAnsiTheme="minorHAnsi" w:cstheme="minorBidi"/>
          <w:noProof/>
          <w:szCs w:val="22"/>
          <w:lang w:val="en-GB" w:eastAsia="en-GB"/>
        </w:rPr>
      </w:pPr>
      <w:hyperlink w:anchor="_Toc109812370" w:history="1">
        <w:r w:rsidRPr="00766DD0">
          <w:rPr>
            <w:rStyle w:val="Hyperlink"/>
            <w:noProof/>
          </w:rPr>
          <w:t>3.2 Test the RPA API from PowerShell</w:t>
        </w:r>
        <w:r>
          <w:rPr>
            <w:noProof/>
            <w:webHidden/>
          </w:rPr>
          <w:tab/>
        </w:r>
        <w:r>
          <w:rPr>
            <w:noProof/>
            <w:webHidden/>
          </w:rPr>
          <w:fldChar w:fldCharType="begin"/>
        </w:r>
        <w:r>
          <w:rPr>
            <w:noProof/>
            <w:webHidden/>
          </w:rPr>
          <w:instrText xml:space="preserve"> PAGEREF _Toc109812370 \h </w:instrText>
        </w:r>
        <w:r>
          <w:rPr>
            <w:noProof/>
            <w:webHidden/>
          </w:rPr>
        </w:r>
        <w:r>
          <w:rPr>
            <w:noProof/>
            <w:webHidden/>
          </w:rPr>
          <w:fldChar w:fldCharType="separate"/>
        </w:r>
        <w:r w:rsidR="00FB0FAE">
          <w:rPr>
            <w:noProof/>
            <w:webHidden/>
          </w:rPr>
          <w:t>10</w:t>
        </w:r>
        <w:r>
          <w:rPr>
            <w:noProof/>
            <w:webHidden/>
          </w:rPr>
          <w:fldChar w:fldCharType="end"/>
        </w:r>
      </w:hyperlink>
    </w:p>
    <w:p w14:paraId="04AA3AA9" w14:textId="3FAD9D8E" w:rsidR="008B1EC5" w:rsidRDefault="008B1EC5">
      <w:pPr>
        <w:pStyle w:val="TOC3"/>
        <w:rPr>
          <w:rFonts w:asciiTheme="minorHAnsi" w:eastAsiaTheme="minorEastAsia" w:hAnsiTheme="minorHAnsi" w:cstheme="minorBidi"/>
          <w:noProof/>
          <w:szCs w:val="22"/>
          <w:lang w:val="en-GB" w:eastAsia="en-GB"/>
        </w:rPr>
      </w:pPr>
      <w:hyperlink w:anchor="_Toc109812371" w:history="1">
        <w:r w:rsidRPr="00766DD0">
          <w:rPr>
            <w:rStyle w:val="Hyperlink"/>
            <w:noProof/>
          </w:rPr>
          <w:t>3.2.1 Step 1 – Host Selection</w:t>
        </w:r>
        <w:r>
          <w:rPr>
            <w:noProof/>
            <w:webHidden/>
          </w:rPr>
          <w:tab/>
        </w:r>
        <w:r>
          <w:rPr>
            <w:noProof/>
            <w:webHidden/>
          </w:rPr>
          <w:fldChar w:fldCharType="begin"/>
        </w:r>
        <w:r>
          <w:rPr>
            <w:noProof/>
            <w:webHidden/>
          </w:rPr>
          <w:instrText xml:space="preserve"> PAGEREF _Toc109812371 \h </w:instrText>
        </w:r>
        <w:r>
          <w:rPr>
            <w:noProof/>
            <w:webHidden/>
          </w:rPr>
        </w:r>
        <w:r>
          <w:rPr>
            <w:noProof/>
            <w:webHidden/>
          </w:rPr>
          <w:fldChar w:fldCharType="separate"/>
        </w:r>
        <w:r w:rsidR="00FB0FAE">
          <w:rPr>
            <w:noProof/>
            <w:webHidden/>
          </w:rPr>
          <w:t>10</w:t>
        </w:r>
        <w:r>
          <w:rPr>
            <w:noProof/>
            <w:webHidden/>
          </w:rPr>
          <w:fldChar w:fldCharType="end"/>
        </w:r>
      </w:hyperlink>
    </w:p>
    <w:p w14:paraId="119924DD" w14:textId="55A574A6" w:rsidR="008B1EC5" w:rsidRDefault="008B1EC5">
      <w:pPr>
        <w:pStyle w:val="TOC3"/>
        <w:rPr>
          <w:rFonts w:asciiTheme="minorHAnsi" w:eastAsiaTheme="minorEastAsia" w:hAnsiTheme="minorHAnsi" w:cstheme="minorBidi"/>
          <w:noProof/>
          <w:szCs w:val="22"/>
          <w:lang w:val="en-GB" w:eastAsia="en-GB"/>
        </w:rPr>
      </w:pPr>
      <w:hyperlink w:anchor="_Toc109812372" w:history="1">
        <w:r w:rsidRPr="00766DD0">
          <w:rPr>
            <w:rStyle w:val="Hyperlink"/>
            <w:noProof/>
          </w:rPr>
          <w:t>3.2.2 Step 2 – Enter your tenant credentials</w:t>
        </w:r>
        <w:r>
          <w:rPr>
            <w:noProof/>
            <w:webHidden/>
          </w:rPr>
          <w:tab/>
        </w:r>
        <w:r>
          <w:rPr>
            <w:noProof/>
            <w:webHidden/>
          </w:rPr>
          <w:fldChar w:fldCharType="begin"/>
        </w:r>
        <w:r>
          <w:rPr>
            <w:noProof/>
            <w:webHidden/>
          </w:rPr>
          <w:instrText xml:space="preserve"> PAGEREF _Toc109812372 \h </w:instrText>
        </w:r>
        <w:r>
          <w:rPr>
            <w:noProof/>
            <w:webHidden/>
          </w:rPr>
        </w:r>
        <w:r>
          <w:rPr>
            <w:noProof/>
            <w:webHidden/>
          </w:rPr>
          <w:fldChar w:fldCharType="separate"/>
        </w:r>
        <w:r w:rsidR="00FB0FAE">
          <w:rPr>
            <w:noProof/>
            <w:webHidden/>
          </w:rPr>
          <w:t>11</w:t>
        </w:r>
        <w:r>
          <w:rPr>
            <w:noProof/>
            <w:webHidden/>
          </w:rPr>
          <w:fldChar w:fldCharType="end"/>
        </w:r>
      </w:hyperlink>
    </w:p>
    <w:p w14:paraId="3B27DFFE" w14:textId="0578BCE4" w:rsidR="008B1EC5" w:rsidRDefault="008B1EC5">
      <w:pPr>
        <w:pStyle w:val="TOC3"/>
        <w:rPr>
          <w:rFonts w:asciiTheme="minorHAnsi" w:eastAsiaTheme="minorEastAsia" w:hAnsiTheme="minorHAnsi" w:cstheme="minorBidi"/>
          <w:noProof/>
          <w:szCs w:val="22"/>
          <w:lang w:val="en-GB" w:eastAsia="en-GB"/>
        </w:rPr>
      </w:pPr>
      <w:hyperlink w:anchor="_Toc109812373" w:history="1">
        <w:r w:rsidRPr="00766DD0">
          <w:rPr>
            <w:rStyle w:val="Hyperlink"/>
            <w:noProof/>
          </w:rPr>
          <w:t>3.2.3 Step 3 – Select the tenant</w:t>
        </w:r>
        <w:r>
          <w:rPr>
            <w:noProof/>
            <w:webHidden/>
          </w:rPr>
          <w:tab/>
        </w:r>
        <w:r>
          <w:rPr>
            <w:noProof/>
            <w:webHidden/>
          </w:rPr>
          <w:fldChar w:fldCharType="begin"/>
        </w:r>
        <w:r>
          <w:rPr>
            <w:noProof/>
            <w:webHidden/>
          </w:rPr>
          <w:instrText xml:space="preserve"> PAGEREF _Toc109812373 \h </w:instrText>
        </w:r>
        <w:r>
          <w:rPr>
            <w:noProof/>
            <w:webHidden/>
          </w:rPr>
        </w:r>
        <w:r>
          <w:rPr>
            <w:noProof/>
            <w:webHidden/>
          </w:rPr>
          <w:fldChar w:fldCharType="separate"/>
        </w:r>
        <w:r w:rsidR="00FB0FAE">
          <w:rPr>
            <w:noProof/>
            <w:webHidden/>
          </w:rPr>
          <w:t>11</w:t>
        </w:r>
        <w:r>
          <w:rPr>
            <w:noProof/>
            <w:webHidden/>
          </w:rPr>
          <w:fldChar w:fldCharType="end"/>
        </w:r>
      </w:hyperlink>
    </w:p>
    <w:p w14:paraId="03C8E579" w14:textId="25654495" w:rsidR="008B1EC5" w:rsidRDefault="008B1EC5">
      <w:pPr>
        <w:pStyle w:val="TOC3"/>
        <w:rPr>
          <w:rFonts w:asciiTheme="minorHAnsi" w:eastAsiaTheme="minorEastAsia" w:hAnsiTheme="minorHAnsi" w:cstheme="minorBidi"/>
          <w:noProof/>
          <w:szCs w:val="22"/>
          <w:lang w:val="en-GB" w:eastAsia="en-GB"/>
        </w:rPr>
      </w:pPr>
      <w:hyperlink w:anchor="_Toc109812374" w:history="1">
        <w:r w:rsidRPr="00766DD0">
          <w:rPr>
            <w:rStyle w:val="Hyperlink"/>
            <w:noProof/>
          </w:rPr>
          <w:t>3.2.4 Step 4 – Select the process</w:t>
        </w:r>
        <w:r>
          <w:rPr>
            <w:noProof/>
            <w:webHidden/>
          </w:rPr>
          <w:tab/>
        </w:r>
        <w:r>
          <w:rPr>
            <w:noProof/>
            <w:webHidden/>
          </w:rPr>
          <w:fldChar w:fldCharType="begin"/>
        </w:r>
        <w:r>
          <w:rPr>
            <w:noProof/>
            <w:webHidden/>
          </w:rPr>
          <w:instrText xml:space="preserve"> PAGEREF _Toc109812374 \h </w:instrText>
        </w:r>
        <w:r>
          <w:rPr>
            <w:noProof/>
            <w:webHidden/>
          </w:rPr>
        </w:r>
        <w:r>
          <w:rPr>
            <w:noProof/>
            <w:webHidden/>
          </w:rPr>
          <w:fldChar w:fldCharType="separate"/>
        </w:r>
        <w:r w:rsidR="00FB0FAE">
          <w:rPr>
            <w:noProof/>
            <w:webHidden/>
          </w:rPr>
          <w:t>12</w:t>
        </w:r>
        <w:r>
          <w:rPr>
            <w:noProof/>
            <w:webHidden/>
          </w:rPr>
          <w:fldChar w:fldCharType="end"/>
        </w:r>
      </w:hyperlink>
    </w:p>
    <w:p w14:paraId="4D181066" w14:textId="0AB42066" w:rsidR="008B1EC5" w:rsidRDefault="008B1EC5">
      <w:pPr>
        <w:pStyle w:val="TOC3"/>
        <w:rPr>
          <w:rFonts w:asciiTheme="minorHAnsi" w:eastAsiaTheme="minorEastAsia" w:hAnsiTheme="minorHAnsi" w:cstheme="minorBidi"/>
          <w:noProof/>
          <w:szCs w:val="22"/>
          <w:lang w:val="en-GB" w:eastAsia="en-GB"/>
        </w:rPr>
      </w:pPr>
      <w:hyperlink w:anchor="_Toc109812375" w:history="1">
        <w:r w:rsidRPr="00766DD0">
          <w:rPr>
            <w:rStyle w:val="Hyperlink"/>
            <w:noProof/>
          </w:rPr>
          <w:t>3.2.5 Step 5 – Edit the payload</w:t>
        </w:r>
        <w:r>
          <w:rPr>
            <w:noProof/>
            <w:webHidden/>
          </w:rPr>
          <w:tab/>
        </w:r>
        <w:r>
          <w:rPr>
            <w:noProof/>
            <w:webHidden/>
          </w:rPr>
          <w:fldChar w:fldCharType="begin"/>
        </w:r>
        <w:r>
          <w:rPr>
            <w:noProof/>
            <w:webHidden/>
          </w:rPr>
          <w:instrText xml:space="preserve"> PAGEREF _Toc109812375 \h </w:instrText>
        </w:r>
        <w:r>
          <w:rPr>
            <w:noProof/>
            <w:webHidden/>
          </w:rPr>
        </w:r>
        <w:r>
          <w:rPr>
            <w:noProof/>
            <w:webHidden/>
          </w:rPr>
          <w:fldChar w:fldCharType="separate"/>
        </w:r>
        <w:r w:rsidR="00FB0FAE">
          <w:rPr>
            <w:noProof/>
            <w:webHidden/>
          </w:rPr>
          <w:t>12</w:t>
        </w:r>
        <w:r>
          <w:rPr>
            <w:noProof/>
            <w:webHidden/>
          </w:rPr>
          <w:fldChar w:fldCharType="end"/>
        </w:r>
      </w:hyperlink>
    </w:p>
    <w:p w14:paraId="2F39F0CC" w14:textId="60A0E97B" w:rsidR="008B1EC5" w:rsidRDefault="008B1EC5">
      <w:pPr>
        <w:pStyle w:val="TOC3"/>
        <w:rPr>
          <w:rFonts w:asciiTheme="minorHAnsi" w:eastAsiaTheme="minorEastAsia" w:hAnsiTheme="minorHAnsi" w:cstheme="minorBidi"/>
          <w:noProof/>
          <w:szCs w:val="22"/>
          <w:lang w:val="en-GB" w:eastAsia="en-GB"/>
        </w:rPr>
      </w:pPr>
      <w:hyperlink w:anchor="_Toc109812376" w:history="1">
        <w:r w:rsidRPr="00766DD0">
          <w:rPr>
            <w:rStyle w:val="Hyperlink"/>
            <w:noProof/>
          </w:rPr>
          <w:t>3.2.6 Step 6 - Run the bot</w:t>
        </w:r>
        <w:r>
          <w:rPr>
            <w:noProof/>
            <w:webHidden/>
          </w:rPr>
          <w:tab/>
        </w:r>
        <w:r>
          <w:rPr>
            <w:noProof/>
            <w:webHidden/>
          </w:rPr>
          <w:fldChar w:fldCharType="begin"/>
        </w:r>
        <w:r>
          <w:rPr>
            <w:noProof/>
            <w:webHidden/>
          </w:rPr>
          <w:instrText xml:space="preserve"> PAGEREF _Toc109812376 \h </w:instrText>
        </w:r>
        <w:r>
          <w:rPr>
            <w:noProof/>
            <w:webHidden/>
          </w:rPr>
        </w:r>
        <w:r>
          <w:rPr>
            <w:noProof/>
            <w:webHidden/>
          </w:rPr>
          <w:fldChar w:fldCharType="separate"/>
        </w:r>
        <w:r w:rsidR="00FB0FAE">
          <w:rPr>
            <w:noProof/>
            <w:webHidden/>
          </w:rPr>
          <w:t>13</w:t>
        </w:r>
        <w:r>
          <w:rPr>
            <w:noProof/>
            <w:webHidden/>
          </w:rPr>
          <w:fldChar w:fldCharType="end"/>
        </w:r>
      </w:hyperlink>
    </w:p>
    <w:p w14:paraId="5CD7907C" w14:textId="1BD1DC1F" w:rsidR="008B1EC5" w:rsidRDefault="008B1EC5">
      <w:pPr>
        <w:pStyle w:val="TOC3"/>
        <w:rPr>
          <w:rFonts w:asciiTheme="minorHAnsi" w:eastAsiaTheme="minorEastAsia" w:hAnsiTheme="minorHAnsi" w:cstheme="minorBidi"/>
          <w:noProof/>
          <w:szCs w:val="22"/>
          <w:lang w:val="en-GB" w:eastAsia="en-GB"/>
        </w:rPr>
      </w:pPr>
      <w:hyperlink w:anchor="_Toc109812377" w:history="1">
        <w:r w:rsidRPr="00766DD0">
          <w:rPr>
            <w:rStyle w:val="Hyperlink"/>
            <w:noProof/>
          </w:rPr>
          <w:t>3.2.7 Step 7 – View the Result</w:t>
        </w:r>
        <w:r>
          <w:rPr>
            <w:noProof/>
            <w:webHidden/>
          </w:rPr>
          <w:tab/>
        </w:r>
        <w:r>
          <w:rPr>
            <w:noProof/>
            <w:webHidden/>
          </w:rPr>
          <w:fldChar w:fldCharType="begin"/>
        </w:r>
        <w:r>
          <w:rPr>
            <w:noProof/>
            <w:webHidden/>
          </w:rPr>
          <w:instrText xml:space="preserve"> PAGEREF _Toc109812377 \h </w:instrText>
        </w:r>
        <w:r>
          <w:rPr>
            <w:noProof/>
            <w:webHidden/>
          </w:rPr>
        </w:r>
        <w:r>
          <w:rPr>
            <w:noProof/>
            <w:webHidden/>
          </w:rPr>
          <w:fldChar w:fldCharType="separate"/>
        </w:r>
        <w:r w:rsidR="00FB0FAE">
          <w:rPr>
            <w:noProof/>
            <w:webHidden/>
          </w:rPr>
          <w:t>13</w:t>
        </w:r>
        <w:r>
          <w:rPr>
            <w:noProof/>
            <w:webHidden/>
          </w:rPr>
          <w:fldChar w:fldCharType="end"/>
        </w:r>
      </w:hyperlink>
    </w:p>
    <w:p w14:paraId="54CEBEBC" w14:textId="70756449" w:rsidR="008B1EC5" w:rsidRDefault="008B1EC5">
      <w:pPr>
        <w:pStyle w:val="TOC3"/>
        <w:rPr>
          <w:rFonts w:asciiTheme="minorHAnsi" w:eastAsiaTheme="minorEastAsia" w:hAnsiTheme="minorHAnsi" w:cstheme="minorBidi"/>
          <w:noProof/>
          <w:szCs w:val="22"/>
          <w:lang w:val="en-GB" w:eastAsia="en-GB"/>
        </w:rPr>
      </w:pPr>
      <w:hyperlink w:anchor="_Toc109812378" w:history="1">
        <w:r w:rsidRPr="00766DD0">
          <w:rPr>
            <w:rStyle w:val="Hyperlink"/>
            <w:noProof/>
          </w:rPr>
          <w:t>3.2.8 View the RPA API Curl</w:t>
        </w:r>
        <w:r>
          <w:rPr>
            <w:noProof/>
            <w:webHidden/>
          </w:rPr>
          <w:tab/>
        </w:r>
        <w:r>
          <w:rPr>
            <w:noProof/>
            <w:webHidden/>
          </w:rPr>
          <w:fldChar w:fldCharType="begin"/>
        </w:r>
        <w:r>
          <w:rPr>
            <w:noProof/>
            <w:webHidden/>
          </w:rPr>
          <w:instrText xml:space="preserve"> PAGEREF _Toc109812378 \h </w:instrText>
        </w:r>
        <w:r>
          <w:rPr>
            <w:noProof/>
            <w:webHidden/>
          </w:rPr>
        </w:r>
        <w:r>
          <w:rPr>
            <w:noProof/>
            <w:webHidden/>
          </w:rPr>
          <w:fldChar w:fldCharType="separate"/>
        </w:r>
        <w:r w:rsidR="00FB0FAE">
          <w:rPr>
            <w:noProof/>
            <w:webHidden/>
          </w:rPr>
          <w:t>15</w:t>
        </w:r>
        <w:r>
          <w:rPr>
            <w:noProof/>
            <w:webHidden/>
          </w:rPr>
          <w:fldChar w:fldCharType="end"/>
        </w:r>
      </w:hyperlink>
    </w:p>
    <w:p w14:paraId="1A781C66" w14:textId="0FABCAB9" w:rsidR="008B1EC5" w:rsidRDefault="008B1EC5">
      <w:pPr>
        <w:pStyle w:val="TOC3"/>
        <w:rPr>
          <w:rFonts w:asciiTheme="minorHAnsi" w:eastAsiaTheme="minorEastAsia" w:hAnsiTheme="minorHAnsi" w:cstheme="minorBidi"/>
          <w:noProof/>
          <w:szCs w:val="22"/>
          <w:lang w:val="en-GB" w:eastAsia="en-GB"/>
        </w:rPr>
      </w:pPr>
      <w:hyperlink w:anchor="_Toc109812379" w:history="1">
        <w:r w:rsidRPr="00766DD0">
          <w:rPr>
            <w:rStyle w:val="Hyperlink"/>
            <w:noProof/>
          </w:rPr>
          <w:t>3.2.9 Run curl</w:t>
        </w:r>
        <w:r>
          <w:rPr>
            <w:noProof/>
            <w:webHidden/>
          </w:rPr>
          <w:tab/>
        </w:r>
        <w:r>
          <w:rPr>
            <w:noProof/>
            <w:webHidden/>
          </w:rPr>
          <w:fldChar w:fldCharType="begin"/>
        </w:r>
        <w:r>
          <w:rPr>
            <w:noProof/>
            <w:webHidden/>
          </w:rPr>
          <w:instrText xml:space="preserve"> PAGEREF _Toc109812379 \h </w:instrText>
        </w:r>
        <w:r>
          <w:rPr>
            <w:noProof/>
            <w:webHidden/>
          </w:rPr>
        </w:r>
        <w:r>
          <w:rPr>
            <w:noProof/>
            <w:webHidden/>
          </w:rPr>
          <w:fldChar w:fldCharType="separate"/>
        </w:r>
        <w:r w:rsidR="00FB0FAE">
          <w:rPr>
            <w:noProof/>
            <w:webHidden/>
          </w:rPr>
          <w:t>15</w:t>
        </w:r>
        <w:r>
          <w:rPr>
            <w:noProof/>
            <w:webHidden/>
          </w:rPr>
          <w:fldChar w:fldCharType="end"/>
        </w:r>
      </w:hyperlink>
    </w:p>
    <w:p w14:paraId="0CE63054" w14:textId="5334E67A" w:rsidR="008B1EC5" w:rsidRDefault="008B1EC5">
      <w:pPr>
        <w:pStyle w:val="TOC2"/>
        <w:rPr>
          <w:rFonts w:asciiTheme="minorHAnsi" w:eastAsiaTheme="minorEastAsia" w:hAnsiTheme="minorHAnsi" w:cstheme="minorBidi"/>
          <w:noProof/>
          <w:szCs w:val="22"/>
          <w:lang w:val="en-GB" w:eastAsia="en-GB"/>
        </w:rPr>
      </w:pPr>
      <w:hyperlink w:anchor="_Toc109812380" w:history="1">
        <w:r w:rsidRPr="00766DD0">
          <w:rPr>
            <w:rStyle w:val="Hyperlink"/>
            <w:noProof/>
          </w:rPr>
          <w:t>3.3 Testing the API from SoapUI</w:t>
        </w:r>
        <w:r>
          <w:rPr>
            <w:noProof/>
            <w:webHidden/>
          </w:rPr>
          <w:tab/>
        </w:r>
        <w:r>
          <w:rPr>
            <w:noProof/>
            <w:webHidden/>
          </w:rPr>
          <w:fldChar w:fldCharType="begin"/>
        </w:r>
        <w:r>
          <w:rPr>
            <w:noProof/>
            <w:webHidden/>
          </w:rPr>
          <w:instrText xml:space="preserve"> PAGEREF _Toc109812380 \h </w:instrText>
        </w:r>
        <w:r>
          <w:rPr>
            <w:noProof/>
            <w:webHidden/>
          </w:rPr>
        </w:r>
        <w:r>
          <w:rPr>
            <w:noProof/>
            <w:webHidden/>
          </w:rPr>
          <w:fldChar w:fldCharType="separate"/>
        </w:r>
        <w:r w:rsidR="00FB0FAE">
          <w:rPr>
            <w:noProof/>
            <w:webHidden/>
          </w:rPr>
          <w:t>17</w:t>
        </w:r>
        <w:r>
          <w:rPr>
            <w:noProof/>
            <w:webHidden/>
          </w:rPr>
          <w:fldChar w:fldCharType="end"/>
        </w:r>
      </w:hyperlink>
    </w:p>
    <w:p w14:paraId="75D8ADA0" w14:textId="0F57D6FE" w:rsidR="008B1EC5" w:rsidRDefault="008B1EC5">
      <w:pPr>
        <w:pStyle w:val="TOC3"/>
        <w:rPr>
          <w:rFonts w:asciiTheme="minorHAnsi" w:eastAsiaTheme="minorEastAsia" w:hAnsiTheme="minorHAnsi" w:cstheme="minorBidi"/>
          <w:noProof/>
          <w:szCs w:val="22"/>
          <w:lang w:val="en-GB" w:eastAsia="en-GB"/>
        </w:rPr>
      </w:pPr>
      <w:hyperlink w:anchor="_Toc109812381" w:history="1">
        <w:r w:rsidRPr="00766DD0">
          <w:rPr>
            <w:rStyle w:val="Hyperlink"/>
            <w:noProof/>
          </w:rPr>
          <w:t>3.3.1 Open SoapUI</w:t>
        </w:r>
        <w:r>
          <w:rPr>
            <w:noProof/>
            <w:webHidden/>
          </w:rPr>
          <w:tab/>
        </w:r>
        <w:r>
          <w:rPr>
            <w:noProof/>
            <w:webHidden/>
          </w:rPr>
          <w:fldChar w:fldCharType="begin"/>
        </w:r>
        <w:r>
          <w:rPr>
            <w:noProof/>
            <w:webHidden/>
          </w:rPr>
          <w:instrText xml:space="preserve"> PAGEREF _Toc109812381 \h </w:instrText>
        </w:r>
        <w:r>
          <w:rPr>
            <w:noProof/>
            <w:webHidden/>
          </w:rPr>
        </w:r>
        <w:r>
          <w:rPr>
            <w:noProof/>
            <w:webHidden/>
          </w:rPr>
          <w:fldChar w:fldCharType="separate"/>
        </w:r>
        <w:r w:rsidR="00FB0FAE">
          <w:rPr>
            <w:noProof/>
            <w:webHidden/>
          </w:rPr>
          <w:t>17</w:t>
        </w:r>
        <w:r>
          <w:rPr>
            <w:noProof/>
            <w:webHidden/>
          </w:rPr>
          <w:fldChar w:fldCharType="end"/>
        </w:r>
      </w:hyperlink>
    </w:p>
    <w:p w14:paraId="1489CC49" w14:textId="1821EAA7" w:rsidR="008B1EC5" w:rsidRDefault="008B1EC5">
      <w:pPr>
        <w:pStyle w:val="TOC3"/>
        <w:rPr>
          <w:rFonts w:asciiTheme="minorHAnsi" w:eastAsiaTheme="minorEastAsia" w:hAnsiTheme="minorHAnsi" w:cstheme="minorBidi"/>
          <w:noProof/>
          <w:szCs w:val="22"/>
          <w:lang w:val="en-GB" w:eastAsia="en-GB"/>
        </w:rPr>
      </w:pPr>
      <w:hyperlink w:anchor="_Toc109812382" w:history="1">
        <w:r w:rsidRPr="00766DD0">
          <w:rPr>
            <w:rStyle w:val="Hyperlink"/>
            <w:noProof/>
          </w:rPr>
          <w:t>3.3.2 Setting Project Variables</w:t>
        </w:r>
        <w:r>
          <w:rPr>
            <w:noProof/>
            <w:webHidden/>
          </w:rPr>
          <w:tab/>
        </w:r>
        <w:r>
          <w:rPr>
            <w:noProof/>
            <w:webHidden/>
          </w:rPr>
          <w:fldChar w:fldCharType="begin"/>
        </w:r>
        <w:r>
          <w:rPr>
            <w:noProof/>
            <w:webHidden/>
          </w:rPr>
          <w:instrText xml:space="preserve"> PAGEREF _Toc109812382 \h </w:instrText>
        </w:r>
        <w:r>
          <w:rPr>
            <w:noProof/>
            <w:webHidden/>
          </w:rPr>
        </w:r>
        <w:r>
          <w:rPr>
            <w:noProof/>
            <w:webHidden/>
          </w:rPr>
          <w:fldChar w:fldCharType="separate"/>
        </w:r>
        <w:r w:rsidR="00FB0FAE">
          <w:rPr>
            <w:noProof/>
            <w:webHidden/>
          </w:rPr>
          <w:t>19</w:t>
        </w:r>
        <w:r>
          <w:rPr>
            <w:noProof/>
            <w:webHidden/>
          </w:rPr>
          <w:fldChar w:fldCharType="end"/>
        </w:r>
      </w:hyperlink>
    </w:p>
    <w:p w14:paraId="056EDB6C" w14:textId="2571F5D8" w:rsidR="008B1EC5" w:rsidRDefault="008B1EC5">
      <w:pPr>
        <w:pStyle w:val="TOC3"/>
        <w:rPr>
          <w:rFonts w:asciiTheme="minorHAnsi" w:eastAsiaTheme="minorEastAsia" w:hAnsiTheme="minorHAnsi" w:cstheme="minorBidi"/>
          <w:noProof/>
          <w:szCs w:val="22"/>
          <w:lang w:val="en-GB" w:eastAsia="en-GB"/>
        </w:rPr>
      </w:pPr>
      <w:hyperlink w:anchor="_Toc109812383" w:history="1">
        <w:r w:rsidRPr="00766DD0">
          <w:rPr>
            <w:rStyle w:val="Hyperlink"/>
            <w:noProof/>
          </w:rPr>
          <w:t>3.3.3 Run the test suite</w:t>
        </w:r>
        <w:r>
          <w:rPr>
            <w:noProof/>
            <w:webHidden/>
          </w:rPr>
          <w:tab/>
        </w:r>
        <w:r>
          <w:rPr>
            <w:noProof/>
            <w:webHidden/>
          </w:rPr>
          <w:fldChar w:fldCharType="begin"/>
        </w:r>
        <w:r>
          <w:rPr>
            <w:noProof/>
            <w:webHidden/>
          </w:rPr>
          <w:instrText xml:space="preserve"> PAGEREF _Toc109812383 \h </w:instrText>
        </w:r>
        <w:r>
          <w:rPr>
            <w:noProof/>
            <w:webHidden/>
          </w:rPr>
        </w:r>
        <w:r>
          <w:rPr>
            <w:noProof/>
            <w:webHidden/>
          </w:rPr>
          <w:fldChar w:fldCharType="separate"/>
        </w:r>
        <w:r w:rsidR="00FB0FAE">
          <w:rPr>
            <w:noProof/>
            <w:webHidden/>
          </w:rPr>
          <w:t>20</w:t>
        </w:r>
        <w:r>
          <w:rPr>
            <w:noProof/>
            <w:webHidden/>
          </w:rPr>
          <w:fldChar w:fldCharType="end"/>
        </w:r>
      </w:hyperlink>
    </w:p>
    <w:p w14:paraId="08E47BFB" w14:textId="04167E8A" w:rsidR="008B1EC5" w:rsidRDefault="008B1EC5">
      <w:pPr>
        <w:pStyle w:val="TOC3"/>
        <w:rPr>
          <w:rFonts w:asciiTheme="minorHAnsi" w:eastAsiaTheme="minorEastAsia" w:hAnsiTheme="minorHAnsi" w:cstheme="minorBidi"/>
          <w:noProof/>
          <w:szCs w:val="22"/>
          <w:lang w:val="en-GB" w:eastAsia="en-GB"/>
        </w:rPr>
      </w:pPr>
      <w:hyperlink w:anchor="_Toc109812384" w:history="1">
        <w:r w:rsidRPr="00766DD0">
          <w:rPr>
            <w:rStyle w:val="Hyperlink"/>
            <w:noProof/>
          </w:rPr>
          <w:t>3.3.4 Examine the test suite flow.</w:t>
        </w:r>
        <w:r>
          <w:rPr>
            <w:noProof/>
            <w:webHidden/>
          </w:rPr>
          <w:tab/>
        </w:r>
        <w:r>
          <w:rPr>
            <w:noProof/>
            <w:webHidden/>
          </w:rPr>
          <w:fldChar w:fldCharType="begin"/>
        </w:r>
        <w:r>
          <w:rPr>
            <w:noProof/>
            <w:webHidden/>
          </w:rPr>
          <w:instrText xml:space="preserve"> PAGEREF _Toc109812384 \h </w:instrText>
        </w:r>
        <w:r>
          <w:rPr>
            <w:noProof/>
            <w:webHidden/>
          </w:rPr>
        </w:r>
        <w:r>
          <w:rPr>
            <w:noProof/>
            <w:webHidden/>
          </w:rPr>
          <w:fldChar w:fldCharType="separate"/>
        </w:r>
        <w:r w:rsidR="00FB0FAE">
          <w:rPr>
            <w:noProof/>
            <w:webHidden/>
          </w:rPr>
          <w:t>23</w:t>
        </w:r>
        <w:r>
          <w:rPr>
            <w:noProof/>
            <w:webHidden/>
          </w:rPr>
          <w:fldChar w:fldCharType="end"/>
        </w:r>
      </w:hyperlink>
    </w:p>
    <w:p w14:paraId="4074F312" w14:textId="3D174052" w:rsidR="008B1EC5" w:rsidRDefault="008B1EC5">
      <w:pPr>
        <w:pStyle w:val="TOC2"/>
        <w:rPr>
          <w:rFonts w:asciiTheme="minorHAnsi" w:eastAsiaTheme="minorEastAsia" w:hAnsiTheme="minorHAnsi" w:cstheme="minorBidi"/>
          <w:noProof/>
          <w:szCs w:val="22"/>
          <w:lang w:val="en-GB" w:eastAsia="en-GB"/>
        </w:rPr>
      </w:pPr>
      <w:hyperlink w:anchor="_Toc109812385" w:history="1">
        <w:r w:rsidRPr="00766DD0">
          <w:rPr>
            <w:rStyle w:val="Hyperlink"/>
            <w:noProof/>
          </w:rPr>
          <w:t>3.4 Generating an Open API Specification</w:t>
        </w:r>
        <w:r>
          <w:rPr>
            <w:noProof/>
            <w:webHidden/>
          </w:rPr>
          <w:tab/>
        </w:r>
        <w:r>
          <w:rPr>
            <w:noProof/>
            <w:webHidden/>
          </w:rPr>
          <w:fldChar w:fldCharType="begin"/>
        </w:r>
        <w:r>
          <w:rPr>
            <w:noProof/>
            <w:webHidden/>
          </w:rPr>
          <w:instrText xml:space="preserve"> PAGEREF _Toc109812385 \h </w:instrText>
        </w:r>
        <w:r>
          <w:rPr>
            <w:noProof/>
            <w:webHidden/>
          </w:rPr>
        </w:r>
        <w:r>
          <w:rPr>
            <w:noProof/>
            <w:webHidden/>
          </w:rPr>
          <w:fldChar w:fldCharType="separate"/>
        </w:r>
        <w:r w:rsidR="00FB0FAE">
          <w:rPr>
            <w:noProof/>
            <w:webHidden/>
          </w:rPr>
          <w:t>25</w:t>
        </w:r>
        <w:r>
          <w:rPr>
            <w:noProof/>
            <w:webHidden/>
          </w:rPr>
          <w:fldChar w:fldCharType="end"/>
        </w:r>
      </w:hyperlink>
    </w:p>
    <w:p w14:paraId="619DDDCB" w14:textId="0CE08CDC" w:rsidR="008B1EC5" w:rsidRDefault="008B1EC5">
      <w:pPr>
        <w:pStyle w:val="TOC3"/>
        <w:rPr>
          <w:rFonts w:asciiTheme="minorHAnsi" w:eastAsiaTheme="minorEastAsia" w:hAnsiTheme="minorHAnsi" w:cstheme="minorBidi"/>
          <w:noProof/>
          <w:szCs w:val="22"/>
          <w:lang w:val="en-GB" w:eastAsia="en-GB"/>
        </w:rPr>
      </w:pPr>
      <w:hyperlink w:anchor="_Toc109812386" w:history="1">
        <w:r w:rsidRPr="00766DD0">
          <w:rPr>
            <w:rStyle w:val="Hyperlink"/>
            <w:noProof/>
          </w:rPr>
          <w:t>3.4.1 Start Eclipse</w:t>
        </w:r>
        <w:r>
          <w:rPr>
            <w:noProof/>
            <w:webHidden/>
          </w:rPr>
          <w:tab/>
        </w:r>
        <w:r>
          <w:rPr>
            <w:noProof/>
            <w:webHidden/>
          </w:rPr>
          <w:fldChar w:fldCharType="begin"/>
        </w:r>
        <w:r>
          <w:rPr>
            <w:noProof/>
            <w:webHidden/>
          </w:rPr>
          <w:instrText xml:space="preserve"> PAGEREF _Toc109812386 \h </w:instrText>
        </w:r>
        <w:r>
          <w:rPr>
            <w:noProof/>
            <w:webHidden/>
          </w:rPr>
        </w:r>
        <w:r>
          <w:rPr>
            <w:noProof/>
            <w:webHidden/>
          </w:rPr>
          <w:fldChar w:fldCharType="separate"/>
        </w:r>
        <w:r w:rsidR="00FB0FAE">
          <w:rPr>
            <w:noProof/>
            <w:webHidden/>
          </w:rPr>
          <w:t>25</w:t>
        </w:r>
        <w:r>
          <w:rPr>
            <w:noProof/>
            <w:webHidden/>
          </w:rPr>
          <w:fldChar w:fldCharType="end"/>
        </w:r>
      </w:hyperlink>
    </w:p>
    <w:p w14:paraId="00528FF0" w14:textId="17A87DC9" w:rsidR="008B1EC5" w:rsidRDefault="008B1EC5">
      <w:pPr>
        <w:pStyle w:val="TOC3"/>
        <w:rPr>
          <w:rFonts w:asciiTheme="minorHAnsi" w:eastAsiaTheme="minorEastAsia" w:hAnsiTheme="minorHAnsi" w:cstheme="minorBidi"/>
          <w:noProof/>
          <w:szCs w:val="22"/>
          <w:lang w:val="en-GB" w:eastAsia="en-GB"/>
        </w:rPr>
      </w:pPr>
      <w:hyperlink w:anchor="_Toc109812387" w:history="1">
        <w:r w:rsidRPr="00766DD0">
          <w:rPr>
            <w:rStyle w:val="Hyperlink"/>
            <w:noProof/>
          </w:rPr>
          <w:t>3.4.2 Run curl from OpenApi</w:t>
        </w:r>
        <w:r>
          <w:rPr>
            <w:noProof/>
            <w:webHidden/>
          </w:rPr>
          <w:tab/>
        </w:r>
        <w:r>
          <w:rPr>
            <w:noProof/>
            <w:webHidden/>
          </w:rPr>
          <w:fldChar w:fldCharType="begin"/>
        </w:r>
        <w:r>
          <w:rPr>
            <w:noProof/>
            <w:webHidden/>
          </w:rPr>
          <w:instrText xml:space="preserve"> PAGEREF _Toc109812387 \h </w:instrText>
        </w:r>
        <w:r>
          <w:rPr>
            <w:noProof/>
            <w:webHidden/>
          </w:rPr>
        </w:r>
        <w:r>
          <w:rPr>
            <w:noProof/>
            <w:webHidden/>
          </w:rPr>
          <w:fldChar w:fldCharType="separate"/>
        </w:r>
        <w:r w:rsidR="00FB0FAE">
          <w:rPr>
            <w:noProof/>
            <w:webHidden/>
          </w:rPr>
          <w:t>32</w:t>
        </w:r>
        <w:r>
          <w:rPr>
            <w:noProof/>
            <w:webHidden/>
          </w:rPr>
          <w:fldChar w:fldCharType="end"/>
        </w:r>
      </w:hyperlink>
    </w:p>
    <w:p w14:paraId="7A689FD5" w14:textId="0F3F4AE2" w:rsidR="008B1EC5" w:rsidRDefault="008B1EC5">
      <w:pPr>
        <w:pStyle w:val="TOC3"/>
        <w:rPr>
          <w:rFonts w:asciiTheme="minorHAnsi" w:eastAsiaTheme="minorEastAsia" w:hAnsiTheme="minorHAnsi" w:cstheme="minorBidi"/>
          <w:noProof/>
          <w:szCs w:val="22"/>
          <w:lang w:val="en-GB" w:eastAsia="en-GB"/>
        </w:rPr>
      </w:pPr>
      <w:hyperlink w:anchor="_Toc109812388" w:history="1">
        <w:r w:rsidRPr="00766DD0">
          <w:rPr>
            <w:rStyle w:val="Hyperlink"/>
            <w:noProof/>
          </w:rPr>
          <w:t>3.4.3 Test Api with JUnit</w:t>
        </w:r>
        <w:r>
          <w:rPr>
            <w:noProof/>
            <w:webHidden/>
          </w:rPr>
          <w:tab/>
        </w:r>
        <w:r>
          <w:rPr>
            <w:noProof/>
            <w:webHidden/>
          </w:rPr>
          <w:fldChar w:fldCharType="begin"/>
        </w:r>
        <w:r>
          <w:rPr>
            <w:noProof/>
            <w:webHidden/>
          </w:rPr>
          <w:instrText xml:space="preserve"> PAGEREF _Toc109812388 \h </w:instrText>
        </w:r>
        <w:r>
          <w:rPr>
            <w:noProof/>
            <w:webHidden/>
          </w:rPr>
        </w:r>
        <w:r>
          <w:rPr>
            <w:noProof/>
            <w:webHidden/>
          </w:rPr>
          <w:fldChar w:fldCharType="separate"/>
        </w:r>
        <w:r w:rsidR="00FB0FAE">
          <w:rPr>
            <w:noProof/>
            <w:webHidden/>
          </w:rPr>
          <w:t>35</w:t>
        </w:r>
        <w:r>
          <w:rPr>
            <w:noProof/>
            <w:webHidden/>
          </w:rPr>
          <w:fldChar w:fldCharType="end"/>
        </w:r>
      </w:hyperlink>
    </w:p>
    <w:p w14:paraId="1AC8B0AF" w14:textId="4B3799D6" w:rsidR="008B1EC5" w:rsidRDefault="008B1EC5">
      <w:pPr>
        <w:pStyle w:val="TOC2"/>
        <w:rPr>
          <w:rFonts w:asciiTheme="minorHAnsi" w:eastAsiaTheme="minorEastAsia" w:hAnsiTheme="minorHAnsi" w:cstheme="minorBidi"/>
          <w:noProof/>
          <w:szCs w:val="22"/>
          <w:lang w:val="en-GB" w:eastAsia="en-GB"/>
        </w:rPr>
      </w:pPr>
      <w:hyperlink w:anchor="_Toc109812389" w:history="1">
        <w:r w:rsidRPr="00766DD0">
          <w:rPr>
            <w:rStyle w:val="Hyperlink"/>
            <w:noProof/>
          </w:rPr>
          <w:t>3.5 Integrate to the World!</w:t>
        </w:r>
        <w:r>
          <w:rPr>
            <w:noProof/>
            <w:webHidden/>
          </w:rPr>
          <w:tab/>
        </w:r>
        <w:r>
          <w:rPr>
            <w:noProof/>
            <w:webHidden/>
          </w:rPr>
          <w:fldChar w:fldCharType="begin"/>
        </w:r>
        <w:r>
          <w:rPr>
            <w:noProof/>
            <w:webHidden/>
          </w:rPr>
          <w:instrText xml:space="preserve"> PAGEREF _Toc109812389 \h </w:instrText>
        </w:r>
        <w:r>
          <w:rPr>
            <w:noProof/>
            <w:webHidden/>
          </w:rPr>
        </w:r>
        <w:r>
          <w:rPr>
            <w:noProof/>
            <w:webHidden/>
          </w:rPr>
          <w:fldChar w:fldCharType="separate"/>
        </w:r>
        <w:r w:rsidR="00FB0FAE">
          <w:rPr>
            <w:noProof/>
            <w:webHidden/>
          </w:rPr>
          <w:t>38</w:t>
        </w:r>
        <w:r>
          <w:rPr>
            <w:noProof/>
            <w:webHidden/>
          </w:rPr>
          <w:fldChar w:fldCharType="end"/>
        </w:r>
      </w:hyperlink>
    </w:p>
    <w:p w14:paraId="445A5FBE" w14:textId="202EE6A5" w:rsidR="00D1381C" w:rsidRPr="00D1381C" w:rsidRDefault="000B7324" w:rsidP="00D1381C">
      <w:pPr>
        <w:pStyle w:val="Heading1"/>
      </w:pPr>
      <w:r w:rsidRPr="00204FC2">
        <w:rPr>
          <w:sz w:val="36"/>
          <w:szCs w:val="36"/>
        </w:rPr>
        <w:lastRenderedPageBreak/>
        <w:fldChar w:fldCharType="end"/>
      </w:r>
      <w:bookmarkStart w:id="1" w:name="_Ref109633044"/>
      <w:bookmarkStart w:id="2" w:name="_Ref109633061"/>
      <w:bookmarkStart w:id="3" w:name="_Ref109633065"/>
      <w:bookmarkStart w:id="4" w:name="_Ref109633070"/>
      <w:bookmarkStart w:id="5" w:name="_Toc109812361"/>
      <w:r w:rsidR="00D1381C" w:rsidRPr="00D1381C">
        <w:t>Introduction</w:t>
      </w:r>
      <w:bookmarkEnd w:id="1"/>
      <w:bookmarkEnd w:id="2"/>
      <w:bookmarkEnd w:id="3"/>
      <w:bookmarkEnd w:id="4"/>
      <w:bookmarkEnd w:id="5"/>
    </w:p>
    <w:p w14:paraId="5A17DD81" w14:textId="77777777" w:rsidR="00D1381C" w:rsidRPr="00A926D7" w:rsidRDefault="00D1381C" w:rsidP="00D1381C"/>
    <w:p w14:paraId="7CC86BA7" w14:textId="1585D2B2" w:rsidR="0059004B" w:rsidRDefault="00EB6533" w:rsidP="00CF31A5">
      <w:pPr>
        <w:rPr>
          <w:rFonts w:eastAsia="Calibri" w:cs="Calibri"/>
          <w:bCs/>
        </w:rPr>
      </w:pPr>
      <w:r w:rsidRPr="00EB6533">
        <w:t xml:space="preserve">In </w:t>
      </w:r>
      <w:r w:rsidR="007F5539">
        <w:t xml:space="preserve">this </w:t>
      </w:r>
      <w:r w:rsidRPr="00EB6533">
        <w:t xml:space="preserve">lab </w:t>
      </w:r>
      <w:r w:rsidR="007A03BE">
        <w:t>you</w:t>
      </w:r>
      <w:r w:rsidRPr="00EB6533">
        <w:t xml:space="preserve"> will </w:t>
      </w:r>
      <w:r w:rsidR="00B9313E" w:rsidRPr="00B9313E">
        <w:rPr>
          <w:b/>
          <w:bCs/>
        </w:rPr>
        <w:t>e</w:t>
      </w:r>
      <w:r w:rsidR="006C2A41" w:rsidRPr="00B9313E">
        <w:rPr>
          <w:b/>
          <w:bCs/>
        </w:rPr>
        <w:t xml:space="preserve">xplore the RPA </w:t>
      </w:r>
      <w:r w:rsidR="0059004B">
        <w:rPr>
          <w:b/>
          <w:bCs/>
        </w:rPr>
        <w:t xml:space="preserve">Asynchronous </w:t>
      </w:r>
      <w:r w:rsidR="006C2A41" w:rsidRPr="00B9313E">
        <w:rPr>
          <w:b/>
          <w:bCs/>
        </w:rPr>
        <w:t>API</w:t>
      </w:r>
      <w:r w:rsidR="0059004B">
        <w:rPr>
          <w:rFonts w:eastAsia="Calibri" w:cs="Calibri"/>
          <w:bCs/>
        </w:rPr>
        <w:t xml:space="preserve">.  </w:t>
      </w:r>
      <w:r w:rsidR="007A03BE">
        <w:rPr>
          <w:rFonts w:eastAsia="Calibri" w:cs="Calibri"/>
          <w:bCs/>
        </w:rPr>
        <w:t>You</w:t>
      </w:r>
      <w:r w:rsidR="0059004B">
        <w:rPr>
          <w:rFonts w:eastAsia="Calibri" w:cs="Calibri"/>
          <w:bCs/>
        </w:rPr>
        <w:t xml:space="preserve"> will learn how to:</w:t>
      </w:r>
    </w:p>
    <w:p w14:paraId="5EFEB335" w14:textId="77777777" w:rsidR="0059004B" w:rsidRDefault="0059004B" w:rsidP="00CF31A5">
      <w:pPr>
        <w:rPr>
          <w:rFonts w:eastAsia="Calibri" w:cs="Calibri"/>
          <w:bCs/>
        </w:rPr>
      </w:pPr>
    </w:p>
    <w:p w14:paraId="23A73EF3" w14:textId="4174C9C1" w:rsidR="0059004B" w:rsidRPr="0059004B" w:rsidRDefault="0059004B" w:rsidP="0059004B">
      <w:pPr>
        <w:pStyle w:val="ListParagraph"/>
        <w:numPr>
          <w:ilvl w:val="0"/>
          <w:numId w:val="32"/>
        </w:numPr>
        <w:rPr>
          <w:rFonts w:eastAsia="Calibri" w:cs="Calibri"/>
          <w:bCs/>
        </w:rPr>
      </w:pPr>
      <w:r w:rsidRPr="0059004B">
        <w:rPr>
          <w:rFonts w:eastAsia="Calibri" w:cs="Calibri"/>
          <w:bCs/>
        </w:rPr>
        <w:t xml:space="preserve">Apply </w:t>
      </w:r>
      <w:r w:rsidR="00B9313E" w:rsidRPr="0059004B">
        <w:rPr>
          <w:rFonts w:eastAsia="Calibri" w:cs="Calibri"/>
          <w:bCs/>
        </w:rPr>
        <w:t>tools</w:t>
      </w:r>
      <w:r w:rsidR="00E233E1" w:rsidRPr="0059004B">
        <w:rPr>
          <w:rFonts w:eastAsia="Calibri" w:cs="Calibri"/>
          <w:bCs/>
        </w:rPr>
        <w:t xml:space="preserve"> such as </w:t>
      </w:r>
      <w:r w:rsidRPr="0059004B">
        <w:rPr>
          <w:rFonts w:eastAsia="Calibri" w:cs="Calibri"/>
          <w:bCs/>
        </w:rPr>
        <w:t xml:space="preserve">PowerShell, </w:t>
      </w:r>
      <w:r w:rsidR="00E233E1" w:rsidRPr="0059004B">
        <w:rPr>
          <w:rFonts w:eastAsia="Calibri" w:cs="Calibri"/>
          <w:bCs/>
          <w:i/>
          <w:iCs/>
        </w:rPr>
        <w:t>curl</w:t>
      </w:r>
      <w:r w:rsidRPr="0059004B">
        <w:rPr>
          <w:rFonts w:eastAsia="Calibri" w:cs="Calibri"/>
          <w:bCs/>
        </w:rPr>
        <w:t xml:space="preserve"> and </w:t>
      </w:r>
      <w:r w:rsidRPr="0059004B">
        <w:rPr>
          <w:rFonts w:eastAsia="Calibri" w:cs="Calibri"/>
          <w:bCs/>
          <w:i/>
          <w:iCs/>
        </w:rPr>
        <w:t>SoapUI</w:t>
      </w:r>
      <w:r w:rsidRPr="0059004B">
        <w:rPr>
          <w:rFonts w:eastAsia="Calibri" w:cs="Calibri"/>
          <w:bCs/>
        </w:rPr>
        <w:t xml:space="preserve"> to test the RPA API</w:t>
      </w:r>
    </w:p>
    <w:p w14:paraId="04613B5E" w14:textId="77777777" w:rsidR="0059004B" w:rsidRDefault="0059004B" w:rsidP="00CF31A5">
      <w:pPr>
        <w:rPr>
          <w:rFonts w:eastAsia="Calibri" w:cs="Calibri"/>
          <w:bCs/>
        </w:rPr>
      </w:pPr>
    </w:p>
    <w:p w14:paraId="287F700C" w14:textId="3D1A5346" w:rsidR="0059004B" w:rsidRPr="0059004B" w:rsidRDefault="0059004B" w:rsidP="0059004B">
      <w:pPr>
        <w:pStyle w:val="ListParagraph"/>
        <w:numPr>
          <w:ilvl w:val="0"/>
          <w:numId w:val="32"/>
        </w:numPr>
        <w:rPr>
          <w:rFonts w:eastAsia="Calibri" w:cs="Calibri"/>
          <w:bCs/>
        </w:rPr>
      </w:pPr>
      <w:r w:rsidRPr="0059004B">
        <w:rPr>
          <w:rFonts w:eastAsia="Calibri" w:cs="Calibri"/>
          <w:bCs/>
        </w:rPr>
        <w:t>Generate an</w:t>
      </w:r>
      <w:r w:rsidR="00E233E1" w:rsidRPr="0059004B">
        <w:rPr>
          <w:rFonts w:eastAsia="Calibri" w:cs="Calibri"/>
          <w:bCs/>
        </w:rPr>
        <w:t xml:space="preserve"> </w:t>
      </w:r>
      <w:proofErr w:type="spellStart"/>
      <w:r w:rsidR="00B9313E" w:rsidRPr="0059004B">
        <w:rPr>
          <w:rFonts w:eastAsia="Calibri" w:cs="Calibri"/>
          <w:bCs/>
          <w:i/>
          <w:iCs/>
        </w:rPr>
        <w:t>OpenApi</w:t>
      </w:r>
      <w:proofErr w:type="spellEnd"/>
      <w:r w:rsidRPr="0059004B">
        <w:rPr>
          <w:rFonts w:eastAsia="Calibri" w:cs="Calibri"/>
          <w:bCs/>
        </w:rPr>
        <w:t xml:space="preserve"> specification to integrate your bot </w:t>
      </w:r>
      <w:r w:rsidRPr="0059004B">
        <w:rPr>
          <w:rFonts w:eastAsia="Calibri" w:cs="Calibri"/>
          <w:bCs/>
        </w:rPr>
        <w:t>to the modern world</w:t>
      </w:r>
      <w:r w:rsidR="00B9313E" w:rsidRPr="0059004B">
        <w:rPr>
          <w:rFonts w:eastAsia="Calibri" w:cs="Calibri"/>
          <w:bCs/>
        </w:rPr>
        <w:t xml:space="preserve">.  </w:t>
      </w:r>
    </w:p>
    <w:p w14:paraId="0C8AA28F" w14:textId="77777777" w:rsidR="0059004B" w:rsidRDefault="0059004B" w:rsidP="00CF31A5">
      <w:pPr>
        <w:rPr>
          <w:rFonts w:eastAsia="Calibri" w:cs="Calibri"/>
          <w:bCs/>
        </w:rPr>
      </w:pPr>
    </w:p>
    <w:p w14:paraId="6C5FF876" w14:textId="079BC88D" w:rsidR="00B9313E" w:rsidRPr="0059004B" w:rsidRDefault="0059004B" w:rsidP="0059004B">
      <w:pPr>
        <w:pStyle w:val="ListParagraph"/>
        <w:numPr>
          <w:ilvl w:val="0"/>
          <w:numId w:val="32"/>
        </w:numPr>
        <w:rPr>
          <w:rFonts w:eastAsia="Calibri" w:cs="Calibri"/>
          <w:bCs/>
        </w:rPr>
      </w:pPr>
      <w:r w:rsidRPr="0059004B">
        <w:rPr>
          <w:rFonts w:eastAsia="Calibri" w:cs="Calibri"/>
          <w:bCs/>
        </w:rPr>
        <w:t>T</w:t>
      </w:r>
      <w:r w:rsidR="00B9313E" w:rsidRPr="0059004B">
        <w:rPr>
          <w:rFonts w:eastAsia="Calibri" w:cs="Calibri"/>
          <w:bCs/>
        </w:rPr>
        <w:t xml:space="preserve">est the API using </w:t>
      </w:r>
      <w:r w:rsidRPr="0059004B">
        <w:rPr>
          <w:rFonts w:eastAsia="Calibri" w:cs="Calibri"/>
          <w:bCs/>
          <w:i/>
          <w:iCs/>
        </w:rPr>
        <w:t>Java</w:t>
      </w:r>
      <w:r w:rsidRPr="0059004B">
        <w:rPr>
          <w:rFonts w:eastAsia="Calibri" w:cs="Calibri"/>
          <w:bCs/>
        </w:rPr>
        <w:t xml:space="preserve"> and </w:t>
      </w:r>
      <w:r w:rsidR="00B9313E" w:rsidRPr="0059004B">
        <w:rPr>
          <w:rFonts w:eastAsia="Calibri" w:cs="Calibri"/>
          <w:bCs/>
          <w:i/>
          <w:iCs/>
        </w:rPr>
        <w:t>Junit</w:t>
      </w:r>
      <w:r w:rsidR="00B9313E" w:rsidRPr="0059004B">
        <w:rPr>
          <w:rFonts w:eastAsia="Calibri" w:cs="Calibri"/>
          <w:bCs/>
        </w:rPr>
        <w:t>.</w:t>
      </w:r>
    </w:p>
    <w:p w14:paraId="7A144C91" w14:textId="77777777" w:rsidR="00B9313E" w:rsidRDefault="00B9313E" w:rsidP="00CF31A5">
      <w:pPr>
        <w:rPr>
          <w:rFonts w:eastAsia="Calibri" w:cs="Calibri"/>
          <w:bCs/>
        </w:rPr>
      </w:pPr>
    </w:p>
    <w:p w14:paraId="380B130D" w14:textId="3B856137" w:rsidR="00CF31A5" w:rsidRDefault="00CF31A5" w:rsidP="00CF31A5">
      <w:pPr>
        <w:rPr>
          <w:rFonts w:eastAsia="Calibri" w:cs="Calibri"/>
          <w:bCs/>
        </w:rPr>
      </w:pPr>
      <w:r>
        <w:rPr>
          <w:rFonts w:eastAsia="Calibri" w:cs="Calibri"/>
          <w:bCs/>
        </w:rPr>
        <w:t xml:space="preserve">The lab is based on </w:t>
      </w:r>
      <w:r>
        <w:rPr>
          <w:rFonts w:eastAsia="Calibri" w:cs="Calibri"/>
          <w:bCs/>
        </w:rPr>
        <w:t xml:space="preserve">the </w:t>
      </w:r>
      <w:r>
        <w:rPr>
          <w:rFonts w:eastAsia="Calibri" w:cs="Calibri"/>
          <w:bCs/>
        </w:rPr>
        <w:t>IBM RPA API documentation</w:t>
      </w:r>
      <w:r w:rsidR="00367E59">
        <w:rPr>
          <w:rFonts w:eastAsia="Calibri" w:cs="Calibri"/>
          <w:bCs/>
        </w:rPr>
        <w:t xml:space="preserve"> here</w:t>
      </w:r>
      <w:r>
        <w:rPr>
          <w:rFonts w:eastAsia="Calibri" w:cs="Calibri"/>
          <w:bCs/>
        </w:rPr>
        <w:t>:</w:t>
      </w:r>
    </w:p>
    <w:p w14:paraId="23F6AC31" w14:textId="77777777" w:rsidR="00CF31A5" w:rsidRPr="00CF31A5" w:rsidRDefault="00CF31A5" w:rsidP="00CF31A5">
      <w:pPr>
        <w:rPr>
          <w:rFonts w:eastAsia="Calibri"/>
        </w:rPr>
      </w:pPr>
    </w:p>
    <w:p w14:paraId="1BE6AAA6" w14:textId="77777777" w:rsidR="00CF31A5" w:rsidRDefault="00CF31A5" w:rsidP="00CF31A5">
      <w:pPr>
        <w:spacing w:after="200" w:line="276" w:lineRule="auto"/>
      </w:pPr>
      <w:hyperlink r:id="rId10" w:history="1">
        <w:r>
          <w:rPr>
            <w:rStyle w:val="Hyperlink"/>
            <w:rFonts w:eastAsia="Calibri" w:cs="Calibri"/>
            <w:b/>
          </w:rPr>
          <w:t>https://ww</w:t>
        </w:r>
        <w:bookmarkStart w:id="6" w:name="_Hlt109136477"/>
        <w:bookmarkStart w:id="7" w:name="_Hlt109136478"/>
        <w:r>
          <w:rPr>
            <w:rStyle w:val="Hyperlink"/>
            <w:rFonts w:eastAsia="Calibri" w:cs="Calibri"/>
            <w:b/>
          </w:rPr>
          <w:t>w</w:t>
        </w:r>
        <w:bookmarkEnd w:id="6"/>
        <w:bookmarkEnd w:id="7"/>
        <w:r>
          <w:rPr>
            <w:rStyle w:val="Hyperlink"/>
            <w:rFonts w:eastAsia="Calibri" w:cs="Calibri"/>
            <w:b/>
          </w:rPr>
          <w:t>.ibm.com/docs/en/rpa/21.0?topic=automation-rpa-api-reference</w:t>
        </w:r>
      </w:hyperlink>
    </w:p>
    <w:p w14:paraId="1875A6CE" w14:textId="7B2D5C5F" w:rsidR="00D1381C" w:rsidRDefault="00D1381C" w:rsidP="00D1381C">
      <w:pPr>
        <w:spacing w:line="259" w:lineRule="auto"/>
      </w:pPr>
    </w:p>
    <w:p w14:paraId="2EC67B62" w14:textId="0F781C7F" w:rsidR="00D1119A" w:rsidRDefault="00D1119A" w:rsidP="00D1381C">
      <w:pPr>
        <w:spacing w:line="259" w:lineRule="auto"/>
      </w:pPr>
    </w:p>
    <w:p w14:paraId="619B0161" w14:textId="46B2263B" w:rsidR="00D1119A" w:rsidRDefault="007E0D44" w:rsidP="00D1119A">
      <w:pPr>
        <w:pStyle w:val="Heading1"/>
        <w:rPr>
          <w:rFonts w:eastAsia="Calibri"/>
        </w:rPr>
      </w:pPr>
      <w:bookmarkStart w:id="8" w:name="_Toc109812362"/>
      <w:r>
        <w:rPr>
          <w:rFonts w:eastAsia="Calibri"/>
          <w:lang w:val="en-GB"/>
        </w:rPr>
        <w:lastRenderedPageBreak/>
        <w:t xml:space="preserve">The </w:t>
      </w:r>
      <w:r w:rsidR="00D1119A">
        <w:rPr>
          <w:rFonts w:eastAsia="Calibri"/>
        </w:rPr>
        <w:t xml:space="preserve">RPA </w:t>
      </w:r>
      <w:r>
        <w:rPr>
          <w:rFonts w:eastAsia="Calibri"/>
          <w:lang w:val="en-GB"/>
        </w:rPr>
        <w:t xml:space="preserve">Asynchronous </w:t>
      </w:r>
      <w:r w:rsidR="00D1119A">
        <w:rPr>
          <w:rFonts w:eastAsia="Calibri"/>
        </w:rPr>
        <w:t xml:space="preserve">API </w:t>
      </w:r>
      <w:r w:rsidR="00CF31A5">
        <w:rPr>
          <w:rFonts w:eastAsia="Calibri"/>
          <w:lang w:val="en-GB"/>
        </w:rPr>
        <w:t>Overview</w:t>
      </w:r>
      <w:bookmarkEnd w:id="8"/>
    </w:p>
    <w:p w14:paraId="48AF0E86" w14:textId="77777777" w:rsidR="00D1119A" w:rsidRDefault="00D1119A" w:rsidP="00D1119A">
      <w:pPr>
        <w:rPr>
          <w:rFonts w:eastAsia="Calibri"/>
        </w:rPr>
      </w:pPr>
    </w:p>
    <w:p w14:paraId="60BE5BD4" w14:textId="6002DC7F" w:rsidR="00D1119A" w:rsidRDefault="00D1119A" w:rsidP="003D62B9">
      <w:pPr>
        <w:rPr>
          <w:rFonts w:eastAsia="Calibri"/>
        </w:rPr>
      </w:pPr>
      <w:r>
        <w:rPr>
          <w:rFonts w:eastAsia="Calibri"/>
        </w:rPr>
        <w:t xml:space="preserve">To run a bot </w:t>
      </w:r>
      <w:r w:rsidR="007E0D44">
        <w:rPr>
          <w:rFonts w:eastAsia="Calibri"/>
        </w:rPr>
        <w:t>Asynchronous</w:t>
      </w:r>
      <w:r w:rsidR="00E5461C">
        <w:rPr>
          <w:rFonts w:eastAsia="Calibri"/>
        </w:rPr>
        <w:t>ly</w:t>
      </w:r>
      <w:r>
        <w:rPr>
          <w:rFonts w:eastAsia="Calibri"/>
        </w:rPr>
        <w:t xml:space="preserve"> you follow a journey.  The journey starts with finding a host and ends with bot </w:t>
      </w:r>
      <w:r w:rsidR="003D62B9">
        <w:rPr>
          <w:rFonts w:eastAsia="Calibri"/>
        </w:rPr>
        <w:t>execution</w:t>
      </w:r>
      <w:r>
        <w:rPr>
          <w:rFonts w:eastAsia="Calibri"/>
        </w:rPr>
        <w:t>.  The</w:t>
      </w:r>
      <w:r w:rsidR="003D62B9">
        <w:rPr>
          <w:rFonts w:eastAsia="Calibri"/>
        </w:rPr>
        <w:t xml:space="preserve"> following</w:t>
      </w:r>
      <w:r>
        <w:rPr>
          <w:rFonts w:eastAsia="Calibri"/>
        </w:rPr>
        <w:t xml:space="preserve"> flow diagram describes each </w:t>
      </w:r>
      <w:r w:rsidR="003D62B9">
        <w:rPr>
          <w:rFonts w:eastAsia="Calibri"/>
        </w:rPr>
        <w:t>step</w:t>
      </w:r>
      <w:r w:rsidR="00FE5586">
        <w:rPr>
          <w:rFonts w:eastAsia="Calibri"/>
        </w:rPr>
        <w:t>:</w:t>
      </w:r>
    </w:p>
    <w:p w14:paraId="6F2A5038" w14:textId="77777777" w:rsidR="003D62B9" w:rsidRPr="003D62B9" w:rsidRDefault="003D62B9" w:rsidP="003D62B9">
      <w:pPr>
        <w:rPr>
          <w:rFonts w:eastAsia="Calibri"/>
        </w:rPr>
      </w:pPr>
    </w:p>
    <w:p w14:paraId="77E89F49" w14:textId="7DB03BFE" w:rsidR="003D62B9" w:rsidRDefault="00676EDC" w:rsidP="00D1119A">
      <w:pPr>
        <w:spacing w:after="200" w:line="276" w:lineRule="auto"/>
      </w:pPr>
      <w:r>
        <w:rPr>
          <w:noProof/>
        </w:rPr>
        <w:drawing>
          <wp:inline distT="0" distB="0" distL="0" distR="0" wp14:anchorId="6CFA69F8" wp14:editId="549C0633">
            <wp:extent cx="6188710" cy="1922145"/>
            <wp:effectExtent l="0" t="0" r="254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88710" cy="1922145"/>
                    </a:xfrm>
                    <a:prstGeom prst="rect">
                      <a:avLst/>
                    </a:prstGeom>
                  </pic:spPr>
                </pic:pic>
              </a:graphicData>
            </a:graphic>
          </wp:inline>
        </w:drawing>
      </w:r>
    </w:p>
    <w:p w14:paraId="1AB9DBA1" w14:textId="19E8878F" w:rsidR="00D73CDD" w:rsidRDefault="00D1119A" w:rsidP="00D832BC">
      <w:pPr>
        <w:spacing w:after="200" w:line="276" w:lineRule="auto"/>
        <w:rPr>
          <w:rFonts w:eastAsia="Calibri" w:cs="Calibri"/>
          <w:bCs/>
        </w:rPr>
      </w:pPr>
      <w:r>
        <w:rPr>
          <w:rFonts w:eastAsia="Calibri" w:cs="Calibri"/>
          <w:bCs/>
        </w:rPr>
        <w:t xml:space="preserve">The API is invoked against the RPA tenant.  The tenant authenticates the caller, locates the process in which the bot resides and then permits invocation of the bot.  </w:t>
      </w:r>
      <w:r w:rsidR="00E5461C">
        <w:rPr>
          <w:rFonts w:eastAsia="Calibri" w:cs="Calibri"/>
          <w:bCs/>
        </w:rPr>
        <w:t xml:space="preserve">The </w:t>
      </w:r>
      <w:r>
        <w:rPr>
          <w:rFonts w:eastAsia="Calibri" w:cs="Calibri"/>
          <w:bCs/>
        </w:rPr>
        <w:t>tenant finds the designated computer and invokes the internal synchronous API to run the bot.</w:t>
      </w:r>
      <w:r w:rsidR="00FE5586">
        <w:rPr>
          <w:rFonts w:eastAsia="Calibri" w:cs="Calibri"/>
          <w:bCs/>
        </w:rPr>
        <w:t xml:space="preserve"> Once the bot is run, the result </w:t>
      </w:r>
      <w:r w:rsidR="00F13BB9">
        <w:rPr>
          <w:rFonts w:eastAsia="Calibri" w:cs="Calibri"/>
          <w:bCs/>
        </w:rPr>
        <w:t>is</w:t>
      </w:r>
      <w:r w:rsidR="00FE5586">
        <w:rPr>
          <w:rFonts w:eastAsia="Calibri" w:cs="Calibri"/>
          <w:bCs/>
        </w:rPr>
        <w:t xml:space="preserve"> retrieved asynchronously by invoking </w:t>
      </w:r>
      <w:proofErr w:type="spellStart"/>
      <w:r w:rsidR="00FE5586" w:rsidRPr="00FE5586">
        <w:rPr>
          <w:rFonts w:eastAsia="Calibri" w:cs="Calibri"/>
          <w:bCs/>
          <w:i/>
          <w:iCs/>
        </w:rPr>
        <w:t>GetResult</w:t>
      </w:r>
      <w:proofErr w:type="spellEnd"/>
      <w:r w:rsidR="00FE5586">
        <w:rPr>
          <w:rFonts w:eastAsia="Calibri" w:cs="Calibri"/>
          <w:bCs/>
        </w:rPr>
        <w:t>.</w:t>
      </w:r>
      <w:r>
        <w:rPr>
          <w:rFonts w:eastAsia="Calibri" w:cs="Calibri"/>
          <w:bCs/>
        </w:rPr>
        <w:t xml:space="preserve"> </w:t>
      </w:r>
      <w:r w:rsidR="00D73CDD">
        <w:rPr>
          <w:rFonts w:eastAsia="Calibri" w:cs="Calibri"/>
          <w:bCs/>
        </w:rPr>
        <w:t>This interaction is depicted below:</w:t>
      </w:r>
    </w:p>
    <w:p w14:paraId="1EDE1D99" w14:textId="7EEB797C" w:rsidR="00D73CDD" w:rsidRDefault="00D73CDD" w:rsidP="00D832BC">
      <w:pPr>
        <w:spacing w:after="200" w:line="276" w:lineRule="auto"/>
        <w:rPr>
          <w:rFonts w:eastAsia="Calibri" w:cs="Calibri"/>
          <w:bCs/>
        </w:rPr>
      </w:pPr>
      <w:r>
        <w:rPr>
          <w:noProof/>
        </w:rPr>
        <w:drawing>
          <wp:inline distT="0" distB="0" distL="0" distR="0" wp14:anchorId="2AA08ED2" wp14:editId="169A0269">
            <wp:extent cx="6537893" cy="3352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39736" cy="3353745"/>
                    </a:xfrm>
                    <a:prstGeom prst="rect">
                      <a:avLst/>
                    </a:prstGeom>
                  </pic:spPr>
                </pic:pic>
              </a:graphicData>
            </a:graphic>
          </wp:inline>
        </w:drawing>
      </w:r>
    </w:p>
    <w:p w14:paraId="53475930" w14:textId="3C516ECE" w:rsidR="006C2A41" w:rsidRDefault="007A03BE" w:rsidP="0079334A">
      <w:pPr>
        <w:spacing w:after="200" w:line="276" w:lineRule="auto"/>
      </w:pPr>
      <w:proofErr w:type="spellStart"/>
      <w:r>
        <w:rPr>
          <w:rFonts w:eastAsia="Calibri" w:cs="Calibri"/>
          <w:bCs/>
        </w:rPr>
        <w:t>You</w:t>
      </w:r>
      <w:r w:rsidR="00E5461C">
        <w:rPr>
          <w:rFonts w:eastAsia="Calibri" w:cs="Calibri"/>
          <w:bCs/>
        </w:rPr>
        <w:t>will</w:t>
      </w:r>
      <w:proofErr w:type="spellEnd"/>
      <w:r w:rsidR="00E5461C">
        <w:rPr>
          <w:rFonts w:eastAsia="Calibri" w:cs="Calibri"/>
          <w:bCs/>
        </w:rPr>
        <w:t xml:space="preserve"> explore this</w:t>
      </w:r>
      <w:r w:rsidR="00677722">
        <w:rPr>
          <w:rFonts w:eastAsia="Calibri" w:cs="Calibri"/>
          <w:bCs/>
        </w:rPr>
        <w:t xml:space="preserve"> API flow</w:t>
      </w:r>
      <w:r w:rsidR="00D1119A">
        <w:rPr>
          <w:rFonts w:eastAsia="Calibri" w:cs="Calibri"/>
          <w:bCs/>
        </w:rPr>
        <w:t xml:space="preserve"> </w:t>
      </w:r>
      <w:r w:rsidR="00E5461C">
        <w:rPr>
          <w:rFonts w:eastAsia="Calibri" w:cs="Calibri"/>
          <w:bCs/>
        </w:rPr>
        <w:t>in the next sections.</w:t>
      </w:r>
    </w:p>
    <w:p w14:paraId="5371578D" w14:textId="3E38A665" w:rsidR="00EB6533" w:rsidRDefault="00EB6533" w:rsidP="00D1381C">
      <w:pPr>
        <w:spacing w:line="259" w:lineRule="auto"/>
      </w:pPr>
    </w:p>
    <w:p w14:paraId="1E54594B" w14:textId="7335715B" w:rsidR="00EB6533" w:rsidRDefault="00EB6533" w:rsidP="00D1381C">
      <w:pPr>
        <w:spacing w:line="259" w:lineRule="auto"/>
      </w:pPr>
    </w:p>
    <w:p w14:paraId="748CDE5C" w14:textId="3D87E2EC" w:rsidR="00D1119A" w:rsidRDefault="00D1119A">
      <w:r>
        <w:br w:type="page"/>
      </w:r>
    </w:p>
    <w:p w14:paraId="6BDE39E1" w14:textId="7614AA59" w:rsidR="00D832BC" w:rsidRDefault="00EB6533" w:rsidP="00EB6533">
      <w:pPr>
        <w:pStyle w:val="Heading2"/>
      </w:pPr>
      <w:bookmarkStart w:id="9" w:name="_Toc109812363"/>
      <w:r>
        <w:lastRenderedPageBreak/>
        <w:t>Prerequisites</w:t>
      </w:r>
      <w:bookmarkEnd w:id="9"/>
    </w:p>
    <w:p w14:paraId="60D2B014" w14:textId="754B591A" w:rsidR="00FA2C74" w:rsidRDefault="00FA2C74" w:rsidP="00FA2C74">
      <w:pPr>
        <w:pStyle w:val="Heading3"/>
      </w:pPr>
      <w:bookmarkStart w:id="10" w:name="_Ref109633039"/>
      <w:bookmarkStart w:id="11" w:name="_Ref109633080"/>
      <w:bookmarkStart w:id="12" w:name="_Ref109748306"/>
      <w:bookmarkStart w:id="13" w:name="_Toc109812364"/>
      <w:r>
        <w:t xml:space="preserve">Download </w:t>
      </w:r>
      <w:r w:rsidR="007B6560">
        <w:t xml:space="preserve">Lab </w:t>
      </w:r>
      <w:bookmarkEnd w:id="10"/>
      <w:bookmarkEnd w:id="11"/>
      <w:r w:rsidR="00120F09">
        <w:t>Materials</w:t>
      </w:r>
      <w:bookmarkEnd w:id="12"/>
      <w:bookmarkEnd w:id="13"/>
    </w:p>
    <w:p w14:paraId="7370B8B4" w14:textId="466AC66E" w:rsidR="00FA2C74" w:rsidRDefault="00FA2C74" w:rsidP="00EB6533"/>
    <w:p w14:paraId="25E27341" w14:textId="0CCE76B2" w:rsidR="00FA2C74" w:rsidRDefault="00FA2C74" w:rsidP="00FA2C74">
      <w:r>
        <w:t>The prerequisite material for this lab is stored in</w:t>
      </w:r>
      <w:r>
        <w:t xml:space="preserve"> </w:t>
      </w:r>
      <w:proofErr w:type="spellStart"/>
      <w:r w:rsidRPr="00FA2C74">
        <w:rPr>
          <w:b/>
          <w:bCs/>
        </w:rPr>
        <w:t>G</w:t>
      </w:r>
      <w:r w:rsidRPr="00FA2C74">
        <w:rPr>
          <w:b/>
          <w:bCs/>
        </w:rPr>
        <w:t>it</w:t>
      </w:r>
      <w:r w:rsidRPr="00FA2C74">
        <w:rPr>
          <w:b/>
          <w:bCs/>
        </w:rPr>
        <w:t>hub</w:t>
      </w:r>
      <w:proofErr w:type="spellEnd"/>
      <w:r>
        <w:t>.  Using a browser, navigate to the folder:</w:t>
      </w:r>
    </w:p>
    <w:p w14:paraId="7B6C3922" w14:textId="77777777" w:rsidR="00FA2C74" w:rsidRDefault="00FA2C74" w:rsidP="00FA2C74"/>
    <w:p w14:paraId="01D8DA39" w14:textId="77777777" w:rsidR="00FA2C74" w:rsidRDefault="00FA2C74" w:rsidP="00FA2C74">
      <w:hyperlink r:id="rId13" w:history="1">
        <w:r w:rsidRPr="00285EA0">
          <w:rPr>
            <w:rStyle w:val="Hyperlink"/>
          </w:rPr>
          <w:t>https://github.com/ncrowther/B</w:t>
        </w:r>
        <w:r w:rsidRPr="00285EA0">
          <w:rPr>
            <w:rStyle w:val="Hyperlink"/>
          </w:rPr>
          <w:t>o</w:t>
        </w:r>
        <w:r w:rsidRPr="00285EA0">
          <w:rPr>
            <w:rStyle w:val="Hyperlink"/>
          </w:rPr>
          <w:t>tApiGenera</w:t>
        </w:r>
        <w:r w:rsidRPr="00285EA0">
          <w:rPr>
            <w:rStyle w:val="Hyperlink"/>
          </w:rPr>
          <w:t>t</w:t>
        </w:r>
        <w:r w:rsidRPr="00285EA0">
          <w:rPr>
            <w:rStyle w:val="Hyperlink"/>
          </w:rPr>
          <w:t>or</w:t>
        </w:r>
      </w:hyperlink>
    </w:p>
    <w:p w14:paraId="77385C66" w14:textId="77777777" w:rsidR="00FA2C74" w:rsidRDefault="00FA2C74" w:rsidP="00FA2C74"/>
    <w:p w14:paraId="483DAEE4" w14:textId="77777777" w:rsidR="00FA2C74" w:rsidRDefault="00FA2C74" w:rsidP="00FA2C74">
      <w:r>
        <w:t>You should see the following:</w:t>
      </w:r>
    </w:p>
    <w:p w14:paraId="016B38B9" w14:textId="77777777" w:rsidR="00FA2C74" w:rsidRDefault="00FA2C74" w:rsidP="00FA2C74"/>
    <w:p w14:paraId="096BC729" w14:textId="77777777" w:rsidR="00FA2C74" w:rsidRDefault="00FA2C74" w:rsidP="00FA2C74">
      <w:r>
        <w:rPr>
          <w:noProof/>
        </w:rPr>
        <w:drawing>
          <wp:inline distT="0" distB="0" distL="0" distR="0" wp14:anchorId="1A228D66" wp14:editId="0027BC42">
            <wp:extent cx="6168956" cy="2014855"/>
            <wp:effectExtent l="76200" t="76200" r="80010" b="806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69547" cy="2015048"/>
                    </a:xfrm>
                    <a:prstGeom prst="rect">
                      <a:avLst/>
                    </a:prstGeom>
                    <a:effectLst>
                      <a:glow rad="63500">
                        <a:schemeClr val="accent1">
                          <a:satMod val="175000"/>
                          <a:alpha val="40000"/>
                        </a:schemeClr>
                      </a:glow>
                    </a:effectLst>
                  </pic:spPr>
                </pic:pic>
              </a:graphicData>
            </a:graphic>
          </wp:inline>
        </w:drawing>
      </w:r>
    </w:p>
    <w:p w14:paraId="06C41AFC" w14:textId="77777777" w:rsidR="00FA2C74" w:rsidRDefault="00FA2C74" w:rsidP="00FA2C74"/>
    <w:p w14:paraId="2C4BDF2C" w14:textId="2FF0B6F1" w:rsidR="00FA2C74" w:rsidRDefault="00FA2C74" w:rsidP="00FA2C74">
      <w:r>
        <w:t>Click on</w:t>
      </w:r>
      <w:r>
        <w:t xml:space="preserve"> the</w:t>
      </w:r>
      <w:r>
        <w:t xml:space="preserve"> </w:t>
      </w:r>
      <w:r>
        <w:rPr>
          <w:noProof/>
        </w:rPr>
        <w:drawing>
          <wp:inline distT="0" distB="0" distL="0" distR="0" wp14:anchorId="59D5C712" wp14:editId="7942EE9A">
            <wp:extent cx="790575" cy="3524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90575" cy="352425"/>
                    </a:xfrm>
                    <a:prstGeom prst="rect">
                      <a:avLst/>
                    </a:prstGeom>
                  </pic:spPr>
                </pic:pic>
              </a:graphicData>
            </a:graphic>
          </wp:inline>
        </w:drawing>
      </w:r>
      <w:r>
        <w:t xml:space="preserve"> </w:t>
      </w:r>
      <w:r>
        <w:t xml:space="preserve">button, </w:t>
      </w:r>
      <w:r>
        <w:t xml:space="preserve">and then </w:t>
      </w:r>
      <w:r w:rsidRPr="000C4E18">
        <w:rPr>
          <w:i/>
          <w:iCs/>
        </w:rPr>
        <w:t>Download Zip</w:t>
      </w:r>
      <w:r>
        <w:t xml:space="preserve">.  </w:t>
      </w:r>
      <w:r w:rsidR="006A3E83">
        <w:t xml:space="preserve">Save the file.  </w:t>
      </w:r>
      <w:r>
        <w:t xml:space="preserve">Once downloaded, </w:t>
      </w:r>
      <w:r w:rsidR="002823E7">
        <w:t xml:space="preserve">right-click the zip and select </w:t>
      </w:r>
      <w:r w:rsidR="002823E7" w:rsidRPr="002823E7">
        <w:rPr>
          <w:i/>
          <w:iCs/>
        </w:rPr>
        <w:t>extract all….</w:t>
      </w:r>
      <w:r w:rsidR="002823E7">
        <w:t xml:space="preserve"> </w:t>
      </w:r>
      <w:r w:rsidR="006A3E83">
        <w:t>E</w:t>
      </w:r>
      <w:r>
        <w:t xml:space="preserve">xtract the zip to a </w:t>
      </w:r>
      <w:r w:rsidR="006A3E83">
        <w:t>local</w:t>
      </w:r>
      <w:r>
        <w:t xml:space="preserve"> folder.  If using the </w:t>
      </w:r>
      <w:proofErr w:type="spellStart"/>
      <w:r>
        <w:t>Skytap</w:t>
      </w:r>
      <w:proofErr w:type="spellEnd"/>
      <w:r>
        <w:t xml:space="preserve"> image, </w:t>
      </w:r>
      <w:r>
        <w:t>we recommend</w:t>
      </w:r>
      <w:r>
        <w:t>:</w:t>
      </w:r>
    </w:p>
    <w:p w14:paraId="75BD5DDB" w14:textId="77777777" w:rsidR="00FA2C74" w:rsidRDefault="00FA2C74" w:rsidP="00FA2C74"/>
    <w:p w14:paraId="7CC68BF6" w14:textId="519E5FE9" w:rsidR="00FA2C74" w:rsidRDefault="00FA2C74" w:rsidP="00FA2C74">
      <w:pPr>
        <w:rPr>
          <w:rFonts w:ascii="Courier New" w:hAnsi="Courier New" w:cs="Courier New"/>
        </w:rPr>
      </w:pPr>
      <w:r w:rsidRPr="0088641C">
        <w:rPr>
          <w:rFonts w:ascii="Courier New" w:hAnsi="Courier New" w:cs="Courier New"/>
        </w:rPr>
        <w:t xml:space="preserve">C:\Users\Administrator\Desktop\IBM RPA Lab Resources\Lab 12 – </w:t>
      </w:r>
      <w:r w:rsidR="006C3CB8">
        <w:rPr>
          <w:rFonts w:ascii="Courier New" w:hAnsi="Courier New" w:cs="Courier New"/>
        </w:rPr>
        <w:t xml:space="preserve">Explore the </w:t>
      </w:r>
      <w:r w:rsidRPr="0088641C">
        <w:rPr>
          <w:rFonts w:ascii="Courier New" w:hAnsi="Courier New" w:cs="Courier New"/>
        </w:rPr>
        <w:t>API</w:t>
      </w:r>
    </w:p>
    <w:p w14:paraId="67F44617" w14:textId="77777777" w:rsidR="00FA2C74" w:rsidRPr="0088641C" w:rsidRDefault="00FA2C74" w:rsidP="00FA2C74">
      <w:pPr>
        <w:rPr>
          <w:rFonts w:ascii="Courier New" w:hAnsi="Courier New" w:cs="Courier New"/>
        </w:rPr>
      </w:pPr>
    </w:p>
    <w:p w14:paraId="2131C596" w14:textId="77777777" w:rsidR="00FA2C74" w:rsidRDefault="00FA2C74" w:rsidP="00FA2C74">
      <w:r>
        <w:t>See below:</w:t>
      </w:r>
    </w:p>
    <w:p w14:paraId="0D75CE2F" w14:textId="77777777" w:rsidR="00FA2C74" w:rsidRDefault="00FA2C74" w:rsidP="00FA2C74"/>
    <w:p w14:paraId="094B3950" w14:textId="57339E8F" w:rsidR="00FA2C74" w:rsidRDefault="006C3CB8" w:rsidP="00EB6533">
      <w:r>
        <w:rPr>
          <w:noProof/>
        </w:rPr>
        <w:lastRenderedPageBreak/>
        <w:drawing>
          <wp:inline distT="0" distB="0" distL="0" distR="0" wp14:anchorId="7256C071" wp14:editId="1E71728C">
            <wp:extent cx="2857500" cy="2716846"/>
            <wp:effectExtent l="76200" t="76200" r="76200" b="838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59945" cy="2719170"/>
                    </a:xfrm>
                    <a:prstGeom prst="rect">
                      <a:avLst/>
                    </a:prstGeom>
                    <a:effectLst>
                      <a:glow rad="63500">
                        <a:schemeClr val="accent1">
                          <a:satMod val="175000"/>
                          <a:alpha val="40000"/>
                        </a:schemeClr>
                      </a:glow>
                    </a:effectLst>
                  </pic:spPr>
                </pic:pic>
              </a:graphicData>
            </a:graphic>
          </wp:inline>
        </w:drawing>
      </w:r>
    </w:p>
    <w:p w14:paraId="6F1B09C6" w14:textId="7B52E55D" w:rsidR="00120F09" w:rsidRDefault="00120F09" w:rsidP="00EB6533"/>
    <w:p w14:paraId="572EC98D" w14:textId="26CFBCCA" w:rsidR="00120F09" w:rsidRDefault="00120F09" w:rsidP="00120F09">
      <w:pPr>
        <w:pStyle w:val="Heading3"/>
      </w:pPr>
      <w:bookmarkStart w:id="14" w:name="_Toc109812365"/>
      <w:r>
        <w:t>Download Cygwin</w:t>
      </w:r>
      <w:bookmarkEnd w:id="14"/>
      <w:r>
        <w:t xml:space="preserve"> </w:t>
      </w:r>
    </w:p>
    <w:p w14:paraId="36362B7A" w14:textId="2C0C001D" w:rsidR="00120F09" w:rsidRDefault="00120F09" w:rsidP="00EB6533"/>
    <w:p w14:paraId="206063B6" w14:textId="5DE6FDA5" w:rsidR="00120F09" w:rsidRDefault="00120F09" w:rsidP="00EB6533">
      <w:r>
        <w:t>Using a browser, download and run:</w:t>
      </w:r>
    </w:p>
    <w:p w14:paraId="5B049623" w14:textId="77777777" w:rsidR="00120F09" w:rsidRDefault="00120F09" w:rsidP="00EB6533"/>
    <w:p w14:paraId="37CB21D0" w14:textId="0876E284" w:rsidR="00120F09" w:rsidRDefault="00120F09" w:rsidP="00EB6533">
      <w:hyperlink r:id="rId17" w:history="1">
        <w:r w:rsidRPr="00285EA0">
          <w:rPr>
            <w:rStyle w:val="Hyperlink"/>
          </w:rPr>
          <w:t>https://www.cygwin.com/</w:t>
        </w:r>
        <w:r w:rsidRPr="00285EA0">
          <w:rPr>
            <w:rStyle w:val="Hyperlink"/>
          </w:rPr>
          <w:t>setu</w:t>
        </w:r>
        <w:r w:rsidRPr="00285EA0">
          <w:rPr>
            <w:rStyle w:val="Hyperlink"/>
          </w:rPr>
          <w:t>p</w:t>
        </w:r>
        <w:r w:rsidRPr="00285EA0">
          <w:rPr>
            <w:rStyle w:val="Hyperlink"/>
          </w:rPr>
          <w:t>-x86_64.exe</w:t>
        </w:r>
      </w:hyperlink>
    </w:p>
    <w:p w14:paraId="38EC6C20" w14:textId="1BF0EA9F" w:rsidR="007F5493" w:rsidRDefault="007F5493" w:rsidP="00EB6533"/>
    <w:p w14:paraId="5BDEA84B" w14:textId="69324F28" w:rsidR="007F5493" w:rsidRDefault="006A3E83" w:rsidP="00EB6533">
      <w:r>
        <w:t>Use all default installation settings.  When it comes to selecting a download site, s</w:t>
      </w:r>
      <w:r w:rsidR="00684D84">
        <w:t xml:space="preserve">elect your </w:t>
      </w:r>
      <w:r>
        <w:t xml:space="preserve">most </w:t>
      </w:r>
      <w:r w:rsidR="00684D84">
        <w:t xml:space="preserve">local server. </w:t>
      </w:r>
    </w:p>
    <w:p w14:paraId="4FE5C8F4" w14:textId="3D5B1939" w:rsidR="00684D84" w:rsidRDefault="00684D84" w:rsidP="00EB6533"/>
    <w:p w14:paraId="069F18FA" w14:textId="089A7367" w:rsidR="00684D84" w:rsidRDefault="00684D84" w:rsidP="00EB6533">
      <w:r>
        <w:t xml:space="preserve">When selecting packages, </w:t>
      </w:r>
      <w:r w:rsidR="006A3E83">
        <w:t>enter</w:t>
      </w:r>
      <w:r>
        <w:t xml:space="preserve"> </w:t>
      </w:r>
      <w:r w:rsidRPr="006A3E83">
        <w:rPr>
          <w:b/>
          <w:bCs/>
        </w:rPr>
        <w:t>curl</w:t>
      </w:r>
      <w:r>
        <w:t xml:space="preserve"> </w:t>
      </w:r>
      <w:r w:rsidR="006A3E83">
        <w:t xml:space="preserve">as the search criteria </w:t>
      </w:r>
      <w:proofErr w:type="spellStart"/>
      <w:r w:rsidR="006A3E83">
        <w:t>andexpand</w:t>
      </w:r>
      <w:proofErr w:type="spellEnd"/>
      <w:r w:rsidR="006A3E83">
        <w:t xml:space="preserve"> the package tree.  You should see the following:</w:t>
      </w:r>
    </w:p>
    <w:p w14:paraId="2849F5CF" w14:textId="77777777" w:rsidR="006A3E83" w:rsidRDefault="006A3E83" w:rsidP="00EB6533"/>
    <w:p w14:paraId="00FDEEF4" w14:textId="4D7279BF" w:rsidR="00684D84" w:rsidRDefault="006A3E83" w:rsidP="00EB6533">
      <w:r>
        <w:rPr>
          <w:noProof/>
        </w:rPr>
        <w:drawing>
          <wp:inline distT="0" distB="0" distL="0" distR="0" wp14:anchorId="3BB572DF" wp14:editId="491220D0">
            <wp:extent cx="4667250" cy="2192727"/>
            <wp:effectExtent l="76200" t="76200" r="76200" b="7429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68761" cy="2193437"/>
                    </a:xfrm>
                    <a:prstGeom prst="rect">
                      <a:avLst/>
                    </a:prstGeom>
                    <a:effectLst>
                      <a:glow rad="63500">
                        <a:schemeClr val="accent1">
                          <a:satMod val="175000"/>
                          <a:alpha val="40000"/>
                        </a:schemeClr>
                      </a:glow>
                    </a:effectLst>
                  </pic:spPr>
                </pic:pic>
              </a:graphicData>
            </a:graphic>
          </wp:inline>
        </w:drawing>
      </w:r>
    </w:p>
    <w:p w14:paraId="1041404E" w14:textId="77777777" w:rsidR="007F5493" w:rsidRDefault="007F5493" w:rsidP="00EB6533"/>
    <w:p w14:paraId="0C982C04" w14:textId="68F2DC2B" w:rsidR="006A3E83" w:rsidRDefault="006A3E83" w:rsidP="006A3E83">
      <w:r>
        <w:t>Curl is in Skip state which means it won’t be installed by default.  Change</w:t>
      </w:r>
      <w:r>
        <w:t xml:space="preserve"> ‘Skip’ to the latest version</w:t>
      </w:r>
      <w:r>
        <w:t xml:space="preserve"> as highlighted below.</w:t>
      </w:r>
    </w:p>
    <w:p w14:paraId="640B6A08" w14:textId="5DF5A5FB" w:rsidR="007F5493" w:rsidRDefault="007F5493" w:rsidP="00EB6533"/>
    <w:p w14:paraId="33ED6F37" w14:textId="14A50730" w:rsidR="006A3E83" w:rsidRDefault="006A3E83" w:rsidP="00EB6533">
      <w:r>
        <w:rPr>
          <w:noProof/>
        </w:rPr>
        <w:lastRenderedPageBreak/>
        <w:drawing>
          <wp:inline distT="0" distB="0" distL="0" distR="0" wp14:anchorId="1A116906" wp14:editId="28F6C194">
            <wp:extent cx="4010025" cy="1872356"/>
            <wp:effectExtent l="76200" t="76200" r="66675" b="711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15687" cy="1875000"/>
                    </a:xfrm>
                    <a:prstGeom prst="rect">
                      <a:avLst/>
                    </a:prstGeom>
                    <a:effectLst>
                      <a:glow rad="63500">
                        <a:schemeClr val="accent1">
                          <a:satMod val="175000"/>
                          <a:alpha val="40000"/>
                        </a:schemeClr>
                      </a:glow>
                    </a:effectLst>
                  </pic:spPr>
                </pic:pic>
              </a:graphicData>
            </a:graphic>
          </wp:inline>
        </w:drawing>
      </w:r>
    </w:p>
    <w:p w14:paraId="4B7416C6" w14:textId="77777777" w:rsidR="006A3E83" w:rsidRDefault="006A3E83" w:rsidP="00EB6533"/>
    <w:p w14:paraId="7542DA44" w14:textId="09BB2820" w:rsidR="00684D84" w:rsidRDefault="006A3E83" w:rsidP="00EB6533">
      <w:r>
        <w:t xml:space="preserve">Now click </w:t>
      </w:r>
      <w:r w:rsidRPr="006A3E83">
        <w:rPr>
          <w:i/>
          <w:iCs/>
        </w:rPr>
        <w:t>Next</w:t>
      </w:r>
      <w:r>
        <w:t xml:space="preserve"> and c</w:t>
      </w:r>
      <w:r w:rsidR="00684D84">
        <w:t>ontinue pressing defaults until the installation window starts.  After a minute you should see this:</w:t>
      </w:r>
    </w:p>
    <w:p w14:paraId="7939D536" w14:textId="3AB57932" w:rsidR="00684D84" w:rsidRDefault="00684D84" w:rsidP="00EB6533"/>
    <w:p w14:paraId="5EF74150" w14:textId="448F0CCE" w:rsidR="00684D84" w:rsidRDefault="00684D84" w:rsidP="00EB6533">
      <w:r>
        <w:rPr>
          <w:noProof/>
        </w:rPr>
        <w:drawing>
          <wp:inline distT="0" distB="0" distL="0" distR="0" wp14:anchorId="396DBCE2" wp14:editId="1EE11FC8">
            <wp:extent cx="3343275" cy="2467361"/>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48402" cy="2471145"/>
                    </a:xfrm>
                    <a:prstGeom prst="rect">
                      <a:avLst/>
                    </a:prstGeom>
                  </pic:spPr>
                </pic:pic>
              </a:graphicData>
            </a:graphic>
          </wp:inline>
        </w:drawing>
      </w:r>
    </w:p>
    <w:p w14:paraId="3EEB05EA" w14:textId="1DEC0F3F" w:rsidR="00684D84" w:rsidRDefault="00684D84" w:rsidP="00EB6533"/>
    <w:p w14:paraId="0411A89A" w14:textId="6872B0B7" w:rsidR="00684D84" w:rsidRDefault="00684D84" w:rsidP="00EB6533">
      <w:r>
        <w:t>Press Finish.  The install is complete</w:t>
      </w:r>
      <w:r w:rsidR="006A3E83">
        <w:t>!</w:t>
      </w:r>
    </w:p>
    <w:p w14:paraId="457EE37D" w14:textId="0D24B425" w:rsidR="00607013" w:rsidRDefault="00607013" w:rsidP="00EB6533"/>
    <w:p w14:paraId="5BBA0E8D" w14:textId="77777777" w:rsidR="00607013" w:rsidRDefault="00607013" w:rsidP="00607013">
      <w:pPr>
        <w:pStyle w:val="Heading3"/>
      </w:pPr>
      <w:bookmarkStart w:id="15" w:name="_Toc109812366"/>
      <w:r>
        <w:t>Optional - Download SoapUI</w:t>
      </w:r>
      <w:bookmarkEnd w:id="15"/>
    </w:p>
    <w:p w14:paraId="0BCD261F" w14:textId="77777777" w:rsidR="00607013" w:rsidRDefault="00607013" w:rsidP="00607013"/>
    <w:p w14:paraId="583C2025" w14:textId="20A89EC0" w:rsidR="00607013" w:rsidRDefault="00607013" w:rsidP="00607013">
      <w:r>
        <w:t xml:space="preserve">This step is not required if you are using the </w:t>
      </w:r>
      <w:proofErr w:type="spellStart"/>
      <w:r>
        <w:t>Skytap</w:t>
      </w:r>
      <w:proofErr w:type="spellEnd"/>
      <w:r>
        <w:t xml:space="preserve"> imag</w:t>
      </w:r>
      <w:r w:rsidR="003E3CBA">
        <w:t>e</w:t>
      </w:r>
      <w:r>
        <w:t>.</w:t>
      </w:r>
    </w:p>
    <w:p w14:paraId="15A9FDB7" w14:textId="77777777" w:rsidR="00607013" w:rsidRDefault="00607013" w:rsidP="00607013"/>
    <w:p w14:paraId="357719E4" w14:textId="77777777" w:rsidR="00607013" w:rsidRDefault="00607013" w:rsidP="00607013">
      <w:r>
        <w:t xml:space="preserve">You can download an </w:t>
      </w:r>
      <w:proofErr w:type="gramStart"/>
      <w:r>
        <w:t>open source</w:t>
      </w:r>
      <w:proofErr w:type="gramEnd"/>
      <w:r>
        <w:t xml:space="preserve"> version of SoapUI from the following location:</w:t>
      </w:r>
    </w:p>
    <w:p w14:paraId="35291373" w14:textId="77777777" w:rsidR="00607013" w:rsidRDefault="00607013" w:rsidP="00607013"/>
    <w:p w14:paraId="03DBF188" w14:textId="77777777" w:rsidR="00607013" w:rsidRDefault="00607013" w:rsidP="00607013">
      <w:hyperlink r:id="rId21" w:history="1">
        <w:r w:rsidRPr="00285EA0">
          <w:rPr>
            <w:rStyle w:val="Hyperlink"/>
          </w:rPr>
          <w:t>https://www.soapui.org/downloads/soapui/</w:t>
        </w:r>
      </w:hyperlink>
    </w:p>
    <w:p w14:paraId="27CD9E36" w14:textId="77777777" w:rsidR="00607013" w:rsidRDefault="00607013" w:rsidP="00607013"/>
    <w:p w14:paraId="163B531D" w14:textId="77777777" w:rsidR="00607013" w:rsidRDefault="00607013" w:rsidP="00607013">
      <w:r>
        <w:t xml:space="preserve">Click on </w:t>
      </w:r>
      <w:r w:rsidRPr="007F5493">
        <w:rPr>
          <w:i/>
          <w:iCs/>
        </w:rPr>
        <w:t>Download SoapUI Open Source</w:t>
      </w:r>
      <w:r>
        <w:t xml:space="preserve">.  </w:t>
      </w:r>
    </w:p>
    <w:p w14:paraId="7CF03CAC" w14:textId="77777777" w:rsidR="00607013" w:rsidRDefault="00607013" w:rsidP="00607013"/>
    <w:p w14:paraId="27549B15" w14:textId="62B2E2A2" w:rsidR="00607013" w:rsidRDefault="00607013" w:rsidP="00607013">
      <w:r>
        <w:t xml:space="preserve">Save the zip, </w:t>
      </w:r>
      <w:proofErr w:type="gramStart"/>
      <w:r>
        <w:t>extract</w:t>
      </w:r>
      <w:proofErr w:type="gramEnd"/>
      <w:r>
        <w:t xml:space="preserve"> and install the software using the default settings.</w:t>
      </w:r>
    </w:p>
    <w:p w14:paraId="2E2DA859" w14:textId="70682F7D" w:rsidR="00607013" w:rsidRDefault="00607013" w:rsidP="00607013"/>
    <w:p w14:paraId="67F2B223" w14:textId="77777777" w:rsidR="003E3CBA" w:rsidRDefault="003E3CBA" w:rsidP="00607013"/>
    <w:p w14:paraId="253EA805" w14:textId="18F5F4C7" w:rsidR="00607013" w:rsidRDefault="00607013" w:rsidP="00607013">
      <w:pPr>
        <w:pStyle w:val="Heading3"/>
      </w:pPr>
      <w:bookmarkStart w:id="16" w:name="_Toc109812367"/>
      <w:r>
        <w:lastRenderedPageBreak/>
        <w:t xml:space="preserve">Optional - Download </w:t>
      </w:r>
      <w:r>
        <w:t>Eclipse IDE</w:t>
      </w:r>
      <w:bookmarkEnd w:id="16"/>
    </w:p>
    <w:p w14:paraId="6FC0925E" w14:textId="77777777" w:rsidR="00607013" w:rsidRDefault="00607013" w:rsidP="00607013"/>
    <w:p w14:paraId="49BC1616" w14:textId="65900E52" w:rsidR="00607013" w:rsidRDefault="00607013" w:rsidP="00607013">
      <w:r>
        <w:t xml:space="preserve">This step is not required if you are using the </w:t>
      </w:r>
      <w:proofErr w:type="spellStart"/>
      <w:r>
        <w:t>Skytap</w:t>
      </w:r>
      <w:proofErr w:type="spellEnd"/>
      <w:r>
        <w:t xml:space="preserve"> image.</w:t>
      </w:r>
    </w:p>
    <w:p w14:paraId="4FA8203C" w14:textId="77777777" w:rsidR="00607013" w:rsidRDefault="00607013" w:rsidP="00607013"/>
    <w:p w14:paraId="7FE97A41" w14:textId="7EF596AC" w:rsidR="00607013" w:rsidRDefault="00607013" w:rsidP="00607013">
      <w:r>
        <w:t xml:space="preserve">You can download </w:t>
      </w:r>
      <w:r>
        <w:t xml:space="preserve">Eclipse </w:t>
      </w:r>
      <w:r>
        <w:t>from the following location:</w:t>
      </w:r>
    </w:p>
    <w:p w14:paraId="3B04155C" w14:textId="77777777" w:rsidR="00607013" w:rsidRDefault="00607013" w:rsidP="00607013"/>
    <w:p w14:paraId="6DFEC0C0" w14:textId="3553340A" w:rsidR="00607013" w:rsidRDefault="00607013" w:rsidP="00607013">
      <w:hyperlink r:id="rId22" w:history="1">
        <w:r w:rsidRPr="00285EA0">
          <w:rPr>
            <w:rStyle w:val="Hyperlink"/>
          </w:rPr>
          <w:t>https://www.eclipse.org/downloads/</w:t>
        </w:r>
      </w:hyperlink>
    </w:p>
    <w:p w14:paraId="7EAE279F" w14:textId="77777777" w:rsidR="00607013" w:rsidRDefault="00607013" w:rsidP="00607013"/>
    <w:p w14:paraId="5B3B7218" w14:textId="51A8FFD0" w:rsidR="00D1381C" w:rsidRDefault="00583714" w:rsidP="00D1381C">
      <w:pPr>
        <w:pStyle w:val="Heading1"/>
        <w:rPr>
          <w:lang w:val="en-US"/>
        </w:rPr>
      </w:pPr>
      <w:bookmarkStart w:id="17" w:name="_Toc109812368"/>
      <w:r>
        <w:rPr>
          <w:lang w:val="en-US"/>
        </w:rPr>
        <w:lastRenderedPageBreak/>
        <w:t>Exploring</w:t>
      </w:r>
      <w:r w:rsidR="00CF45A3">
        <w:rPr>
          <w:lang w:val="en-US"/>
        </w:rPr>
        <w:t xml:space="preserve"> the </w:t>
      </w:r>
      <w:r>
        <w:rPr>
          <w:lang w:val="en-US"/>
        </w:rPr>
        <w:t xml:space="preserve">RPA </w:t>
      </w:r>
      <w:r w:rsidR="00CF45A3">
        <w:rPr>
          <w:lang w:val="en-US"/>
        </w:rPr>
        <w:t>API</w:t>
      </w:r>
      <w:bookmarkEnd w:id="17"/>
      <w:r w:rsidR="00CF45A3">
        <w:rPr>
          <w:lang w:val="en-US"/>
        </w:rPr>
        <w:t xml:space="preserve"> </w:t>
      </w:r>
    </w:p>
    <w:p w14:paraId="24C861C8" w14:textId="33F6AE43" w:rsidR="00425D9F" w:rsidRDefault="00425D9F" w:rsidP="00425D9F">
      <w:pPr>
        <w:rPr>
          <w:lang w:eastAsia="x-none"/>
        </w:rPr>
      </w:pPr>
    </w:p>
    <w:p w14:paraId="19880055" w14:textId="45DAEEF6" w:rsidR="00F8578D" w:rsidRDefault="00F8578D" w:rsidP="00F8578D">
      <w:pPr>
        <w:pStyle w:val="Heading2"/>
      </w:pPr>
      <w:bookmarkStart w:id="18" w:name="_Toc109812369"/>
      <w:r>
        <w:t>Create a bot process</w:t>
      </w:r>
      <w:bookmarkEnd w:id="18"/>
    </w:p>
    <w:p w14:paraId="7B0E29FB" w14:textId="77777777" w:rsidR="00F8578D" w:rsidRPr="00F8578D" w:rsidRDefault="00F8578D" w:rsidP="00F8578D"/>
    <w:p w14:paraId="55DAE2DC" w14:textId="09DAFBA6" w:rsidR="00F8578D" w:rsidRDefault="00F8578D" w:rsidP="00F8578D">
      <w:r>
        <w:rPr>
          <w:lang w:eastAsia="x-none"/>
        </w:rPr>
        <w:t xml:space="preserve">To start your exploration, you will need to create a bot process.  Please follow </w:t>
      </w:r>
      <w:r>
        <w:t xml:space="preserve">steps </w:t>
      </w:r>
      <w:r w:rsidRPr="00F8578D">
        <w:rPr>
          <w:b/>
          <w:bCs/>
        </w:rPr>
        <w:t>2.1 to 2.4</w:t>
      </w:r>
      <w:r>
        <w:t xml:space="preserve"> in lab:</w:t>
      </w:r>
    </w:p>
    <w:p w14:paraId="493E0456" w14:textId="77777777" w:rsidR="00F8578D" w:rsidRDefault="00F8578D" w:rsidP="00F8578D"/>
    <w:p w14:paraId="6B393F17" w14:textId="77777777" w:rsidR="00F8578D" w:rsidRDefault="00F8578D" w:rsidP="00F8578D">
      <w:hyperlink r:id="rId23" w:history="1">
        <w:r w:rsidRPr="00285EA0">
          <w:rPr>
            <w:rStyle w:val="Hyperlink"/>
          </w:rPr>
          <w:t>https://github.com/juseljuk/IBM-RPA-Toolkit-for-BAW/blob/master/downloads/Using%20IBM%20RPA%20with%20IBM%20BAW%201_1.pdf</w:t>
        </w:r>
      </w:hyperlink>
    </w:p>
    <w:p w14:paraId="7D72169A" w14:textId="77777777" w:rsidR="00F8578D" w:rsidRDefault="00F8578D" w:rsidP="00425D9F">
      <w:pPr>
        <w:rPr>
          <w:lang w:eastAsia="x-none"/>
        </w:rPr>
      </w:pPr>
    </w:p>
    <w:p w14:paraId="27CCEB12" w14:textId="70656664" w:rsidR="00E8683F" w:rsidRDefault="00461279" w:rsidP="00A229A2">
      <w:pPr>
        <w:pStyle w:val="Heading2"/>
      </w:pPr>
      <w:bookmarkStart w:id="19" w:name="_Toc109812370"/>
      <w:r>
        <w:t>Test</w:t>
      </w:r>
      <w:r w:rsidR="00CE725F">
        <w:t xml:space="preserve"> the </w:t>
      </w:r>
      <w:r>
        <w:t xml:space="preserve">RPA </w:t>
      </w:r>
      <w:r w:rsidR="00CE725F">
        <w:t>API from</w:t>
      </w:r>
      <w:r w:rsidR="00CF45A3">
        <w:t xml:space="preserve"> </w:t>
      </w:r>
      <w:r>
        <w:t>PowerShell</w:t>
      </w:r>
      <w:bookmarkEnd w:id="19"/>
    </w:p>
    <w:p w14:paraId="7D15FD57" w14:textId="77777777" w:rsidR="00E8683F" w:rsidRPr="00E8683F" w:rsidRDefault="00E8683F" w:rsidP="00E8683F"/>
    <w:p w14:paraId="7BBD564D" w14:textId="0A9A76CF" w:rsidR="00A229A2" w:rsidRDefault="00A229A2" w:rsidP="00A229A2">
      <w:r>
        <w:t xml:space="preserve">Navigate to </w:t>
      </w:r>
      <w:r>
        <w:t xml:space="preserve">the </w:t>
      </w:r>
      <w:r w:rsidRPr="00FA2C74">
        <w:t xml:space="preserve">Folder </w:t>
      </w:r>
      <w:r>
        <w:t xml:space="preserve">in which you unzipped the </w:t>
      </w:r>
      <w:r w:rsidR="003E3CBA">
        <w:t xml:space="preserve">GitHub Repo </w:t>
      </w:r>
      <w:r>
        <w:t xml:space="preserve">in the </w:t>
      </w:r>
      <w:r w:rsidR="003E3CBA">
        <w:t>pre-requisites</w:t>
      </w:r>
      <w:r>
        <w:t xml:space="preserve"> step</w:t>
      </w:r>
      <w:r>
        <w:t>:</w:t>
      </w:r>
    </w:p>
    <w:p w14:paraId="2C970522" w14:textId="77777777" w:rsidR="00A229A2" w:rsidRDefault="00A229A2" w:rsidP="00A229A2"/>
    <w:p w14:paraId="031618DE" w14:textId="59B8075E" w:rsidR="00FA2C74" w:rsidRDefault="003E3CBA" w:rsidP="00FA2C74">
      <w:r>
        <w:t xml:space="preserve">Within the </w:t>
      </w:r>
      <w:proofErr w:type="spellStart"/>
      <w:r w:rsidRPr="003E3CBA">
        <w:rPr>
          <w:i/>
          <w:iCs/>
        </w:rPr>
        <w:t>testsuites</w:t>
      </w:r>
      <w:proofErr w:type="spellEnd"/>
      <w:r>
        <w:t xml:space="preserve"> folder, </w:t>
      </w:r>
      <w:r w:rsidR="00A229A2">
        <w:t xml:space="preserve">Right-click </w:t>
      </w:r>
      <w:r w:rsidR="00A229A2" w:rsidRPr="00A229A2">
        <w:rPr>
          <w:i/>
          <w:iCs/>
        </w:rPr>
        <w:t>testApi.ps1</w:t>
      </w:r>
      <w:r w:rsidR="00A229A2">
        <w:t xml:space="preserve"> and select </w:t>
      </w:r>
      <w:r w:rsidR="00A229A2" w:rsidRPr="00A229A2">
        <w:rPr>
          <w:i/>
          <w:iCs/>
        </w:rPr>
        <w:t>Run with PowerShell</w:t>
      </w:r>
      <w:r w:rsidR="00A229A2">
        <w:t>:</w:t>
      </w:r>
    </w:p>
    <w:p w14:paraId="69644A0C" w14:textId="45068640" w:rsidR="00FA2C74" w:rsidRDefault="00FA2C74" w:rsidP="00FA2C74"/>
    <w:p w14:paraId="26591D4B" w14:textId="638AF488" w:rsidR="006C3CB8" w:rsidRDefault="00A229A2" w:rsidP="00FA2C74">
      <w:r>
        <w:rPr>
          <w:noProof/>
        </w:rPr>
        <w:drawing>
          <wp:inline distT="0" distB="0" distL="0" distR="0" wp14:anchorId="4F7596A8" wp14:editId="71272C9B">
            <wp:extent cx="6181725" cy="2171700"/>
            <wp:effectExtent l="76200" t="76200" r="85725" b="762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81725" cy="2171700"/>
                    </a:xfrm>
                    <a:prstGeom prst="rect">
                      <a:avLst/>
                    </a:prstGeom>
                    <a:noFill/>
                    <a:ln>
                      <a:noFill/>
                    </a:ln>
                    <a:effectLst>
                      <a:glow rad="63500">
                        <a:schemeClr val="accent1">
                          <a:satMod val="175000"/>
                          <a:alpha val="40000"/>
                        </a:schemeClr>
                      </a:glow>
                    </a:effectLst>
                  </pic:spPr>
                </pic:pic>
              </a:graphicData>
            </a:graphic>
          </wp:inline>
        </w:drawing>
      </w:r>
    </w:p>
    <w:p w14:paraId="1CA1CC52" w14:textId="77777777" w:rsidR="00FA2C74" w:rsidRDefault="00FA2C74" w:rsidP="00FA2C74"/>
    <w:p w14:paraId="71632C43" w14:textId="2E6D98E9" w:rsidR="00FA2C74" w:rsidRDefault="00F2049E" w:rsidP="00FA2C74">
      <w:r>
        <w:t xml:space="preserve">Ignore the security warning and press </w:t>
      </w:r>
      <w:r w:rsidRPr="00F2049E">
        <w:rPr>
          <w:i/>
          <w:iCs/>
        </w:rPr>
        <w:t>Open</w:t>
      </w:r>
      <w:r>
        <w:t xml:space="preserve">.  </w:t>
      </w:r>
      <w:r w:rsidR="00CE725F">
        <w:t>A series of dialog boxes should appear.  Let’s follow the steps.</w:t>
      </w:r>
    </w:p>
    <w:p w14:paraId="1E914175" w14:textId="31425FE6" w:rsidR="00FA2C74" w:rsidRDefault="00FA2C74" w:rsidP="00FA2C74">
      <w:pPr>
        <w:pStyle w:val="Heading3"/>
      </w:pPr>
      <w:bookmarkStart w:id="20" w:name="_Toc109812371"/>
      <w:r>
        <w:t xml:space="preserve">Step 1 – </w:t>
      </w:r>
      <w:r w:rsidR="00A229A2">
        <w:t>Host Selection</w:t>
      </w:r>
      <w:bookmarkEnd w:id="20"/>
    </w:p>
    <w:p w14:paraId="4B9D1BE2" w14:textId="65439147" w:rsidR="007654BB" w:rsidRDefault="007654BB" w:rsidP="007654BB"/>
    <w:p w14:paraId="1DEADC1A" w14:textId="74D84984" w:rsidR="00F2049E" w:rsidRDefault="00565881" w:rsidP="007654BB">
      <w:r>
        <w:t xml:space="preserve">If you are running the </w:t>
      </w:r>
      <w:proofErr w:type="spellStart"/>
      <w:r>
        <w:t>Skytap</w:t>
      </w:r>
      <w:proofErr w:type="spellEnd"/>
      <w:r>
        <w:t xml:space="preserve"> image you</w:t>
      </w:r>
      <w:r w:rsidR="00F2049E">
        <w:t xml:space="preserve"> will</w:t>
      </w:r>
      <w:r>
        <w:t xml:space="preserve"> </w:t>
      </w:r>
      <w:r w:rsidR="00F2049E">
        <w:t>not</w:t>
      </w:r>
      <w:r>
        <w:t xml:space="preserve"> be able to see the </w:t>
      </w:r>
      <w:r w:rsidR="00F2049E">
        <w:t>SaaS tenants</w:t>
      </w:r>
      <w:r>
        <w:t>.</w:t>
      </w:r>
      <w:r>
        <w:t xml:space="preserve">  </w:t>
      </w:r>
      <w:r w:rsidR="003E3CBA">
        <w:t>Press OK when t</w:t>
      </w:r>
      <w:r>
        <w:t>he</w:t>
      </w:r>
      <w:r w:rsidR="00F2049E">
        <w:t xml:space="preserve"> message “</w:t>
      </w:r>
      <w:r w:rsidR="00F2049E" w:rsidRPr="003E3CBA">
        <w:rPr>
          <w:i/>
          <w:iCs/>
        </w:rPr>
        <w:t>Unable to find SaaS tenants</w:t>
      </w:r>
      <w:r w:rsidR="00F2049E">
        <w:t>”</w:t>
      </w:r>
      <w:r w:rsidR="003E3CBA">
        <w:t xml:space="preserve"> appears</w:t>
      </w:r>
      <w:r w:rsidR="00F2049E">
        <w:t>.</w:t>
      </w:r>
    </w:p>
    <w:p w14:paraId="6C8BC40D" w14:textId="77777777" w:rsidR="00F2049E" w:rsidRDefault="00F2049E" w:rsidP="007654BB"/>
    <w:p w14:paraId="6C294B60" w14:textId="7EA99E65" w:rsidR="007654BB" w:rsidRPr="007654BB" w:rsidRDefault="007654BB" w:rsidP="007654BB">
      <w:r>
        <w:t xml:space="preserve">Select </w:t>
      </w:r>
      <w:r w:rsidRPr="007654BB">
        <w:rPr>
          <w:i/>
          <w:iCs/>
        </w:rPr>
        <w:t>Local RPA Server</w:t>
      </w:r>
    </w:p>
    <w:p w14:paraId="4588E472" w14:textId="77777777" w:rsidR="00FA2C74" w:rsidRDefault="00FA2C74" w:rsidP="00FA2C74"/>
    <w:p w14:paraId="2FB0B312" w14:textId="7664DD9F" w:rsidR="00FA2C74" w:rsidRDefault="00A229A2" w:rsidP="00FA2C74">
      <w:r>
        <w:rPr>
          <w:noProof/>
        </w:rPr>
        <w:lastRenderedPageBreak/>
        <w:drawing>
          <wp:inline distT="0" distB="0" distL="0" distR="0" wp14:anchorId="16970883" wp14:editId="10D89A04">
            <wp:extent cx="2838450" cy="1885950"/>
            <wp:effectExtent l="76200" t="76200" r="76200" b="762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38450" cy="1885950"/>
                    </a:xfrm>
                    <a:prstGeom prst="rect">
                      <a:avLst/>
                    </a:prstGeom>
                    <a:effectLst>
                      <a:glow rad="63500">
                        <a:schemeClr val="accent1">
                          <a:satMod val="175000"/>
                          <a:alpha val="40000"/>
                        </a:schemeClr>
                      </a:glow>
                    </a:effectLst>
                  </pic:spPr>
                </pic:pic>
              </a:graphicData>
            </a:graphic>
          </wp:inline>
        </w:drawing>
      </w:r>
    </w:p>
    <w:p w14:paraId="28D28239" w14:textId="4605F322" w:rsidR="00FA2C74" w:rsidRDefault="00FA2C74" w:rsidP="00FA2C74"/>
    <w:p w14:paraId="6D4D306C" w14:textId="593EDD7D" w:rsidR="00565881" w:rsidRDefault="003E3CBA" w:rsidP="00FA2C74">
      <w:r w:rsidRPr="003E3CBA">
        <w:rPr>
          <w:b/>
          <w:bCs/>
        </w:rPr>
        <w:t>Tip:</w:t>
      </w:r>
      <w:r>
        <w:t xml:space="preserve"> You need to select it so that it turns blue as shown above.</w:t>
      </w:r>
    </w:p>
    <w:p w14:paraId="58EE8267" w14:textId="77777777" w:rsidR="00632470" w:rsidRDefault="00632470" w:rsidP="00FA2C74"/>
    <w:p w14:paraId="65103C36" w14:textId="77777777" w:rsidR="00565881" w:rsidRDefault="00565881" w:rsidP="00FA2C74"/>
    <w:p w14:paraId="2EDA7F87" w14:textId="4FDF54CD" w:rsidR="00FA2C74" w:rsidRDefault="00FA2C74" w:rsidP="00FA2C74">
      <w:pPr>
        <w:pStyle w:val="Heading3"/>
      </w:pPr>
      <w:bookmarkStart w:id="21" w:name="_Toc109812372"/>
      <w:r>
        <w:t>Step 2 – Enter your tenant credentials</w:t>
      </w:r>
      <w:bookmarkEnd w:id="21"/>
    </w:p>
    <w:p w14:paraId="45C51CFB" w14:textId="35F5A13A" w:rsidR="00FA2C74" w:rsidRDefault="00FA2C74" w:rsidP="00FA2C74"/>
    <w:p w14:paraId="2B36F1F5" w14:textId="49FFBDC7" w:rsidR="00FA2C74" w:rsidRPr="00FA2C74" w:rsidRDefault="00FA2C74" w:rsidP="00FA2C74">
      <w:r>
        <w:t xml:space="preserve">The username is </w:t>
      </w:r>
      <w:hyperlink r:id="rId26" w:history="1">
        <w:r w:rsidRPr="00285EA0">
          <w:rPr>
            <w:rStyle w:val="Hyperlink"/>
          </w:rPr>
          <w:t>admin@ibmdba.com</w:t>
        </w:r>
      </w:hyperlink>
      <w:r>
        <w:t xml:space="preserve">, the password is </w:t>
      </w:r>
      <w:r w:rsidRPr="00FA2C74">
        <w:rPr>
          <w:i/>
          <w:iCs/>
        </w:rPr>
        <w:t>passw0rd</w:t>
      </w:r>
      <w:r w:rsidR="00A229A2">
        <w:rPr>
          <w:i/>
          <w:iCs/>
        </w:rPr>
        <w:t xml:space="preserve">.  </w:t>
      </w:r>
      <w:r w:rsidR="00A229A2" w:rsidRPr="00A229A2">
        <w:t xml:space="preserve">These should be </w:t>
      </w:r>
      <w:r w:rsidR="003E3CBA">
        <w:t>set as</w:t>
      </w:r>
      <w:r w:rsidR="00A229A2">
        <w:t xml:space="preserve"> default values:</w:t>
      </w:r>
    </w:p>
    <w:p w14:paraId="0F5B2813" w14:textId="77777777" w:rsidR="00FA2C74" w:rsidRDefault="00FA2C74" w:rsidP="00FA2C74"/>
    <w:p w14:paraId="744A0063" w14:textId="10841DE8" w:rsidR="00FA2C74" w:rsidRDefault="00FA2C74" w:rsidP="00FA2C74">
      <w:r>
        <w:rPr>
          <w:noProof/>
        </w:rPr>
        <w:drawing>
          <wp:inline distT="0" distB="0" distL="0" distR="0" wp14:anchorId="47FF3288" wp14:editId="2B4B66CE">
            <wp:extent cx="2743200" cy="1847846"/>
            <wp:effectExtent l="76200" t="76200" r="76200" b="76835"/>
            <wp:docPr id="13" name="Pictur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743200" cy="1847846"/>
                    </a:xfrm>
                    <a:prstGeom prst="rect">
                      <a:avLst/>
                    </a:prstGeom>
                    <a:noFill/>
                    <a:ln>
                      <a:noFill/>
                      <a:prstDash/>
                    </a:ln>
                    <a:effectLst>
                      <a:glow rad="63500">
                        <a:schemeClr val="accent1">
                          <a:satMod val="175000"/>
                          <a:alpha val="40000"/>
                        </a:schemeClr>
                      </a:glow>
                    </a:effectLst>
                  </pic:spPr>
                </pic:pic>
              </a:graphicData>
            </a:graphic>
          </wp:inline>
        </w:drawing>
      </w:r>
      <w:r>
        <w:t xml:space="preserve"> </w:t>
      </w:r>
      <w:r>
        <w:rPr>
          <w:noProof/>
        </w:rPr>
        <w:drawing>
          <wp:inline distT="0" distB="0" distL="0" distR="0" wp14:anchorId="24D3674B" wp14:editId="385B5DB8">
            <wp:extent cx="2724153" cy="1857374"/>
            <wp:effectExtent l="76200" t="76200" r="76200" b="67310"/>
            <wp:docPr id="14"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724153" cy="1857374"/>
                    </a:xfrm>
                    <a:prstGeom prst="rect">
                      <a:avLst/>
                    </a:prstGeom>
                    <a:noFill/>
                    <a:ln>
                      <a:noFill/>
                      <a:prstDash/>
                    </a:ln>
                    <a:effectLst>
                      <a:glow rad="63500">
                        <a:schemeClr val="accent1">
                          <a:satMod val="175000"/>
                          <a:alpha val="40000"/>
                        </a:schemeClr>
                      </a:glow>
                    </a:effectLst>
                  </pic:spPr>
                </pic:pic>
              </a:graphicData>
            </a:graphic>
          </wp:inline>
        </w:drawing>
      </w:r>
    </w:p>
    <w:p w14:paraId="53FCC50B" w14:textId="77777777" w:rsidR="00FA2C74" w:rsidRDefault="00FA2C74" w:rsidP="00FA2C74"/>
    <w:p w14:paraId="232014E2" w14:textId="77777777" w:rsidR="00FA2C74" w:rsidRDefault="00FA2C74" w:rsidP="00FA2C74">
      <w:pPr>
        <w:pStyle w:val="Heading3"/>
      </w:pPr>
      <w:bookmarkStart w:id="22" w:name="_Toc109812373"/>
      <w:r>
        <w:t>Step 3 – Select the tenant</w:t>
      </w:r>
      <w:bookmarkEnd w:id="22"/>
    </w:p>
    <w:p w14:paraId="20CDEC6F" w14:textId="1B65571B" w:rsidR="00FA2C74" w:rsidRDefault="00FA2C74" w:rsidP="00FA2C74"/>
    <w:p w14:paraId="3A937F5A" w14:textId="0E8DF3DF" w:rsidR="00A229A2" w:rsidRPr="007654BB" w:rsidRDefault="00A229A2" w:rsidP="00A229A2">
      <w:r>
        <w:t xml:space="preserve">Select tenant.  </w:t>
      </w:r>
      <w:r>
        <w:t xml:space="preserve">If you are running within the </w:t>
      </w:r>
      <w:proofErr w:type="spellStart"/>
      <w:r>
        <w:t>Skytap</w:t>
      </w:r>
      <w:proofErr w:type="spellEnd"/>
      <w:r>
        <w:t xml:space="preserve"> image you only have one option.  Select </w:t>
      </w:r>
      <w:r>
        <w:rPr>
          <w:i/>
          <w:iCs/>
        </w:rPr>
        <w:t>RPA Demos:</w:t>
      </w:r>
    </w:p>
    <w:p w14:paraId="19CB6D3E" w14:textId="47896ED2" w:rsidR="007654BB" w:rsidRDefault="007654BB" w:rsidP="00FA2C74"/>
    <w:p w14:paraId="16F418FF" w14:textId="1536ACEE" w:rsidR="00FA2C74" w:rsidRDefault="00A229A2" w:rsidP="00FA2C74">
      <w:r>
        <w:rPr>
          <w:noProof/>
        </w:rPr>
        <w:lastRenderedPageBreak/>
        <w:drawing>
          <wp:inline distT="0" distB="0" distL="0" distR="0" wp14:anchorId="63480782" wp14:editId="7E6C78B9">
            <wp:extent cx="2638425" cy="1750242"/>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40640" cy="1751711"/>
                    </a:xfrm>
                    <a:prstGeom prst="rect">
                      <a:avLst/>
                    </a:prstGeom>
                  </pic:spPr>
                </pic:pic>
              </a:graphicData>
            </a:graphic>
          </wp:inline>
        </w:drawing>
      </w:r>
    </w:p>
    <w:p w14:paraId="54D7510F" w14:textId="77777777" w:rsidR="003E3CBA" w:rsidRDefault="003E3CBA" w:rsidP="003E3CBA"/>
    <w:p w14:paraId="2FF59556" w14:textId="22348B78" w:rsidR="00FA2C74" w:rsidRDefault="00FA2C74" w:rsidP="003E3CBA">
      <w:pPr>
        <w:pStyle w:val="Heading3"/>
      </w:pPr>
      <w:bookmarkStart w:id="23" w:name="_Toc109812374"/>
      <w:r>
        <w:t>Step 4 – Select the process</w:t>
      </w:r>
      <w:bookmarkEnd w:id="23"/>
    </w:p>
    <w:p w14:paraId="7B6ED011" w14:textId="77777777" w:rsidR="00FA2C74" w:rsidRDefault="00FA2C74" w:rsidP="00FA2C74"/>
    <w:p w14:paraId="6531157C" w14:textId="105FB1C0" w:rsidR="00FA2C74" w:rsidRDefault="00FA2C74" w:rsidP="00FA2C74">
      <w:r>
        <w:t xml:space="preserve">Select the process </w:t>
      </w:r>
      <w:r w:rsidR="00A229A2">
        <w:t>you defined in the earlier step:</w:t>
      </w:r>
    </w:p>
    <w:p w14:paraId="271212E3" w14:textId="77777777" w:rsidR="00FA2C74" w:rsidRDefault="00FA2C74" w:rsidP="00FA2C74"/>
    <w:p w14:paraId="4CCA0A13" w14:textId="12133E08" w:rsidR="003F5965" w:rsidRDefault="00A229A2" w:rsidP="003F5965">
      <w:r>
        <w:rPr>
          <w:noProof/>
        </w:rPr>
        <w:drawing>
          <wp:inline distT="0" distB="0" distL="0" distR="0" wp14:anchorId="3B318226" wp14:editId="7BE16CAE">
            <wp:extent cx="2600325" cy="1745069"/>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01201" cy="1745657"/>
                    </a:xfrm>
                    <a:prstGeom prst="rect">
                      <a:avLst/>
                    </a:prstGeom>
                  </pic:spPr>
                </pic:pic>
              </a:graphicData>
            </a:graphic>
          </wp:inline>
        </w:drawing>
      </w:r>
    </w:p>
    <w:p w14:paraId="097C22A8" w14:textId="77777777" w:rsidR="00FA2C74" w:rsidRDefault="00FA2C74" w:rsidP="00FA2C74">
      <w:pPr>
        <w:pStyle w:val="Heading3"/>
      </w:pPr>
      <w:bookmarkStart w:id="24" w:name="_Toc109812375"/>
      <w:r>
        <w:t>Step 5 – Edit the payload</w:t>
      </w:r>
      <w:bookmarkEnd w:id="24"/>
    </w:p>
    <w:p w14:paraId="7A4A3C4D" w14:textId="77777777" w:rsidR="00FA2C74" w:rsidRDefault="00FA2C74" w:rsidP="00FA2C74"/>
    <w:p w14:paraId="0CF85BCC" w14:textId="12364056" w:rsidR="00FA2C74" w:rsidRDefault="00FA2C74" w:rsidP="00FA2C74">
      <w:r>
        <w:t xml:space="preserve">The payload will be generated from the bot input parameters.  You can modify the </w:t>
      </w:r>
      <w:r w:rsidR="000F4FB0">
        <w:t xml:space="preserve">input </w:t>
      </w:r>
      <w:r>
        <w:t>value if you wish</w:t>
      </w:r>
      <w:r w:rsidR="000F4FB0">
        <w:t>:</w:t>
      </w:r>
    </w:p>
    <w:p w14:paraId="2EE66479" w14:textId="77777777" w:rsidR="00FA2C74" w:rsidRDefault="00FA2C74" w:rsidP="00FA2C74"/>
    <w:p w14:paraId="57A934BF" w14:textId="730F31D9" w:rsidR="00FA2C74" w:rsidRDefault="00A229A2" w:rsidP="00FA2C74">
      <w:r>
        <w:rPr>
          <w:noProof/>
        </w:rPr>
        <w:drawing>
          <wp:inline distT="0" distB="0" distL="0" distR="0" wp14:anchorId="28F83424" wp14:editId="16D92A0E">
            <wp:extent cx="2219325" cy="2835392"/>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26457" cy="2844503"/>
                    </a:xfrm>
                    <a:prstGeom prst="rect">
                      <a:avLst/>
                    </a:prstGeom>
                  </pic:spPr>
                </pic:pic>
              </a:graphicData>
            </a:graphic>
          </wp:inline>
        </w:drawing>
      </w:r>
    </w:p>
    <w:p w14:paraId="3787FC6B" w14:textId="5C22B723" w:rsidR="00FA2C74" w:rsidRDefault="003F5965" w:rsidP="00FA2C74">
      <w:r>
        <w:br w:type="page"/>
      </w:r>
    </w:p>
    <w:p w14:paraId="2D967D85" w14:textId="14A84F04" w:rsidR="00FA2C74" w:rsidRDefault="00FA2C74" w:rsidP="00FA2C74">
      <w:pPr>
        <w:pStyle w:val="Heading3"/>
      </w:pPr>
      <w:bookmarkStart w:id="25" w:name="_Toc109812376"/>
      <w:r>
        <w:lastRenderedPageBreak/>
        <w:t xml:space="preserve">Step 6 </w:t>
      </w:r>
      <w:r w:rsidR="003F5965">
        <w:t>- R</w:t>
      </w:r>
      <w:r>
        <w:t>un the bot</w:t>
      </w:r>
      <w:bookmarkEnd w:id="25"/>
    </w:p>
    <w:p w14:paraId="015A1164" w14:textId="77777777" w:rsidR="00FA2C74" w:rsidRDefault="00FA2C74" w:rsidP="00FA2C74"/>
    <w:p w14:paraId="7759D409" w14:textId="77777777" w:rsidR="00FA2C74" w:rsidRDefault="00FA2C74" w:rsidP="00FA2C74">
      <w:r>
        <w:t>The bot runs and a dialog box appears showing the instance id of the running process</w:t>
      </w:r>
    </w:p>
    <w:p w14:paraId="4C284BA4" w14:textId="77777777" w:rsidR="00FA2C74" w:rsidRDefault="00FA2C74" w:rsidP="00FA2C74"/>
    <w:p w14:paraId="40EAA706" w14:textId="77777777" w:rsidR="00FA2C74" w:rsidRDefault="00FA2C74" w:rsidP="00FA2C74">
      <w:r>
        <w:rPr>
          <w:noProof/>
        </w:rPr>
        <w:drawing>
          <wp:inline distT="0" distB="0" distL="0" distR="0" wp14:anchorId="76B5EBE4" wp14:editId="63C23407">
            <wp:extent cx="3143250" cy="1162050"/>
            <wp:effectExtent l="76200" t="76200" r="76200" b="76200"/>
            <wp:docPr id="18"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43253" cy="1162051"/>
                    </a:xfrm>
                    <a:prstGeom prst="rect">
                      <a:avLst/>
                    </a:prstGeom>
                    <a:noFill/>
                    <a:ln>
                      <a:noFill/>
                      <a:prstDash/>
                    </a:ln>
                    <a:effectLst>
                      <a:glow rad="63500">
                        <a:schemeClr val="accent1">
                          <a:satMod val="175000"/>
                          <a:alpha val="40000"/>
                        </a:schemeClr>
                      </a:glow>
                    </a:effectLst>
                  </pic:spPr>
                </pic:pic>
              </a:graphicData>
            </a:graphic>
          </wp:inline>
        </w:drawing>
      </w:r>
    </w:p>
    <w:p w14:paraId="05165FDC" w14:textId="77777777" w:rsidR="00FA2C74" w:rsidRDefault="00FA2C74" w:rsidP="00FA2C74"/>
    <w:p w14:paraId="466823C2" w14:textId="0A90DE5E" w:rsidR="00FA2C74" w:rsidRDefault="00FA2C74" w:rsidP="007654BB">
      <w:pPr>
        <w:pStyle w:val="Heading3"/>
      </w:pPr>
      <w:bookmarkStart w:id="26" w:name="_Toc109812377"/>
      <w:r>
        <w:t xml:space="preserve">Step 7 – View the </w:t>
      </w:r>
      <w:r w:rsidR="003F5965">
        <w:t>R</w:t>
      </w:r>
      <w:r>
        <w:t>esult</w:t>
      </w:r>
      <w:bookmarkEnd w:id="26"/>
    </w:p>
    <w:p w14:paraId="2430A318" w14:textId="77777777" w:rsidR="00FA2C74" w:rsidRDefault="00FA2C74" w:rsidP="00FA2C74"/>
    <w:p w14:paraId="31425B31" w14:textId="044AD9B1" w:rsidR="00565881" w:rsidRDefault="00565881" w:rsidP="00FA2C74">
      <w:r>
        <w:t xml:space="preserve">After a second, the bot </w:t>
      </w:r>
      <w:r w:rsidR="003F5965">
        <w:t>runs,</w:t>
      </w:r>
      <w:r>
        <w:t xml:space="preserve"> and you will see the following message:</w:t>
      </w:r>
    </w:p>
    <w:p w14:paraId="10F77FEB" w14:textId="01F31CC3" w:rsidR="00565881" w:rsidRDefault="00565881" w:rsidP="00FA2C74"/>
    <w:p w14:paraId="66A315C4" w14:textId="15DF6FF2" w:rsidR="00565881" w:rsidRDefault="00565881" w:rsidP="00FA2C74">
      <w:r>
        <w:rPr>
          <w:noProof/>
        </w:rPr>
        <w:drawing>
          <wp:inline distT="0" distB="0" distL="0" distR="0" wp14:anchorId="37D651BC" wp14:editId="57508848">
            <wp:extent cx="1905000" cy="1439333"/>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05752" cy="1439901"/>
                    </a:xfrm>
                    <a:prstGeom prst="rect">
                      <a:avLst/>
                    </a:prstGeom>
                  </pic:spPr>
                </pic:pic>
              </a:graphicData>
            </a:graphic>
          </wp:inline>
        </w:drawing>
      </w:r>
    </w:p>
    <w:p w14:paraId="02826EF9" w14:textId="77777777" w:rsidR="00565881" w:rsidRDefault="00565881" w:rsidP="00FA2C74"/>
    <w:p w14:paraId="7C8ED26E" w14:textId="44311E27" w:rsidR="00565881" w:rsidRDefault="00565881" w:rsidP="00FA2C74">
      <w:r>
        <w:t>Click OK and type your response:</w:t>
      </w:r>
    </w:p>
    <w:p w14:paraId="2B5E8F18" w14:textId="65A445C9" w:rsidR="00565881" w:rsidRDefault="00565881" w:rsidP="00FA2C74"/>
    <w:p w14:paraId="6A162774" w14:textId="35FC203F" w:rsidR="00565881" w:rsidRDefault="00565881" w:rsidP="00FA2C74">
      <w:r>
        <w:rPr>
          <w:noProof/>
        </w:rPr>
        <w:drawing>
          <wp:inline distT="0" distB="0" distL="0" distR="0" wp14:anchorId="00FD258F" wp14:editId="05488EA6">
            <wp:extent cx="3752850" cy="15636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56616" cy="1565257"/>
                    </a:xfrm>
                    <a:prstGeom prst="rect">
                      <a:avLst/>
                    </a:prstGeom>
                  </pic:spPr>
                </pic:pic>
              </a:graphicData>
            </a:graphic>
          </wp:inline>
        </w:drawing>
      </w:r>
    </w:p>
    <w:p w14:paraId="3433196C" w14:textId="77777777" w:rsidR="00565881" w:rsidRDefault="00565881" w:rsidP="00FA2C74"/>
    <w:p w14:paraId="4C3356CD" w14:textId="3E415ACE" w:rsidR="00FA2C74" w:rsidRDefault="00FA2C74" w:rsidP="00FA2C74">
      <w:r>
        <w:t>The bot may take several seconds to run</w:t>
      </w:r>
      <w:r w:rsidR="00565881">
        <w:t>, in</w:t>
      </w:r>
      <w:r>
        <w:t xml:space="preserve"> which case it will either be in </w:t>
      </w:r>
      <w:r>
        <w:rPr>
          <w:i/>
          <w:iCs/>
        </w:rPr>
        <w:t>new</w:t>
      </w:r>
      <w:r>
        <w:t xml:space="preserve"> or </w:t>
      </w:r>
      <w:r>
        <w:rPr>
          <w:i/>
          <w:iCs/>
        </w:rPr>
        <w:t>processing</w:t>
      </w:r>
      <w:r>
        <w:t xml:space="preserve"> state.  When completed, the state will </w:t>
      </w:r>
      <w:r w:rsidR="00565881">
        <w:t>have a status of</w:t>
      </w:r>
      <w:r>
        <w:t xml:space="preserve"> </w:t>
      </w:r>
      <w:r>
        <w:rPr>
          <w:i/>
          <w:iCs/>
        </w:rPr>
        <w:t>done</w:t>
      </w:r>
      <w:r w:rsidR="00565881">
        <w:t xml:space="preserve"> and you will see the following dialog:</w:t>
      </w:r>
    </w:p>
    <w:p w14:paraId="3F296B90" w14:textId="77777777" w:rsidR="00565881" w:rsidRDefault="00565881" w:rsidP="00FA2C74"/>
    <w:p w14:paraId="6895C3B9" w14:textId="63164E30" w:rsidR="00FA2C74" w:rsidRDefault="00565881" w:rsidP="00FA2C74">
      <w:r>
        <w:rPr>
          <w:noProof/>
        </w:rPr>
        <w:lastRenderedPageBreak/>
        <w:drawing>
          <wp:inline distT="0" distB="0" distL="0" distR="0" wp14:anchorId="2CC4787E" wp14:editId="00543CA6">
            <wp:extent cx="2495550" cy="1523686"/>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98171" cy="1525286"/>
                    </a:xfrm>
                    <a:prstGeom prst="rect">
                      <a:avLst/>
                    </a:prstGeom>
                  </pic:spPr>
                </pic:pic>
              </a:graphicData>
            </a:graphic>
          </wp:inline>
        </w:drawing>
      </w:r>
    </w:p>
    <w:p w14:paraId="69C2756E" w14:textId="641FEFAD" w:rsidR="00565881" w:rsidRDefault="00565881" w:rsidP="00FA2C74"/>
    <w:p w14:paraId="3578745D" w14:textId="77777777" w:rsidR="00565881" w:rsidRDefault="00565881" w:rsidP="00FA2C74">
      <w:r>
        <w:t>Press OK to finish.</w:t>
      </w:r>
    </w:p>
    <w:p w14:paraId="62490C2B" w14:textId="77777777" w:rsidR="00565881" w:rsidRDefault="00565881" w:rsidP="00FA2C74"/>
    <w:p w14:paraId="54827476" w14:textId="6E2B29B2" w:rsidR="00FA2C74" w:rsidRDefault="00565881" w:rsidP="00FA2C74">
      <w:r>
        <w:t xml:space="preserve">Congratulations, you have run your first bot using </w:t>
      </w:r>
      <w:r w:rsidR="00495567">
        <w:t xml:space="preserve">PowerShell to drive the </w:t>
      </w:r>
      <w:r>
        <w:t>asynchronous API!</w:t>
      </w:r>
    </w:p>
    <w:p w14:paraId="08EB7CD1" w14:textId="4D2007CF" w:rsidR="004D6B53" w:rsidRDefault="004D6B53" w:rsidP="00FA2C74"/>
    <w:p w14:paraId="60D87EA4" w14:textId="5F3F9885" w:rsidR="004D6B53" w:rsidRDefault="004D6B53" w:rsidP="00FA2C74">
      <w:r>
        <w:t>N</w:t>
      </w:r>
      <w:r w:rsidR="007A03BE">
        <w:t xml:space="preserve">ext you will </w:t>
      </w:r>
      <w:r>
        <w:t>view the actual RPA API commands executed</w:t>
      </w:r>
      <w:r>
        <w:t>.</w:t>
      </w:r>
    </w:p>
    <w:p w14:paraId="37968209" w14:textId="24076A57" w:rsidR="000B4270" w:rsidRDefault="000B4270">
      <w:r>
        <w:br w:type="page"/>
      </w:r>
    </w:p>
    <w:p w14:paraId="2BBAAE0E" w14:textId="44DB8797" w:rsidR="00FA2C74" w:rsidRDefault="00FA2C74" w:rsidP="00FA2C74">
      <w:pPr>
        <w:pStyle w:val="Heading3"/>
      </w:pPr>
      <w:bookmarkStart w:id="27" w:name="_Toc109812378"/>
      <w:r>
        <w:lastRenderedPageBreak/>
        <w:t xml:space="preserve">View </w:t>
      </w:r>
      <w:r w:rsidR="00495567">
        <w:t>the</w:t>
      </w:r>
      <w:r w:rsidR="000B4270">
        <w:t xml:space="preserve"> </w:t>
      </w:r>
      <w:r w:rsidR="00C139B2">
        <w:t>RPA</w:t>
      </w:r>
      <w:r>
        <w:t xml:space="preserve"> </w:t>
      </w:r>
      <w:r w:rsidR="000B4270">
        <w:t xml:space="preserve">API </w:t>
      </w:r>
      <w:r w:rsidR="00F2049E">
        <w:t>Curl</w:t>
      </w:r>
      <w:bookmarkEnd w:id="27"/>
    </w:p>
    <w:p w14:paraId="33B42B19" w14:textId="77777777" w:rsidR="00FA2C74" w:rsidRDefault="00FA2C74" w:rsidP="00FA2C74"/>
    <w:p w14:paraId="45DB0443" w14:textId="4BA7901C" w:rsidR="0065760A" w:rsidRDefault="0065760A" w:rsidP="00FA2C74">
      <w:r>
        <w:t xml:space="preserve">In this section </w:t>
      </w:r>
      <w:r w:rsidR="007A03BE">
        <w:t>you</w:t>
      </w:r>
      <w:r>
        <w:t xml:space="preserve"> will use curl to </w:t>
      </w:r>
      <w:r w:rsidR="003E3CBA">
        <w:t>call</w:t>
      </w:r>
      <w:r>
        <w:t xml:space="preserve"> the RPA API.  </w:t>
      </w:r>
      <w:r>
        <w:t xml:space="preserve">Curl is the de facto tool to test APIs.  </w:t>
      </w:r>
    </w:p>
    <w:p w14:paraId="5F436D17" w14:textId="77777777" w:rsidR="0065760A" w:rsidRDefault="0065760A" w:rsidP="00FA2C74"/>
    <w:p w14:paraId="334F9935" w14:textId="6467625E" w:rsidR="003F5965" w:rsidRDefault="00495567" w:rsidP="00FA2C74">
      <w:r>
        <w:t>N</w:t>
      </w:r>
      <w:r w:rsidR="003F5965">
        <w:t>avigate to the directory in which you ran PowerShell</w:t>
      </w:r>
      <w:r w:rsidR="009718B9">
        <w:t xml:space="preserve">.  Right click </w:t>
      </w:r>
      <w:r w:rsidR="009718B9" w:rsidRPr="009718B9">
        <w:rPr>
          <w:i/>
          <w:iCs/>
        </w:rPr>
        <w:t>curls.sh</w:t>
      </w:r>
      <w:r w:rsidR="009718B9">
        <w:t xml:space="preserve"> and edit </w:t>
      </w:r>
      <w:r w:rsidR="009718B9">
        <w:t xml:space="preserve">using </w:t>
      </w:r>
      <w:r w:rsidR="009718B9" w:rsidRPr="00F80EBF">
        <w:rPr>
          <w:i/>
          <w:iCs/>
        </w:rPr>
        <w:t>Note</w:t>
      </w:r>
      <w:r w:rsidR="00F80EBF">
        <w:rPr>
          <w:i/>
          <w:iCs/>
        </w:rPr>
        <w:t>p</w:t>
      </w:r>
      <w:r w:rsidR="009718B9" w:rsidRPr="00F80EBF">
        <w:rPr>
          <w:i/>
          <w:iCs/>
        </w:rPr>
        <w:t>ad++.</w:t>
      </w:r>
      <w:r w:rsidR="009718B9">
        <w:t xml:space="preserve">  </w:t>
      </w:r>
    </w:p>
    <w:p w14:paraId="04A105C3" w14:textId="3066CDCD" w:rsidR="003F5965" w:rsidRDefault="003F5965" w:rsidP="00FA2C74"/>
    <w:p w14:paraId="72F201A5" w14:textId="2D5600A0" w:rsidR="003F5965" w:rsidRDefault="009718B9" w:rsidP="00FA2C74">
      <w:r>
        <w:rPr>
          <w:noProof/>
        </w:rPr>
        <w:drawing>
          <wp:inline distT="0" distB="0" distL="0" distR="0" wp14:anchorId="5762C700" wp14:editId="101B2FE5">
            <wp:extent cx="3933825" cy="1745685"/>
            <wp:effectExtent l="76200" t="76200" r="66675" b="831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44444" cy="1750397"/>
                    </a:xfrm>
                    <a:prstGeom prst="rect">
                      <a:avLst/>
                    </a:prstGeom>
                    <a:effectLst>
                      <a:glow rad="63500">
                        <a:schemeClr val="accent1">
                          <a:satMod val="175000"/>
                          <a:alpha val="40000"/>
                        </a:schemeClr>
                      </a:glow>
                    </a:effectLst>
                  </pic:spPr>
                </pic:pic>
              </a:graphicData>
            </a:graphic>
          </wp:inline>
        </w:drawing>
      </w:r>
    </w:p>
    <w:p w14:paraId="3A31C18A" w14:textId="77777777" w:rsidR="003F5965" w:rsidRDefault="003F5965" w:rsidP="00FA2C74"/>
    <w:p w14:paraId="5D36C7C6" w14:textId="6D359DC4" w:rsidR="003F5965" w:rsidRDefault="003F5965" w:rsidP="00FA2C74">
      <w:r>
        <w:t xml:space="preserve">You will see </w:t>
      </w:r>
      <w:r w:rsidR="009718B9">
        <w:t>the</w:t>
      </w:r>
      <w:r>
        <w:t xml:space="preserve"> curl </w:t>
      </w:r>
      <w:r w:rsidR="004D6B53">
        <w:t xml:space="preserve">executed </w:t>
      </w:r>
      <w:r>
        <w:t>in the previous step</w:t>
      </w:r>
      <w:r w:rsidR="00C139B2">
        <w:t>.</w:t>
      </w:r>
      <w:r w:rsidR="00495567">
        <w:t xml:space="preserve"> </w:t>
      </w:r>
    </w:p>
    <w:p w14:paraId="3B3C1421" w14:textId="0ADD0CD5" w:rsidR="003F5965" w:rsidRDefault="003F5965" w:rsidP="00FA2C74"/>
    <w:p w14:paraId="5D420EDC" w14:textId="554263C0" w:rsidR="003F5965" w:rsidRDefault="00C139B2" w:rsidP="00FA2C74">
      <w:r>
        <w:rPr>
          <w:noProof/>
        </w:rPr>
        <w:drawing>
          <wp:inline distT="0" distB="0" distL="0" distR="0" wp14:anchorId="6EF98DD2" wp14:editId="252EA8EC">
            <wp:extent cx="6188710" cy="2280285"/>
            <wp:effectExtent l="76200" t="76200" r="78740" b="819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8710" cy="2280285"/>
                    </a:xfrm>
                    <a:prstGeom prst="rect">
                      <a:avLst/>
                    </a:prstGeom>
                    <a:effectLst>
                      <a:glow rad="63500">
                        <a:schemeClr val="accent1">
                          <a:satMod val="175000"/>
                          <a:alpha val="40000"/>
                        </a:schemeClr>
                      </a:glow>
                    </a:effectLst>
                  </pic:spPr>
                </pic:pic>
              </a:graphicData>
            </a:graphic>
          </wp:inline>
        </w:drawing>
      </w:r>
    </w:p>
    <w:p w14:paraId="6193774B" w14:textId="77777777" w:rsidR="009718B9" w:rsidRDefault="009718B9"/>
    <w:p w14:paraId="27103B75" w14:textId="4D928E69" w:rsidR="003F5965" w:rsidRDefault="00F2049E" w:rsidP="003F5965">
      <w:pPr>
        <w:pStyle w:val="Heading3"/>
      </w:pPr>
      <w:bookmarkStart w:id="28" w:name="_Toc109812379"/>
      <w:r>
        <w:t>R</w:t>
      </w:r>
      <w:r w:rsidR="003F5965">
        <w:t>un</w:t>
      </w:r>
      <w:r w:rsidR="003F5965">
        <w:t xml:space="preserve"> curl</w:t>
      </w:r>
      <w:bookmarkEnd w:id="28"/>
      <w:r w:rsidR="002F6CDF">
        <w:t xml:space="preserve"> </w:t>
      </w:r>
    </w:p>
    <w:p w14:paraId="5C220597" w14:textId="77777777" w:rsidR="00684D84" w:rsidRDefault="00684D84" w:rsidP="007654BB"/>
    <w:p w14:paraId="53129EEA" w14:textId="17A97CB6" w:rsidR="006B2950" w:rsidRDefault="00684D84" w:rsidP="007654BB">
      <w:r>
        <w:t xml:space="preserve">From the desktop, open </w:t>
      </w:r>
    </w:p>
    <w:p w14:paraId="1AEF5A2D" w14:textId="6B63270B" w:rsidR="00684D84" w:rsidRDefault="00684D84" w:rsidP="007654BB"/>
    <w:p w14:paraId="55DDC1C3" w14:textId="1B4EBF67" w:rsidR="00684D84" w:rsidRDefault="00684D84" w:rsidP="007654BB">
      <w:r>
        <w:rPr>
          <w:noProof/>
        </w:rPr>
        <w:drawing>
          <wp:inline distT="0" distB="0" distL="0" distR="0" wp14:anchorId="4B931E71" wp14:editId="6603AEF6">
            <wp:extent cx="657225" cy="8572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7225" cy="857250"/>
                    </a:xfrm>
                    <a:prstGeom prst="rect">
                      <a:avLst/>
                    </a:prstGeom>
                  </pic:spPr>
                </pic:pic>
              </a:graphicData>
            </a:graphic>
          </wp:inline>
        </w:drawing>
      </w:r>
    </w:p>
    <w:p w14:paraId="3711987A" w14:textId="58C5F3AA" w:rsidR="00684D84" w:rsidRDefault="00684D84" w:rsidP="007654BB"/>
    <w:p w14:paraId="5AFF9F18" w14:textId="1FFA79F1" w:rsidR="00F2049E" w:rsidRDefault="00684D84" w:rsidP="007654BB">
      <w:r>
        <w:t xml:space="preserve">A Unix terminal should appear.  </w:t>
      </w:r>
    </w:p>
    <w:p w14:paraId="6724C93F" w14:textId="77777777" w:rsidR="00F2049E" w:rsidRDefault="00F2049E" w:rsidP="007654BB"/>
    <w:p w14:paraId="03DD3713" w14:textId="07D79BF9" w:rsidR="00F2049E" w:rsidRDefault="00F2049E" w:rsidP="00F2049E">
      <w:r>
        <w:lastRenderedPageBreak/>
        <w:t xml:space="preserve">Paste </w:t>
      </w:r>
      <w:r>
        <w:t xml:space="preserve">each </w:t>
      </w:r>
      <w:r>
        <w:t xml:space="preserve">curl command into the terminal and hit return. </w:t>
      </w:r>
      <w:r w:rsidR="003E3CBA">
        <w:t xml:space="preserve">Examine the result of each command to verify it is working.  </w:t>
      </w:r>
      <w:proofErr w:type="gramStart"/>
      <w:r w:rsidR="003E3CBA">
        <w:t xml:space="preserve">Finally, </w:t>
      </w:r>
      <w:r w:rsidR="0065760A">
        <w:t xml:space="preserve"> your</w:t>
      </w:r>
      <w:proofErr w:type="gramEnd"/>
      <w:r w:rsidR="0065760A">
        <w:t xml:space="preserve"> terminal should look like this:</w:t>
      </w:r>
    </w:p>
    <w:p w14:paraId="77A0DC72" w14:textId="7135FC38" w:rsidR="0065760A" w:rsidRDefault="0065760A" w:rsidP="00F2049E"/>
    <w:p w14:paraId="3F19E575" w14:textId="7550E9C3" w:rsidR="0065760A" w:rsidRDefault="0065760A" w:rsidP="00F2049E">
      <w:r>
        <w:rPr>
          <w:noProof/>
        </w:rPr>
        <w:drawing>
          <wp:inline distT="0" distB="0" distL="0" distR="0" wp14:anchorId="3C24D726" wp14:editId="33167C6D">
            <wp:extent cx="6188710" cy="225425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8710" cy="2254250"/>
                    </a:xfrm>
                    <a:prstGeom prst="rect">
                      <a:avLst/>
                    </a:prstGeom>
                  </pic:spPr>
                </pic:pic>
              </a:graphicData>
            </a:graphic>
          </wp:inline>
        </w:drawing>
      </w:r>
    </w:p>
    <w:p w14:paraId="2D665D64" w14:textId="77777777" w:rsidR="00F2049E" w:rsidRDefault="00F2049E" w:rsidP="007654BB"/>
    <w:p w14:paraId="009FE6CF" w14:textId="631418E9" w:rsidR="00684D84" w:rsidRDefault="0065760A" w:rsidP="007654BB">
      <w:r>
        <w:t xml:space="preserve">Congratulations, </w:t>
      </w:r>
      <w:proofErr w:type="gramStart"/>
      <w:r w:rsidR="003E3CBA">
        <w:t>You</w:t>
      </w:r>
      <w:proofErr w:type="gramEnd"/>
      <w:r w:rsidR="003E3CBA">
        <w:t xml:space="preserve"> have </w:t>
      </w:r>
      <w:r>
        <w:t>run a bot using curl!</w:t>
      </w:r>
    </w:p>
    <w:p w14:paraId="04A4F01C" w14:textId="5F8F029B" w:rsidR="006B2950" w:rsidRDefault="003F5965" w:rsidP="007654BB">
      <w:r>
        <w:t xml:space="preserve">   </w:t>
      </w:r>
    </w:p>
    <w:p w14:paraId="0C63D20C" w14:textId="77777777" w:rsidR="006B2950" w:rsidRDefault="006B2950">
      <w:r>
        <w:br w:type="page"/>
      </w:r>
    </w:p>
    <w:p w14:paraId="20DB3CC7" w14:textId="76337F41" w:rsidR="00425D9F" w:rsidRDefault="00CF45A3" w:rsidP="00425D9F">
      <w:pPr>
        <w:pStyle w:val="Heading2"/>
      </w:pPr>
      <w:bookmarkStart w:id="29" w:name="_Toc109812380"/>
      <w:r>
        <w:lastRenderedPageBreak/>
        <w:t>Testing the API from SoapUI</w:t>
      </w:r>
      <w:bookmarkEnd w:id="29"/>
    </w:p>
    <w:p w14:paraId="0EFDDCA3" w14:textId="277B590B" w:rsidR="00425D9F" w:rsidRDefault="00425D9F" w:rsidP="001F0136"/>
    <w:p w14:paraId="4213D4AF" w14:textId="75C451C8" w:rsidR="008A6389" w:rsidRDefault="008A6389" w:rsidP="001F0136">
      <w:r>
        <w:t xml:space="preserve">SoapUI is an </w:t>
      </w:r>
      <w:r w:rsidR="003E3CBA">
        <w:t>open-source</w:t>
      </w:r>
      <w:r>
        <w:t xml:space="preserve"> graphical tool for testing APIs.  In this section </w:t>
      </w:r>
      <w:r w:rsidR="007A03BE">
        <w:t>you</w:t>
      </w:r>
      <w:r>
        <w:t xml:space="preserve"> will </w:t>
      </w:r>
      <w:r w:rsidR="003E3CBA">
        <w:t>apply</w:t>
      </w:r>
      <w:r>
        <w:t xml:space="preserve"> SoapUI to test the RPA API.</w:t>
      </w:r>
    </w:p>
    <w:p w14:paraId="5A074144" w14:textId="46C6FBBD" w:rsidR="00B74956" w:rsidRDefault="00B74956" w:rsidP="00B74956">
      <w:pPr>
        <w:pStyle w:val="Heading3"/>
      </w:pPr>
      <w:bookmarkStart w:id="30" w:name="_Toc109812381"/>
      <w:r>
        <w:t>Open SoapUI</w:t>
      </w:r>
      <w:bookmarkEnd w:id="30"/>
    </w:p>
    <w:p w14:paraId="5AB460E5" w14:textId="77777777" w:rsidR="00B74956" w:rsidRDefault="00B74956" w:rsidP="001F0136"/>
    <w:p w14:paraId="50F98195" w14:textId="5D562EA2" w:rsidR="007F5493" w:rsidRDefault="00B94615" w:rsidP="005C3630">
      <w:pPr>
        <w:rPr>
          <w:noProof/>
        </w:rPr>
      </w:pPr>
      <w:r>
        <w:rPr>
          <w:noProof/>
        </w:rPr>
        <w:t>Find Soap UI and run it:</w:t>
      </w:r>
    </w:p>
    <w:p w14:paraId="4E47F735" w14:textId="39E39DD9" w:rsidR="00B94615" w:rsidRDefault="00B94615" w:rsidP="005C3630">
      <w:pPr>
        <w:rPr>
          <w:noProof/>
        </w:rPr>
      </w:pPr>
    </w:p>
    <w:p w14:paraId="6C2B4F64" w14:textId="180C0DA7" w:rsidR="00B94615" w:rsidRDefault="00B94615" w:rsidP="005C3630">
      <w:r>
        <w:rPr>
          <w:noProof/>
        </w:rPr>
        <w:drawing>
          <wp:inline distT="0" distB="0" distL="0" distR="0" wp14:anchorId="21747026" wp14:editId="32E54601">
            <wp:extent cx="2886075" cy="1962150"/>
            <wp:effectExtent l="76200" t="76200" r="85725" b="7620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86075" cy="1962150"/>
                    </a:xfrm>
                    <a:prstGeom prst="rect">
                      <a:avLst/>
                    </a:prstGeom>
                    <a:effectLst>
                      <a:glow rad="63500">
                        <a:schemeClr val="accent1">
                          <a:satMod val="175000"/>
                          <a:alpha val="40000"/>
                        </a:schemeClr>
                      </a:glow>
                    </a:effectLst>
                  </pic:spPr>
                </pic:pic>
              </a:graphicData>
            </a:graphic>
          </wp:inline>
        </w:drawing>
      </w:r>
    </w:p>
    <w:p w14:paraId="3A627462" w14:textId="77777777" w:rsidR="007F5493" w:rsidRDefault="007F5493" w:rsidP="005C3630"/>
    <w:p w14:paraId="6DC77EC7" w14:textId="77777777" w:rsidR="00B94615" w:rsidRDefault="007F5493" w:rsidP="005C3630">
      <w:r>
        <w:t>On</w:t>
      </w:r>
      <w:r w:rsidR="005F6966">
        <w:t>ce open, c</w:t>
      </w:r>
      <w:r w:rsidR="005C3630">
        <w:t xml:space="preserve">lick the </w:t>
      </w:r>
      <w:r w:rsidR="005C3630" w:rsidRPr="00B94615">
        <w:rPr>
          <w:i/>
          <w:iCs/>
        </w:rPr>
        <w:t>Import</w:t>
      </w:r>
      <w:r w:rsidR="005C3630">
        <w:t xml:space="preserve"> button</w:t>
      </w:r>
      <w:r w:rsidR="005F6966">
        <w:t xml:space="preserve">. </w:t>
      </w:r>
    </w:p>
    <w:p w14:paraId="4FA4BBEA" w14:textId="77777777" w:rsidR="00B94615" w:rsidRDefault="00B94615" w:rsidP="005C3630"/>
    <w:p w14:paraId="474C2240" w14:textId="784FF2B5" w:rsidR="00B94615" w:rsidRDefault="00B94615" w:rsidP="005C3630">
      <w:r>
        <w:rPr>
          <w:noProof/>
        </w:rPr>
        <w:drawing>
          <wp:inline distT="0" distB="0" distL="0" distR="0" wp14:anchorId="68FD088F" wp14:editId="05EC302B">
            <wp:extent cx="5191125" cy="514350"/>
            <wp:effectExtent l="76200" t="76200" r="85725" b="7620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91125" cy="514350"/>
                    </a:xfrm>
                    <a:prstGeom prst="rect">
                      <a:avLst/>
                    </a:prstGeom>
                    <a:effectLst>
                      <a:glow rad="63500">
                        <a:schemeClr val="accent1">
                          <a:satMod val="175000"/>
                          <a:alpha val="40000"/>
                        </a:schemeClr>
                      </a:glow>
                    </a:effectLst>
                  </pic:spPr>
                </pic:pic>
              </a:graphicData>
            </a:graphic>
          </wp:inline>
        </w:drawing>
      </w:r>
    </w:p>
    <w:p w14:paraId="2E1F0EE7" w14:textId="77777777" w:rsidR="00B94615" w:rsidRDefault="00B94615">
      <w:r>
        <w:br w:type="page"/>
      </w:r>
    </w:p>
    <w:p w14:paraId="605A03C8" w14:textId="77777777" w:rsidR="00B94615" w:rsidRDefault="00B94615" w:rsidP="005C3630"/>
    <w:p w14:paraId="2BF5FCB8" w14:textId="51009E03" w:rsidR="005C3630" w:rsidRDefault="005F6966" w:rsidP="005C3630">
      <w:r>
        <w:t>Navigate to folder</w:t>
      </w:r>
      <w:r w:rsidR="005C3630">
        <w:t>:</w:t>
      </w:r>
    </w:p>
    <w:p w14:paraId="16ECF2FE" w14:textId="77777777" w:rsidR="005C3630" w:rsidRDefault="005C3630" w:rsidP="005C3630"/>
    <w:p w14:paraId="1B32AD14" w14:textId="78D54007" w:rsidR="005C3630" w:rsidRPr="002A652F" w:rsidRDefault="005C3630" w:rsidP="002A652F">
      <w:pPr>
        <w:rPr>
          <w:rFonts w:ascii="Courier New" w:hAnsi="Courier New" w:cs="Courier New"/>
        </w:rPr>
      </w:pPr>
      <w:r w:rsidRPr="002A652F">
        <w:rPr>
          <w:rFonts w:ascii="Courier New" w:hAnsi="Courier New" w:cs="Courier New"/>
        </w:rPr>
        <w:t>C:\Users\Administrator\Desktop\IBM RPA Lab Resources\Lab 12 - API\</w:t>
      </w:r>
      <w:proofErr w:type="spellStart"/>
      <w:r w:rsidRPr="002A652F">
        <w:rPr>
          <w:rFonts w:ascii="Courier New" w:hAnsi="Courier New" w:cs="Courier New"/>
        </w:rPr>
        <w:t>BotApiGenerator</w:t>
      </w:r>
      <w:proofErr w:type="spellEnd"/>
      <w:r w:rsidRPr="002A652F">
        <w:rPr>
          <w:rFonts w:ascii="Courier New" w:hAnsi="Courier New" w:cs="Courier New"/>
        </w:rPr>
        <w:t>-main\</w:t>
      </w:r>
      <w:proofErr w:type="spellStart"/>
      <w:r w:rsidRPr="002A652F">
        <w:rPr>
          <w:rFonts w:ascii="Courier New" w:hAnsi="Courier New" w:cs="Courier New"/>
        </w:rPr>
        <w:t>testSuites</w:t>
      </w:r>
      <w:proofErr w:type="spellEnd"/>
    </w:p>
    <w:p w14:paraId="410277B1" w14:textId="77777777" w:rsidR="005F6966" w:rsidRDefault="005F6966" w:rsidP="00462B6F"/>
    <w:p w14:paraId="0B1A37BF" w14:textId="2DBD0215" w:rsidR="005F6966" w:rsidRDefault="005F6966" w:rsidP="00462B6F">
      <w:r w:rsidRPr="005F6966">
        <w:rPr>
          <w:b/>
          <w:bCs/>
        </w:rPr>
        <w:t>Note</w:t>
      </w:r>
      <w:r>
        <w:t xml:space="preserve">: This location may vary depending on where you downloaded your lab in step </w:t>
      </w:r>
      <w:r>
        <w:fldChar w:fldCharType="begin"/>
      </w:r>
      <w:r>
        <w:instrText xml:space="preserve"> REF _Ref109633080 \w \h </w:instrText>
      </w:r>
      <w:r>
        <w:fldChar w:fldCharType="separate"/>
      </w:r>
      <w:r w:rsidR="00FB0FAE">
        <w:t>2.1.1</w:t>
      </w:r>
      <w:r>
        <w:fldChar w:fldCharType="end"/>
      </w:r>
    </w:p>
    <w:p w14:paraId="350C3875" w14:textId="30DEBF70" w:rsidR="005F6966" w:rsidRDefault="005F6966" w:rsidP="00462B6F"/>
    <w:p w14:paraId="6C630AD8" w14:textId="6502485D" w:rsidR="005F6966" w:rsidRDefault="005F6966" w:rsidP="00462B6F">
      <w:r>
        <w:t xml:space="preserve">Select </w:t>
      </w:r>
      <w:r w:rsidRPr="005F6966">
        <w:rPr>
          <w:i/>
          <w:iCs/>
        </w:rPr>
        <w:t>RPA-Workflow-API-SoapUI.xml</w:t>
      </w:r>
      <w:r>
        <w:rPr>
          <w:i/>
          <w:iCs/>
        </w:rPr>
        <w:t xml:space="preserve"> </w:t>
      </w:r>
      <w:r w:rsidRPr="005F6966">
        <w:t xml:space="preserve">and press </w:t>
      </w:r>
      <w:r w:rsidRPr="005F6966">
        <w:rPr>
          <w:i/>
          <w:iCs/>
        </w:rPr>
        <w:t>Open</w:t>
      </w:r>
      <w:r>
        <w:t>:</w:t>
      </w:r>
    </w:p>
    <w:p w14:paraId="7FAB0A7C" w14:textId="5FBE40D7" w:rsidR="005F6966" w:rsidRDefault="005F6966" w:rsidP="00462B6F"/>
    <w:p w14:paraId="20CA5372" w14:textId="120C16B9" w:rsidR="005F6966" w:rsidRDefault="005F6966" w:rsidP="00462B6F">
      <w:r>
        <w:rPr>
          <w:noProof/>
        </w:rPr>
        <w:drawing>
          <wp:inline distT="0" distB="0" distL="0" distR="0" wp14:anchorId="74D07193" wp14:editId="654EC2CC">
            <wp:extent cx="3381375" cy="2393778"/>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86857" cy="2397659"/>
                    </a:xfrm>
                    <a:prstGeom prst="rect">
                      <a:avLst/>
                    </a:prstGeom>
                  </pic:spPr>
                </pic:pic>
              </a:graphicData>
            </a:graphic>
          </wp:inline>
        </w:drawing>
      </w:r>
    </w:p>
    <w:p w14:paraId="5864DB55" w14:textId="77777777" w:rsidR="005F6966" w:rsidRDefault="005F6966" w:rsidP="00462B6F">
      <w:pPr>
        <w:rPr>
          <w:rStyle w:val="Hyperlink"/>
          <w:rFonts w:ascii="Courier New" w:hAnsi="Courier New" w:cs="Courier New"/>
        </w:rPr>
      </w:pPr>
    </w:p>
    <w:p w14:paraId="23D3D1AC" w14:textId="77777777" w:rsidR="008A6389" w:rsidRDefault="005F6966" w:rsidP="005F6966">
      <w:pPr>
        <w:rPr>
          <w:rStyle w:val="Hyperlink"/>
          <w:rFonts w:cstheme="minorHAnsi"/>
          <w:color w:val="auto"/>
          <w:u w:val="none"/>
        </w:rPr>
      </w:pPr>
      <w:r>
        <w:rPr>
          <w:rStyle w:val="Hyperlink"/>
          <w:rFonts w:cstheme="minorHAnsi"/>
          <w:color w:val="auto"/>
          <w:u w:val="none"/>
        </w:rPr>
        <w:t xml:space="preserve">Ignore the version warning. </w:t>
      </w:r>
    </w:p>
    <w:p w14:paraId="19EB8A5C" w14:textId="6E4953B1" w:rsidR="00462B6F" w:rsidRPr="005F6966" w:rsidRDefault="00244B9F" w:rsidP="005F6966">
      <w:r>
        <w:rPr>
          <w:rStyle w:val="Hyperlink"/>
          <w:rFonts w:cstheme="minorHAnsi"/>
          <w:color w:val="auto"/>
          <w:u w:val="none"/>
        </w:rPr>
        <w:t>Verify</w:t>
      </w:r>
      <w:r w:rsidR="005C3630" w:rsidRPr="005F6966">
        <w:rPr>
          <w:rStyle w:val="Hyperlink"/>
          <w:rFonts w:cstheme="minorHAnsi"/>
          <w:color w:val="auto"/>
          <w:u w:val="none"/>
        </w:rPr>
        <w:t xml:space="preserve"> </w:t>
      </w:r>
      <w:r w:rsidR="00462B6F" w:rsidRPr="005F6966">
        <w:rPr>
          <w:rStyle w:val="Hyperlink"/>
          <w:rFonts w:cstheme="minorHAnsi"/>
          <w:color w:val="auto"/>
          <w:u w:val="none"/>
        </w:rPr>
        <w:t xml:space="preserve">the </w:t>
      </w:r>
      <w:r w:rsidR="005C3630" w:rsidRPr="005F6966">
        <w:rPr>
          <w:rStyle w:val="Hyperlink"/>
          <w:rFonts w:cstheme="minorHAnsi"/>
          <w:color w:val="auto"/>
          <w:u w:val="none"/>
        </w:rPr>
        <w:t xml:space="preserve">file is </w:t>
      </w:r>
      <w:r w:rsidR="00B272C8" w:rsidRPr="005F6966">
        <w:rPr>
          <w:rStyle w:val="Hyperlink"/>
          <w:rFonts w:cstheme="minorHAnsi"/>
          <w:color w:val="auto"/>
          <w:u w:val="none"/>
        </w:rPr>
        <w:t>import</w:t>
      </w:r>
      <w:r w:rsidR="008A6389">
        <w:rPr>
          <w:rStyle w:val="Hyperlink"/>
          <w:rFonts w:cstheme="minorHAnsi"/>
          <w:color w:val="auto"/>
          <w:u w:val="none"/>
        </w:rPr>
        <w:t>ed:</w:t>
      </w:r>
    </w:p>
    <w:p w14:paraId="7C27B12D" w14:textId="77777777" w:rsidR="00462B6F" w:rsidRDefault="00462B6F" w:rsidP="00462B6F">
      <w:pPr>
        <w:rPr>
          <w:rStyle w:val="Hyperlink"/>
          <w:rFonts w:ascii="Courier New" w:hAnsi="Courier New" w:cs="Courier New"/>
        </w:rPr>
      </w:pPr>
    </w:p>
    <w:p w14:paraId="19C50FAC" w14:textId="77777777" w:rsidR="00462B6F" w:rsidRDefault="00462B6F" w:rsidP="00462B6F">
      <w:r>
        <w:rPr>
          <w:noProof/>
        </w:rPr>
        <w:drawing>
          <wp:inline distT="0" distB="0" distL="0" distR="0" wp14:anchorId="2B015B4F" wp14:editId="1B448572">
            <wp:extent cx="3533775" cy="1990725"/>
            <wp:effectExtent l="76200" t="76200" r="85725" b="857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33775" cy="1990725"/>
                    </a:xfrm>
                    <a:prstGeom prst="rect">
                      <a:avLst/>
                    </a:prstGeom>
                    <a:effectLst>
                      <a:glow rad="63500">
                        <a:schemeClr val="accent1">
                          <a:satMod val="175000"/>
                          <a:alpha val="40000"/>
                        </a:schemeClr>
                      </a:glow>
                    </a:effectLst>
                  </pic:spPr>
                </pic:pic>
              </a:graphicData>
            </a:graphic>
          </wp:inline>
        </w:drawing>
      </w:r>
    </w:p>
    <w:p w14:paraId="358346E5" w14:textId="08438C5F" w:rsidR="005F6966" w:rsidRDefault="005F6966">
      <w:r>
        <w:br w:type="page"/>
      </w:r>
    </w:p>
    <w:p w14:paraId="3B151941" w14:textId="77777777" w:rsidR="009E305B" w:rsidRDefault="009E305B" w:rsidP="009E305B">
      <w:pPr>
        <w:pStyle w:val="Heading3"/>
      </w:pPr>
      <w:bookmarkStart w:id="31" w:name="_Toc109812382"/>
      <w:r>
        <w:lastRenderedPageBreak/>
        <w:t>Setting Project Variables</w:t>
      </w:r>
      <w:bookmarkEnd w:id="31"/>
      <w:r>
        <w:t xml:space="preserve"> </w:t>
      </w:r>
    </w:p>
    <w:p w14:paraId="3376B346" w14:textId="77777777" w:rsidR="009E305B" w:rsidRDefault="009E305B" w:rsidP="009E305B"/>
    <w:p w14:paraId="6BC8440B" w14:textId="7D305FEB" w:rsidR="009E305B" w:rsidRDefault="009E305B" w:rsidP="009E305B">
      <w:r w:rsidRPr="009E305B">
        <w:rPr>
          <w:b/>
          <w:bCs/>
        </w:rPr>
        <w:t>Note:</w:t>
      </w:r>
      <w:r>
        <w:t xml:space="preserve"> If you are using </w:t>
      </w:r>
      <w:proofErr w:type="spellStart"/>
      <w:r>
        <w:t>Skytap</w:t>
      </w:r>
      <w:proofErr w:type="spellEnd"/>
      <w:r>
        <w:t xml:space="preserve"> you can skip this step</w:t>
      </w:r>
      <w:r>
        <w:t xml:space="preserve"> as the variables have been pre-configured.</w:t>
      </w:r>
    </w:p>
    <w:p w14:paraId="7CE73C00" w14:textId="77777777" w:rsidR="009E305B" w:rsidRDefault="009E305B" w:rsidP="009E305B"/>
    <w:p w14:paraId="4DF5BC51" w14:textId="726EDF45" w:rsidR="009E305B" w:rsidRDefault="009E305B" w:rsidP="009E305B">
      <w:r>
        <w:t xml:space="preserve">The test suite retrieves information </w:t>
      </w:r>
      <w:r w:rsidR="00244B9F">
        <w:t>from project</w:t>
      </w:r>
      <w:r>
        <w:t xml:space="preserve"> variables.  </w:t>
      </w:r>
      <w:r w:rsidR="00244B9F">
        <w:t>C</w:t>
      </w:r>
      <w:r>
        <w:t xml:space="preserve">lick on the project </w:t>
      </w:r>
      <w:r>
        <w:rPr>
          <w:i/>
          <w:iCs/>
        </w:rPr>
        <w:t>RPA Workflow API</w:t>
      </w:r>
      <w:r>
        <w:t xml:space="preserve"> and select </w:t>
      </w:r>
      <w:r w:rsidRPr="00244B9F">
        <w:rPr>
          <w:i/>
          <w:iCs/>
        </w:rPr>
        <w:t>custom properties</w:t>
      </w:r>
      <w:r>
        <w:t xml:space="preserve"> tab.  </w:t>
      </w:r>
    </w:p>
    <w:p w14:paraId="6746540D" w14:textId="77777777" w:rsidR="009E305B" w:rsidRDefault="009E305B" w:rsidP="009E305B"/>
    <w:p w14:paraId="101374C1" w14:textId="77777777" w:rsidR="009E305B" w:rsidRDefault="009E305B" w:rsidP="009E305B">
      <w:r>
        <w:rPr>
          <w:noProof/>
        </w:rPr>
        <w:drawing>
          <wp:inline distT="0" distB="0" distL="0" distR="0" wp14:anchorId="26605468" wp14:editId="5892DB91">
            <wp:extent cx="4410075" cy="1933575"/>
            <wp:effectExtent l="76200" t="76200" r="85725" b="857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10075" cy="1933575"/>
                    </a:xfrm>
                    <a:prstGeom prst="rect">
                      <a:avLst/>
                    </a:prstGeom>
                    <a:effectLst>
                      <a:glow rad="63500">
                        <a:schemeClr val="accent1">
                          <a:satMod val="175000"/>
                          <a:alpha val="40000"/>
                        </a:schemeClr>
                      </a:glow>
                    </a:effectLst>
                  </pic:spPr>
                </pic:pic>
              </a:graphicData>
            </a:graphic>
          </wp:inline>
        </w:drawing>
      </w:r>
    </w:p>
    <w:p w14:paraId="5572D785" w14:textId="77777777" w:rsidR="009E305B" w:rsidRDefault="009E305B" w:rsidP="009E305B"/>
    <w:p w14:paraId="39078EF9" w14:textId="77777777" w:rsidR="008A6389" w:rsidRDefault="009E305B" w:rsidP="009E305B">
      <w:r>
        <w:t xml:space="preserve">You can edit these variables to your own tenant and processes. The two </w:t>
      </w:r>
      <w:r w:rsidR="00244B9F">
        <w:t>key</w:t>
      </w:r>
      <w:r>
        <w:t xml:space="preserve"> variables are </w:t>
      </w:r>
      <w:r w:rsidRPr="009B78B8">
        <w:rPr>
          <w:i/>
          <w:iCs/>
        </w:rPr>
        <w:t>username</w:t>
      </w:r>
      <w:r>
        <w:rPr>
          <w:i/>
          <w:iCs/>
        </w:rPr>
        <w:t xml:space="preserve"> </w:t>
      </w:r>
      <w:r w:rsidRPr="00046A0D">
        <w:t>and</w:t>
      </w:r>
      <w:r>
        <w:rPr>
          <w:i/>
          <w:iCs/>
        </w:rPr>
        <w:t xml:space="preserve"> </w:t>
      </w:r>
      <w:proofErr w:type="spellStart"/>
      <w:r>
        <w:rPr>
          <w:i/>
          <w:iCs/>
        </w:rPr>
        <w:t>hostURL</w:t>
      </w:r>
      <w:proofErr w:type="spellEnd"/>
      <w:r>
        <w:t xml:space="preserve">. </w:t>
      </w:r>
    </w:p>
    <w:p w14:paraId="3B3AF651" w14:textId="77777777" w:rsidR="008A6389" w:rsidRDefault="008A6389" w:rsidP="009E305B"/>
    <w:p w14:paraId="501EE66B" w14:textId="7204BFB2" w:rsidR="00B74956" w:rsidRDefault="00B74956" w:rsidP="009E305B">
      <w:r>
        <w:t>The default</w:t>
      </w:r>
      <w:r w:rsidR="009E305B">
        <w:t xml:space="preserve"> </w:t>
      </w:r>
      <w:r w:rsidR="00244B9F">
        <w:t xml:space="preserve">for </w:t>
      </w:r>
      <w:r w:rsidR="009E305B" w:rsidRPr="00244B9F">
        <w:rPr>
          <w:i/>
          <w:iCs/>
        </w:rPr>
        <w:t>username</w:t>
      </w:r>
      <w:r w:rsidR="009E305B">
        <w:t xml:space="preserve"> is </w:t>
      </w:r>
    </w:p>
    <w:p w14:paraId="1225B211" w14:textId="77777777" w:rsidR="00B74956" w:rsidRDefault="00B74956" w:rsidP="009E305B"/>
    <w:p w14:paraId="2EF0E347" w14:textId="77777777" w:rsidR="00B74956" w:rsidRDefault="009E305B" w:rsidP="009E305B">
      <w:hyperlink r:id="rId45" w:history="1">
        <w:r w:rsidRPr="00285EA0">
          <w:rPr>
            <w:rStyle w:val="Hyperlink"/>
          </w:rPr>
          <w:t>admin@ibmdba.com</w:t>
        </w:r>
      </w:hyperlink>
      <w:r>
        <w:t xml:space="preserve">. </w:t>
      </w:r>
    </w:p>
    <w:p w14:paraId="7B8803F7" w14:textId="77777777" w:rsidR="00B74956" w:rsidRDefault="00B74956" w:rsidP="009E305B"/>
    <w:p w14:paraId="31C2E721" w14:textId="3AC79B34" w:rsidR="009E305B" w:rsidRDefault="009E305B" w:rsidP="009E305B">
      <w:r>
        <w:t xml:space="preserve">If you are not using </w:t>
      </w:r>
      <w:proofErr w:type="spellStart"/>
      <w:r>
        <w:t>Skytap</w:t>
      </w:r>
      <w:proofErr w:type="spellEnd"/>
      <w:r>
        <w:t xml:space="preserve">, you need to set this to your RPA user.  </w:t>
      </w:r>
    </w:p>
    <w:p w14:paraId="1D29A05A" w14:textId="77777777" w:rsidR="009E305B" w:rsidRDefault="009E305B" w:rsidP="009E305B"/>
    <w:p w14:paraId="60F95B7C" w14:textId="7D64C495" w:rsidR="009E305B" w:rsidRDefault="009E305B" w:rsidP="009E305B">
      <w:r w:rsidRPr="00B74956">
        <w:t xml:space="preserve">The default </w:t>
      </w:r>
      <w:r w:rsidR="00244B9F">
        <w:t xml:space="preserve">for </w:t>
      </w:r>
      <w:proofErr w:type="spellStart"/>
      <w:r w:rsidRPr="0083219A">
        <w:rPr>
          <w:i/>
          <w:iCs/>
        </w:rPr>
        <w:t>hostURL</w:t>
      </w:r>
      <w:proofErr w:type="spellEnd"/>
      <w:r>
        <w:t xml:space="preserve"> is </w:t>
      </w:r>
    </w:p>
    <w:p w14:paraId="59378620" w14:textId="77777777" w:rsidR="009E305B" w:rsidRDefault="009E305B" w:rsidP="009E305B"/>
    <w:p w14:paraId="422170E9" w14:textId="77777777" w:rsidR="009E305B" w:rsidRDefault="009E305B" w:rsidP="009E305B">
      <w:hyperlink r:id="rId46" w:history="1">
        <w:r w:rsidRPr="00285EA0">
          <w:rPr>
            <w:rStyle w:val="Hyperlink"/>
          </w:rPr>
          <w:t>https://ibmbaw:30000</w:t>
        </w:r>
      </w:hyperlink>
    </w:p>
    <w:p w14:paraId="17F57B14" w14:textId="77777777" w:rsidR="009E305B" w:rsidRDefault="009E305B" w:rsidP="009E305B"/>
    <w:p w14:paraId="3F7F7F57" w14:textId="2C085485" w:rsidR="009E305B" w:rsidRDefault="009E305B" w:rsidP="009E305B">
      <w:r>
        <w:t xml:space="preserve">If you are not using </w:t>
      </w:r>
      <w:proofErr w:type="spellStart"/>
      <w:r>
        <w:t>Skytap</w:t>
      </w:r>
      <w:proofErr w:type="spellEnd"/>
      <w:r>
        <w:t>, you will need to set this to your RPA server.   If you are using SaaS, you can use the tenant below:</w:t>
      </w:r>
    </w:p>
    <w:p w14:paraId="1944F49D" w14:textId="77777777" w:rsidR="009E305B" w:rsidRDefault="009E305B" w:rsidP="009E305B"/>
    <w:p w14:paraId="0568F3DF" w14:textId="040C5AC8" w:rsidR="009E305B" w:rsidRDefault="009E305B" w:rsidP="009E305B">
      <w:hyperlink r:id="rId47" w:history="1">
        <w:r w:rsidRPr="00285EA0">
          <w:rPr>
            <w:rStyle w:val="Hyperlink"/>
          </w:rPr>
          <w:t>https://us1api.wdgautomation.com</w:t>
        </w:r>
      </w:hyperlink>
    </w:p>
    <w:p w14:paraId="69035C69" w14:textId="0A1040AB" w:rsidR="00244B9F" w:rsidRDefault="00244B9F">
      <w:r>
        <w:br w:type="page"/>
      </w:r>
    </w:p>
    <w:p w14:paraId="4675285E" w14:textId="4A3BD66C" w:rsidR="00B74956" w:rsidRDefault="00B74956" w:rsidP="00B74956">
      <w:pPr>
        <w:pStyle w:val="Heading3"/>
      </w:pPr>
      <w:bookmarkStart w:id="32" w:name="_Toc109812383"/>
      <w:r>
        <w:lastRenderedPageBreak/>
        <w:t>Run the test suite</w:t>
      </w:r>
      <w:bookmarkEnd w:id="32"/>
    </w:p>
    <w:p w14:paraId="749DC280" w14:textId="77777777" w:rsidR="00244B9F" w:rsidRPr="00244B9F" w:rsidRDefault="00244B9F" w:rsidP="00244B9F"/>
    <w:p w14:paraId="37B24A0D" w14:textId="107D4CD8" w:rsidR="00462B6F" w:rsidRDefault="00462B6F" w:rsidP="00462B6F">
      <w:r>
        <w:t>In the</w:t>
      </w:r>
      <w:r w:rsidR="00046A0D">
        <w:t xml:space="preserve"> Projects</w:t>
      </w:r>
      <w:r>
        <w:t xml:space="preserve"> </w:t>
      </w:r>
      <w:r w:rsidR="00046A0D">
        <w:t>t</w:t>
      </w:r>
      <w:r>
        <w:t xml:space="preserve">ree, navigate to </w:t>
      </w:r>
      <w:r w:rsidRPr="00F54201">
        <w:rPr>
          <w:i/>
          <w:iCs/>
        </w:rPr>
        <w:t>Test Steps</w:t>
      </w:r>
      <w:r>
        <w:t>.   See below:</w:t>
      </w:r>
    </w:p>
    <w:p w14:paraId="4DCFB8D4" w14:textId="77777777" w:rsidR="00462B6F" w:rsidRDefault="00462B6F" w:rsidP="00462B6F"/>
    <w:p w14:paraId="34F26A45" w14:textId="77777777" w:rsidR="00462B6F" w:rsidRDefault="00462B6F" w:rsidP="00462B6F">
      <w:r>
        <w:rPr>
          <w:noProof/>
        </w:rPr>
        <w:drawing>
          <wp:inline distT="0" distB="0" distL="0" distR="0" wp14:anchorId="4270F13C" wp14:editId="01E3538E">
            <wp:extent cx="3562350" cy="5048250"/>
            <wp:effectExtent l="76200" t="76200" r="76200" b="762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62350" cy="5048250"/>
                    </a:xfrm>
                    <a:prstGeom prst="rect">
                      <a:avLst/>
                    </a:prstGeom>
                    <a:effectLst>
                      <a:glow rad="63500">
                        <a:schemeClr val="accent1">
                          <a:satMod val="175000"/>
                          <a:alpha val="40000"/>
                        </a:schemeClr>
                      </a:glow>
                    </a:effectLst>
                  </pic:spPr>
                </pic:pic>
              </a:graphicData>
            </a:graphic>
          </wp:inline>
        </w:drawing>
      </w:r>
    </w:p>
    <w:p w14:paraId="00231032" w14:textId="77777777" w:rsidR="00462B6F" w:rsidRDefault="00462B6F" w:rsidP="00462B6F"/>
    <w:p w14:paraId="5C3103D0" w14:textId="2D86BA6B" w:rsidR="00462B6F" w:rsidRDefault="00462B6F" w:rsidP="00462B6F">
      <w:r>
        <w:t xml:space="preserve">Double-click </w:t>
      </w:r>
      <w:r w:rsidRPr="00F54201">
        <w:rPr>
          <w:i/>
          <w:iCs/>
        </w:rPr>
        <w:t>Test steps</w:t>
      </w:r>
      <w:r>
        <w:t xml:space="preserve"> to open the </w:t>
      </w:r>
      <w:r w:rsidRPr="00F54201">
        <w:rPr>
          <w:i/>
          <w:iCs/>
        </w:rPr>
        <w:t>RPA Workflow API</w:t>
      </w:r>
      <w:r>
        <w:t xml:space="preserve"> test runner.  Click </w:t>
      </w:r>
      <w:r w:rsidRPr="00F54201">
        <w:rPr>
          <w:i/>
          <w:iCs/>
        </w:rPr>
        <w:t>Run</w:t>
      </w:r>
      <w:r>
        <w:t xml:space="preserve"> to invoke the RPA API </w:t>
      </w:r>
      <w:r w:rsidR="00046A0D">
        <w:t>test suite</w:t>
      </w:r>
      <w:r>
        <w:t>.  See below:</w:t>
      </w:r>
    </w:p>
    <w:p w14:paraId="5F6C1E80" w14:textId="77777777" w:rsidR="00462B6F" w:rsidRDefault="00462B6F" w:rsidP="00462B6F"/>
    <w:p w14:paraId="51DAF7DB" w14:textId="77777777" w:rsidR="00462B6F" w:rsidRDefault="00462B6F" w:rsidP="00462B6F">
      <w:r>
        <w:rPr>
          <w:noProof/>
        </w:rPr>
        <w:lastRenderedPageBreak/>
        <w:drawing>
          <wp:inline distT="0" distB="0" distL="0" distR="0" wp14:anchorId="09093060" wp14:editId="4A23FC94">
            <wp:extent cx="3486150" cy="3730792"/>
            <wp:effectExtent l="76200" t="76200" r="76200" b="793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87797" cy="3732555"/>
                    </a:xfrm>
                    <a:prstGeom prst="rect">
                      <a:avLst/>
                    </a:prstGeom>
                    <a:effectLst>
                      <a:glow rad="63500">
                        <a:schemeClr val="accent1">
                          <a:satMod val="175000"/>
                          <a:alpha val="40000"/>
                        </a:schemeClr>
                      </a:glow>
                    </a:effectLst>
                  </pic:spPr>
                </pic:pic>
              </a:graphicData>
            </a:graphic>
          </wp:inline>
        </w:drawing>
      </w:r>
    </w:p>
    <w:p w14:paraId="586360DA" w14:textId="77777777" w:rsidR="00462B6F" w:rsidRDefault="00462B6F" w:rsidP="00462B6F"/>
    <w:p w14:paraId="7787724B" w14:textId="075B2F36" w:rsidR="00462B6F" w:rsidRDefault="00462B6F" w:rsidP="00462B6F">
      <w:r>
        <w:t xml:space="preserve">When running, you will be prompted for a series of dialog boxes showing you the API journey.  </w:t>
      </w:r>
      <w:r w:rsidR="00046A0D">
        <w:t>When complete</w:t>
      </w:r>
      <w:r>
        <w:t xml:space="preserve">, you should see the following: </w:t>
      </w:r>
    </w:p>
    <w:p w14:paraId="2238A50E" w14:textId="77777777" w:rsidR="00462B6F" w:rsidRDefault="00462B6F" w:rsidP="00462B6F"/>
    <w:p w14:paraId="7220BCA9" w14:textId="08253D26" w:rsidR="00462B6F" w:rsidRDefault="00462B6F" w:rsidP="00462B6F">
      <w:r>
        <w:rPr>
          <w:noProof/>
        </w:rPr>
        <w:lastRenderedPageBreak/>
        <w:drawing>
          <wp:inline distT="0" distB="0" distL="0" distR="0" wp14:anchorId="2C9F338C" wp14:editId="74F535D3">
            <wp:extent cx="2938097" cy="4381500"/>
            <wp:effectExtent l="76200" t="76200" r="72390" b="762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45762" cy="4392930"/>
                    </a:xfrm>
                    <a:prstGeom prst="rect">
                      <a:avLst/>
                    </a:prstGeom>
                    <a:effectLst>
                      <a:glow rad="63500">
                        <a:schemeClr val="accent1">
                          <a:satMod val="175000"/>
                          <a:alpha val="40000"/>
                        </a:schemeClr>
                      </a:glow>
                    </a:effectLst>
                  </pic:spPr>
                </pic:pic>
              </a:graphicData>
            </a:graphic>
          </wp:inline>
        </w:drawing>
      </w:r>
    </w:p>
    <w:p w14:paraId="17A78EBC" w14:textId="714AE427" w:rsidR="0043417B" w:rsidRDefault="0043417B">
      <w:r>
        <w:br w:type="page"/>
      </w:r>
    </w:p>
    <w:p w14:paraId="611FA22E" w14:textId="77777777" w:rsidR="00AE5EA1" w:rsidRDefault="00AE5EA1" w:rsidP="00462B6F"/>
    <w:p w14:paraId="41CCE6C0" w14:textId="5F52CA8C" w:rsidR="00AE5EA1" w:rsidRDefault="00AE5EA1" w:rsidP="00AE5EA1">
      <w:pPr>
        <w:pStyle w:val="Heading3"/>
      </w:pPr>
      <w:bookmarkStart w:id="33" w:name="_Toc109812384"/>
      <w:r>
        <w:t>Examine the test</w:t>
      </w:r>
      <w:r w:rsidR="00C2521C">
        <w:t xml:space="preserve"> suite flow.</w:t>
      </w:r>
      <w:bookmarkEnd w:id="33"/>
    </w:p>
    <w:p w14:paraId="5D1C7D74" w14:textId="77777777" w:rsidR="00AE5EA1" w:rsidRDefault="00AE5EA1">
      <w:pPr>
        <w:rPr>
          <w:lang w:eastAsia="x-none"/>
        </w:rPr>
      </w:pPr>
    </w:p>
    <w:p w14:paraId="24A44AD7" w14:textId="2972B2CC" w:rsidR="00AE5EA1" w:rsidRDefault="00C2521C">
      <w:pPr>
        <w:rPr>
          <w:lang w:eastAsia="x-none"/>
        </w:rPr>
      </w:pPr>
      <w:r>
        <w:rPr>
          <w:lang w:eastAsia="x-none"/>
        </w:rPr>
        <w:t xml:space="preserve">The </w:t>
      </w:r>
      <w:r w:rsidR="00AE5EA1">
        <w:rPr>
          <w:lang w:eastAsia="x-none"/>
        </w:rPr>
        <w:t xml:space="preserve">SoapUI test suite </w:t>
      </w:r>
      <w:r>
        <w:rPr>
          <w:lang w:eastAsia="x-none"/>
        </w:rPr>
        <w:t>orchestrates</w:t>
      </w:r>
      <w:r w:rsidR="00AE5EA1">
        <w:rPr>
          <w:lang w:eastAsia="x-none"/>
        </w:rPr>
        <w:t xml:space="preserve"> </w:t>
      </w:r>
      <w:r>
        <w:rPr>
          <w:lang w:eastAsia="x-none"/>
        </w:rPr>
        <w:t xml:space="preserve">the flow of execution </w:t>
      </w:r>
      <w:r w:rsidR="00AE5EA1">
        <w:rPr>
          <w:lang w:eastAsia="x-none"/>
        </w:rPr>
        <w:t xml:space="preserve">by setting variables in one step and reading them in the next.   You can verify this by </w:t>
      </w:r>
      <w:r w:rsidR="00B94615">
        <w:rPr>
          <w:lang w:eastAsia="x-none"/>
        </w:rPr>
        <w:t>double-clicking</w:t>
      </w:r>
      <w:r w:rsidR="00AE5EA1">
        <w:rPr>
          <w:lang w:eastAsia="x-none"/>
        </w:rPr>
        <w:t xml:space="preserve"> </w:t>
      </w:r>
      <w:r w:rsidR="00AE5EA1" w:rsidRPr="00AE5EA1">
        <w:rPr>
          <w:b/>
          <w:bCs/>
          <w:lang w:eastAsia="x-none"/>
        </w:rPr>
        <w:t>step 1 – Get Regions:</w:t>
      </w:r>
    </w:p>
    <w:p w14:paraId="6EED5125" w14:textId="77777777" w:rsidR="00AE5EA1" w:rsidRDefault="00AE5EA1">
      <w:pPr>
        <w:rPr>
          <w:lang w:eastAsia="x-none"/>
        </w:rPr>
      </w:pPr>
    </w:p>
    <w:p w14:paraId="4BD2D81F" w14:textId="66FDB2C2" w:rsidR="00AE5EA1" w:rsidRDefault="0043417B">
      <w:pPr>
        <w:rPr>
          <w:lang w:eastAsia="x-none"/>
        </w:rPr>
      </w:pPr>
      <w:r>
        <w:rPr>
          <w:noProof/>
          <w:lang w:eastAsia="x-none"/>
        </w:rPr>
        <w:drawing>
          <wp:inline distT="0" distB="0" distL="0" distR="0" wp14:anchorId="2BA40E9A" wp14:editId="5954E8C5">
            <wp:extent cx="5681561" cy="3400425"/>
            <wp:effectExtent l="76200" t="76200" r="71755" b="666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92163" cy="3406771"/>
                    </a:xfrm>
                    <a:prstGeom prst="rect">
                      <a:avLst/>
                    </a:prstGeom>
                    <a:noFill/>
                    <a:ln>
                      <a:noFill/>
                    </a:ln>
                    <a:effectLst>
                      <a:glow rad="63500">
                        <a:schemeClr val="accent1">
                          <a:satMod val="175000"/>
                          <a:alpha val="40000"/>
                        </a:schemeClr>
                      </a:glow>
                    </a:effectLst>
                  </pic:spPr>
                </pic:pic>
              </a:graphicData>
            </a:graphic>
          </wp:inline>
        </w:drawing>
      </w:r>
    </w:p>
    <w:p w14:paraId="62130015" w14:textId="77777777" w:rsidR="00AE5EA1" w:rsidRDefault="00AE5EA1">
      <w:pPr>
        <w:rPr>
          <w:lang w:eastAsia="x-none"/>
        </w:rPr>
      </w:pPr>
    </w:p>
    <w:p w14:paraId="71165ADC" w14:textId="195C4538" w:rsidR="00487682" w:rsidRDefault="00AE5EA1">
      <w:pPr>
        <w:rPr>
          <w:lang w:eastAsia="x-none"/>
        </w:rPr>
      </w:pPr>
      <w:r>
        <w:rPr>
          <w:lang w:eastAsia="x-none"/>
        </w:rPr>
        <w:t xml:space="preserve">You can see the invocation request in the center panel and the invocation result on the </w:t>
      </w:r>
      <w:r w:rsidR="0043417B">
        <w:rPr>
          <w:lang w:eastAsia="x-none"/>
        </w:rPr>
        <w:t xml:space="preserve">right </w:t>
      </w:r>
      <w:r>
        <w:rPr>
          <w:lang w:eastAsia="x-none"/>
        </w:rPr>
        <w:t>panel</w:t>
      </w:r>
      <w:r w:rsidR="00487682">
        <w:rPr>
          <w:lang w:eastAsia="x-none"/>
        </w:rPr>
        <w:t xml:space="preserve">. </w:t>
      </w:r>
    </w:p>
    <w:p w14:paraId="3EC15D4E" w14:textId="77777777" w:rsidR="00487682" w:rsidRDefault="00487682">
      <w:pPr>
        <w:rPr>
          <w:lang w:eastAsia="x-none"/>
        </w:rPr>
      </w:pPr>
    </w:p>
    <w:p w14:paraId="1A8BA525" w14:textId="07F8AFB2" w:rsidR="00487682" w:rsidRDefault="00B94615">
      <w:pPr>
        <w:rPr>
          <w:lang w:eastAsia="x-none"/>
        </w:rPr>
      </w:pPr>
      <w:r>
        <w:rPr>
          <w:b/>
          <w:bCs/>
          <w:lang w:eastAsia="x-none"/>
        </w:rPr>
        <w:t>Tip</w:t>
      </w:r>
      <w:r w:rsidR="00487682" w:rsidRPr="00487682">
        <w:rPr>
          <w:b/>
          <w:bCs/>
          <w:lang w:eastAsia="x-none"/>
        </w:rPr>
        <w:t>:</w:t>
      </w:r>
      <w:r w:rsidR="00487682">
        <w:rPr>
          <w:lang w:eastAsia="x-none"/>
        </w:rPr>
        <w:t xml:space="preserve">  The result is JSON, so you need to select the JSON tab</w:t>
      </w:r>
      <w:r>
        <w:rPr>
          <w:lang w:eastAsia="x-none"/>
        </w:rPr>
        <w:t xml:space="preserve"> on the right panel</w:t>
      </w:r>
      <w:r w:rsidR="00487682">
        <w:rPr>
          <w:lang w:eastAsia="x-none"/>
        </w:rPr>
        <w:t>.</w:t>
      </w:r>
    </w:p>
    <w:p w14:paraId="3476B9A5" w14:textId="77777777" w:rsidR="00487682" w:rsidRDefault="00487682">
      <w:pPr>
        <w:rPr>
          <w:lang w:eastAsia="x-none"/>
        </w:rPr>
      </w:pPr>
    </w:p>
    <w:p w14:paraId="2612EEC1" w14:textId="00468672" w:rsidR="00487682" w:rsidRDefault="00487682">
      <w:pPr>
        <w:rPr>
          <w:lang w:eastAsia="x-none"/>
        </w:rPr>
      </w:pPr>
      <w:r>
        <w:rPr>
          <w:lang w:eastAsia="x-none"/>
        </w:rPr>
        <w:t xml:space="preserve">Now select </w:t>
      </w:r>
      <w:r w:rsidR="0041344B">
        <w:rPr>
          <w:lang w:eastAsia="x-none"/>
        </w:rPr>
        <w:t xml:space="preserve">the next step, </w:t>
      </w:r>
      <w:r w:rsidR="0041344B">
        <w:rPr>
          <w:noProof/>
        </w:rPr>
        <w:drawing>
          <wp:inline distT="0" distB="0" distL="0" distR="0" wp14:anchorId="4686DC51" wp14:editId="3EBEDA34">
            <wp:extent cx="762000" cy="1428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62000" cy="142875"/>
                    </a:xfrm>
                    <a:prstGeom prst="rect">
                      <a:avLst/>
                    </a:prstGeom>
                  </pic:spPr>
                </pic:pic>
              </a:graphicData>
            </a:graphic>
          </wp:inline>
        </w:drawing>
      </w:r>
      <w:r>
        <w:rPr>
          <w:lang w:eastAsia="x-none"/>
        </w:rPr>
        <w:t xml:space="preserve">. This step is written in </w:t>
      </w:r>
      <w:r w:rsidRPr="00487682">
        <w:rPr>
          <w:i/>
          <w:iCs/>
          <w:lang w:eastAsia="x-none"/>
        </w:rPr>
        <w:t>Groovy Script</w:t>
      </w:r>
      <w:r>
        <w:rPr>
          <w:lang w:eastAsia="x-none"/>
        </w:rPr>
        <w:t xml:space="preserve">.  It parses the </w:t>
      </w:r>
      <w:r w:rsidR="0041344B">
        <w:rPr>
          <w:lang w:eastAsia="x-none"/>
        </w:rPr>
        <w:t xml:space="preserve">JSON </w:t>
      </w:r>
      <w:r>
        <w:rPr>
          <w:lang w:eastAsia="x-none"/>
        </w:rPr>
        <w:t>response from previous step and sets a project variable to be used in the next step. See below:</w:t>
      </w:r>
    </w:p>
    <w:p w14:paraId="190FE0C7" w14:textId="77777777" w:rsidR="00487682" w:rsidRDefault="00487682">
      <w:pPr>
        <w:rPr>
          <w:lang w:eastAsia="x-none"/>
        </w:rPr>
      </w:pPr>
    </w:p>
    <w:p w14:paraId="3BECA44E" w14:textId="77777777" w:rsidR="00C2521C" w:rsidRDefault="00487682">
      <w:pPr>
        <w:rPr>
          <w:lang w:eastAsia="x-none"/>
        </w:rPr>
      </w:pPr>
      <w:r>
        <w:rPr>
          <w:noProof/>
          <w:lang w:eastAsia="x-none"/>
        </w:rPr>
        <w:lastRenderedPageBreak/>
        <w:drawing>
          <wp:inline distT="0" distB="0" distL="0" distR="0" wp14:anchorId="4BD83F40" wp14:editId="293D5FE4">
            <wp:extent cx="6181725" cy="4057650"/>
            <wp:effectExtent l="76200" t="76200" r="85725" b="762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81725" cy="4057650"/>
                    </a:xfrm>
                    <a:prstGeom prst="rect">
                      <a:avLst/>
                    </a:prstGeom>
                    <a:noFill/>
                    <a:ln>
                      <a:noFill/>
                    </a:ln>
                    <a:effectLst>
                      <a:glow rad="63500">
                        <a:schemeClr val="accent1">
                          <a:satMod val="175000"/>
                          <a:alpha val="40000"/>
                        </a:schemeClr>
                      </a:glow>
                    </a:effectLst>
                  </pic:spPr>
                </pic:pic>
              </a:graphicData>
            </a:graphic>
          </wp:inline>
        </w:drawing>
      </w:r>
    </w:p>
    <w:p w14:paraId="32D3B31E" w14:textId="77777777" w:rsidR="00C2521C" w:rsidRDefault="00C2521C">
      <w:pPr>
        <w:rPr>
          <w:lang w:eastAsia="x-none"/>
        </w:rPr>
      </w:pPr>
    </w:p>
    <w:p w14:paraId="0BD93215" w14:textId="68D5769D" w:rsidR="009E305B" w:rsidRDefault="00C2521C">
      <w:pPr>
        <w:rPr>
          <w:lang w:eastAsia="x-none"/>
        </w:rPr>
      </w:pPr>
      <w:r>
        <w:rPr>
          <w:lang w:eastAsia="x-none"/>
        </w:rPr>
        <w:t>Now follow the remainder of the suite</w:t>
      </w:r>
      <w:r w:rsidR="0041344B">
        <w:rPr>
          <w:lang w:eastAsia="x-none"/>
        </w:rPr>
        <w:t xml:space="preserve"> to see the full API journey</w:t>
      </w:r>
      <w:r>
        <w:rPr>
          <w:lang w:eastAsia="x-none"/>
        </w:rPr>
        <w:t>.</w:t>
      </w:r>
      <w:r w:rsidR="009E305B">
        <w:rPr>
          <w:lang w:eastAsia="x-none"/>
        </w:rPr>
        <w:br w:type="page"/>
      </w:r>
    </w:p>
    <w:p w14:paraId="2B8793E1" w14:textId="77777777" w:rsidR="00AE5EA1" w:rsidRDefault="00AE5EA1">
      <w:pPr>
        <w:rPr>
          <w:lang w:eastAsia="x-none"/>
        </w:rPr>
      </w:pPr>
    </w:p>
    <w:p w14:paraId="5D4D3178" w14:textId="77777777" w:rsidR="0059642A" w:rsidRDefault="0059642A" w:rsidP="005349BB">
      <w:pPr>
        <w:pStyle w:val="ListParagraph"/>
        <w:ind w:left="0"/>
        <w:rPr>
          <w:lang w:eastAsia="x-none"/>
        </w:rPr>
      </w:pPr>
    </w:p>
    <w:p w14:paraId="10015BAC" w14:textId="4337A19D" w:rsidR="00583714" w:rsidRDefault="00583714" w:rsidP="00583714">
      <w:pPr>
        <w:pStyle w:val="Heading2"/>
      </w:pPr>
      <w:bookmarkStart w:id="34" w:name="_Toc109812385"/>
      <w:r>
        <w:t xml:space="preserve">Generating </w:t>
      </w:r>
      <w:r w:rsidR="005B02E9">
        <w:t xml:space="preserve">an </w:t>
      </w:r>
      <w:r>
        <w:t>Open API Specification</w:t>
      </w:r>
      <w:bookmarkEnd w:id="34"/>
    </w:p>
    <w:p w14:paraId="0174F8F2" w14:textId="5E62D6D6" w:rsidR="00583714" w:rsidRDefault="00583714" w:rsidP="00583714"/>
    <w:p w14:paraId="10D8B5DF" w14:textId="30A64FC0" w:rsidR="0078358B" w:rsidRDefault="0078358B" w:rsidP="00583714">
      <w:r>
        <w:t xml:space="preserve">Up until now </w:t>
      </w:r>
      <w:r w:rsidR="000A6114">
        <w:t>you</w:t>
      </w:r>
      <w:r>
        <w:t xml:space="preserve"> us</w:t>
      </w:r>
      <w:r w:rsidR="00711C04">
        <w:t>ed</w:t>
      </w:r>
      <w:r>
        <w:t xml:space="preserve"> the raw </w:t>
      </w:r>
      <w:r w:rsidR="00AE5EA1">
        <w:t xml:space="preserve">REST </w:t>
      </w:r>
      <w:r w:rsidR="005C6A73">
        <w:t xml:space="preserve">RPA </w:t>
      </w:r>
      <w:r>
        <w:t xml:space="preserve">API.  </w:t>
      </w:r>
      <w:r w:rsidR="007A03BE">
        <w:t xml:space="preserve">But there is a better way! </w:t>
      </w:r>
      <w:r>
        <w:t xml:space="preserve">Modern applications </w:t>
      </w:r>
      <w:r w:rsidR="00081B1B">
        <w:t>allow interaction</w:t>
      </w:r>
      <w:r w:rsidR="00AE5EA1">
        <w:t xml:space="preserve"> with</w:t>
      </w:r>
      <w:r>
        <w:t xml:space="preserve"> APIs </w:t>
      </w:r>
      <w:r w:rsidR="005C6A73">
        <w:t>through</w:t>
      </w:r>
      <w:r>
        <w:t xml:space="preserve"> </w:t>
      </w:r>
      <w:r w:rsidR="007A03BE">
        <w:t>the</w:t>
      </w:r>
      <w:r>
        <w:t xml:space="preserve"> </w:t>
      </w:r>
      <w:proofErr w:type="spellStart"/>
      <w:r w:rsidRPr="0078358B">
        <w:rPr>
          <w:i/>
          <w:iCs/>
        </w:rPr>
        <w:t>OpenAPI</w:t>
      </w:r>
      <w:proofErr w:type="spellEnd"/>
      <w:r>
        <w:t xml:space="preserve"> specification.  This specification defines </w:t>
      </w:r>
      <w:r w:rsidR="007A03BE">
        <w:t>APIs in a human readable way which is also readable by computers</w:t>
      </w:r>
      <w:r>
        <w:t>.</w:t>
      </w:r>
    </w:p>
    <w:p w14:paraId="07947596" w14:textId="656F9EC8" w:rsidR="00711C04" w:rsidRDefault="00711C04" w:rsidP="00583714"/>
    <w:p w14:paraId="062B4DB4" w14:textId="25612B2D" w:rsidR="00711C04" w:rsidRDefault="00711C04" w:rsidP="00583714">
      <w:r>
        <w:t>The advantage</w:t>
      </w:r>
      <w:r w:rsidR="00081B1B">
        <w:t>s</w:t>
      </w:r>
      <w:r>
        <w:t xml:space="preserve"> of using </w:t>
      </w:r>
      <w:proofErr w:type="spellStart"/>
      <w:r>
        <w:t>OpenAPI</w:t>
      </w:r>
      <w:proofErr w:type="spellEnd"/>
      <w:r w:rsidR="00081B1B">
        <w:t xml:space="preserve"> are</w:t>
      </w:r>
      <w:r>
        <w:t>:</w:t>
      </w:r>
    </w:p>
    <w:p w14:paraId="425E967E" w14:textId="41C037AA" w:rsidR="00711C04" w:rsidRDefault="00711C04" w:rsidP="00583714"/>
    <w:p w14:paraId="06245113" w14:textId="6BA75E36" w:rsidR="00711C04" w:rsidRDefault="00711C04" w:rsidP="00711C04">
      <w:pPr>
        <w:pStyle w:val="ListParagraph"/>
        <w:numPr>
          <w:ilvl w:val="0"/>
          <w:numId w:val="31"/>
        </w:numPr>
      </w:pPr>
      <w:r>
        <w:t>It’s a universal</w:t>
      </w:r>
      <w:r w:rsidR="007A03BE">
        <w:t xml:space="preserve"> API</w:t>
      </w:r>
      <w:r>
        <w:t xml:space="preserve"> definition language understood by most modern applications</w:t>
      </w:r>
    </w:p>
    <w:p w14:paraId="6577E65C" w14:textId="43CD433E" w:rsidR="00711C04" w:rsidRDefault="00711C04" w:rsidP="00583714"/>
    <w:p w14:paraId="349989F9" w14:textId="1BC22282" w:rsidR="00711C04" w:rsidRDefault="00711C04" w:rsidP="00711C04">
      <w:pPr>
        <w:pStyle w:val="ListParagraph"/>
        <w:numPr>
          <w:ilvl w:val="0"/>
          <w:numId w:val="31"/>
        </w:numPr>
      </w:pPr>
      <w:r>
        <w:t xml:space="preserve">It can be </w:t>
      </w:r>
      <w:r w:rsidR="007A03BE">
        <w:t xml:space="preserve">easily </w:t>
      </w:r>
      <w:r>
        <w:t xml:space="preserve">viewed </w:t>
      </w:r>
      <w:r w:rsidR="007A03BE">
        <w:t xml:space="preserve">by humans </w:t>
      </w:r>
      <w:r>
        <w:t xml:space="preserve">in tools such as </w:t>
      </w:r>
      <w:hyperlink r:id="rId54" w:history="1">
        <w:r w:rsidRPr="00285EA0">
          <w:rPr>
            <w:rStyle w:val="Hyperlink"/>
          </w:rPr>
          <w:t>https://editor.swagger.io/</w:t>
        </w:r>
      </w:hyperlink>
    </w:p>
    <w:p w14:paraId="3CF627BD" w14:textId="77777777" w:rsidR="00081B1B" w:rsidRDefault="00081B1B" w:rsidP="00081B1B">
      <w:pPr>
        <w:pStyle w:val="ListParagraph"/>
      </w:pPr>
    </w:p>
    <w:p w14:paraId="01B2A1CF" w14:textId="173D6FF0" w:rsidR="00081B1B" w:rsidRDefault="00081B1B" w:rsidP="00711C04">
      <w:pPr>
        <w:pStyle w:val="ListParagraph"/>
        <w:numPr>
          <w:ilvl w:val="0"/>
          <w:numId w:val="31"/>
        </w:numPr>
      </w:pPr>
      <w:r>
        <w:t>The definition language is rigorous, so avoids the creation of sloppy APIs.</w:t>
      </w:r>
    </w:p>
    <w:p w14:paraId="27F4BDA4" w14:textId="731C0EB2" w:rsidR="005B02E9" w:rsidRDefault="005B02E9" w:rsidP="00583714"/>
    <w:p w14:paraId="70089D2D" w14:textId="2AFC0F93" w:rsidR="00711C04" w:rsidRDefault="003D2C81" w:rsidP="00583714">
      <w:r>
        <w:t>Let’s</w:t>
      </w:r>
      <w:r w:rsidR="005B02E9">
        <w:t xml:space="preserve"> </w:t>
      </w:r>
      <w:r w:rsidR="00711C04">
        <w:t>go ahead and generate</w:t>
      </w:r>
      <w:r w:rsidR="005B02E9">
        <w:t xml:space="preserve"> </w:t>
      </w:r>
      <w:r w:rsidR="002823E7">
        <w:t xml:space="preserve">an </w:t>
      </w:r>
      <w:proofErr w:type="spellStart"/>
      <w:r w:rsidR="005B02E9">
        <w:t>OpenAPI</w:t>
      </w:r>
      <w:proofErr w:type="spellEnd"/>
      <w:r w:rsidR="00AE5EA1">
        <w:t xml:space="preserve"> spec</w:t>
      </w:r>
      <w:r w:rsidR="002823E7">
        <w:t xml:space="preserve"> for the bot </w:t>
      </w:r>
      <w:r w:rsidR="000A6114">
        <w:t>you</w:t>
      </w:r>
      <w:r w:rsidR="002823E7">
        <w:t xml:space="preserve"> created</w:t>
      </w:r>
      <w:r w:rsidR="008A6389">
        <w:t>.</w:t>
      </w:r>
    </w:p>
    <w:p w14:paraId="533A1479" w14:textId="1CB8A62E" w:rsidR="00711C04" w:rsidRDefault="002823E7" w:rsidP="00711C04">
      <w:pPr>
        <w:pStyle w:val="Heading3"/>
      </w:pPr>
      <w:bookmarkStart w:id="35" w:name="_Ref109748385"/>
      <w:bookmarkStart w:id="36" w:name="_Toc109812386"/>
      <w:r>
        <w:t>Start Eclipse</w:t>
      </w:r>
      <w:bookmarkEnd w:id="35"/>
      <w:bookmarkEnd w:id="36"/>
    </w:p>
    <w:p w14:paraId="3954A159" w14:textId="7EBEB470" w:rsidR="002823E7" w:rsidRDefault="002823E7" w:rsidP="002823E7"/>
    <w:p w14:paraId="751D161C" w14:textId="22EE3586" w:rsidR="002823E7" w:rsidRDefault="002823E7" w:rsidP="002823E7">
      <w:r>
        <w:t xml:space="preserve">If you are running in the </w:t>
      </w:r>
      <w:proofErr w:type="spellStart"/>
      <w:r>
        <w:t>Skyap</w:t>
      </w:r>
      <w:proofErr w:type="spellEnd"/>
      <w:r>
        <w:t xml:space="preserve"> image, </w:t>
      </w:r>
      <w:r w:rsidR="008A6389">
        <w:t>you</w:t>
      </w:r>
      <w:r>
        <w:t xml:space="preserve"> can access Eclipse by running Rule Designer.  Search for </w:t>
      </w:r>
      <w:r w:rsidRPr="002823E7">
        <w:rPr>
          <w:i/>
          <w:iCs/>
        </w:rPr>
        <w:t>Rule Designer</w:t>
      </w:r>
      <w:r>
        <w:t xml:space="preserve"> in the Windows search and then double click to start.</w:t>
      </w:r>
    </w:p>
    <w:p w14:paraId="75790CC2" w14:textId="3FEB6BAF" w:rsidR="002823E7" w:rsidRDefault="002823E7" w:rsidP="002823E7"/>
    <w:p w14:paraId="28FBAA3D" w14:textId="5BDA421A" w:rsidR="002823E7" w:rsidRDefault="002823E7" w:rsidP="002823E7">
      <w:r>
        <w:rPr>
          <w:noProof/>
        </w:rPr>
        <w:drawing>
          <wp:inline distT="0" distB="0" distL="0" distR="0" wp14:anchorId="3115F29F" wp14:editId="50907B15">
            <wp:extent cx="3076575" cy="2038350"/>
            <wp:effectExtent l="76200" t="76200" r="85725" b="762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76575" cy="2038350"/>
                    </a:xfrm>
                    <a:prstGeom prst="rect">
                      <a:avLst/>
                    </a:prstGeom>
                    <a:effectLst>
                      <a:glow rad="63500">
                        <a:schemeClr val="accent1">
                          <a:satMod val="175000"/>
                          <a:alpha val="40000"/>
                        </a:schemeClr>
                      </a:glow>
                    </a:effectLst>
                  </pic:spPr>
                </pic:pic>
              </a:graphicData>
            </a:graphic>
          </wp:inline>
        </w:drawing>
      </w:r>
    </w:p>
    <w:p w14:paraId="393C186F" w14:textId="77777777" w:rsidR="002823E7" w:rsidRDefault="002823E7" w:rsidP="002823E7"/>
    <w:p w14:paraId="55B79A62" w14:textId="19614606" w:rsidR="002823E7" w:rsidRDefault="002823E7" w:rsidP="002823E7">
      <w:r>
        <w:t xml:space="preserve">Create a workspace </w:t>
      </w:r>
      <w:r w:rsidR="00081B1B">
        <w:t>under</w:t>
      </w:r>
    </w:p>
    <w:p w14:paraId="13E4A75F" w14:textId="45F5A2DB" w:rsidR="002823E7" w:rsidRDefault="002823E7" w:rsidP="002823E7"/>
    <w:p w14:paraId="7B758000" w14:textId="10D06276" w:rsidR="002823E7" w:rsidRPr="002823E7" w:rsidRDefault="002823E7" w:rsidP="002823E7">
      <w:pPr>
        <w:rPr>
          <w:rFonts w:ascii="Courier New" w:hAnsi="Courier New" w:cs="Courier New"/>
        </w:rPr>
      </w:pPr>
      <w:r w:rsidRPr="002823E7">
        <w:rPr>
          <w:rFonts w:ascii="Courier New" w:hAnsi="Courier New" w:cs="Courier New"/>
        </w:rPr>
        <w:t>C:\Users\Administrator\Desktop\workspace</w:t>
      </w:r>
    </w:p>
    <w:p w14:paraId="4CB5940C" w14:textId="19043FB2" w:rsidR="002823E7" w:rsidRDefault="002823E7" w:rsidP="002823E7"/>
    <w:p w14:paraId="530C5832" w14:textId="302AEB08" w:rsidR="002A652F" w:rsidRPr="002823E7" w:rsidRDefault="002A652F" w:rsidP="002823E7">
      <w:r>
        <w:rPr>
          <w:noProof/>
        </w:rPr>
        <w:lastRenderedPageBreak/>
        <w:drawing>
          <wp:inline distT="0" distB="0" distL="0" distR="0" wp14:anchorId="7987527E" wp14:editId="65CC7EBF">
            <wp:extent cx="4714875" cy="2184207"/>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25307" cy="2189040"/>
                    </a:xfrm>
                    <a:prstGeom prst="rect">
                      <a:avLst/>
                    </a:prstGeom>
                  </pic:spPr>
                </pic:pic>
              </a:graphicData>
            </a:graphic>
          </wp:inline>
        </w:drawing>
      </w:r>
    </w:p>
    <w:p w14:paraId="2A4D8175" w14:textId="7A6C3347" w:rsidR="00711C04" w:rsidRDefault="00711C04" w:rsidP="00583714"/>
    <w:p w14:paraId="23F81977" w14:textId="77777777" w:rsidR="00711C04" w:rsidRDefault="00711C04" w:rsidP="00583714"/>
    <w:p w14:paraId="42B950AB" w14:textId="777379E7" w:rsidR="002A652F" w:rsidRDefault="00A333D8">
      <w:r>
        <w:t>Press</w:t>
      </w:r>
      <w:r w:rsidR="002A652F">
        <w:t xml:space="preserve"> </w:t>
      </w:r>
      <w:r w:rsidR="002A652F" w:rsidRPr="008A6389">
        <w:rPr>
          <w:i/>
          <w:iCs/>
        </w:rPr>
        <w:t>Launch</w:t>
      </w:r>
      <w:r w:rsidR="002A652F">
        <w:t>.</w:t>
      </w:r>
    </w:p>
    <w:p w14:paraId="1315E401" w14:textId="77777777" w:rsidR="002A652F" w:rsidRDefault="002A652F"/>
    <w:p w14:paraId="5018CB4E" w14:textId="5BD3892C" w:rsidR="002A652F" w:rsidRDefault="002A652F">
      <w:r>
        <w:t xml:space="preserve">Once </w:t>
      </w:r>
      <w:r w:rsidR="00A333D8">
        <w:t xml:space="preserve">Eclipser is </w:t>
      </w:r>
      <w:r>
        <w:t xml:space="preserve">open, select </w:t>
      </w:r>
      <w:r w:rsidRPr="002A652F">
        <w:rPr>
          <w:i/>
          <w:iCs/>
        </w:rPr>
        <w:t>File-&gt;Import</w:t>
      </w:r>
      <w:r>
        <w:rPr>
          <w:i/>
          <w:iCs/>
        </w:rPr>
        <w:t>:</w:t>
      </w:r>
    </w:p>
    <w:p w14:paraId="2295099B" w14:textId="77777777" w:rsidR="002A652F" w:rsidRDefault="002A652F"/>
    <w:p w14:paraId="7A966426" w14:textId="7CE6C252" w:rsidR="002A652F" w:rsidRDefault="002A652F">
      <w:r>
        <w:rPr>
          <w:noProof/>
        </w:rPr>
        <w:drawing>
          <wp:inline distT="0" distB="0" distL="0" distR="0" wp14:anchorId="3BB9C1D2" wp14:editId="5EF8A041">
            <wp:extent cx="2390775" cy="2864687"/>
            <wp:effectExtent l="76200" t="76200" r="66675" b="692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94646" cy="2869325"/>
                    </a:xfrm>
                    <a:prstGeom prst="rect">
                      <a:avLst/>
                    </a:prstGeom>
                    <a:effectLst>
                      <a:glow rad="63500">
                        <a:schemeClr val="accent1">
                          <a:satMod val="175000"/>
                          <a:alpha val="40000"/>
                        </a:schemeClr>
                      </a:glow>
                    </a:effectLst>
                  </pic:spPr>
                </pic:pic>
              </a:graphicData>
            </a:graphic>
          </wp:inline>
        </w:drawing>
      </w:r>
    </w:p>
    <w:p w14:paraId="11F27C10" w14:textId="3F9A8187" w:rsidR="00711C04" w:rsidRDefault="00711C04" w:rsidP="00583714"/>
    <w:p w14:paraId="2567FEC6" w14:textId="2C71F9A7" w:rsidR="002A652F" w:rsidRDefault="002A652F" w:rsidP="00583714">
      <w:r>
        <w:t xml:space="preserve">Select </w:t>
      </w:r>
      <w:r w:rsidR="002A7392" w:rsidRPr="002A7392">
        <w:rPr>
          <w:i/>
          <w:iCs/>
        </w:rPr>
        <w:t>General-&gt;</w:t>
      </w:r>
      <w:r w:rsidRPr="00A333D8">
        <w:rPr>
          <w:i/>
          <w:iCs/>
        </w:rPr>
        <w:t>Existing Projects into Workspace</w:t>
      </w:r>
      <w:r>
        <w:t>:</w:t>
      </w:r>
    </w:p>
    <w:p w14:paraId="23DD05DD" w14:textId="77777777" w:rsidR="002A652F" w:rsidRDefault="002A652F"/>
    <w:p w14:paraId="23B40CD3" w14:textId="77777777" w:rsidR="002A652F" w:rsidRDefault="002A652F">
      <w:r>
        <w:rPr>
          <w:noProof/>
        </w:rPr>
        <w:lastRenderedPageBreak/>
        <w:drawing>
          <wp:inline distT="0" distB="0" distL="0" distR="0" wp14:anchorId="6A31BFB4" wp14:editId="02F115C2">
            <wp:extent cx="3570244" cy="37052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71500" cy="3706529"/>
                    </a:xfrm>
                    <a:prstGeom prst="rect">
                      <a:avLst/>
                    </a:prstGeom>
                  </pic:spPr>
                </pic:pic>
              </a:graphicData>
            </a:graphic>
          </wp:inline>
        </w:drawing>
      </w:r>
    </w:p>
    <w:p w14:paraId="7B84CC22" w14:textId="77777777" w:rsidR="002A652F" w:rsidRDefault="002A652F"/>
    <w:p w14:paraId="00DD1F94" w14:textId="0C2A32D1" w:rsidR="002A652F" w:rsidRDefault="00081B1B">
      <w:r>
        <w:t xml:space="preserve">Press </w:t>
      </w:r>
      <w:r w:rsidRPr="00081B1B">
        <w:rPr>
          <w:i/>
          <w:iCs/>
        </w:rPr>
        <w:t>Next</w:t>
      </w:r>
      <w:r>
        <w:t xml:space="preserve">.  </w:t>
      </w:r>
      <w:r w:rsidR="002A652F">
        <w:t>Select the folder</w:t>
      </w:r>
    </w:p>
    <w:p w14:paraId="11DAF6DB" w14:textId="77777777" w:rsidR="002A652F" w:rsidRDefault="002A652F" w:rsidP="002A652F"/>
    <w:p w14:paraId="183CE403" w14:textId="411F0A2C" w:rsidR="002A652F" w:rsidRPr="002A652F" w:rsidRDefault="002A652F" w:rsidP="002A652F">
      <w:pPr>
        <w:rPr>
          <w:rFonts w:ascii="Courier New" w:hAnsi="Courier New" w:cs="Courier New"/>
        </w:rPr>
      </w:pPr>
      <w:r w:rsidRPr="002A652F">
        <w:rPr>
          <w:rFonts w:ascii="Courier New" w:hAnsi="Courier New" w:cs="Courier New"/>
        </w:rPr>
        <w:t>C:\Users\Administrator\Desktop\IBM RPA Lab Resources\Lab 12 - API\</w:t>
      </w:r>
      <w:proofErr w:type="spellStart"/>
      <w:r w:rsidRPr="002A652F">
        <w:rPr>
          <w:rFonts w:ascii="Courier New" w:hAnsi="Courier New" w:cs="Courier New"/>
        </w:rPr>
        <w:t>BotApiGenerator</w:t>
      </w:r>
      <w:proofErr w:type="spellEnd"/>
      <w:r w:rsidRPr="002A652F">
        <w:rPr>
          <w:rFonts w:ascii="Courier New" w:hAnsi="Courier New" w:cs="Courier New"/>
        </w:rPr>
        <w:t>-main</w:t>
      </w:r>
    </w:p>
    <w:p w14:paraId="73040042" w14:textId="77777777" w:rsidR="002A652F" w:rsidRDefault="002A652F" w:rsidP="002A652F"/>
    <w:p w14:paraId="7B8AD484" w14:textId="4010D4A1" w:rsidR="002A652F" w:rsidRDefault="002A652F" w:rsidP="002A652F">
      <w:r w:rsidRPr="005F6966">
        <w:rPr>
          <w:b/>
          <w:bCs/>
        </w:rPr>
        <w:t>Note</w:t>
      </w:r>
      <w:r>
        <w:t xml:space="preserve">: This location may vary depending on where you downloaded your lab in step </w:t>
      </w:r>
      <w:r>
        <w:fldChar w:fldCharType="begin"/>
      </w:r>
      <w:r>
        <w:instrText xml:space="preserve"> REF _Ref109633080 \w \h </w:instrText>
      </w:r>
      <w:r>
        <w:fldChar w:fldCharType="separate"/>
      </w:r>
      <w:r w:rsidR="00FB0FAE">
        <w:t>2.1.1</w:t>
      </w:r>
      <w:r>
        <w:fldChar w:fldCharType="end"/>
      </w:r>
    </w:p>
    <w:p w14:paraId="573BE662" w14:textId="30021438" w:rsidR="002A652F" w:rsidRDefault="002A652F" w:rsidP="002A652F"/>
    <w:p w14:paraId="5ACE8148" w14:textId="513655FD" w:rsidR="002A652F" w:rsidRDefault="002A652F" w:rsidP="002A652F">
      <w:r>
        <w:rPr>
          <w:noProof/>
        </w:rPr>
        <w:drawing>
          <wp:inline distT="0" distB="0" distL="0" distR="0" wp14:anchorId="16BE8669" wp14:editId="0EE3C2D1">
            <wp:extent cx="3152640" cy="2971800"/>
            <wp:effectExtent l="76200" t="76200" r="67310" b="762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55923" cy="2974894"/>
                    </a:xfrm>
                    <a:prstGeom prst="rect">
                      <a:avLst/>
                    </a:prstGeom>
                    <a:effectLst>
                      <a:glow rad="63500">
                        <a:schemeClr val="accent1">
                          <a:satMod val="175000"/>
                          <a:alpha val="40000"/>
                        </a:schemeClr>
                      </a:glow>
                    </a:effectLst>
                  </pic:spPr>
                </pic:pic>
              </a:graphicData>
            </a:graphic>
          </wp:inline>
        </w:drawing>
      </w:r>
    </w:p>
    <w:p w14:paraId="2C8DABDE" w14:textId="6AF0FB93" w:rsidR="002A652F" w:rsidRDefault="002A652F" w:rsidP="002A652F"/>
    <w:p w14:paraId="39F02EBD" w14:textId="36F25473" w:rsidR="002A652F" w:rsidRDefault="002A652F" w:rsidP="002A652F">
      <w:r>
        <w:t xml:space="preserve">Press </w:t>
      </w:r>
      <w:r w:rsidRPr="002A652F">
        <w:rPr>
          <w:i/>
          <w:iCs/>
        </w:rPr>
        <w:t>OK</w:t>
      </w:r>
      <w:r w:rsidR="002A7392">
        <w:rPr>
          <w:i/>
          <w:iCs/>
        </w:rPr>
        <w:t>.</w:t>
      </w:r>
    </w:p>
    <w:p w14:paraId="7F8351A6" w14:textId="77777777" w:rsidR="002A652F" w:rsidRDefault="002A652F"/>
    <w:p w14:paraId="6AF27683" w14:textId="5AA5DDAF" w:rsidR="002A652F" w:rsidRDefault="002A652F">
      <w:r>
        <w:br w:type="page"/>
      </w:r>
      <w:r>
        <w:lastRenderedPageBreak/>
        <w:t xml:space="preserve">Select </w:t>
      </w:r>
      <w:proofErr w:type="spellStart"/>
      <w:r w:rsidRPr="002A652F">
        <w:rPr>
          <w:i/>
          <w:iCs/>
        </w:rPr>
        <w:t>BotApiGenerator</w:t>
      </w:r>
      <w:proofErr w:type="spellEnd"/>
      <w:r>
        <w:t xml:space="preserve"> and then press Finish:</w:t>
      </w:r>
    </w:p>
    <w:p w14:paraId="28366029" w14:textId="4913D9B7" w:rsidR="002A652F" w:rsidRDefault="002A652F"/>
    <w:p w14:paraId="19940CA3" w14:textId="140FAA39" w:rsidR="002A652F" w:rsidRDefault="002A652F">
      <w:pPr>
        <w:rPr>
          <w:b/>
          <w:bCs/>
        </w:rPr>
      </w:pPr>
      <w:r>
        <w:rPr>
          <w:noProof/>
        </w:rPr>
        <w:drawing>
          <wp:inline distT="0" distB="0" distL="0" distR="0" wp14:anchorId="56A0D845" wp14:editId="35A8908D">
            <wp:extent cx="3924300" cy="490358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27925" cy="4908117"/>
                    </a:xfrm>
                    <a:prstGeom prst="rect">
                      <a:avLst/>
                    </a:prstGeom>
                  </pic:spPr>
                </pic:pic>
              </a:graphicData>
            </a:graphic>
          </wp:inline>
        </w:drawing>
      </w:r>
    </w:p>
    <w:p w14:paraId="38020966" w14:textId="412F6CD7" w:rsidR="00A333D8" w:rsidRDefault="00A333D8">
      <w:pPr>
        <w:rPr>
          <w:b/>
          <w:bCs/>
        </w:rPr>
      </w:pPr>
    </w:p>
    <w:p w14:paraId="536F4554" w14:textId="6BE0CDC6" w:rsidR="00A333D8" w:rsidRDefault="00A333D8">
      <w:pPr>
        <w:rPr>
          <w:b/>
          <w:bCs/>
        </w:rPr>
      </w:pPr>
    </w:p>
    <w:p w14:paraId="2A4322BC" w14:textId="29D61092" w:rsidR="00A333D8" w:rsidRDefault="00A333D8">
      <w:pPr>
        <w:rPr>
          <w:b/>
          <w:bCs/>
        </w:rPr>
      </w:pPr>
      <w:r>
        <w:rPr>
          <w:b/>
          <w:bCs/>
        </w:rPr>
        <w:t>Set the perspective to Java</w:t>
      </w:r>
    </w:p>
    <w:p w14:paraId="1BA30434" w14:textId="77777777" w:rsidR="002A7392" w:rsidRDefault="002A7392" w:rsidP="00A333D8"/>
    <w:p w14:paraId="6B321664" w14:textId="3B5A8B69" w:rsidR="00A333D8" w:rsidRDefault="00A333D8" w:rsidP="00A333D8">
      <w:r>
        <w:t xml:space="preserve">Navigate </w:t>
      </w:r>
      <w:r w:rsidR="002A7392">
        <w:t>t</w:t>
      </w:r>
      <w:r>
        <w:t>o Window-&gt;Perspective-&gt;Open Perspective-&gt;Other</w:t>
      </w:r>
    </w:p>
    <w:p w14:paraId="2757685D" w14:textId="5F4B71A1" w:rsidR="00A333D8" w:rsidRDefault="00A333D8">
      <w:pPr>
        <w:rPr>
          <w:b/>
          <w:bCs/>
        </w:rPr>
      </w:pPr>
    </w:p>
    <w:p w14:paraId="3776C020" w14:textId="77777777" w:rsidR="008A6389" w:rsidRDefault="00A333D8">
      <w:r>
        <w:rPr>
          <w:b/>
          <w:bCs/>
          <w:noProof/>
        </w:rPr>
        <w:drawing>
          <wp:inline distT="0" distB="0" distL="0" distR="0" wp14:anchorId="0D165040" wp14:editId="3F9FABC6">
            <wp:extent cx="5327341" cy="2019300"/>
            <wp:effectExtent l="76200" t="76200" r="83185" b="7620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32603" cy="2021295"/>
                    </a:xfrm>
                    <a:prstGeom prst="rect">
                      <a:avLst/>
                    </a:prstGeom>
                    <a:noFill/>
                    <a:ln>
                      <a:noFill/>
                    </a:ln>
                    <a:effectLst>
                      <a:glow rad="63500">
                        <a:schemeClr val="accent1">
                          <a:satMod val="175000"/>
                          <a:alpha val="40000"/>
                        </a:schemeClr>
                      </a:glow>
                    </a:effectLst>
                  </pic:spPr>
                </pic:pic>
              </a:graphicData>
            </a:graphic>
          </wp:inline>
        </w:drawing>
      </w:r>
    </w:p>
    <w:p w14:paraId="06CBBA5D" w14:textId="77777777" w:rsidR="008A6389" w:rsidRDefault="008A6389"/>
    <w:p w14:paraId="2564CE1C" w14:textId="3D7C57FF" w:rsidR="00A333D8" w:rsidRPr="008A6389" w:rsidRDefault="00A333D8">
      <w:pPr>
        <w:rPr>
          <w:i/>
          <w:iCs/>
        </w:rPr>
      </w:pPr>
      <w:r>
        <w:lastRenderedPageBreak/>
        <w:t xml:space="preserve">Then choose </w:t>
      </w:r>
      <w:r w:rsidRPr="00A333D8">
        <w:rPr>
          <w:i/>
          <w:iCs/>
        </w:rPr>
        <w:t>Java (default)</w:t>
      </w:r>
      <w:r>
        <w:rPr>
          <w:i/>
          <w:iCs/>
        </w:rPr>
        <w:t>:</w:t>
      </w:r>
    </w:p>
    <w:p w14:paraId="2544611D" w14:textId="4B4E5945" w:rsidR="00A333D8" w:rsidRDefault="00A333D8"/>
    <w:p w14:paraId="17C38DB3" w14:textId="2743D4AD" w:rsidR="00A333D8" w:rsidRDefault="00A333D8">
      <w:r>
        <w:rPr>
          <w:noProof/>
        </w:rPr>
        <w:drawing>
          <wp:inline distT="0" distB="0" distL="0" distR="0" wp14:anchorId="664E7BA3" wp14:editId="6BEA1BBE">
            <wp:extent cx="2600325" cy="24384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00325" cy="2438400"/>
                    </a:xfrm>
                    <a:prstGeom prst="rect">
                      <a:avLst/>
                    </a:prstGeom>
                  </pic:spPr>
                </pic:pic>
              </a:graphicData>
            </a:graphic>
          </wp:inline>
        </w:drawing>
      </w:r>
    </w:p>
    <w:p w14:paraId="7042B5C7" w14:textId="09644A54" w:rsidR="00A333D8" w:rsidRDefault="00A333D8"/>
    <w:p w14:paraId="0506359F" w14:textId="107A4381" w:rsidR="002A7392" w:rsidRDefault="002A7392">
      <w:r>
        <w:t xml:space="preserve">Press </w:t>
      </w:r>
      <w:r w:rsidR="008A6389">
        <w:rPr>
          <w:i/>
          <w:iCs/>
        </w:rPr>
        <w:t>Open</w:t>
      </w:r>
      <w:r>
        <w:t>.</w:t>
      </w:r>
    </w:p>
    <w:p w14:paraId="752660AD" w14:textId="77777777" w:rsidR="002A7392" w:rsidRDefault="002A7392"/>
    <w:p w14:paraId="67843F52" w14:textId="41593A57" w:rsidR="00A333D8" w:rsidRDefault="00A333D8">
      <w:r>
        <w:t xml:space="preserve">Close the </w:t>
      </w:r>
      <w:r w:rsidR="002A7392" w:rsidRPr="00081B1B">
        <w:rPr>
          <w:i/>
          <w:iCs/>
        </w:rPr>
        <w:t>Welcome</w:t>
      </w:r>
      <w:r w:rsidR="002A7392">
        <w:t xml:space="preserve"> tab</w:t>
      </w:r>
      <w:r>
        <w:t>.  You should see this:</w:t>
      </w:r>
    </w:p>
    <w:p w14:paraId="1A7F6064" w14:textId="3DDE650B" w:rsidR="00A333D8" w:rsidRDefault="00A333D8"/>
    <w:p w14:paraId="17D730B0" w14:textId="171FF346" w:rsidR="00A333D8" w:rsidRDefault="00A333D8">
      <w:r>
        <w:rPr>
          <w:noProof/>
        </w:rPr>
        <w:drawing>
          <wp:inline distT="0" distB="0" distL="0" distR="0" wp14:anchorId="153712CE" wp14:editId="47C7DB59">
            <wp:extent cx="5753100" cy="304242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8140" cy="3045090"/>
                    </a:xfrm>
                    <a:prstGeom prst="rect">
                      <a:avLst/>
                    </a:prstGeom>
                  </pic:spPr>
                </pic:pic>
              </a:graphicData>
            </a:graphic>
          </wp:inline>
        </w:drawing>
      </w:r>
    </w:p>
    <w:p w14:paraId="06DF00F3" w14:textId="34342925" w:rsidR="002A7392" w:rsidRDefault="002A7392"/>
    <w:p w14:paraId="501B3320" w14:textId="1CF6BCD0" w:rsidR="002A7392" w:rsidRDefault="002A7392">
      <w:r>
        <w:t xml:space="preserve">Expand the Package hierarchy on the left until you find </w:t>
      </w:r>
      <w:r w:rsidRPr="008A6389">
        <w:rPr>
          <w:i/>
          <w:iCs/>
        </w:rPr>
        <w:t>build.xml</w:t>
      </w:r>
      <w:r>
        <w:t>. Double</w:t>
      </w:r>
      <w:r w:rsidR="00081B1B">
        <w:t>-</w:t>
      </w:r>
      <w:r>
        <w:t>click to open.  You should see this:</w:t>
      </w:r>
    </w:p>
    <w:p w14:paraId="7102AB4E" w14:textId="0E72CBA5" w:rsidR="002A7392" w:rsidRDefault="002A7392"/>
    <w:p w14:paraId="64FB399A" w14:textId="034BD456" w:rsidR="002A7392" w:rsidRDefault="002A7392">
      <w:r>
        <w:rPr>
          <w:noProof/>
        </w:rPr>
        <w:lastRenderedPageBreak/>
        <w:drawing>
          <wp:inline distT="0" distB="0" distL="0" distR="0" wp14:anchorId="54FAAF5B" wp14:editId="21EBD5CB">
            <wp:extent cx="5381625" cy="3728374"/>
            <wp:effectExtent l="76200" t="76200" r="66675" b="819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85000" cy="3730712"/>
                    </a:xfrm>
                    <a:prstGeom prst="rect">
                      <a:avLst/>
                    </a:prstGeom>
                    <a:effectLst>
                      <a:glow rad="63500">
                        <a:schemeClr val="accent1">
                          <a:satMod val="175000"/>
                          <a:alpha val="40000"/>
                        </a:schemeClr>
                      </a:glow>
                    </a:effectLst>
                  </pic:spPr>
                </pic:pic>
              </a:graphicData>
            </a:graphic>
          </wp:inline>
        </w:drawing>
      </w:r>
    </w:p>
    <w:p w14:paraId="0F1D8B23" w14:textId="2F81A6AD" w:rsidR="002A7392" w:rsidRDefault="002A7392"/>
    <w:p w14:paraId="602186CE" w14:textId="69083E95" w:rsidR="002A7392" w:rsidRDefault="00081B1B">
      <w:r>
        <w:t>E</w:t>
      </w:r>
      <w:r w:rsidR="002A7392">
        <w:t xml:space="preserve">xecute the </w:t>
      </w:r>
      <w:r w:rsidR="002A7392" w:rsidRPr="002A7392">
        <w:rPr>
          <w:i/>
          <w:iCs/>
        </w:rPr>
        <w:t>build.xml</w:t>
      </w:r>
      <w:r w:rsidR="002A7392">
        <w:t xml:space="preserve"> by selecting the </w:t>
      </w:r>
      <w:r w:rsidR="002A7392" w:rsidRPr="002A7392">
        <w:rPr>
          <w:i/>
          <w:iCs/>
        </w:rPr>
        <w:t>External Tools</w:t>
      </w:r>
      <w:r w:rsidR="002A7392">
        <w:t xml:space="preserve"> icon</w:t>
      </w:r>
      <w:r>
        <w:t xml:space="preserve"> </w:t>
      </w:r>
      <w:r>
        <w:rPr>
          <w:noProof/>
        </w:rPr>
        <w:drawing>
          <wp:inline distT="0" distB="0" distL="0" distR="0" wp14:anchorId="56F678A8" wp14:editId="487FA504">
            <wp:extent cx="361950" cy="2000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1950" cy="200025"/>
                    </a:xfrm>
                    <a:prstGeom prst="rect">
                      <a:avLst/>
                    </a:prstGeom>
                  </pic:spPr>
                </pic:pic>
              </a:graphicData>
            </a:graphic>
          </wp:inline>
        </w:drawing>
      </w:r>
      <w:r w:rsidR="002A7392">
        <w:t xml:space="preserve">, then select </w:t>
      </w:r>
      <w:r w:rsidR="002A7392" w:rsidRPr="002A7392">
        <w:rPr>
          <w:i/>
          <w:iCs/>
        </w:rPr>
        <w:t>Run As-&gt;An</w:t>
      </w:r>
      <w:r w:rsidR="002A7392">
        <w:rPr>
          <w:i/>
          <w:iCs/>
        </w:rPr>
        <w:t>t</w:t>
      </w:r>
      <w:r w:rsidR="002A7392" w:rsidRPr="002A7392">
        <w:rPr>
          <w:i/>
          <w:iCs/>
        </w:rPr>
        <w:t xml:space="preserve"> Build</w:t>
      </w:r>
      <w:r w:rsidR="002A7392">
        <w:t xml:space="preserve">.  </w:t>
      </w:r>
    </w:p>
    <w:p w14:paraId="081C6341" w14:textId="77777777" w:rsidR="00A333D8" w:rsidRDefault="00A333D8"/>
    <w:p w14:paraId="2636B18F" w14:textId="607EB9A6" w:rsidR="002A652F" w:rsidRDefault="002A7392" w:rsidP="00583714">
      <w:r>
        <w:rPr>
          <w:noProof/>
        </w:rPr>
        <w:drawing>
          <wp:inline distT="0" distB="0" distL="0" distR="0" wp14:anchorId="7C6740EF" wp14:editId="572C8727">
            <wp:extent cx="5724525" cy="1695169"/>
            <wp:effectExtent l="76200" t="76200" r="66675" b="768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0474" cy="1699892"/>
                    </a:xfrm>
                    <a:prstGeom prst="rect">
                      <a:avLst/>
                    </a:prstGeom>
                    <a:effectLst>
                      <a:glow rad="63500">
                        <a:schemeClr val="accent1">
                          <a:satMod val="175000"/>
                          <a:alpha val="40000"/>
                        </a:schemeClr>
                      </a:glow>
                    </a:effectLst>
                  </pic:spPr>
                </pic:pic>
              </a:graphicData>
            </a:graphic>
          </wp:inline>
        </w:drawing>
      </w:r>
    </w:p>
    <w:p w14:paraId="47A2335F" w14:textId="4D36CE02" w:rsidR="002A7392" w:rsidRDefault="002A7392" w:rsidP="00583714"/>
    <w:p w14:paraId="4A8A0E2C" w14:textId="5D6A28B7" w:rsidR="002A7392" w:rsidRDefault="002A7392" w:rsidP="00583714">
      <w:r>
        <w:t>This run</w:t>
      </w:r>
      <w:r w:rsidR="00081B1B">
        <w:t xml:space="preserve">s </w:t>
      </w:r>
      <w:r>
        <w:t xml:space="preserve">the API generator. You should see the following </w:t>
      </w:r>
      <w:r w:rsidR="00081B1B">
        <w:t xml:space="preserve">output </w:t>
      </w:r>
      <w:r>
        <w:t>in the Console:</w:t>
      </w:r>
    </w:p>
    <w:p w14:paraId="3F671A8C" w14:textId="7172371C" w:rsidR="002A7392" w:rsidRDefault="002A7392" w:rsidP="00583714"/>
    <w:p w14:paraId="45B92D99" w14:textId="16AD6F4D" w:rsidR="002A7392" w:rsidRDefault="00286326" w:rsidP="00583714">
      <w:r>
        <w:rPr>
          <w:noProof/>
        </w:rPr>
        <w:lastRenderedPageBreak/>
        <w:drawing>
          <wp:inline distT="0" distB="0" distL="0" distR="0" wp14:anchorId="63742738" wp14:editId="1B8BD3CC">
            <wp:extent cx="5767100" cy="3352800"/>
            <wp:effectExtent l="76200" t="76200" r="81280" b="762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9809" cy="3354375"/>
                    </a:xfrm>
                    <a:prstGeom prst="rect">
                      <a:avLst/>
                    </a:prstGeom>
                    <a:effectLst>
                      <a:glow rad="63500">
                        <a:schemeClr val="accent1">
                          <a:satMod val="175000"/>
                          <a:alpha val="40000"/>
                        </a:schemeClr>
                      </a:glow>
                    </a:effectLst>
                  </pic:spPr>
                </pic:pic>
              </a:graphicData>
            </a:graphic>
          </wp:inline>
        </w:drawing>
      </w:r>
    </w:p>
    <w:p w14:paraId="32856628" w14:textId="52FA76EC" w:rsidR="00286326" w:rsidRDefault="00286326" w:rsidP="00583714"/>
    <w:p w14:paraId="3AB54F83" w14:textId="7A1A32D2" w:rsidR="00081B1B" w:rsidRDefault="00081B1B" w:rsidP="00583714">
      <w:r>
        <w:t>Tip: If you</w:t>
      </w:r>
      <w:r w:rsidR="00A322FC">
        <w:t xml:space="preserve"> </w:t>
      </w:r>
      <w:r>
        <w:t xml:space="preserve">see an error, it could be that the name of your process does not match that defined in the </w:t>
      </w:r>
      <w:r w:rsidRPr="00A322FC">
        <w:rPr>
          <w:i/>
          <w:iCs/>
        </w:rPr>
        <w:t>data/</w:t>
      </w:r>
      <w:proofErr w:type="spellStart"/>
      <w:r w:rsidRPr="00A322FC">
        <w:rPr>
          <w:i/>
          <w:iCs/>
        </w:rPr>
        <w:t>config.json</w:t>
      </w:r>
      <w:proofErr w:type="spellEnd"/>
      <w:r w:rsidRPr="00A322FC">
        <w:rPr>
          <w:i/>
          <w:iCs/>
        </w:rPr>
        <w:t>.</w:t>
      </w:r>
      <w:r>
        <w:t xml:space="preserve">  Edit this file to match your </w:t>
      </w:r>
      <w:r w:rsidR="00A322FC">
        <w:t>system.</w:t>
      </w:r>
    </w:p>
    <w:p w14:paraId="2E91CFD9" w14:textId="77777777" w:rsidR="00081B1B" w:rsidRDefault="00081B1B" w:rsidP="00583714"/>
    <w:p w14:paraId="579E6BAE" w14:textId="77777777" w:rsidR="00A322FC" w:rsidRDefault="00A322FC" w:rsidP="00583714">
      <w:r>
        <w:t xml:space="preserve">Refresh the </w:t>
      </w:r>
      <w:proofErr w:type="spellStart"/>
      <w:r w:rsidRPr="00A322FC">
        <w:rPr>
          <w:i/>
          <w:iCs/>
        </w:rPr>
        <w:t>BotApiGenerator</w:t>
      </w:r>
      <w:proofErr w:type="spellEnd"/>
      <w:r>
        <w:t xml:space="preserve"> folder by hitting F5.  </w:t>
      </w:r>
    </w:p>
    <w:p w14:paraId="6DB12275" w14:textId="7395D45D" w:rsidR="00286326" w:rsidRDefault="00286326" w:rsidP="00583714">
      <w:r>
        <w:t xml:space="preserve">Open </w:t>
      </w:r>
      <w:r w:rsidR="00A322FC">
        <w:t>g</w:t>
      </w:r>
      <w:r w:rsidR="00A322FC" w:rsidRPr="00A322FC">
        <w:rPr>
          <w:i/>
          <w:iCs/>
        </w:rPr>
        <w:t>enerated/</w:t>
      </w:r>
      <w:proofErr w:type="spellStart"/>
      <w:r w:rsidRPr="008A6389">
        <w:rPr>
          <w:i/>
          <w:iCs/>
        </w:rPr>
        <w:t>Bawintegrationtest_external.yaml</w:t>
      </w:r>
      <w:proofErr w:type="spellEnd"/>
      <w:r w:rsidR="00A322FC">
        <w:rPr>
          <w:i/>
          <w:iCs/>
        </w:rPr>
        <w:t>:</w:t>
      </w:r>
    </w:p>
    <w:p w14:paraId="6B7D4065" w14:textId="3F1C46F2" w:rsidR="00286326" w:rsidRDefault="00286326" w:rsidP="00583714"/>
    <w:p w14:paraId="3ADA8D41" w14:textId="50BA1A92" w:rsidR="00286326" w:rsidRDefault="00286326" w:rsidP="00583714">
      <w:r>
        <w:rPr>
          <w:noProof/>
        </w:rPr>
        <w:drawing>
          <wp:inline distT="0" distB="0" distL="0" distR="0" wp14:anchorId="1BC07512" wp14:editId="6CC2989A">
            <wp:extent cx="6188710" cy="2430780"/>
            <wp:effectExtent l="76200" t="76200" r="78740" b="838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88710" cy="2430780"/>
                    </a:xfrm>
                    <a:prstGeom prst="rect">
                      <a:avLst/>
                    </a:prstGeom>
                    <a:effectLst>
                      <a:glow rad="63500">
                        <a:schemeClr val="accent1">
                          <a:satMod val="175000"/>
                          <a:alpha val="40000"/>
                        </a:schemeClr>
                      </a:glow>
                    </a:effectLst>
                  </pic:spPr>
                </pic:pic>
              </a:graphicData>
            </a:graphic>
          </wp:inline>
        </w:drawing>
      </w:r>
    </w:p>
    <w:p w14:paraId="0E9A3247" w14:textId="161E0BF6" w:rsidR="00286326" w:rsidRDefault="00286326" w:rsidP="00583714"/>
    <w:p w14:paraId="7A8059ED" w14:textId="0A7C7F41" w:rsidR="00286326" w:rsidRDefault="00A322FC" w:rsidP="00286326">
      <w:r>
        <w:t xml:space="preserve">The contents of this file contain the generated </w:t>
      </w:r>
      <w:proofErr w:type="spellStart"/>
      <w:r>
        <w:t>OpenAPI</w:t>
      </w:r>
      <w:proofErr w:type="spellEnd"/>
      <w:r>
        <w:t xml:space="preserve"> specification for your bot.  </w:t>
      </w:r>
      <w:r w:rsidR="00286326">
        <w:t xml:space="preserve">Copy the contents of the </w:t>
      </w:r>
      <w:r w:rsidR="004F5173">
        <w:t>entire file</w:t>
      </w:r>
      <w:r w:rsidR="008A6389">
        <w:t xml:space="preserve"> into the clipboard.</w:t>
      </w:r>
    </w:p>
    <w:p w14:paraId="0718CD4E" w14:textId="77777777" w:rsidR="00286326" w:rsidRDefault="00286326" w:rsidP="00286326"/>
    <w:p w14:paraId="0D69A651" w14:textId="77777777" w:rsidR="008A6389" w:rsidRDefault="00286326" w:rsidP="00286326">
      <w:r>
        <w:t xml:space="preserve">Open URL </w:t>
      </w:r>
    </w:p>
    <w:p w14:paraId="032752DB" w14:textId="77777777" w:rsidR="008A6389" w:rsidRDefault="008A6389" w:rsidP="00286326"/>
    <w:p w14:paraId="6923EB5C" w14:textId="4D239847" w:rsidR="00286326" w:rsidRDefault="008A6389" w:rsidP="00286326">
      <w:hyperlink r:id="rId69" w:history="1">
        <w:r w:rsidRPr="00285EA0">
          <w:rPr>
            <w:rStyle w:val="Hyperlink"/>
          </w:rPr>
          <w:t>https://editor.swagger.io/</w:t>
        </w:r>
      </w:hyperlink>
    </w:p>
    <w:p w14:paraId="11113E2C" w14:textId="5D8AD594" w:rsidR="00286326" w:rsidRDefault="00286326" w:rsidP="00286326"/>
    <w:p w14:paraId="25F8110F" w14:textId="2B2D72B6" w:rsidR="00286326" w:rsidRDefault="00286326" w:rsidP="00286326">
      <w:r>
        <w:lastRenderedPageBreak/>
        <w:t>Paste into the left panel.  You should see the Open API specification for your bot:</w:t>
      </w:r>
    </w:p>
    <w:p w14:paraId="587D5F57" w14:textId="5CBF84DE" w:rsidR="00286326" w:rsidRDefault="00286326" w:rsidP="00286326"/>
    <w:p w14:paraId="3A591795" w14:textId="50CAE74A" w:rsidR="00286326" w:rsidRDefault="00286326" w:rsidP="00286326">
      <w:r>
        <w:rPr>
          <w:noProof/>
        </w:rPr>
        <w:drawing>
          <wp:inline distT="0" distB="0" distL="0" distR="0" wp14:anchorId="1317E40B" wp14:editId="1A6E5B15">
            <wp:extent cx="6188710" cy="3279775"/>
            <wp:effectExtent l="76200" t="76200" r="78740" b="730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88710" cy="3279775"/>
                    </a:xfrm>
                    <a:prstGeom prst="rect">
                      <a:avLst/>
                    </a:prstGeom>
                    <a:effectLst>
                      <a:glow rad="63500">
                        <a:schemeClr val="accent1">
                          <a:satMod val="175000"/>
                          <a:alpha val="40000"/>
                        </a:schemeClr>
                      </a:glow>
                    </a:effectLst>
                  </pic:spPr>
                </pic:pic>
              </a:graphicData>
            </a:graphic>
          </wp:inline>
        </w:drawing>
      </w:r>
    </w:p>
    <w:p w14:paraId="2A472DEE" w14:textId="07B9D49D" w:rsidR="00286326" w:rsidRDefault="00286326" w:rsidP="00286326"/>
    <w:p w14:paraId="7F1E33A5" w14:textId="387C4E77" w:rsidR="00286326" w:rsidRDefault="00286326" w:rsidP="00286326">
      <w:r>
        <w:t xml:space="preserve">Take a moment to explore the API.  </w:t>
      </w:r>
    </w:p>
    <w:p w14:paraId="13DB0BD1" w14:textId="77777777" w:rsidR="008A6389" w:rsidRDefault="008A6389" w:rsidP="00286326"/>
    <w:p w14:paraId="05C6B5FE" w14:textId="54E4218D" w:rsidR="00684D84" w:rsidRDefault="008A6389" w:rsidP="00684D84">
      <w:pPr>
        <w:pStyle w:val="Heading3"/>
      </w:pPr>
      <w:bookmarkStart w:id="37" w:name="_Toc109812387"/>
      <w:r>
        <w:t>R</w:t>
      </w:r>
      <w:r w:rsidR="00684D84">
        <w:t xml:space="preserve">un curl </w:t>
      </w:r>
      <w:r>
        <w:t xml:space="preserve">from </w:t>
      </w:r>
      <w:proofErr w:type="spellStart"/>
      <w:r>
        <w:t>OpenApi</w:t>
      </w:r>
      <w:bookmarkEnd w:id="37"/>
      <w:proofErr w:type="spellEnd"/>
    </w:p>
    <w:p w14:paraId="5CDAA382" w14:textId="77777777" w:rsidR="00684D84" w:rsidRPr="00684D84" w:rsidRDefault="00684D84" w:rsidP="00684D84"/>
    <w:p w14:paraId="2169475E" w14:textId="23C48DE0" w:rsidR="00684D84" w:rsidRDefault="004F5173" w:rsidP="00684D84">
      <w:r>
        <w:t>You can use</w:t>
      </w:r>
      <w:r w:rsidR="00684D84">
        <w:t xml:space="preserve"> the </w:t>
      </w:r>
      <w:r w:rsidR="00684D84" w:rsidRPr="00F2049E">
        <w:rPr>
          <w:i/>
          <w:iCs/>
        </w:rPr>
        <w:t>Swagger Edito</w:t>
      </w:r>
      <w:r>
        <w:rPr>
          <w:i/>
          <w:iCs/>
        </w:rPr>
        <w:t xml:space="preserve">r </w:t>
      </w:r>
      <w:r w:rsidRPr="004F5173">
        <w:t>to create</w:t>
      </w:r>
      <w:r w:rsidR="00684D84">
        <w:t xml:space="preserve"> curl</w:t>
      </w:r>
      <w:r w:rsidR="004F675A">
        <w:t>.</w:t>
      </w:r>
    </w:p>
    <w:p w14:paraId="467FF39E" w14:textId="560B421D" w:rsidR="004F675A" w:rsidRDefault="004F675A" w:rsidP="00684D84">
      <w:r>
        <w:t xml:space="preserve">Navigate to </w:t>
      </w:r>
      <w:r w:rsidRPr="004F675A">
        <w:rPr>
          <w:i/>
          <w:iCs/>
        </w:rPr>
        <w:t>Login to RPA</w:t>
      </w:r>
      <w:r w:rsidR="004F5173">
        <w:rPr>
          <w:i/>
          <w:iCs/>
        </w:rPr>
        <w:t xml:space="preserve"> tenant</w:t>
      </w:r>
      <w:r>
        <w:t xml:space="preserve"> in the Swagger Editor:</w:t>
      </w:r>
    </w:p>
    <w:p w14:paraId="396C6489" w14:textId="0E59B6F6" w:rsidR="004F675A" w:rsidRDefault="004F675A" w:rsidP="00684D84"/>
    <w:p w14:paraId="22CCB105" w14:textId="3064EFE9" w:rsidR="004F675A" w:rsidRDefault="004F675A" w:rsidP="00684D84">
      <w:r>
        <w:rPr>
          <w:noProof/>
        </w:rPr>
        <w:drawing>
          <wp:inline distT="0" distB="0" distL="0" distR="0" wp14:anchorId="497460D6" wp14:editId="6749CC6E">
            <wp:extent cx="6188710" cy="1619885"/>
            <wp:effectExtent l="76200" t="76200" r="78740" b="7556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8710" cy="1619885"/>
                    </a:xfrm>
                    <a:prstGeom prst="rect">
                      <a:avLst/>
                    </a:prstGeom>
                    <a:effectLst>
                      <a:glow rad="63500">
                        <a:schemeClr val="accent1">
                          <a:satMod val="175000"/>
                          <a:alpha val="40000"/>
                        </a:schemeClr>
                      </a:glow>
                    </a:effectLst>
                  </pic:spPr>
                </pic:pic>
              </a:graphicData>
            </a:graphic>
          </wp:inline>
        </w:drawing>
      </w:r>
    </w:p>
    <w:p w14:paraId="2B547E29" w14:textId="167A8437" w:rsidR="004F675A" w:rsidRDefault="004F675A" w:rsidP="00684D84"/>
    <w:p w14:paraId="76EEC141" w14:textId="197D8C70" w:rsidR="004F675A" w:rsidRDefault="004F5173" w:rsidP="00684D84">
      <w:r>
        <w:t xml:space="preserve">Expand the command.  </w:t>
      </w:r>
      <w:r w:rsidR="004F675A">
        <w:t xml:space="preserve">Press </w:t>
      </w:r>
      <w:r w:rsidR="004F675A">
        <w:t>“</w:t>
      </w:r>
      <w:r w:rsidR="004F675A" w:rsidRPr="00684D84">
        <w:rPr>
          <w:i/>
          <w:iCs/>
        </w:rPr>
        <w:t>try it out</w:t>
      </w:r>
      <w:r w:rsidR="004F675A">
        <w:t>”</w:t>
      </w:r>
      <w:r w:rsidR="004F675A">
        <w:t xml:space="preserve">.  Then press </w:t>
      </w:r>
      <w:r w:rsidR="004F675A" w:rsidRPr="004F675A">
        <w:rPr>
          <w:i/>
          <w:iCs/>
        </w:rPr>
        <w:t>Execute</w:t>
      </w:r>
      <w:r w:rsidR="004F675A">
        <w:t>.   See below:</w:t>
      </w:r>
    </w:p>
    <w:p w14:paraId="24D07053" w14:textId="6B71DCD8" w:rsidR="004F675A" w:rsidRDefault="004F675A" w:rsidP="00684D84"/>
    <w:p w14:paraId="0A322942" w14:textId="52A5BC99" w:rsidR="004F675A" w:rsidRDefault="004F675A" w:rsidP="00684D84">
      <w:r>
        <w:rPr>
          <w:noProof/>
        </w:rPr>
        <w:lastRenderedPageBreak/>
        <w:drawing>
          <wp:inline distT="0" distB="0" distL="0" distR="0" wp14:anchorId="3B41288D" wp14:editId="2FD262F0">
            <wp:extent cx="5181600" cy="4120930"/>
            <wp:effectExtent l="76200" t="76200" r="76200" b="704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84776" cy="4123456"/>
                    </a:xfrm>
                    <a:prstGeom prst="rect">
                      <a:avLst/>
                    </a:prstGeom>
                    <a:effectLst>
                      <a:glow rad="63500">
                        <a:schemeClr val="accent1">
                          <a:satMod val="175000"/>
                          <a:alpha val="40000"/>
                        </a:schemeClr>
                      </a:glow>
                    </a:effectLst>
                  </pic:spPr>
                </pic:pic>
              </a:graphicData>
            </a:graphic>
          </wp:inline>
        </w:drawing>
      </w:r>
    </w:p>
    <w:p w14:paraId="45DD7500" w14:textId="77777777" w:rsidR="00684D84" w:rsidRDefault="00684D84" w:rsidP="00684D84"/>
    <w:p w14:paraId="29F653CB" w14:textId="2902B967" w:rsidR="004F675A" w:rsidRDefault="004F675A" w:rsidP="00684D84">
      <w:r>
        <w:t>Copy the generated curl using the clipboard icon</w:t>
      </w:r>
      <w:r w:rsidR="004F5173">
        <w:t>.</w:t>
      </w:r>
    </w:p>
    <w:p w14:paraId="26ADC4A8" w14:textId="77777777" w:rsidR="004F675A" w:rsidRDefault="004F675A" w:rsidP="00684D84"/>
    <w:p w14:paraId="4F4DF31C" w14:textId="63D5C511" w:rsidR="00684D84" w:rsidRDefault="00684D84" w:rsidP="00684D84">
      <w:r>
        <w:t xml:space="preserve">From the desktop, open </w:t>
      </w:r>
      <w:r w:rsidR="004F675A">
        <w:t>a Unix terminal:</w:t>
      </w:r>
    </w:p>
    <w:p w14:paraId="7C744B11" w14:textId="77777777" w:rsidR="00684D84" w:rsidRDefault="00684D84" w:rsidP="00684D84"/>
    <w:p w14:paraId="1470B979" w14:textId="735E3326" w:rsidR="00684D84" w:rsidRDefault="00684D84" w:rsidP="00684D84">
      <w:r>
        <w:rPr>
          <w:noProof/>
        </w:rPr>
        <w:drawing>
          <wp:inline distT="0" distB="0" distL="0" distR="0" wp14:anchorId="438818D2" wp14:editId="72CB9357">
            <wp:extent cx="657225" cy="857250"/>
            <wp:effectExtent l="76200" t="76200" r="85725" b="7620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7225" cy="857250"/>
                    </a:xfrm>
                    <a:prstGeom prst="rect">
                      <a:avLst/>
                    </a:prstGeom>
                    <a:effectLst>
                      <a:glow rad="63500">
                        <a:schemeClr val="accent1">
                          <a:satMod val="175000"/>
                          <a:alpha val="40000"/>
                        </a:schemeClr>
                      </a:glow>
                    </a:effectLst>
                  </pic:spPr>
                </pic:pic>
              </a:graphicData>
            </a:graphic>
          </wp:inline>
        </w:drawing>
      </w:r>
    </w:p>
    <w:p w14:paraId="7FDD3C00" w14:textId="6553CE4C" w:rsidR="004F675A" w:rsidRDefault="004F675A" w:rsidP="00684D84"/>
    <w:p w14:paraId="7BAF1675" w14:textId="761D8855" w:rsidR="00C55C73" w:rsidRDefault="004F675A" w:rsidP="00C55C73">
      <w:r>
        <w:t xml:space="preserve">Paste the curl command into the terminal and hit return.  </w:t>
      </w:r>
      <w:r w:rsidR="00C55C73">
        <w:t xml:space="preserve">If you are using </w:t>
      </w:r>
      <w:proofErr w:type="spellStart"/>
      <w:r w:rsidR="00C55C73">
        <w:t>Skytap</w:t>
      </w:r>
      <w:proofErr w:type="spellEnd"/>
      <w:r w:rsidR="00C55C73">
        <w:t>, then you will see the following error:</w:t>
      </w:r>
    </w:p>
    <w:p w14:paraId="297A8B3A" w14:textId="06FD8AE8" w:rsidR="004F675A" w:rsidRDefault="004F675A" w:rsidP="00684D84"/>
    <w:p w14:paraId="5FB48B16" w14:textId="734577AD" w:rsidR="004F675A" w:rsidRDefault="00C30DCD" w:rsidP="00684D84">
      <w:r>
        <w:rPr>
          <w:noProof/>
        </w:rPr>
        <w:lastRenderedPageBreak/>
        <w:drawing>
          <wp:inline distT="0" distB="0" distL="0" distR="0" wp14:anchorId="07E85097" wp14:editId="71F461C2">
            <wp:extent cx="3952875" cy="2502156"/>
            <wp:effectExtent l="76200" t="76200" r="66675" b="698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60621" cy="2507060"/>
                    </a:xfrm>
                    <a:prstGeom prst="rect">
                      <a:avLst/>
                    </a:prstGeom>
                    <a:effectLst>
                      <a:glow rad="63500">
                        <a:schemeClr val="accent1">
                          <a:satMod val="175000"/>
                          <a:alpha val="40000"/>
                        </a:schemeClr>
                      </a:glow>
                    </a:effectLst>
                  </pic:spPr>
                </pic:pic>
              </a:graphicData>
            </a:graphic>
          </wp:inline>
        </w:drawing>
      </w:r>
      <w:r w:rsidR="00F8578D">
        <w:t>La</w:t>
      </w:r>
    </w:p>
    <w:p w14:paraId="7DD943A7" w14:textId="6177A094" w:rsidR="004F675A" w:rsidRDefault="004F675A" w:rsidP="00684D84"/>
    <w:p w14:paraId="45583D09" w14:textId="7E2931A8" w:rsidR="00C30DCD" w:rsidRDefault="00C30DCD" w:rsidP="00684D84">
      <w:r>
        <w:t xml:space="preserve">This is not a problem!  </w:t>
      </w:r>
      <w:r w:rsidR="000A6114">
        <w:t xml:space="preserve">In </w:t>
      </w:r>
      <w:proofErr w:type="spellStart"/>
      <w:r w:rsidR="00C55C73">
        <w:t>Skytap</w:t>
      </w:r>
      <w:proofErr w:type="spellEnd"/>
      <w:r w:rsidR="00C55C73">
        <w:t xml:space="preserve"> </w:t>
      </w:r>
      <w:r w:rsidR="000A6114">
        <w:t>you</w:t>
      </w:r>
      <w:r>
        <w:t xml:space="preserve"> can ignore certificate errors by adding the </w:t>
      </w:r>
      <w:r w:rsidRPr="00C30DCD">
        <w:rPr>
          <w:b/>
          <w:bCs/>
        </w:rPr>
        <w:t>-k</w:t>
      </w:r>
      <w:r>
        <w:t xml:space="preserve"> flag to the </w:t>
      </w:r>
      <w:r w:rsidR="004F5173">
        <w:t xml:space="preserve">beginning of the </w:t>
      </w:r>
      <w:r w:rsidR="00C55C73">
        <w:t>curl</w:t>
      </w:r>
      <w:r>
        <w:t xml:space="preserve"> </w:t>
      </w:r>
      <w:r w:rsidR="004F5173">
        <w:t xml:space="preserve">command </w:t>
      </w:r>
      <w:r>
        <w:t>as shown below:</w:t>
      </w:r>
    </w:p>
    <w:p w14:paraId="0D62F285" w14:textId="27FE8ECB" w:rsidR="004F5173" w:rsidRDefault="004F5173" w:rsidP="00684D84"/>
    <w:p w14:paraId="1AC54649" w14:textId="734F88C4" w:rsidR="00C30DCD" w:rsidRPr="004F5173" w:rsidRDefault="004F5173" w:rsidP="00684D84">
      <w:pPr>
        <w:rPr>
          <w:rFonts w:ascii="Courier New" w:hAnsi="Courier New" w:cs="Courier New"/>
        </w:rPr>
      </w:pPr>
      <w:r w:rsidRPr="004F5173">
        <w:rPr>
          <w:rFonts w:ascii="Courier New" w:hAnsi="Courier New" w:cs="Courier New"/>
        </w:rPr>
        <w:t xml:space="preserve">curl </w:t>
      </w:r>
      <w:r w:rsidRPr="004F5173">
        <w:rPr>
          <w:rFonts w:ascii="Courier New" w:hAnsi="Courier New" w:cs="Courier New"/>
          <w:b/>
          <w:bCs/>
          <w:sz w:val="28"/>
          <w:szCs w:val="32"/>
        </w:rPr>
        <w:t>-k</w:t>
      </w:r>
      <w:r w:rsidRPr="004F5173">
        <w:rPr>
          <w:rFonts w:ascii="Courier New" w:hAnsi="Courier New" w:cs="Courier New"/>
          <w:sz w:val="28"/>
          <w:szCs w:val="32"/>
        </w:rPr>
        <w:t xml:space="preserve"> </w:t>
      </w:r>
      <w:r w:rsidRPr="004F5173">
        <w:rPr>
          <w:rFonts w:ascii="Courier New" w:hAnsi="Courier New" w:cs="Courier New"/>
        </w:rPr>
        <w:t>-X 'POST'   'https://ibmbaw:30000/v1.0/token'   -H '</w:t>
      </w:r>
      <w:proofErr w:type="gramStart"/>
      <w:r w:rsidRPr="004F5173">
        <w:rPr>
          <w:rFonts w:ascii="Courier New" w:hAnsi="Courier New" w:cs="Courier New"/>
        </w:rPr>
        <w:t>accept:</w:t>
      </w:r>
      <w:proofErr w:type="gramEnd"/>
      <w:r w:rsidRPr="004F5173">
        <w:rPr>
          <w:rFonts w:ascii="Courier New" w:hAnsi="Courier New" w:cs="Courier New"/>
        </w:rPr>
        <w:t xml:space="preserve"> application/json'   -H '</w:t>
      </w:r>
      <w:proofErr w:type="spellStart"/>
      <w:r w:rsidRPr="004F5173">
        <w:rPr>
          <w:rFonts w:ascii="Courier New" w:hAnsi="Courier New" w:cs="Courier New"/>
        </w:rPr>
        <w:t>tenantId</w:t>
      </w:r>
      <w:proofErr w:type="spellEnd"/>
      <w:r w:rsidRPr="004F5173">
        <w:rPr>
          <w:rFonts w:ascii="Courier New" w:hAnsi="Courier New" w:cs="Courier New"/>
        </w:rPr>
        <w:t>: bc94fbd3-3d42-49ec-8575-63dd51d2e489'   -H 'Content-Type: application/x-www-form-</w:t>
      </w:r>
      <w:proofErr w:type="spellStart"/>
      <w:r w:rsidRPr="004F5173">
        <w:rPr>
          <w:rFonts w:ascii="Courier New" w:hAnsi="Courier New" w:cs="Courier New"/>
        </w:rPr>
        <w:t>urlencoded</w:t>
      </w:r>
      <w:proofErr w:type="spellEnd"/>
      <w:r w:rsidRPr="004F5173">
        <w:rPr>
          <w:rFonts w:ascii="Courier New" w:hAnsi="Courier New" w:cs="Courier New"/>
        </w:rPr>
        <w:t>'   -d 'grant_type=password&amp;username=admin%40ibmdba.com&amp;password=passw0rd&amp;culture=en-US'</w:t>
      </w:r>
    </w:p>
    <w:p w14:paraId="23954B8A" w14:textId="317FB18B" w:rsidR="00C30DCD" w:rsidRDefault="00C30DCD" w:rsidP="00684D84"/>
    <w:p w14:paraId="0E423CF8" w14:textId="3F1566C4" w:rsidR="00C30DCD" w:rsidRDefault="00C30DCD" w:rsidP="00684D84">
      <w:r>
        <w:t xml:space="preserve">Now the curl </w:t>
      </w:r>
      <w:r w:rsidR="004F5173">
        <w:t>should run</w:t>
      </w:r>
      <w:r>
        <w:t xml:space="preserve"> successfully</w:t>
      </w:r>
      <w:r w:rsidR="00C55C73">
        <w:t>!</w:t>
      </w:r>
    </w:p>
    <w:p w14:paraId="3E8F00E5" w14:textId="25F16419" w:rsidR="00252784" w:rsidRDefault="00252784">
      <w:r>
        <w:br w:type="page"/>
      </w:r>
    </w:p>
    <w:p w14:paraId="3899D4DF" w14:textId="77777777" w:rsidR="00C30DCD" w:rsidRDefault="00C30DCD" w:rsidP="00684D84"/>
    <w:p w14:paraId="6A5BF3F2" w14:textId="17AD9B46" w:rsidR="00C30DCD" w:rsidRDefault="007E7233" w:rsidP="00252784">
      <w:pPr>
        <w:pStyle w:val="Heading3"/>
      </w:pPr>
      <w:bookmarkStart w:id="38" w:name="_Toc109812388"/>
      <w:r>
        <w:t xml:space="preserve">Test </w:t>
      </w:r>
      <w:proofErr w:type="spellStart"/>
      <w:r w:rsidR="004F5173">
        <w:t>Api</w:t>
      </w:r>
      <w:proofErr w:type="spellEnd"/>
      <w:r w:rsidR="004F5173">
        <w:t xml:space="preserve"> </w:t>
      </w:r>
      <w:r>
        <w:t>with JUnit</w:t>
      </w:r>
      <w:bookmarkEnd w:id="38"/>
    </w:p>
    <w:p w14:paraId="3230866D" w14:textId="264F8C1F" w:rsidR="00286326" w:rsidRDefault="00286326" w:rsidP="00286326"/>
    <w:p w14:paraId="54BF3A48" w14:textId="0E178F59" w:rsidR="00A77B86" w:rsidRDefault="00DD7187" w:rsidP="00286326">
      <w:r>
        <w:t xml:space="preserve">In this step </w:t>
      </w:r>
      <w:r w:rsidR="000A6114">
        <w:t>you</w:t>
      </w:r>
      <w:r>
        <w:t xml:space="preserve"> will test the RPA API using Junit.</w:t>
      </w:r>
      <w:r>
        <w:t xml:space="preserve">   </w:t>
      </w:r>
      <w:r w:rsidR="006B7E9E">
        <w:t>Junit is the original test framework and</w:t>
      </w:r>
      <w:r w:rsidR="00A77B86">
        <w:t xml:space="preserve"> </w:t>
      </w:r>
      <w:r>
        <w:t xml:space="preserve">is still </w:t>
      </w:r>
      <w:r w:rsidR="00A77B86">
        <w:t xml:space="preserve">one of the world’s most </w:t>
      </w:r>
      <w:r>
        <w:t>popular</w:t>
      </w:r>
      <w:r w:rsidR="006B7E9E">
        <w:t>.</w:t>
      </w:r>
      <w:r>
        <w:t xml:space="preserve"> </w:t>
      </w:r>
    </w:p>
    <w:p w14:paraId="331E23C8" w14:textId="77777777" w:rsidR="00A77B86" w:rsidRDefault="00A77B86" w:rsidP="00286326"/>
    <w:p w14:paraId="2EBA4D51" w14:textId="5BC31E26" w:rsidR="006B7E9E" w:rsidRDefault="00DD7187" w:rsidP="00583714">
      <w:r>
        <w:t>R</w:t>
      </w:r>
      <w:r w:rsidR="00A77B86">
        <w:t>evisit</w:t>
      </w:r>
      <w:r w:rsidR="00E848F9">
        <w:t xml:space="preserve"> the Eclipse IDE </w:t>
      </w:r>
      <w:r w:rsidR="000A6114">
        <w:t>you</w:t>
      </w:r>
      <w:r w:rsidR="00E848F9">
        <w:t xml:space="preserve"> ran in </w:t>
      </w:r>
      <w:r w:rsidR="00E848F9">
        <w:fldChar w:fldCharType="begin"/>
      </w:r>
      <w:r w:rsidR="00E848F9">
        <w:instrText xml:space="preserve"> REF _Ref109748385 \w \h </w:instrText>
      </w:r>
      <w:r w:rsidR="00E848F9">
        <w:fldChar w:fldCharType="separate"/>
      </w:r>
      <w:r w:rsidR="00FB0FAE">
        <w:t>3.4.1</w:t>
      </w:r>
      <w:r w:rsidR="00E848F9">
        <w:fldChar w:fldCharType="end"/>
      </w:r>
      <w:r w:rsidR="00E848F9">
        <w:t xml:space="preserve">.   </w:t>
      </w:r>
    </w:p>
    <w:p w14:paraId="568AC3DE" w14:textId="2E300141" w:rsidR="006B7E9E" w:rsidRDefault="006B7E9E" w:rsidP="00583714"/>
    <w:p w14:paraId="02ACD37D" w14:textId="30B23669" w:rsidR="006B7E9E" w:rsidRDefault="006B7E9E" w:rsidP="00583714">
      <w:r>
        <w:t xml:space="preserve">Create a new package under the </w:t>
      </w:r>
      <w:proofErr w:type="spellStart"/>
      <w:r w:rsidRPr="006B7E9E">
        <w:rPr>
          <w:i/>
          <w:iCs/>
        </w:rPr>
        <w:t>src</w:t>
      </w:r>
      <w:proofErr w:type="spellEnd"/>
      <w:r>
        <w:t xml:space="preserve"> folder:</w:t>
      </w:r>
    </w:p>
    <w:p w14:paraId="6283221E" w14:textId="5BC0C89D" w:rsidR="006B7E9E" w:rsidRDefault="006B7E9E" w:rsidP="00583714"/>
    <w:p w14:paraId="0DDD2892" w14:textId="7AE6EF0E" w:rsidR="006B7E9E" w:rsidRDefault="006B7E9E" w:rsidP="00583714">
      <w:r>
        <w:rPr>
          <w:noProof/>
        </w:rPr>
        <w:drawing>
          <wp:inline distT="0" distB="0" distL="0" distR="0" wp14:anchorId="086DEA92" wp14:editId="2451BE51">
            <wp:extent cx="4581525" cy="2105025"/>
            <wp:effectExtent l="76200" t="76200" r="85725" b="857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81525" cy="2105025"/>
                    </a:xfrm>
                    <a:prstGeom prst="rect">
                      <a:avLst/>
                    </a:prstGeom>
                    <a:effectLst>
                      <a:glow rad="63500">
                        <a:schemeClr val="accent1">
                          <a:satMod val="175000"/>
                          <a:alpha val="40000"/>
                        </a:schemeClr>
                      </a:glow>
                    </a:effectLst>
                  </pic:spPr>
                </pic:pic>
              </a:graphicData>
            </a:graphic>
          </wp:inline>
        </w:drawing>
      </w:r>
    </w:p>
    <w:p w14:paraId="1F2DF4D3" w14:textId="49FB3380" w:rsidR="006B7E9E" w:rsidRDefault="006B7E9E" w:rsidP="00583714"/>
    <w:p w14:paraId="44F37F28" w14:textId="4FE91767" w:rsidR="006B7E9E" w:rsidRDefault="006B7E9E" w:rsidP="00583714">
      <w:r>
        <w:t xml:space="preserve">Set the name of the folder to </w:t>
      </w:r>
      <w:proofErr w:type="spellStart"/>
      <w:r w:rsidRPr="006B7E9E">
        <w:rPr>
          <w:i/>
          <w:iCs/>
        </w:rPr>
        <w:t>junit</w:t>
      </w:r>
      <w:proofErr w:type="spellEnd"/>
      <w:r>
        <w:rPr>
          <w:i/>
          <w:iCs/>
        </w:rPr>
        <w:t xml:space="preserve"> </w:t>
      </w:r>
      <w:r w:rsidRPr="006B7E9E">
        <w:t>and press Finish</w:t>
      </w:r>
      <w:r>
        <w:t>:</w:t>
      </w:r>
    </w:p>
    <w:p w14:paraId="3CFFDE43" w14:textId="3EFE8F6D" w:rsidR="006B7E9E" w:rsidRDefault="006B7E9E" w:rsidP="00583714"/>
    <w:p w14:paraId="46D10F54" w14:textId="41EA9E20" w:rsidR="006B7E9E" w:rsidRDefault="006B7E9E" w:rsidP="00583714">
      <w:r>
        <w:rPr>
          <w:noProof/>
        </w:rPr>
        <w:drawing>
          <wp:inline distT="0" distB="0" distL="0" distR="0" wp14:anchorId="60C115CD" wp14:editId="6A6E540E">
            <wp:extent cx="4295775" cy="298132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95775" cy="2981325"/>
                    </a:xfrm>
                    <a:prstGeom prst="rect">
                      <a:avLst/>
                    </a:prstGeom>
                  </pic:spPr>
                </pic:pic>
              </a:graphicData>
            </a:graphic>
          </wp:inline>
        </w:drawing>
      </w:r>
    </w:p>
    <w:p w14:paraId="349AB574" w14:textId="77777777" w:rsidR="006B7E9E" w:rsidRDefault="006B7E9E" w:rsidP="00583714"/>
    <w:p w14:paraId="29B460B2" w14:textId="2488F138" w:rsidR="00E848F9" w:rsidRDefault="00E848F9" w:rsidP="00583714">
      <w:r>
        <w:t xml:space="preserve">In the Package Explorer drag and drop </w:t>
      </w:r>
      <w:r w:rsidR="006B7E9E" w:rsidRPr="006B7E9E">
        <w:rPr>
          <w:i/>
          <w:iCs/>
        </w:rPr>
        <w:t>generated/</w:t>
      </w:r>
      <w:r w:rsidRPr="00E848F9">
        <w:rPr>
          <w:i/>
          <w:iCs/>
        </w:rPr>
        <w:t>BawintegrationTest.java</w:t>
      </w:r>
      <w:r>
        <w:t xml:space="preserve"> into the </w:t>
      </w:r>
      <w:proofErr w:type="spellStart"/>
      <w:r w:rsidRPr="00E848F9">
        <w:rPr>
          <w:i/>
          <w:iCs/>
        </w:rPr>
        <w:t>junit</w:t>
      </w:r>
      <w:proofErr w:type="spellEnd"/>
      <w:r>
        <w:t xml:space="preserve"> folder, as shown below:</w:t>
      </w:r>
    </w:p>
    <w:p w14:paraId="152F39DE" w14:textId="4FCBA8ED" w:rsidR="00E848F9" w:rsidRDefault="00E848F9" w:rsidP="00583714"/>
    <w:p w14:paraId="531C7D8A" w14:textId="18B05A41" w:rsidR="00E848F9" w:rsidRDefault="00AF6FFA" w:rsidP="00583714">
      <w:r>
        <w:rPr>
          <w:noProof/>
        </w:rPr>
        <w:lastRenderedPageBreak/>
        <w:drawing>
          <wp:inline distT="0" distB="0" distL="0" distR="0" wp14:anchorId="31045DF3" wp14:editId="449E42F4">
            <wp:extent cx="1819275" cy="3450581"/>
            <wp:effectExtent l="76200" t="76200" r="66675" b="7429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23179" cy="3457986"/>
                    </a:xfrm>
                    <a:prstGeom prst="rect">
                      <a:avLst/>
                    </a:prstGeom>
                    <a:noFill/>
                    <a:ln>
                      <a:noFill/>
                    </a:ln>
                    <a:effectLst>
                      <a:glow rad="63500">
                        <a:schemeClr val="accent1">
                          <a:satMod val="175000"/>
                          <a:alpha val="40000"/>
                        </a:schemeClr>
                      </a:glow>
                    </a:effectLst>
                  </pic:spPr>
                </pic:pic>
              </a:graphicData>
            </a:graphic>
          </wp:inline>
        </w:drawing>
      </w:r>
    </w:p>
    <w:p w14:paraId="6CBD0B4D" w14:textId="2B6782E2" w:rsidR="00E848F9" w:rsidRDefault="00E848F9" w:rsidP="00583714"/>
    <w:p w14:paraId="3D14DFF5" w14:textId="5920714E" w:rsidR="00E848F9" w:rsidRDefault="00AF6FFA" w:rsidP="00583714">
      <w:r>
        <w:t xml:space="preserve">Now right-click </w:t>
      </w:r>
      <w:r w:rsidRPr="00E848F9">
        <w:rPr>
          <w:i/>
          <w:iCs/>
        </w:rPr>
        <w:t>BawintegrationTest.java</w:t>
      </w:r>
      <w:r>
        <w:t xml:space="preserve"> </w:t>
      </w:r>
      <w:r>
        <w:t>and run as a Junit test:</w:t>
      </w:r>
    </w:p>
    <w:p w14:paraId="7259B7C1" w14:textId="76EB649D" w:rsidR="00AF6FFA" w:rsidRDefault="00AF6FFA" w:rsidP="00583714"/>
    <w:p w14:paraId="3F7FE4D4" w14:textId="0E709D4B" w:rsidR="00AF6FFA" w:rsidRPr="00583714" w:rsidRDefault="00AF6FFA" w:rsidP="00583714">
      <w:r>
        <w:rPr>
          <w:noProof/>
        </w:rPr>
        <w:drawing>
          <wp:inline distT="0" distB="0" distL="0" distR="0" wp14:anchorId="43C48E59" wp14:editId="1ED578CE">
            <wp:extent cx="4373460" cy="3162300"/>
            <wp:effectExtent l="76200" t="76200" r="84455" b="7620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75965" cy="3164111"/>
                    </a:xfrm>
                    <a:prstGeom prst="rect">
                      <a:avLst/>
                    </a:prstGeom>
                    <a:noFill/>
                    <a:ln>
                      <a:noFill/>
                    </a:ln>
                    <a:effectLst>
                      <a:glow rad="63500">
                        <a:schemeClr val="accent1">
                          <a:satMod val="175000"/>
                          <a:alpha val="40000"/>
                        </a:schemeClr>
                      </a:glow>
                    </a:effectLst>
                  </pic:spPr>
                </pic:pic>
              </a:graphicData>
            </a:graphic>
          </wp:inline>
        </w:drawing>
      </w:r>
    </w:p>
    <w:p w14:paraId="45C2186C" w14:textId="77777777" w:rsidR="00583714" w:rsidRPr="00583714" w:rsidRDefault="00583714" w:rsidP="00583714"/>
    <w:p w14:paraId="3D055101" w14:textId="287A4551" w:rsidR="00583714" w:rsidRDefault="00AF6FFA" w:rsidP="005349BB">
      <w:pPr>
        <w:pStyle w:val="ListParagraph"/>
        <w:ind w:left="0"/>
        <w:rPr>
          <w:lang w:eastAsia="x-none"/>
        </w:rPr>
      </w:pPr>
      <w:r>
        <w:rPr>
          <w:lang w:eastAsia="x-none"/>
        </w:rPr>
        <w:t>Junit</w:t>
      </w:r>
      <w:r w:rsidR="00DD7187">
        <w:rPr>
          <w:lang w:eastAsia="x-none"/>
        </w:rPr>
        <w:t xml:space="preserve"> will </w:t>
      </w:r>
      <w:proofErr w:type="gramStart"/>
      <w:r w:rsidR="001E50CD">
        <w:rPr>
          <w:lang w:eastAsia="x-none"/>
        </w:rPr>
        <w:t xml:space="preserve">test </w:t>
      </w:r>
      <w:r w:rsidR="00DD7187">
        <w:rPr>
          <w:lang w:eastAsia="x-none"/>
        </w:rPr>
        <w:t xml:space="preserve"> the</w:t>
      </w:r>
      <w:proofErr w:type="gramEnd"/>
      <w:r w:rsidR="00DD7187">
        <w:rPr>
          <w:lang w:eastAsia="x-none"/>
        </w:rPr>
        <w:t xml:space="preserve"> b</w:t>
      </w:r>
      <w:r w:rsidR="001E50CD">
        <w:rPr>
          <w:lang w:eastAsia="x-none"/>
        </w:rPr>
        <w:t xml:space="preserve">ot using </w:t>
      </w:r>
      <w:r w:rsidR="00DD7187">
        <w:rPr>
          <w:lang w:eastAsia="x-none"/>
        </w:rPr>
        <w:t>the RPA API</w:t>
      </w:r>
      <w:r>
        <w:rPr>
          <w:lang w:eastAsia="x-none"/>
        </w:rPr>
        <w:t>.  You will see two dialog boxes appear.</w:t>
      </w:r>
      <w:r w:rsidR="00CA1A0F">
        <w:rPr>
          <w:lang w:eastAsia="x-none"/>
        </w:rPr>
        <w:t xml:space="preserve"> </w:t>
      </w:r>
      <w:r w:rsidR="00CA1A0F" w:rsidRPr="00CA1A0F">
        <w:rPr>
          <w:b/>
          <w:bCs/>
          <w:lang w:eastAsia="x-none"/>
        </w:rPr>
        <w:t>Do not do anything,</w:t>
      </w:r>
      <w:r w:rsidR="00CA1A0F">
        <w:rPr>
          <w:lang w:eastAsia="x-none"/>
        </w:rPr>
        <w:t xml:space="preserve"> just wait.</w:t>
      </w:r>
      <w:r>
        <w:rPr>
          <w:lang w:eastAsia="x-none"/>
        </w:rPr>
        <w:t xml:space="preserve">  </w:t>
      </w:r>
      <w:r w:rsidR="00CA1A0F">
        <w:rPr>
          <w:lang w:eastAsia="x-none"/>
        </w:rPr>
        <w:t xml:space="preserve">After </w:t>
      </w:r>
      <w:r w:rsidR="00CC4D9C">
        <w:rPr>
          <w:lang w:eastAsia="x-none"/>
        </w:rPr>
        <w:t>20</w:t>
      </w:r>
      <w:r w:rsidR="00CA1A0F">
        <w:rPr>
          <w:lang w:eastAsia="x-none"/>
        </w:rPr>
        <w:t xml:space="preserve"> seconds you will see </w:t>
      </w:r>
      <w:r w:rsidR="00CC4D9C">
        <w:rPr>
          <w:lang w:eastAsia="x-none"/>
        </w:rPr>
        <w:t>a</w:t>
      </w:r>
      <w:r w:rsidR="00CA1A0F">
        <w:rPr>
          <w:lang w:eastAsia="x-none"/>
        </w:rPr>
        <w:t xml:space="preserve"> fail:</w:t>
      </w:r>
    </w:p>
    <w:p w14:paraId="3356E9B9" w14:textId="28513C05" w:rsidR="00CA1A0F" w:rsidRDefault="00CA1A0F" w:rsidP="005349BB">
      <w:pPr>
        <w:pStyle w:val="ListParagraph"/>
        <w:ind w:left="0"/>
        <w:rPr>
          <w:lang w:eastAsia="x-none"/>
        </w:rPr>
      </w:pPr>
    </w:p>
    <w:p w14:paraId="5D0D6FE2" w14:textId="08049930" w:rsidR="00CA1A0F" w:rsidRDefault="00CA1A0F" w:rsidP="005349BB">
      <w:pPr>
        <w:pStyle w:val="ListParagraph"/>
        <w:ind w:left="0"/>
        <w:rPr>
          <w:lang w:eastAsia="x-none"/>
        </w:rPr>
      </w:pPr>
      <w:r>
        <w:rPr>
          <w:noProof/>
        </w:rPr>
        <w:lastRenderedPageBreak/>
        <w:drawing>
          <wp:inline distT="0" distB="0" distL="0" distR="0" wp14:anchorId="5241378F" wp14:editId="56418794">
            <wp:extent cx="4775291" cy="3638550"/>
            <wp:effectExtent l="76200" t="76200" r="82550" b="7620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79334" cy="3641631"/>
                    </a:xfrm>
                    <a:prstGeom prst="rect">
                      <a:avLst/>
                    </a:prstGeom>
                    <a:effectLst>
                      <a:glow rad="63500">
                        <a:schemeClr val="accent1">
                          <a:satMod val="175000"/>
                          <a:alpha val="40000"/>
                        </a:schemeClr>
                      </a:glow>
                    </a:effectLst>
                  </pic:spPr>
                </pic:pic>
              </a:graphicData>
            </a:graphic>
          </wp:inline>
        </w:drawing>
      </w:r>
    </w:p>
    <w:p w14:paraId="7A9B92EE" w14:textId="3F60C1EF" w:rsidR="00CA1A0F" w:rsidRDefault="00DD7187" w:rsidP="005349BB">
      <w:pPr>
        <w:pStyle w:val="ListParagraph"/>
        <w:ind w:left="0"/>
        <w:rPr>
          <w:lang w:eastAsia="x-none"/>
        </w:rPr>
      </w:pPr>
      <w:r>
        <w:rPr>
          <w:lang w:eastAsia="x-none"/>
        </w:rPr>
        <w:t xml:space="preserve">This is expected. </w:t>
      </w:r>
      <w:r w:rsidR="00CA1A0F">
        <w:rPr>
          <w:lang w:eastAsia="x-none"/>
        </w:rPr>
        <w:t xml:space="preserve">The test failed </w:t>
      </w:r>
      <w:r>
        <w:rPr>
          <w:lang w:eastAsia="x-none"/>
        </w:rPr>
        <w:t xml:space="preserve">because </w:t>
      </w:r>
      <w:r w:rsidR="00CA1A0F">
        <w:rPr>
          <w:lang w:eastAsia="x-none"/>
        </w:rPr>
        <w:t xml:space="preserve">the wait period </w:t>
      </w:r>
      <w:r w:rsidR="001E50CD">
        <w:rPr>
          <w:lang w:eastAsia="x-none"/>
        </w:rPr>
        <w:t>was exceeded</w:t>
      </w:r>
      <w:r w:rsidR="00CC4D9C">
        <w:rPr>
          <w:lang w:eastAsia="x-none"/>
        </w:rPr>
        <w:t>.</w:t>
      </w:r>
      <w:r w:rsidR="00CA1A0F">
        <w:rPr>
          <w:lang w:eastAsia="x-none"/>
        </w:rPr>
        <w:t xml:space="preserve">   Edit line 22 in </w:t>
      </w:r>
      <w:proofErr w:type="gramStart"/>
      <w:r w:rsidR="00D114B4" w:rsidRPr="00D114B4">
        <w:rPr>
          <w:i/>
          <w:iCs/>
          <w:lang w:eastAsia="x-none"/>
        </w:rPr>
        <w:t>BawintegrationTest.java,</w:t>
      </w:r>
      <w:r w:rsidR="00D114B4">
        <w:rPr>
          <w:lang w:eastAsia="x-none"/>
        </w:rPr>
        <w:t xml:space="preserve"> and</w:t>
      </w:r>
      <w:proofErr w:type="gramEnd"/>
      <w:r w:rsidR="00CA1A0F">
        <w:rPr>
          <w:lang w:eastAsia="x-none"/>
        </w:rPr>
        <w:t xml:space="preserve"> </w:t>
      </w:r>
      <w:r w:rsidR="00CC4D9C">
        <w:rPr>
          <w:lang w:eastAsia="x-none"/>
        </w:rPr>
        <w:t>increase</w:t>
      </w:r>
      <w:r w:rsidR="00CA1A0F">
        <w:rPr>
          <w:lang w:eastAsia="x-none"/>
        </w:rPr>
        <w:t xml:space="preserve"> the value to 30.</w:t>
      </w:r>
    </w:p>
    <w:p w14:paraId="370FD33B" w14:textId="752747C9" w:rsidR="00CA1A0F" w:rsidRDefault="00CA1A0F" w:rsidP="005349BB">
      <w:pPr>
        <w:pStyle w:val="ListParagraph"/>
        <w:ind w:left="0"/>
        <w:rPr>
          <w:lang w:eastAsia="x-none"/>
        </w:rPr>
      </w:pPr>
    </w:p>
    <w:p w14:paraId="7EF9E38D" w14:textId="1D58C510" w:rsidR="00CA1A0F" w:rsidRDefault="00CA1A0F" w:rsidP="005349BB">
      <w:pPr>
        <w:pStyle w:val="ListParagraph"/>
        <w:ind w:left="0"/>
        <w:rPr>
          <w:lang w:eastAsia="x-none"/>
        </w:rPr>
      </w:pPr>
      <w:r>
        <w:rPr>
          <w:noProof/>
        </w:rPr>
        <w:drawing>
          <wp:inline distT="0" distB="0" distL="0" distR="0" wp14:anchorId="7A9FA85D" wp14:editId="00A1F2D5">
            <wp:extent cx="3209925" cy="2425277"/>
            <wp:effectExtent l="76200" t="76200" r="66675" b="704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11303" cy="2426318"/>
                    </a:xfrm>
                    <a:prstGeom prst="rect">
                      <a:avLst/>
                    </a:prstGeom>
                    <a:effectLst>
                      <a:glow rad="63500">
                        <a:schemeClr val="accent1">
                          <a:satMod val="175000"/>
                          <a:alpha val="40000"/>
                        </a:schemeClr>
                      </a:glow>
                    </a:effectLst>
                  </pic:spPr>
                </pic:pic>
              </a:graphicData>
            </a:graphic>
          </wp:inline>
        </w:drawing>
      </w:r>
    </w:p>
    <w:p w14:paraId="718CC82F" w14:textId="0DE5313C" w:rsidR="00CA1A0F" w:rsidRDefault="00CA1A0F" w:rsidP="005349BB">
      <w:pPr>
        <w:pStyle w:val="ListParagraph"/>
        <w:ind w:left="0"/>
        <w:rPr>
          <w:lang w:eastAsia="x-none"/>
        </w:rPr>
      </w:pPr>
    </w:p>
    <w:p w14:paraId="2C9E8B63" w14:textId="21181632" w:rsidR="00CA1A0F" w:rsidRDefault="00CA1A0F" w:rsidP="005349BB">
      <w:pPr>
        <w:pStyle w:val="ListParagraph"/>
        <w:ind w:left="0"/>
        <w:rPr>
          <w:lang w:eastAsia="x-none"/>
        </w:rPr>
      </w:pPr>
      <w:r>
        <w:rPr>
          <w:lang w:eastAsia="x-none"/>
        </w:rPr>
        <w:t>Re-run the test.  This time</w:t>
      </w:r>
      <w:r w:rsidR="00CC4D9C">
        <w:rPr>
          <w:lang w:eastAsia="x-none"/>
        </w:rPr>
        <w:t>, enter the values requested by the bot within 30 seconds and</w:t>
      </w:r>
      <w:r>
        <w:rPr>
          <w:lang w:eastAsia="x-none"/>
        </w:rPr>
        <w:t xml:space="preserve"> it should pass:</w:t>
      </w:r>
    </w:p>
    <w:p w14:paraId="39A97DEA" w14:textId="365051E6" w:rsidR="00AF6FFA" w:rsidRDefault="00AF6FFA" w:rsidP="005349BB">
      <w:pPr>
        <w:pStyle w:val="ListParagraph"/>
        <w:ind w:left="0"/>
        <w:rPr>
          <w:lang w:eastAsia="x-none"/>
        </w:rPr>
      </w:pPr>
    </w:p>
    <w:p w14:paraId="26630295" w14:textId="2B31F8D4" w:rsidR="0059642A" w:rsidRDefault="00AF6FFA" w:rsidP="00CA1A0F">
      <w:pPr>
        <w:pStyle w:val="ListParagraph"/>
        <w:ind w:left="0"/>
        <w:rPr>
          <w:lang w:eastAsia="x-none"/>
        </w:rPr>
      </w:pPr>
      <w:r>
        <w:rPr>
          <w:noProof/>
        </w:rPr>
        <w:lastRenderedPageBreak/>
        <w:drawing>
          <wp:inline distT="0" distB="0" distL="0" distR="0" wp14:anchorId="1E73BA78" wp14:editId="2DB2C8ED">
            <wp:extent cx="5809662" cy="3571875"/>
            <wp:effectExtent l="76200" t="76200" r="76835" b="666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10860" cy="3572612"/>
                    </a:xfrm>
                    <a:prstGeom prst="rect">
                      <a:avLst/>
                    </a:prstGeom>
                    <a:effectLst>
                      <a:glow rad="63500">
                        <a:schemeClr val="accent1">
                          <a:satMod val="175000"/>
                          <a:alpha val="40000"/>
                        </a:schemeClr>
                      </a:glow>
                    </a:effectLst>
                  </pic:spPr>
                </pic:pic>
              </a:graphicData>
            </a:graphic>
          </wp:inline>
        </w:drawing>
      </w:r>
    </w:p>
    <w:p w14:paraId="0E144F43" w14:textId="50124FFA" w:rsidR="00CA1A0F" w:rsidRDefault="00CA1A0F" w:rsidP="00CA1A0F">
      <w:pPr>
        <w:rPr>
          <w:lang w:eastAsia="x-none"/>
        </w:rPr>
      </w:pPr>
    </w:p>
    <w:p w14:paraId="0BA7E8FB" w14:textId="53933A0C" w:rsidR="00DD7187" w:rsidRDefault="00DD7187" w:rsidP="00CA1A0F">
      <w:r>
        <w:t xml:space="preserve">Can you see any problems testing this bot?   It relies on human input </w:t>
      </w:r>
      <w:r w:rsidR="001E50CD">
        <w:t xml:space="preserve">which fails </w:t>
      </w:r>
      <w:r w:rsidR="00CC4D9C">
        <w:t>if the human is too slow</w:t>
      </w:r>
      <w:r>
        <w:t xml:space="preserve">. Junit is not ideal for </w:t>
      </w:r>
      <w:r w:rsidR="00CC4D9C">
        <w:t>this</w:t>
      </w:r>
      <w:r>
        <w:t xml:space="preserve"> scenario</w:t>
      </w:r>
      <w:r w:rsidR="00CC4D9C">
        <w:t xml:space="preserve">.  It </w:t>
      </w:r>
      <w:r>
        <w:t xml:space="preserve">should be used for testing bots that do not require user input.  </w:t>
      </w:r>
    </w:p>
    <w:p w14:paraId="28172C54" w14:textId="77777777" w:rsidR="00DD7187" w:rsidRDefault="00DD7187" w:rsidP="00CA1A0F"/>
    <w:p w14:paraId="761E8050" w14:textId="16672CA9" w:rsidR="00CA1A0F" w:rsidRDefault="00A63686" w:rsidP="00027FAE">
      <w:r w:rsidRPr="00A63686">
        <w:t xml:space="preserve">Nicely done! </w:t>
      </w:r>
      <w:r w:rsidR="00CA1A0F">
        <w:t>You have tested the RPA API with Junit.</w:t>
      </w:r>
    </w:p>
    <w:p w14:paraId="0F291B3A" w14:textId="37062CA7" w:rsidR="00027FAE" w:rsidRDefault="00027FAE" w:rsidP="00027FAE"/>
    <w:p w14:paraId="02EBDF6F" w14:textId="08A6568B" w:rsidR="00027FAE" w:rsidRDefault="00027FAE" w:rsidP="00027FAE">
      <w:pPr>
        <w:pStyle w:val="Heading2"/>
      </w:pPr>
      <w:bookmarkStart w:id="39" w:name="_Toc109812389"/>
      <w:r>
        <w:t xml:space="preserve">Integrate </w:t>
      </w:r>
      <w:r w:rsidR="002C54EC">
        <w:t>to</w:t>
      </w:r>
      <w:r>
        <w:t xml:space="preserve"> the World!</w:t>
      </w:r>
      <w:bookmarkEnd w:id="39"/>
    </w:p>
    <w:p w14:paraId="7052BD5A" w14:textId="77777777" w:rsidR="00E233E1" w:rsidRPr="00E233E1" w:rsidRDefault="00E233E1" w:rsidP="00E233E1"/>
    <w:p w14:paraId="67CC9935" w14:textId="34F65190" w:rsidR="00FB1710" w:rsidRDefault="00FB1710" w:rsidP="00FB1710">
      <w:pPr>
        <w:rPr>
          <w:rFonts w:eastAsia="Calibri" w:cs="Calibri"/>
          <w:bCs/>
        </w:rPr>
      </w:pPr>
      <w:r>
        <w:t>In this lab you should now be familiar with the RPA Asynchronous API</w:t>
      </w:r>
      <w:r>
        <w:rPr>
          <w:rFonts w:eastAsia="Calibri" w:cs="Calibri"/>
          <w:bCs/>
        </w:rPr>
        <w:t xml:space="preserve">.  </w:t>
      </w:r>
      <w:r w:rsidR="000A6114">
        <w:rPr>
          <w:rFonts w:eastAsia="Calibri" w:cs="Calibri"/>
          <w:bCs/>
        </w:rPr>
        <w:t>You</w:t>
      </w:r>
      <w:r>
        <w:rPr>
          <w:rFonts w:eastAsia="Calibri" w:cs="Calibri"/>
          <w:bCs/>
        </w:rPr>
        <w:t xml:space="preserve"> call</w:t>
      </w:r>
      <w:r>
        <w:rPr>
          <w:rFonts w:eastAsia="Calibri" w:cs="Calibri"/>
          <w:bCs/>
        </w:rPr>
        <w:t>ed</w:t>
      </w:r>
      <w:r>
        <w:rPr>
          <w:rFonts w:eastAsia="Calibri" w:cs="Calibri"/>
          <w:bCs/>
        </w:rPr>
        <w:t xml:space="preserve"> it using </w:t>
      </w:r>
      <w:r w:rsidR="00981FFF">
        <w:rPr>
          <w:rFonts w:eastAsia="Calibri" w:cs="Calibri"/>
          <w:bCs/>
        </w:rPr>
        <w:t>PowerShell</w:t>
      </w:r>
      <w:r w:rsidR="00DE0281">
        <w:rPr>
          <w:rFonts w:eastAsia="Calibri" w:cs="Calibri"/>
          <w:bCs/>
        </w:rPr>
        <w:t>, C</w:t>
      </w:r>
      <w:r>
        <w:rPr>
          <w:rFonts w:eastAsia="Calibri" w:cs="Calibri"/>
          <w:bCs/>
        </w:rPr>
        <w:t>url</w:t>
      </w:r>
      <w:r w:rsidR="00DE0281">
        <w:rPr>
          <w:rFonts w:eastAsia="Calibri" w:cs="Calibri"/>
          <w:bCs/>
        </w:rPr>
        <w:t xml:space="preserve"> and SoapUI</w:t>
      </w:r>
      <w:r>
        <w:rPr>
          <w:rFonts w:eastAsia="Calibri" w:cs="Calibri"/>
          <w:bCs/>
        </w:rPr>
        <w:t xml:space="preserve">.  </w:t>
      </w:r>
      <w:r w:rsidR="000A6114">
        <w:rPr>
          <w:rFonts w:eastAsia="Calibri" w:cs="Calibri"/>
          <w:bCs/>
        </w:rPr>
        <w:t>You</w:t>
      </w:r>
      <w:r>
        <w:rPr>
          <w:rFonts w:eastAsia="Calibri" w:cs="Calibri"/>
          <w:bCs/>
        </w:rPr>
        <w:t xml:space="preserve"> then generated </w:t>
      </w:r>
      <w:r>
        <w:rPr>
          <w:rFonts w:eastAsia="Calibri" w:cs="Calibri"/>
          <w:bCs/>
        </w:rPr>
        <w:t xml:space="preserve">an </w:t>
      </w:r>
      <w:proofErr w:type="spellStart"/>
      <w:r w:rsidRPr="00B9313E">
        <w:rPr>
          <w:rFonts w:eastAsia="Calibri" w:cs="Calibri"/>
          <w:bCs/>
        </w:rPr>
        <w:t>OpenApi</w:t>
      </w:r>
      <w:proofErr w:type="spellEnd"/>
      <w:r>
        <w:rPr>
          <w:rFonts w:eastAsia="Calibri" w:cs="Calibri"/>
          <w:bCs/>
        </w:rPr>
        <w:t xml:space="preserve"> specification to make </w:t>
      </w:r>
      <w:r w:rsidR="00DE0281">
        <w:rPr>
          <w:rFonts w:eastAsia="Calibri" w:cs="Calibri"/>
          <w:bCs/>
        </w:rPr>
        <w:t>your API</w:t>
      </w:r>
      <w:r>
        <w:rPr>
          <w:rFonts w:eastAsia="Calibri" w:cs="Calibri"/>
          <w:bCs/>
        </w:rPr>
        <w:t xml:space="preserve"> </w:t>
      </w:r>
      <w:r w:rsidR="00DE0281">
        <w:rPr>
          <w:rFonts w:eastAsia="Calibri" w:cs="Calibri"/>
          <w:bCs/>
        </w:rPr>
        <w:t>ready</w:t>
      </w:r>
      <w:r>
        <w:rPr>
          <w:rFonts w:eastAsia="Calibri" w:cs="Calibri"/>
          <w:bCs/>
        </w:rPr>
        <w:t xml:space="preserve"> to plug into modern applications.  Finally, </w:t>
      </w:r>
      <w:r w:rsidR="000A6114">
        <w:rPr>
          <w:rFonts w:eastAsia="Calibri" w:cs="Calibri"/>
          <w:bCs/>
        </w:rPr>
        <w:t>you</w:t>
      </w:r>
      <w:r>
        <w:rPr>
          <w:rFonts w:eastAsia="Calibri" w:cs="Calibri"/>
          <w:bCs/>
        </w:rPr>
        <w:t xml:space="preserve"> test</w:t>
      </w:r>
      <w:r>
        <w:rPr>
          <w:rFonts w:eastAsia="Calibri" w:cs="Calibri"/>
          <w:bCs/>
        </w:rPr>
        <w:t>ed</w:t>
      </w:r>
      <w:r>
        <w:rPr>
          <w:rFonts w:eastAsia="Calibri" w:cs="Calibri"/>
          <w:bCs/>
        </w:rPr>
        <w:t xml:space="preserve"> the API using Junit.</w:t>
      </w:r>
    </w:p>
    <w:p w14:paraId="26BAF483" w14:textId="2F1E7FDD" w:rsidR="00027FAE" w:rsidRDefault="00027FAE" w:rsidP="00027FAE"/>
    <w:p w14:paraId="0E586785" w14:textId="2EA2A68A" w:rsidR="00027FAE" w:rsidRDefault="00027FAE" w:rsidP="00027FAE">
      <w:r>
        <w:t xml:space="preserve">Now that you have completed </w:t>
      </w:r>
      <w:r w:rsidR="00FB1710">
        <w:t>this</w:t>
      </w:r>
      <w:r>
        <w:t xml:space="preserve"> lab, you can start creating your own bot integration.  The generator provided in </w:t>
      </w:r>
      <w:r w:rsidR="00FB1710">
        <w:t>the</w:t>
      </w:r>
      <w:r>
        <w:t xml:space="preserve"> lab </w:t>
      </w:r>
      <w:r w:rsidR="00DE0281">
        <w:t>should help your create APIs for any</w:t>
      </w:r>
      <w:r w:rsidR="000E09FE">
        <w:t xml:space="preserve"> bot</w:t>
      </w:r>
      <w:r>
        <w:t>.  Give it a try and integrate your bots to the rest of the world!</w:t>
      </w:r>
    </w:p>
    <w:p w14:paraId="30EC1C10" w14:textId="77777777" w:rsidR="00027FAE" w:rsidRDefault="00027FAE" w:rsidP="00027FAE"/>
    <w:p w14:paraId="501D6B3E" w14:textId="34551EA3" w:rsidR="00027FAE" w:rsidRDefault="00027FAE" w:rsidP="00027FAE">
      <w:r>
        <w:t>If you have feedback</w:t>
      </w:r>
      <w:r w:rsidR="000E09FE">
        <w:t>,</w:t>
      </w:r>
      <w:r>
        <w:t xml:space="preserve"> please contact:</w:t>
      </w:r>
    </w:p>
    <w:p w14:paraId="6FC27BF5" w14:textId="131A635D" w:rsidR="00027FAE" w:rsidRDefault="00027FAE" w:rsidP="00027FAE"/>
    <w:p w14:paraId="766295E9" w14:textId="45F669C2" w:rsidR="00027FAE" w:rsidRDefault="00027FAE" w:rsidP="00027FAE">
      <w:hyperlink r:id="rId81" w:history="1">
        <w:r w:rsidRPr="00285EA0">
          <w:rPr>
            <w:rStyle w:val="Hyperlink"/>
          </w:rPr>
          <w:t>ncrowther@uk.ibm.com</w:t>
        </w:r>
      </w:hyperlink>
    </w:p>
    <w:p w14:paraId="7DA11504" w14:textId="77777777" w:rsidR="00027FAE" w:rsidRDefault="00027FAE" w:rsidP="00027FAE"/>
    <w:p w14:paraId="3FC0F72C" w14:textId="77777777" w:rsidR="00027FAE" w:rsidRDefault="00027FAE" w:rsidP="00027FAE">
      <w:pPr>
        <w:rPr>
          <w:sz w:val="28"/>
          <w:szCs w:val="28"/>
          <w:lang w:eastAsia="x-none"/>
        </w:rPr>
      </w:pPr>
    </w:p>
    <w:p w14:paraId="7B417C46" w14:textId="03F2BD10" w:rsidR="00CA1A0F" w:rsidRDefault="00CA1A0F" w:rsidP="00A63686">
      <w:pPr>
        <w:pStyle w:val="ListParagraph"/>
        <w:ind w:left="360"/>
        <w:jc w:val="center"/>
        <w:rPr>
          <w:sz w:val="28"/>
          <w:szCs w:val="28"/>
          <w:lang w:eastAsia="x-none"/>
        </w:rPr>
      </w:pPr>
    </w:p>
    <w:p w14:paraId="124BCCA2" w14:textId="43931307" w:rsidR="00027FAE" w:rsidRDefault="00027FAE" w:rsidP="00A63686">
      <w:pPr>
        <w:pStyle w:val="ListParagraph"/>
        <w:ind w:left="360"/>
        <w:jc w:val="center"/>
        <w:rPr>
          <w:sz w:val="28"/>
          <w:szCs w:val="28"/>
          <w:lang w:eastAsia="x-none"/>
        </w:rPr>
      </w:pPr>
    </w:p>
    <w:p w14:paraId="7C4DD792" w14:textId="77777777" w:rsidR="00027FAE" w:rsidRDefault="00027FAE" w:rsidP="00A63686">
      <w:pPr>
        <w:pStyle w:val="ListParagraph"/>
        <w:ind w:left="360"/>
        <w:jc w:val="center"/>
        <w:rPr>
          <w:sz w:val="28"/>
          <w:szCs w:val="28"/>
          <w:lang w:eastAsia="x-none"/>
        </w:rPr>
      </w:pPr>
    </w:p>
    <w:p w14:paraId="16494641" w14:textId="57B92DCA" w:rsidR="00A63686" w:rsidRPr="00A63686" w:rsidRDefault="00A63686" w:rsidP="00A63686">
      <w:pPr>
        <w:pStyle w:val="ListParagraph"/>
        <w:ind w:left="360"/>
        <w:jc w:val="center"/>
        <w:rPr>
          <w:sz w:val="28"/>
          <w:szCs w:val="28"/>
          <w:lang w:eastAsia="x-none"/>
        </w:rPr>
      </w:pPr>
      <w:r w:rsidRPr="00A63686">
        <w:rPr>
          <w:sz w:val="28"/>
          <w:szCs w:val="28"/>
          <w:lang w:eastAsia="x-none"/>
        </w:rPr>
        <w:lastRenderedPageBreak/>
        <w:t>This concludes the lab.</w:t>
      </w:r>
    </w:p>
    <w:sectPr w:rsidR="00A63686" w:rsidRPr="00A63686" w:rsidSect="00472111">
      <w:headerReference w:type="default" r:id="rId82"/>
      <w:footerReference w:type="even" r:id="rId83"/>
      <w:footerReference w:type="default" r:id="rId84"/>
      <w:headerReference w:type="first" r:id="rId85"/>
      <w:footerReference w:type="first" r:id="rId86"/>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B1890C" w14:textId="77777777" w:rsidR="00931BD7" w:rsidRDefault="00931BD7">
      <w:r>
        <w:separator/>
      </w:r>
    </w:p>
    <w:p w14:paraId="2FE35745" w14:textId="77777777" w:rsidR="00931BD7" w:rsidRDefault="00931BD7"/>
  </w:endnote>
  <w:endnote w:type="continuationSeparator" w:id="0">
    <w:p w14:paraId="3A6B5800" w14:textId="77777777" w:rsidR="00931BD7" w:rsidRDefault="00931BD7">
      <w:r>
        <w:continuationSeparator/>
      </w:r>
    </w:p>
    <w:p w14:paraId="431BD5A9" w14:textId="77777777" w:rsidR="00931BD7" w:rsidRDefault="00931BD7"/>
  </w:endnote>
  <w:endnote w:type="continuationNotice" w:id="1">
    <w:p w14:paraId="4B08221B" w14:textId="77777777" w:rsidR="00931BD7" w:rsidRDefault="00931BD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BM Plex Sans">
    <w:panose1 w:val="020B0503050203000203"/>
    <w:charset w:val="00"/>
    <w:family w:val="swiss"/>
    <w:pitch w:val="variable"/>
    <w:sig w:usb0="A00002EF" w:usb1="5000207B" w:usb2="00000000" w:usb3="00000000" w:csb0="0000019F" w:csb1="00000000"/>
    <w:embedRegular r:id="rId1" w:fontKey="{7D5D55B9-A3E7-4CE0-A158-6DEA83227F7B}"/>
    <w:embedBold r:id="rId2" w:fontKey="{915ECF18-04A0-42E0-8893-80535F921C9D}"/>
    <w:embedItalic r:id="rId3" w:fontKey="{5A439602-5889-4F6C-9D05-5EC1B03D14EF}"/>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4" w:fontKey="{F89C7AE3-3979-4094-9556-2BB61E34AD6D}"/>
  </w:font>
  <w:font w:name="Calibri">
    <w:panose1 w:val="020F0502020204030204"/>
    <w:charset w:val="00"/>
    <w:family w:val="swiss"/>
    <w:pitch w:val="variable"/>
    <w:sig w:usb0="E4002EFF" w:usb1="C000247B" w:usb2="00000009" w:usb3="00000000" w:csb0="000001FF" w:csb1="00000000"/>
    <w:embedRegular r:id="rId5" w:fontKey="{0E82A1CF-3B7F-4080-B149-057A55F2B5BE}"/>
    <w:embedBold r:id="rId6" w:fontKey="{C761F060-4DCE-4195-9BC6-05FAE2291150}"/>
    <w:embedItalic r:id="rId7" w:fontKey="{D4D08016-8676-45BC-B4B8-18BEC582C1C2}"/>
    <w:embedBoldItalic r:id="rId8" w:fontKey="{ADB3CE94-394F-4D41-9029-D7BBABE7E8F1}"/>
  </w:font>
  <w:font w:name="Cambria">
    <w:panose1 w:val="02040503050406030204"/>
    <w:charset w:val="00"/>
    <w:family w:val="roman"/>
    <w:pitch w:val="variable"/>
    <w:sig w:usb0="E00006FF" w:usb1="420024FF" w:usb2="02000000" w:usb3="00000000" w:csb0="0000019F" w:csb1="00000000"/>
    <w:embedBold r:id="rId9" w:fontKey="{8E4E753C-4214-4FF0-B5D8-A0F7263FC93F}"/>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embedRegular r:id="rId10" w:fontKey="{702A3EDE-0783-4E2E-BDA4-74BF04EBD695}"/>
    <w:embedBold r:id="rId11" w:fontKey="{C4C88CDE-03E3-414E-A319-C8F30C9D5A5B}"/>
  </w:font>
  <w:font w:name="IBM Plex Sans Medium">
    <w:panose1 w:val="020B0603050203000203"/>
    <w:charset w:val="00"/>
    <w:family w:val="swiss"/>
    <w:pitch w:val="variable"/>
    <w:sig w:usb0="A00002EF" w:usb1="5000207B" w:usb2="00000000" w:usb3="00000000" w:csb0="0000019F" w:csb1="00000000"/>
    <w:embedBold r:id="rId12" w:fontKey="{E3A96471-B356-4D56-BD0C-B24A989A4511}"/>
  </w:font>
  <w:font w:name="IBM Plex Sans SemiBold">
    <w:panose1 w:val="020B0703050203000203"/>
    <w:charset w:val="00"/>
    <w:family w:val="swiss"/>
    <w:pitch w:val="variable"/>
    <w:sig w:usb0="A00002EF" w:usb1="5000207B" w:usb2="00000000" w:usb3="00000000" w:csb0="0000019F" w:csb1="00000000"/>
    <w:embedBold r:id="rId13" w:fontKey="{290F58E5-BD7F-4E4F-B148-A7535F04132D}"/>
  </w:font>
  <w:font w:name="IBM Plex Sans Light">
    <w:panose1 w:val="020B0403050203000203"/>
    <w:charset w:val="00"/>
    <w:family w:val="swiss"/>
    <w:pitch w:val="variable"/>
    <w:sig w:usb0="A00002EF" w:usb1="5000207B" w:usb2="00000000" w:usb3="00000000" w:csb0="0000019F" w:csb1="00000000"/>
    <w:embedRegular r:id="rId14" w:fontKey="{427D1F70-4727-457E-A011-F781360C3AE2}"/>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embedRegular r:id="rId15" w:fontKey="{B98BA697-BB33-4B8A-B8D3-3BD29BAC57C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5529302"/>
      <w:docPartObj>
        <w:docPartGallery w:val="Page Numbers (Bottom of Page)"/>
        <w:docPartUnique/>
      </w:docPartObj>
    </w:sdtPr>
    <w:sdtEndPr>
      <w:rPr>
        <w:rStyle w:val="PageNumber"/>
      </w:rPr>
    </w:sdtEndPr>
    <w:sdtContent>
      <w:p w14:paraId="6E79A5D1" w14:textId="34E4C3BC" w:rsidR="00EB6533" w:rsidRDefault="00EB6533"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5F8B8E" w14:textId="77777777" w:rsidR="00EB6533" w:rsidRDefault="00EB6533" w:rsidP="00A171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4503357"/>
      <w:docPartObj>
        <w:docPartGallery w:val="Page Numbers (Bottom of Page)"/>
        <w:docPartUnique/>
      </w:docPartObj>
    </w:sdtPr>
    <w:sdtEndPr>
      <w:rPr>
        <w:rStyle w:val="PageNumber"/>
      </w:rPr>
    </w:sdtEndPr>
    <w:sdtContent>
      <w:p w14:paraId="1036F796" w14:textId="43C2C1F9" w:rsidR="00EB6533" w:rsidRDefault="00EB6533"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52B868" w14:textId="5F924ECB" w:rsidR="00EB6533" w:rsidRPr="00472111" w:rsidRDefault="00EB6533" w:rsidP="00A1714B">
    <w:pPr>
      <w:pStyle w:val="Footer"/>
      <w:tabs>
        <w:tab w:val="left" w:pos="8640"/>
      </w:tabs>
      <w:ind w:right="360"/>
      <w:rPr>
        <w:color w:val="000000" w:themeColor="text1"/>
        <w:sz w:val="24"/>
      </w:rPr>
    </w:pP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1E4BCF8C" wp14:editId="5D65F557">
          <wp:extent cx="513922" cy="207645"/>
          <wp:effectExtent l="0" t="0" r="0" b="0"/>
          <wp:docPr id="40" name="Picture 4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BE9E7" w14:textId="5085EAFC" w:rsidR="00EB6533" w:rsidRPr="00472111" w:rsidRDefault="00EB6533" w:rsidP="00A5159C">
    <w:pPr>
      <w:pStyle w:val="Footer"/>
      <w:tabs>
        <w:tab w:val="clear" w:pos="8640"/>
        <w:tab w:val="left" w:pos="8730"/>
      </w:tabs>
      <w:rPr>
        <w:color w:val="000000" w:themeColor="text1"/>
        <w:sz w:val="24"/>
      </w:rPr>
    </w:pPr>
    <w:r w:rsidRPr="000458F6">
      <w:rPr>
        <w:color w:val="000000" w:themeColor="text1"/>
        <w:sz w:val="24"/>
      </w:rPr>
      <w:t>IBM Fast Start 202</w:t>
    </w:r>
    <w:r>
      <w:rPr>
        <w:color w:val="000000" w:themeColor="text1"/>
        <w:sz w:val="24"/>
      </w:rPr>
      <w:t>1</w:t>
    </w: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7475670D" wp14:editId="56FF64AB">
          <wp:extent cx="513922" cy="207645"/>
          <wp:effectExtent l="0" t="0" r="0"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E239CA" w14:textId="77777777" w:rsidR="00931BD7" w:rsidRDefault="00931BD7">
      <w:r>
        <w:separator/>
      </w:r>
    </w:p>
    <w:p w14:paraId="6FCFCA54" w14:textId="77777777" w:rsidR="00931BD7" w:rsidRDefault="00931BD7"/>
  </w:footnote>
  <w:footnote w:type="continuationSeparator" w:id="0">
    <w:p w14:paraId="26E8A936" w14:textId="77777777" w:rsidR="00931BD7" w:rsidRDefault="00931BD7">
      <w:r>
        <w:continuationSeparator/>
      </w:r>
    </w:p>
    <w:p w14:paraId="46B04DB1" w14:textId="77777777" w:rsidR="00931BD7" w:rsidRDefault="00931BD7"/>
  </w:footnote>
  <w:footnote w:type="continuationNotice" w:id="1">
    <w:p w14:paraId="6A396A87" w14:textId="77777777" w:rsidR="00931BD7" w:rsidRDefault="00931BD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D436" w14:textId="665E1766" w:rsidR="00EB6533" w:rsidRDefault="00EB6533" w:rsidP="00DB34CA">
    <w:pPr>
      <w:jc w:val="center"/>
    </w:pPr>
    <w:r>
      <w:rPr>
        <w:rFonts w:ascii="IBM Plex Sans Light" w:hAnsi="IBM Plex Sans Light"/>
        <w:noProof/>
      </w:rPr>
      <w:drawing>
        <wp:anchor distT="0" distB="0" distL="114300" distR="114300" simplePos="0" relativeHeight="251658240" behindDoc="0" locked="0" layoutInCell="1" allowOverlap="1" wp14:anchorId="54F8688B" wp14:editId="31361323">
          <wp:simplePos x="0" y="0"/>
          <wp:positionH relativeFrom="column">
            <wp:posOffset>2900045</wp:posOffset>
          </wp:positionH>
          <wp:positionV relativeFrom="paragraph">
            <wp:posOffset>-369570</wp:posOffset>
          </wp:positionV>
          <wp:extent cx="369570" cy="36957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
                  <a:stretch>
                    <a:fillRect/>
                  </a:stretch>
                </pic:blipFill>
                <pic:spPr>
                  <a:xfrm>
                    <a:off x="0" y="0"/>
                    <a:ext cx="369570" cy="369570"/>
                  </a:xfrm>
                  <a:prstGeom prst="rect">
                    <a:avLst/>
                  </a:prstGeom>
                </pic:spPr>
              </pic:pic>
            </a:graphicData>
          </a:graphic>
          <wp14:sizeRelH relativeFrom="page">
            <wp14:pctWidth>0</wp14:pctWidth>
          </wp14:sizeRelH>
          <wp14:sizeRelV relativeFrom="page">
            <wp14:pctHeight>0</wp14:pctHeight>
          </wp14:sizeRelV>
        </wp:anchor>
      </w:drawing>
    </w:r>
    <w:r>
      <w:rPr>
        <w:rFonts w:ascii="IBM Plex Sans Light" w:hAnsi="IBM Plex Sans Light"/>
        <w:noProof/>
      </w:rPr>
      <mc:AlternateContent>
        <mc:Choice Requires="wps">
          <w:drawing>
            <wp:anchor distT="0" distB="0" distL="114300" distR="114300" simplePos="0" relativeHeight="251657215" behindDoc="1" locked="0" layoutInCell="1" allowOverlap="1" wp14:anchorId="62295B85" wp14:editId="37207E8B">
              <wp:simplePos x="0" y="0"/>
              <wp:positionH relativeFrom="column">
                <wp:posOffset>-760095</wp:posOffset>
              </wp:positionH>
              <wp:positionV relativeFrom="paragraph">
                <wp:posOffset>-448116</wp:posOffset>
              </wp:positionV>
              <wp:extent cx="7692390" cy="503555"/>
              <wp:effectExtent l="0" t="0" r="3810" b="4445"/>
              <wp:wrapNone/>
              <wp:docPr id="39" name="Rectangle 39"/>
              <wp:cNvGraphicFramePr/>
              <a:graphic xmlns:a="http://schemas.openxmlformats.org/drawingml/2006/main">
                <a:graphicData uri="http://schemas.microsoft.com/office/word/2010/wordprocessingShape">
                  <wps:wsp>
                    <wps:cNvSpPr/>
                    <wps:spPr>
                      <a:xfrm>
                        <a:off x="0" y="0"/>
                        <a:ext cx="7692390" cy="503555"/>
                      </a:xfrm>
                      <a:prstGeom prst="rect">
                        <a:avLst/>
                      </a:prstGeom>
                      <a:solidFill>
                        <a:srgbClr val="26262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2B21CB" id="Rectangle 39" o:spid="_x0000_s1026" style="position:absolute;margin-left:-59.85pt;margin-top:-35.3pt;width:605.7pt;height:39.6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" fillcolor="#262626" stroked="f" strokeweight="1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A110" w14:textId="529341BA" w:rsidR="00EB6533" w:rsidRDefault="00EB6533" w:rsidP="00DB34C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4AB37F8"/>
    <w:multiLevelType w:val="multilevel"/>
    <w:tmpl w:val="C7267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9B7C76"/>
    <w:multiLevelType w:val="hybridMultilevel"/>
    <w:tmpl w:val="03C4E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674A75"/>
    <w:multiLevelType w:val="hybridMultilevel"/>
    <w:tmpl w:val="4AFE541E"/>
    <w:lvl w:ilvl="0" w:tplc="7ED29D84">
      <w:start w:val="1"/>
      <w:numFmt w:val="decimal"/>
      <w:lvlText w:val="%1."/>
      <w:lvlJc w:val="left"/>
      <w:pPr>
        <w:ind w:left="720" w:hanging="360"/>
      </w:pPr>
      <w:rPr>
        <w:rFonts w:ascii="IBM Plex Sans" w:hAnsi="IBM Plex San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CB3A3F"/>
    <w:multiLevelType w:val="hybridMultilevel"/>
    <w:tmpl w:val="8092C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6F44329"/>
    <w:multiLevelType w:val="hybridMultilevel"/>
    <w:tmpl w:val="A2948A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627A0F"/>
    <w:multiLevelType w:val="hybridMultilevel"/>
    <w:tmpl w:val="6DDAD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1AE50A1"/>
    <w:multiLevelType w:val="hybridMultilevel"/>
    <w:tmpl w:val="FA1828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2D744C4"/>
    <w:multiLevelType w:val="hybridMultilevel"/>
    <w:tmpl w:val="A6407E2E"/>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9" w15:restartNumberingAfterBreak="0">
    <w:nsid w:val="23330379"/>
    <w:multiLevelType w:val="hybridMultilevel"/>
    <w:tmpl w:val="F09058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605FB8"/>
    <w:multiLevelType w:val="hybridMultilevel"/>
    <w:tmpl w:val="02DE52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CC37363"/>
    <w:multiLevelType w:val="hybridMultilevel"/>
    <w:tmpl w:val="DD14EAF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5AD65FC"/>
    <w:multiLevelType w:val="hybridMultilevel"/>
    <w:tmpl w:val="76F634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BFD0E20"/>
    <w:multiLevelType w:val="hybridMultilevel"/>
    <w:tmpl w:val="9E22F88E"/>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C595FA4"/>
    <w:multiLevelType w:val="hybridMultilevel"/>
    <w:tmpl w:val="BC6AE2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C914508"/>
    <w:multiLevelType w:val="hybridMultilevel"/>
    <w:tmpl w:val="E16231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324CB4"/>
    <w:multiLevelType w:val="hybridMultilevel"/>
    <w:tmpl w:val="BD7828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23A68AB"/>
    <w:multiLevelType w:val="hybridMultilevel"/>
    <w:tmpl w:val="697E5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7FB3338"/>
    <w:multiLevelType w:val="hybridMultilevel"/>
    <w:tmpl w:val="685C2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AE74DBE"/>
    <w:multiLevelType w:val="hybridMultilevel"/>
    <w:tmpl w:val="6C1851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BD323C6"/>
    <w:multiLevelType w:val="hybridMultilevel"/>
    <w:tmpl w:val="56821F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E8A537B"/>
    <w:multiLevelType w:val="multilevel"/>
    <w:tmpl w:val="AAF8622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 w15:restartNumberingAfterBreak="0">
    <w:nsid w:val="5938057D"/>
    <w:multiLevelType w:val="hybridMultilevel"/>
    <w:tmpl w:val="871226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FD41E2A"/>
    <w:multiLevelType w:val="hybridMultilevel"/>
    <w:tmpl w:val="F04881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2D9796D"/>
    <w:multiLevelType w:val="hybridMultilevel"/>
    <w:tmpl w:val="A3B4C6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A28570C"/>
    <w:multiLevelType w:val="hybridMultilevel"/>
    <w:tmpl w:val="5FE41C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BE75305"/>
    <w:multiLevelType w:val="hybridMultilevel"/>
    <w:tmpl w:val="818EC6F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8"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9" w15:restartNumberingAfterBreak="0">
    <w:nsid w:val="71773B78"/>
    <w:multiLevelType w:val="hybridMultilevel"/>
    <w:tmpl w:val="3ECEE2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7DA28A5"/>
    <w:multiLevelType w:val="hybridMultilevel"/>
    <w:tmpl w:val="197ADC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AFD1C1D"/>
    <w:multiLevelType w:val="multilevel"/>
    <w:tmpl w:val="1B6C4AB8"/>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abstractNum w:abstractNumId="32" w15:restartNumberingAfterBreak="0">
    <w:nsid w:val="7E682DFB"/>
    <w:multiLevelType w:val="hybridMultilevel"/>
    <w:tmpl w:val="67906B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1"/>
  </w:num>
  <w:num w:numId="2">
    <w:abstractNumId w:val="28"/>
  </w:num>
  <w:num w:numId="3">
    <w:abstractNumId w:val="16"/>
  </w:num>
  <w:num w:numId="4">
    <w:abstractNumId w:val="3"/>
  </w:num>
  <w:num w:numId="5">
    <w:abstractNumId w:val="26"/>
  </w:num>
  <w:num w:numId="6">
    <w:abstractNumId w:val="21"/>
  </w:num>
  <w:num w:numId="7">
    <w:abstractNumId w:val="12"/>
  </w:num>
  <w:num w:numId="8">
    <w:abstractNumId w:val="23"/>
  </w:num>
  <w:num w:numId="9">
    <w:abstractNumId w:val="13"/>
  </w:num>
  <w:num w:numId="10">
    <w:abstractNumId w:val="20"/>
  </w:num>
  <w:num w:numId="11">
    <w:abstractNumId w:val="30"/>
  </w:num>
  <w:num w:numId="12">
    <w:abstractNumId w:val="27"/>
  </w:num>
  <w:num w:numId="13">
    <w:abstractNumId w:val="8"/>
  </w:num>
  <w:num w:numId="14">
    <w:abstractNumId w:val="4"/>
  </w:num>
  <w:num w:numId="15">
    <w:abstractNumId w:val="18"/>
  </w:num>
  <w:num w:numId="16">
    <w:abstractNumId w:val="7"/>
  </w:num>
  <w:num w:numId="17">
    <w:abstractNumId w:val="2"/>
  </w:num>
  <w:num w:numId="18">
    <w:abstractNumId w:val="24"/>
  </w:num>
  <w:num w:numId="19">
    <w:abstractNumId w:val="11"/>
  </w:num>
  <w:num w:numId="20">
    <w:abstractNumId w:val="9"/>
  </w:num>
  <w:num w:numId="21">
    <w:abstractNumId w:val="29"/>
  </w:num>
  <w:num w:numId="22">
    <w:abstractNumId w:val="5"/>
  </w:num>
  <w:num w:numId="23">
    <w:abstractNumId w:val="14"/>
  </w:num>
  <w:num w:numId="24">
    <w:abstractNumId w:val="10"/>
  </w:num>
  <w:num w:numId="25">
    <w:abstractNumId w:val="6"/>
  </w:num>
  <w:num w:numId="26">
    <w:abstractNumId w:val="1"/>
  </w:num>
  <w:num w:numId="27">
    <w:abstractNumId w:val="17"/>
  </w:num>
  <w:num w:numId="28">
    <w:abstractNumId w:val="15"/>
  </w:num>
  <w:num w:numId="29">
    <w:abstractNumId w:val="25"/>
  </w:num>
  <w:num w:numId="30">
    <w:abstractNumId w:val="22"/>
  </w:num>
  <w:num w:numId="31">
    <w:abstractNumId w:val="19"/>
  </w:num>
  <w:num w:numId="32">
    <w:abstractNumId w:val="3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ctiveWritingStyle w:appName="MSWord" w:lang="en-GB" w:vendorID="64" w:dllVersion="4096" w:nlCheck="1" w:checkStyle="0"/>
  <w:activeWritingStyle w:appName="MSWord" w:lang="en-US" w:vendorID="64" w:dllVersion="4096" w:nlCheck="1" w:checkStyle="0"/>
  <w:activeWritingStyle w:appName="MSWord" w:lang="en-US" w:vendorID="64" w:dllVersion="0" w:nlCheck="1" w:checkStyle="0"/>
  <w:activeWritingStyle w:appName="MSWord" w:lang="pt-PT" w:vendorID="64" w:dllVersion="4096" w:nlCheck="1" w:checkStyle="0"/>
  <w:activeWritingStyle w:appName="MSWord" w:lang="fi-FI" w:vendorID="64" w:dllVersion="4096" w:nlCheck="1" w:checkStyle="0"/>
  <w:activeWritingStyle w:appName="MSWord" w:lang="en-GB"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rawingGridVerticalSpacing w:val="187"/>
  <w:displayHorizontalDrawingGridEvery w:val="2"/>
  <w:noPunctuationKerning/>
  <w:characterSpacingControl w:val="doNotCompress"/>
  <w:hdrShapeDefaults>
    <o:shapedefaults v:ext="edit" spidmax="2049" strokecolor="#974706">
      <v:stroke endarrow="open" endarrowwidth="narrow" endarrowlength="short" color="#974706" weight="2pt"/>
      <v:shadow on="t" opacity="24903f" origin=",.5" offset="0,.55556mm"/>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C94"/>
    <w:rsid w:val="0000048D"/>
    <w:rsid w:val="00000531"/>
    <w:rsid w:val="00000862"/>
    <w:rsid w:val="000010D3"/>
    <w:rsid w:val="0000124A"/>
    <w:rsid w:val="000017A8"/>
    <w:rsid w:val="000017F3"/>
    <w:rsid w:val="00001E35"/>
    <w:rsid w:val="000026AF"/>
    <w:rsid w:val="000030C4"/>
    <w:rsid w:val="000036EE"/>
    <w:rsid w:val="00004DD0"/>
    <w:rsid w:val="00005847"/>
    <w:rsid w:val="00005DD0"/>
    <w:rsid w:val="00005F9B"/>
    <w:rsid w:val="0000645F"/>
    <w:rsid w:val="00006601"/>
    <w:rsid w:val="00006F7B"/>
    <w:rsid w:val="000106CD"/>
    <w:rsid w:val="0001072D"/>
    <w:rsid w:val="00010C25"/>
    <w:rsid w:val="0001104C"/>
    <w:rsid w:val="000112B6"/>
    <w:rsid w:val="0001133E"/>
    <w:rsid w:val="00011498"/>
    <w:rsid w:val="00011538"/>
    <w:rsid w:val="00011870"/>
    <w:rsid w:val="0001199F"/>
    <w:rsid w:val="0001275B"/>
    <w:rsid w:val="0001275F"/>
    <w:rsid w:val="00012B70"/>
    <w:rsid w:val="0001307C"/>
    <w:rsid w:val="0001389A"/>
    <w:rsid w:val="00013D60"/>
    <w:rsid w:val="00013D82"/>
    <w:rsid w:val="00013EBA"/>
    <w:rsid w:val="00013EC7"/>
    <w:rsid w:val="0001403B"/>
    <w:rsid w:val="00014253"/>
    <w:rsid w:val="00014510"/>
    <w:rsid w:val="000145DA"/>
    <w:rsid w:val="00015FF4"/>
    <w:rsid w:val="000165B0"/>
    <w:rsid w:val="0001664D"/>
    <w:rsid w:val="0001703B"/>
    <w:rsid w:val="00017471"/>
    <w:rsid w:val="000177F5"/>
    <w:rsid w:val="00017F2A"/>
    <w:rsid w:val="00017F30"/>
    <w:rsid w:val="00021A0D"/>
    <w:rsid w:val="00021BB3"/>
    <w:rsid w:val="00023095"/>
    <w:rsid w:val="0002371E"/>
    <w:rsid w:val="00023B83"/>
    <w:rsid w:val="00023C31"/>
    <w:rsid w:val="00023DA3"/>
    <w:rsid w:val="00023FB4"/>
    <w:rsid w:val="00024115"/>
    <w:rsid w:val="00024C34"/>
    <w:rsid w:val="00025586"/>
    <w:rsid w:val="00025927"/>
    <w:rsid w:val="00025EE1"/>
    <w:rsid w:val="00026017"/>
    <w:rsid w:val="000266B0"/>
    <w:rsid w:val="00026F6D"/>
    <w:rsid w:val="00027008"/>
    <w:rsid w:val="0002712A"/>
    <w:rsid w:val="00027452"/>
    <w:rsid w:val="000279F8"/>
    <w:rsid w:val="00027AE1"/>
    <w:rsid w:val="00027FAE"/>
    <w:rsid w:val="00030294"/>
    <w:rsid w:val="000303E0"/>
    <w:rsid w:val="0003045C"/>
    <w:rsid w:val="000305D1"/>
    <w:rsid w:val="00030604"/>
    <w:rsid w:val="0003068A"/>
    <w:rsid w:val="00030B9E"/>
    <w:rsid w:val="00030C3B"/>
    <w:rsid w:val="00030E92"/>
    <w:rsid w:val="0003107C"/>
    <w:rsid w:val="000310F5"/>
    <w:rsid w:val="00031159"/>
    <w:rsid w:val="00031386"/>
    <w:rsid w:val="00031929"/>
    <w:rsid w:val="00031ABD"/>
    <w:rsid w:val="000322A2"/>
    <w:rsid w:val="00032521"/>
    <w:rsid w:val="00032678"/>
    <w:rsid w:val="0003303F"/>
    <w:rsid w:val="00033CC8"/>
    <w:rsid w:val="000347E8"/>
    <w:rsid w:val="00034B0E"/>
    <w:rsid w:val="00034BB3"/>
    <w:rsid w:val="00034D14"/>
    <w:rsid w:val="0003635E"/>
    <w:rsid w:val="00036701"/>
    <w:rsid w:val="0003734A"/>
    <w:rsid w:val="00037D26"/>
    <w:rsid w:val="00037FC7"/>
    <w:rsid w:val="00040041"/>
    <w:rsid w:val="00040543"/>
    <w:rsid w:val="000407D0"/>
    <w:rsid w:val="00040D54"/>
    <w:rsid w:val="000412C1"/>
    <w:rsid w:val="000413FF"/>
    <w:rsid w:val="000415EB"/>
    <w:rsid w:val="00041743"/>
    <w:rsid w:val="000418CB"/>
    <w:rsid w:val="00041F5C"/>
    <w:rsid w:val="00042192"/>
    <w:rsid w:val="0004255A"/>
    <w:rsid w:val="00042AF1"/>
    <w:rsid w:val="00043855"/>
    <w:rsid w:val="00043B66"/>
    <w:rsid w:val="00043CDD"/>
    <w:rsid w:val="00043EA2"/>
    <w:rsid w:val="00044096"/>
    <w:rsid w:val="0004464C"/>
    <w:rsid w:val="00044819"/>
    <w:rsid w:val="00044A60"/>
    <w:rsid w:val="00044C43"/>
    <w:rsid w:val="00044C78"/>
    <w:rsid w:val="00045159"/>
    <w:rsid w:val="0004564D"/>
    <w:rsid w:val="000458F6"/>
    <w:rsid w:val="00045BCE"/>
    <w:rsid w:val="000461D5"/>
    <w:rsid w:val="0004649C"/>
    <w:rsid w:val="000466CD"/>
    <w:rsid w:val="000467A2"/>
    <w:rsid w:val="00046A0D"/>
    <w:rsid w:val="00046E48"/>
    <w:rsid w:val="0004706A"/>
    <w:rsid w:val="00047230"/>
    <w:rsid w:val="00050B36"/>
    <w:rsid w:val="00050D67"/>
    <w:rsid w:val="00051AEC"/>
    <w:rsid w:val="000521BF"/>
    <w:rsid w:val="00052987"/>
    <w:rsid w:val="00053524"/>
    <w:rsid w:val="0005372C"/>
    <w:rsid w:val="00053974"/>
    <w:rsid w:val="00053987"/>
    <w:rsid w:val="00053A32"/>
    <w:rsid w:val="00054346"/>
    <w:rsid w:val="000548B6"/>
    <w:rsid w:val="00054F45"/>
    <w:rsid w:val="0005543E"/>
    <w:rsid w:val="00055490"/>
    <w:rsid w:val="000554B9"/>
    <w:rsid w:val="00056AB5"/>
    <w:rsid w:val="00057181"/>
    <w:rsid w:val="00057B4F"/>
    <w:rsid w:val="00060016"/>
    <w:rsid w:val="000606F0"/>
    <w:rsid w:val="00060811"/>
    <w:rsid w:val="000608D4"/>
    <w:rsid w:val="00060950"/>
    <w:rsid w:val="00060A50"/>
    <w:rsid w:val="00060C82"/>
    <w:rsid w:val="00060D15"/>
    <w:rsid w:val="000612F8"/>
    <w:rsid w:val="00061C50"/>
    <w:rsid w:val="00061E92"/>
    <w:rsid w:val="00062388"/>
    <w:rsid w:val="0006290E"/>
    <w:rsid w:val="00062A69"/>
    <w:rsid w:val="00063033"/>
    <w:rsid w:val="000630F3"/>
    <w:rsid w:val="00063209"/>
    <w:rsid w:val="00063DD4"/>
    <w:rsid w:val="00063F3B"/>
    <w:rsid w:val="0006402D"/>
    <w:rsid w:val="00064AED"/>
    <w:rsid w:val="0006566D"/>
    <w:rsid w:val="00065AF3"/>
    <w:rsid w:val="00065C1B"/>
    <w:rsid w:val="00066571"/>
    <w:rsid w:val="00066764"/>
    <w:rsid w:val="0006676A"/>
    <w:rsid w:val="00066F05"/>
    <w:rsid w:val="000672B4"/>
    <w:rsid w:val="000709C4"/>
    <w:rsid w:val="000715C4"/>
    <w:rsid w:val="000715EC"/>
    <w:rsid w:val="0007185A"/>
    <w:rsid w:val="00071FC4"/>
    <w:rsid w:val="00072486"/>
    <w:rsid w:val="000727DC"/>
    <w:rsid w:val="00073382"/>
    <w:rsid w:val="0007399C"/>
    <w:rsid w:val="0007399F"/>
    <w:rsid w:val="00073AF4"/>
    <w:rsid w:val="00073CE7"/>
    <w:rsid w:val="00073DFF"/>
    <w:rsid w:val="0007437F"/>
    <w:rsid w:val="0007438A"/>
    <w:rsid w:val="00074B62"/>
    <w:rsid w:val="00074CA6"/>
    <w:rsid w:val="0007502F"/>
    <w:rsid w:val="000753DC"/>
    <w:rsid w:val="00075455"/>
    <w:rsid w:val="00075724"/>
    <w:rsid w:val="0007606F"/>
    <w:rsid w:val="000760A5"/>
    <w:rsid w:val="0007632E"/>
    <w:rsid w:val="00076BD5"/>
    <w:rsid w:val="00077C5E"/>
    <w:rsid w:val="0008019D"/>
    <w:rsid w:val="00080221"/>
    <w:rsid w:val="0008058D"/>
    <w:rsid w:val="00080601"/>
    <w:rsid w:val="0008085D"/>
    <w:rsid w:val="000809BC"/>
    <w:rsid w:val="00080ECC"/>
    <w:rsid w:val="000811FA"/>
    <w:rsid w:val="000812DF"/>
    <w:rsid w:val="0008138F"/>
    <w:rsid w:val="00081792"/>
    <w:rsid w:val="00081B1B"/>
    <w:rsid w:val="00081B22"/>
    <w:rsid w:val="00081CC2"/>
    <w:rsid w:val="00082642"/>
    <w:rsid w:val="000828B5"/>
    <w:rsid w:val="000828C8"/>
    <w:rsid w:val="000833C0"/>
    <w:rsid w:val="0008367F"/>
    <w:rsid w:val="00084078"/>
    <w:rsid w:val="00084263"/>
    <w:rsid w:val="00084551"/>
    <w:rsid w:val="0008461E"/>
    <w:rsid w:val="00084DC2"/>
    <w:rsid w:val="00085436"/>
    <w:rsid w:val="000859E1"/>
    <w:rsid w:val="00086812"/>
    <w:rsid w:val="00086BA2"/>
    <w:rsid w:val="00087357"/>
    <w:rsid w:val="00087CC4"/>
    <w:rsid w:val="0009016F"/>
    <w:rsid w:val="00090209"/>
    <w:rsid w:val="00090609"/>
    <w:rsid w:val="000906BF"/>
    <w:rsid w:val="0009113A"/>
    <w:rsid w:val="0009156D"/>
    <w:rsid w:val="0009180C"/>
    <w:rsid w:val="000921D7"/>
    <w:rsid w:val="0009255A"/>
    <w:rsid w:val="00092978"/>
    <w:rsid w:val="00092CF5"/>
    <w:rsid w:val="00092E84"/>
    <w:rsid w:val="00092FF8"/>
    <w:rsid w:val="000931BE"/>
    <w:rsid w:val="00093462"/>
    <w:rsid w:val="000939A4"/>
    <w:rsid w:val="00093E94"/>
    <w:rsid w:val="00094289"/>
    <w:rsid w:val="0009440E"/>
    <w:rsid w:val="00094798"/>
    <w:rsid w:val="00094DB3"/>
    <w:rsid w:val="000959B9"/>
    <w:rsid w:val="0009639D"/>
    <w:rsid w:val="00096E81"/>
    <w:rsid w:val="0009702E"/>
    <w:rsid w:val="000970E0"/>
    <w:rsid w:val="0009799A"/>
    <w:rsid w:val="000A020C"/>
    <w:rsid w:val="000A0E8C"/>
    <w:rsid w:val="000A1769"/>
    <w:rsid w:val="000A17B7"/>
    <w:rsid w:val="000A1C05"/>
    <w:rsid w:val="000A24EB"/>
    <w:rsid w:val="000A24FB"/>
    <w:rsid w:val="000A2765"/>
    <w:rsid w:val="000A316A"/>
    <w:rsid w:val="000A37DF"/>
    <w:rsid w:val="000A49F3"/>
    <w:rsid w:val="000A53CA"/>
    <w:rsid w:val="000A5531"/>
    <w:rsid w:val="000A56E9"/>
    <w:rsid w:val="000A5890"/>
    <w:rsid w:val="000A5B0E"/>
    <w:rsid w:val="000A5B62"/>
    <w:rsid w:val="000A5D0D"/>
    <w:rsid w:val="000A5F2B"/>
    <w:rsid w:val="000A6114"/>
    <w:rsid w:val="000A651D"/>
    <w:rsid w:val="000A6807"/>
    <w:rsid w:val="000A6E6D"/>
    <w:rsid w:val="000A72B2"/>
    <w:rsid w:val="000A7492"/>
    <w:rsid w:val="000A7956"/>
    <w:rsid w:val="000A7ADD"/>
    <w:rsid w:val="000A7C4A"/>
    <w:rsid w:val="000A7C7A"/>
    <w:rsid w:val="000A7F51"/>
    <w:rsid w:val="000B0019"/>
    <w:rsid w:val="000B007C"/>
    <w:rsid w:val="000B0B66"/>
    <w:rsid w:val="000B0F03"/>
    <w:rsid w:val="000B1162"/>
    <w:rsid w:val="000B149C"/>
    <w:rsid w:val="000B19DF"/>
    <w:rsid w:val="000B1B4D"/>
    <w:rsid w:val="000B2215"/>
    <w:rsid w:val="000B2386"/>
    <w:rsid w:val="000B2530"/>
    <w:rsid w:val="000B2673"/>
    <w:rsid w:val="000B2731"/>
    <w:rsid w:val="000B27FF"/>
    <w:rsid w:val="000B2834"/>
    <w:rsid w:val="000B29E9"/>
    <w:rsid w:val="000B2AE0"/>
    <w:rsid w:val="000B2B90"/>
    <w:rsid w:val="000B2D3E"/>
    <w:rsid w:val="000B317D"/>
    <w:rsid w:val="000B321A"/>
    <w:rsid w:val="000B3372"/>
    <w:rsid w:val="000B3454"/>
    <w:rsid w:val="000B386B"/>
    <w:rsid w:val="000B3DB5"/>
    <w:rsid w:val="000B424B"/>
    <w:rsid w:val="000B4270"/>
    <w:rsid w:val="000B4CC4"/>
    <w:rsid w:val="000B4E1A"/>
    <w:rsid w:val="000B55C6"/>
    <w:rsid w:val="000B5C7D"/>
    <w:rsid w:val="000B6CFE"/>
    <w:rsid w:val="000B6DE9"/>
    <w:rsid w:val="000B72AE"/>
    <w:rsid w:val="000B7324"/>
    <w:rsid w:val="000C000F"/>
    <w:rsid w:val="000C0D86"/>
    <w:rsid w:val="000C0F3A"/>
    <w:rsid w:val="000C1222"/>
    <w:rsid w:val="000C19A5"/>
    <w:rsid w:val="000C1AE9"/>
    <w:rsid w:val="000C2047"/>
    <w:rsid w:val="000C3F31"/>
    <w:rsid w:val="000C410A"/>
    <w:rsid w:val="000C44B5"/>
    <w:rsid w:val="000C4E47"/>
    <w:rsid w:val="000C57CB"/>
    <w:rsid w:val="000C588D"/>
    <w:rsid w:val="000C5D8B"/>
    <w:rsid w:val="000C6326"/>
    <w:rsid w:val="000C7A50"/>
    <w:rsid w:val="000C7C36"/>
    <w:rsid w:val="000C7F29"/>
    <w:rsid w:val="000D0354"/>
    <w:rsid w:val="000D1263"/>
    <w:rsid w:val="000D1386"/>
    <w:rsid w:val="000D1815"/>
    <w:rsid w:val="000D1D26"/>
    <w:rsid w:val="000D28D1"/>
    <w:rsid w:val="000D2A3F"/>
    <w:rsid w:val="000D2C34"/>
    <w:rsid w:val="000D2C7C"/>
    <w:rsid w:val="000D2F6A"/>
    <w:rsid w:val="000D3A25"/>
    <w:rsid w:val="000D3E9B"/>
    <w:rsid w:val="000D40D6"/>
    <w:rsid w:val="000D4BA3"/>
    <w:rsid w:val="000D64A1"/>
    <w:rsid w:val="000D688E"/>
    <w:rsid w:val="000D6A34"/>
    <w:rsid w:val="000D6B3D"/>
    <w:rsid w:val="000D7068"/>
    <w:rsid w:val="000D709F"/>
    <w:rsid w:val="000D7630"/>
    <w:rsid w:val="000D783A"/>
    <w:rsid w:val="000E017B"/>
    <w:rsid w:val="000E0263"/>
    <w:rsid w:val="000E037B"/>
    <w:rsid w:val="000E048F"/>
    <w:rsid w:val="000E08DE"/>
    <w:rsid w:val="000E09DC"/>
    <w:rsid w:val="000E09FE"/>
    <w:rsid w:val="000E0D71"/>
    <w:rsid w:val="000E0ED5"/>
    <w:rsid w:val="000E1431"/>
    <w:rsid w:val="000E1A3E"/>
    <w:rsid w:val="000E1D89"/>
    <w:rsid w:val="000E1E57"/>
    <w:rsid w:val="000E2309"/>
    <w:rsid w:val="000E285E"/>
    <w:rsid w:val="000E28E6"/>
    <w:rsid w:val="000E2BA2"/>
    <w:rsid w:val="000E31A3"/>
    <w:rsid w:val="000E327B"/>
    <w:rsid w:val="000E353E"/>
    <w:rsid w:val="000E39B4"/>
    <w:rsid w:val="000E3CA0"/>
    <w:rsid w:val="000E427A"/>
    <w:rsid w:val="000E4A4C"/>
    <w:rsid w:val="000E4E02"/>
    <w:rsid w:val="000E516F"/>
    <w:rsid w:val="000E552B"/>
    <w:rsid w:val="000E589F"/>
    <w:rsid w:val="000E5B64"/>
    <w:rsid w:val="000E5DFA"/>
    <w:rsid w:val="000E6742"/>
    <w:rsid w:val="000E677C"/>
    <w:rsid w:val="000E6D0F"/>
    <w:rsid w:val="000E775F"/>
    <w:rsid w:val="000F04A3"/>
    <w:rsid w:val="000F11AB"/>
    <w:rsid w:val="000F11BF"/>
    <w:rsid w:val="000F16DE"/>
    <w:rsid w:val="000F2876"/>
    <w:rsid w:val="000F2984"/>
    <w:rsid w:val="000F2A1D"/>
    <w:rsid w:val="000F2C67"/>
    <w:rsid w:val="000F2FCB"/>
    <w:rsid w:val="000F39A6"/>
    <w:rsid w:val="000F4A3F"/>
    <w:rsid w:val="000F4FB0"/>
    <w:rsid w:val="000F547C"/>
    <w:rsid w:val="000F56A1"/>
    <w:rsid w:val="000F59A4"/>
    <w:rsid w:val="000F5F17"/>
    <w:rsid w:val="000F6C82"/>
    <w:rsid w:val="000F7231"/>
    <w:rsid w:val="000F73DE"/>
    <w:rsid w:val="000F768D"/>
    <w:rsid w:val="000F776A"/>
    <w:rsid w:val="000F77E4"/>
    <w:rsid w:val="00100090"/>
    <w:rsid w:val="00100A01"/>
    <w:rsid w:val="001010F7"/>
    <w:rsid w:val="00101342"/>
    <w:rsid w:val="001015A4"/>
    <w:rsid w:val="001018FE"/>
    <w:rsid w:val="00101D61"/>
    <w:rsid w:val="001021E2"/>
    <w:rsid w:val="001022A6"/>
    <w:rsid w:val="001023B0"/>
    <w:rsid w:val="00102510"/>
    <w:rsid w:val="001025D6"/>
    <w:rsid w:val="00102940"/>
    <w:rsid w:val="001029C0"/>
    <w:rsid w:val="00102B24"/>
    <w:rsid w:val="001032D5"/>
    <w:rsid w:val="001043FD"/>
    <w:rsid w:val="0010445A"/>
    <w:rsid w:val="00104B5C"/>
    <w:rsid w:val="00104DA6"/>
    <w:rsid w:val="00105062"/>
    <w:rsid w:val="00106398"/>
    <w:rsid w:val="00106903"/>
    <w:rsid w:val="00106C62"/>
    <w:rsid w:val="00106E53"/>
    <w:rsid w:val="00106EF0"/>
    <w:rsid w:val="00107226"/>
    <w:rsid w:val="001077AD"/>
    <w:rsid w:val="00107835"/>
    <w:rsid w:val="001078C1"/>
    <w:rsid w:val="00107B9F"/>
    <w:rsid w:val="00110534"/>
    <w:rsid w:val="0011066F"/>
    <w:rsid w:val="00110AD5"/>
    <w:rsid w:val="0011151F"/>
    <w:rsid w:val="001116C1"/>
    <w:rsid w:val="00111AC3"/>
    <w:rsid w:val="00111CA9"/>
    <w:rsid w:val="00112034"/>
    <w:rsid w:val="0011259D"/>
    <w:rsid w:val="00112830"/>
    <w:rsid w:val="001128D6"/>
    <w:rsid w:val="00112C16"/>
    <w:rsid w:val="00113722"/>
    <w:rsid w:val="0011373F"/>
    <w:rsid w:val="00113F7C"/>
    <w:rsid w:val="0011435E"/>
    <w:rsid w:val="00114591"/>
    <w:rsid w:val="001148C6"/>
    <w:rsid w:val="00114C47"/>
    <w:rsid w:val="00114DDD"/>
    <w:rsid w:val="00114E41"/>
    <w:rsid w:val="0011613C"/>
    <w:rsid w:val="0011637B"/>
    <w:rsid w:val="00117081"/>
    <w:rsid w:val="00117581"/>
    <w:rsid w:val="00117A35"/>
    <w:rsid w:val="00117B19"/>
    <w:rsid w:val="00117D6F"/>
    <w:rsid w:val="00120162"/>
    <w:rsid w:val="00120ADE"/>
    <w:rsid w:val="00120F09"/>
    <w:rsid w:val="00120F44"/>
    <w:rsid w:val="001210A5"/>
    <w:rsid w:val="0012141D"/>
    <w:rsid w:val="001214EE"/>
    <w:rsid w:val="00121D57"/>
    <w:rsid w:val="00122AF3"/>
    <w:rsid w:val="00122BBA"/>
    <w:rsid w:val="00122FF0"/>
    <w:rsid w:val="00123038"/>
    <w:rsid w:val="001231DC"/>
    <w:rsid w:val="001235EA"/>
    <w:rsid w:val="0012377E"/>
    <w:rsid w:val="00123E48"/>
    <w:rsid w:val="0012435B"/>
    <w:rsid w:val="00124454"/>
    <w:rsid w:val="0012454E"/>
    <w:rsid w:val="00124F72"/>
    <w:rsid w:val="001253FB"/>
    <w:rsid w:val="00125BF2"/>
    <w:rsid w:val="0012612E"/>
    <w:rsid w:val="0012652D"/>
    <w:rsid w:val="0012657E"/>
    <w:rsid w:val="00127274"/>
    <w:rsid w:val="00127891"/>
    <w:rsid w:val="0013119E"/>
    <w:rsid w:val="0013175F"/>
    <w:rsid w:val="00131ABE"/>
    <w:rsid w:val="0013219C"/>
    <w:rsid w:val="00132237"/>
    <w:rsid w:val="00132B40"/>
    <w:rsid w:val="00132E02"/>
    <w:rsid w:val="001336B2"/>
    <w:rsid w:val="0013380B"/>
    <w:rsid w:val="00133886"/>
    <w:rsid w:val="001338C4"/>
    <w:rsid w:val="0013419B"/>
    <w:rsid w:val="001342D3"/>
    <w:rsid w:val="001347AF"/>
    <w:rsid w:val="00134C13"/>
    <w:rsid w:val="00134EFD"/>
    <w:rsid w:val="00134F7F"/>
    <w:rsid w:val="00135585"/>
    <w:rsid w:val="001355B3"/>
    <w:rsid w:val="0013590F"/>
    <w:rsid w:val="001359C8"/>
    <w:rsid w:val="00136195"/>
    <w:rsid w:val="001365FA"/>
    <w:rsid w:val="00136681"/>
    <w:rsid w:val="0013697F"/>
    <w:rsid w:val="00136CA0"/>
    <w:rsid w:val="00137C34"/>
    <w:rsid w:val="001411B4"/>
    <w:rsid w:val="001412B6"/>
    <w:rsid w:val="0014174D"/>
    <w:rsid w:val="001417F9"/>
    <w:rsid w:val="00141B07"/>
    <w:rsid w:val="00141EEC"/>
    <w:rsid w:val="00142259"/>
    <w:rsid w:val="00142F4F"/>
    <w:rsid w:val="0014313D"/>
    <w:rsid w:val="00143565"/>
    <w:rsid w:val="00143670"/>
    <w:rsid w:val="00144006"/>
    <w:rsid w:val="00144BCB"/>
    <w:rsid w:val="00144E9F"/>
    <w:rsid w:val="001451D5"/>
    <w:rsid w:val="0014545F"/>
    <w:rsid w:val="00145C81"/>
    <w:rsid w:val="00145E2A"/>
    <w:rsid w:val="0014604D"/>
    <w:rsid w:val="001468E5"/>
    <w:rsid w:val="00146BE2"/>
    <w:rsid w:val="00146D19"/>
    <w:rsid w:val="001472D1"/>
    <w:rsid w:val="0014747E"/>
    <w:rsid w:val="001501DA"/>
    <w:rsid w:val="00150585"/>
    <w:rsid w:val="00150D05"/>
    <w:rsid w:val="00150EE2"/>
    <w:rsid w:val="0015103A"/>
    <w:rsid w:val="00151160"/>
    <w:rsid w:val="00151D78"/>
    <w:rsid w:val="00152BD4"/>
    <w:rsid w:val="00152F45"/>
    <w:rsid w:val="0015307B"/>
    <w:rsid w:val="00153473"/>
    <w:rsid w:val="00153615"/>
    <w:rsid w:val="00153737"/>
    <w:rsid w:val="00153A49"/>
    <w:rsid w:val="00154F7C"/>
    <w:rsid w:val="00155D33"/>
    <w:rsid w:val="00155F32"/>
    <w:rsid w:val="0015604B"/>
    <w:rsid w:val="00156DF7"/>
    <w:rsid w:val="00157444"/>
    <w:rsid w:val="001578FC"/>
    <w:rsid w:val="00157921"/>
    <w:rsid w:val="001579F7"/>
    <w:rsid w:val="0016022B"/>
    <w:rsid w:val="001604D6"/>
    <w:rsid w:val="00160915"/>
    <w:rsid w:val="00160B1F"/>
    <w:rsid w:val="00161049"/>
    <w:rsid w:val="00161473"/>
    <w:rsid w:val="00161B80"/>
    <w:rsid w:val="00161DDA"/>
    <w:rsid w:val="00161FF9"/>
    <w:rsid w:val="001626D7"/>
    <w:rsid w:val="001629FC"/>
    <w:rsid w:val="001637DD"/>
    <w:rsid w:val="00163879"/>
    <w:rsid w:val="00163D31"/>
    <w:rsid w:val="0016408B"/>
    <w:rsid w:val="0016459B"/>
    <w:rsid w:val="00164B1D"/>
    <w:rsid w:val="00164C39"/>
    <w:rsid w:val="00164EDE"/>
    <w:rsid w:val="00164EF6"/>
    <w:rsid w:val="001657F6"/>
    <w:rsid w:val="00167718"/>
    <w:rsid w:val="00167B99"/>
    <w:rsid w:val="001705CD"/>
    <w:rsid w:val="00170613"/>
    <w:rsid w:val="00170FB9"/>
    <w:rsid w:val="001720EB"/>
    <w:rsid w:val="001721F9"/>
    <w:rsid w:val="00172695"/>
    <w:rsid w:val="001727EE"/>
    <w:rsid w:val="00172BF7"/>
    <w:rsid w:val="00172C33"/>
    <w:rsid w:val="00172C57"/>
    <w:rsid w:val="001730E2"/>
    <w:rsid w:val="00173EAD"/>
    <w:rsid w:val="00173F41"/>
    <w:rsid w:val="001743A1"/>
    <w:rsid w:val="00174573"/>
    <w:rsid w:val="001749F5"/>
    <w:rsid w:val="00174A86"/>
    <w:rsid w:val="00174B32"/>
    <w:rsid w:val="00174BF6"/>
    <w:rsid w:val="00174DEB"/>
    <w:rsid w:val="00174E50"/>
    <w:rsid w:val="00175227"/>
    <w:rsid w:val="00175B2B"/>
    <w:rsid w:val="00175D1A"/>
    <w:rsid w:val="00175D86"/>
    <w:rsid w:val="00176272"/>
    <w:rsid w:val="00176A8C"/>
    <w:rsid w:val="00176B03"/>
    <w:rsid w:val="00176C04"/>
    <w:rsid w:val="0017773A"/>
    <w:rsid w:val="001777F5"/>
    <w:rsid w:val="00177924"/>
    <w:rsid w:val="00177A63"/>
    <w:rsid w:val="00177B6A"/>
    <w:rsid w:val="00177DD3"/>
    <w:rsid w:val="00177DDE"/>
    <w:rsid w:val="00180314"/>
    <w:rsid w:val="00180357"/>
    <w:rsid w:val="001803A0"/>
    <w:rsid w:val="00180921"/>
    <w:rsid w:val="001809F2"/>
    <w:rsid w:val="00180E69"/>
    <w:rsid w:val="00180FED"/>
    <w:rsid w:val="001816FC"/>
    <w:rsid w:val="00181E7C"/>
    <w:rsid w:val="00182C5E"/>
    <w:rsid w:val="00182DBA"/>
    <w:rsid w:val="00182F2E"/>
    <w:rsid w:val="00182FF1"/>
    <w:rsid w:val="00183280"/>
    <w:rsid w:val="00183941"/>
    <w:rsid w:val="00183C6D"/>
    <w:rsid w:val="0018415F"/>
    <w:rsid w:val="001850C2"/>
    <w:rsid w:val="00185349"/>
    <w:rsid w:val="001853C4"/>
    <w:rsid w:val="00185950"/>
    <w:rsid w:val="001859DB"/>
    <w:rsid w:val="001861F1"/>
    <w:rsid w:val="0018637F"/>
    <w:rsid w:val="001865FB"/>
    <w:rsid w:val="00186E89"/>
    <w:rsid w:val="00186EAB"/>
    <w:rsid w:val="00186F7B"/>
    <w:rsid w:val="001872C9"/>
    <w:rsid w:val="001872F5"/>
    <w:rsid w:val="00187562"/>
    <w:rsid w:val="0018764D"/>
    <w:rsid w:val="00190198"/>
    <w:rsid w:val="001904C8"/>
    <w:rsid w:val="00190768"/>
    <w:rsid w:val="00190913"/>
    <w:rsid w:val="00190C83"/>
    <w:rsid w:val="00190DFB"/>
    <w:rsid w:val="001911CD"/>
    <w:rsid w:val="00191328"/>
    <w:rsid w:val="001915B8"/>
    <w:rsid w:val="00191C6C"/>
    <w:rsid w:val="00192182"/>
    <w:rsid w:val="0019267F"/>
    <w:rsid w:val="00192CA3"/>
    <w:rsid w:val="001940A2"/>
    <w:rsid w:val="00194389"/>
    <w:rsid w:val="00194D46"/>
    <w:rsid w:val="00194ED9"/>
    <w:rsid w:val="0019590E"/>
    <w:rsid w:val="00195C79"/>
    <w:rsid w:val="00195F6C"/>
    <w:rsid w:val="00196320"/>
    <w:rsid w:val="001972CB"/>
    <w:rsid w:val="0019755A"/>
    <w:rsid w:val="001A0208"/>
    <w:rsid w:val="001A0348"/>
    <w:rsid w:val="001A0737"/>
    <w:rsid w:val="001A0B5A"/>
    <w:rsid w:val="001A0EAF"/>
    <w:rsid w:val="001A0F8B"/>
    <w:rsid w:val="001A10DB"/>
    <w:rsid w:val="001A1A70"/>
    <w:rsid w:val="001A1E58"/>
    <w:rsid w:val="001A2951"/>
    <w:rsid w:val="001A2C4B"/>
    <w:rsid w:val="001A2D0B"/>
    <w:rsid w:val="001A37D1"/>
    <w:rsid w:val="001A3B5C"/>
    <w:rsid w:val="001A3C53"/>
    <w:rsid w:val="001A4584"/>
    <w:rsid w:val="001A45BC"/>
    <w:rsid w:val="001A4BF6"/>
    <w:rsid w:val="001A504F"/>
    <w:rsid w:val="001A5A5F"/>
    <w:rsid w:val="001A647B"/>
    <w:rsid w:val="001A6C20"/>
    <w:rsid w:val="001A7492"/>
    <w:rsid w:val="001A770F"/>
    <w:rsid w:val="001A79C6"/>
    <w:rsid w:val="001B01F7"/>
    <w:rsid w:val="001B05C8"/>
    <w:rsid w:val="001B0B39"/>
    <w:rsid w:val="001B12F4"/>
    <w:rsid w:val="001B134D"/>
    <w:rsid w:val="001B1DC9"/>
    <w:rsid w:val="001B231C"/>
    <w:rsid w:val="001B247D"/>
    <w:rsid w:val="001B2649"/>
    <w:rsid w:val="001B2783"/>
    <w:rsid w:val="001B4B05"/>
    <w:rsid w:val="001B60C8"/>
    <w:rsid w:val="001B6351"/>
    <w:rsid w:val="001B6AB6"/>
    <w:rsid w:val="001B707F"/>
    <w:rsid w:val="001B7578"/>
    <w:rsid w:val="001C02EC"/>
    <w:rsid w:val="001C0A09"/>
    <w:rsid w:val="001C1338"/>
    <w:rsid w:val="001C14EA"/>
    <w:rsid w:val="001C176D"/>
    <w:rsid w:val="001C1CBB"/>
    <w:rsid w:val="001C2019"/>
    <w:rsid w:val="001C232A"/>
    <w:rsid w:val="001C273B"/>
    <w:rsid w:val="001C29EE"/>
    <w:rsid w:val="001C2A45"/>
    <w:rsid w:val="001C2C2B"/>
    <w:rsid w:val="001C2CAE"/>
    <w:rsid w:val="001C2D84"/>
    <w:rsid w:val="001C3551"/>
    <w:rsid w:val="001C4292"/>
    <w:rsid w:val="001C4506"/>
    <w:rsid w:val="001C489D"/>
    <w:rsid w:val="001C48A0"/>
    <w:rsid w:val="001C4EAC"/>
    <w:rsid w:val="001C50A2"/>
    <w:rsid w:val="001C57DA"/>
    <w:rsid w:val="001C5FA7"/>
    <w:rsid w:val="001C6207"/>
    <w:rsid w:val="001C6ADA"/>
    <w:rsid w:val="001C6F26"/>
    <w:rsid w:val="001C7451"/>
    <w:rsid w:val="001D00FF"/>
    <w:rsid w:val="001D0595"/>
    <w:rsid w:val="001D0D79"/>
    <w:rsid w:val="001D10EC"/>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EE"/>
    <w:rsid w:val="001D3EC1"/>
    <w:rsid w:val="001D49DD"/>
    <w:rsid w:val="001D519D"/>
    <w:rsid w:val="001D531F"/>
    <w:rsid w:val="001D5A31"/>
    <w:rsid w:val="001D6168"/>
    <w:rsid w:val="001D64F1"/>
    <w:rsid w:val="001D662A"/>
    <w:rsid w:val="001D74AB"/>
    <w:rsid w:val="001D770D"/>
    <w:rsid w:val="001D79F9"/>
    <w:rsid w:val="001D7C60"/>
    <w:rsid w:val="001E0344"/>
    <w:rsid w:val="001E05EB"/>
    <w:rsid w:val="001E0B63"/>
    <w:rsid w:val="001E0F4B"/>
    <w:rsid w:val="001E12CA"/>
    <w:rsid w:val="001E146E"/>
    <w:rsid w:val="001E16E1"/>
    <w:rsid w:val="001E1A2D"/>
    <w:rsid w:val="001E1B11"/>
    <w:rsid w:val="001E1E3B"/>
    <w:rsid w:val="001E20BC"/>
    <w:rsid w:val="001E230B"/>
    <w:rsid w:val="001E2EA2"/>
    <w:rsid w:val="001E2FB2"/>
    <w:rsid w:val="001E3798"/>
    <w:rsid w:val="001E395B"/>
    <w:rsid w:val="001E3BBB"/>
    <w:rsid w:val="001E3EAF"/>
    <w:rsid w:val="001E4136"/>
    <w:rsid w:val="001E433F"/>
    <w:rsid w:val="001E4D71"/>
    <w:rsid w:val="001E50CD"/>
    <w:rsid w:val="001E50CF"/>
    <w:rsid w:val="001E5238"/>
    <w:rsid w:val="001E5993"/>
    <w:rsid w:val="001E5A43"/>
    <w:rsid w:val="001E5B73"/>
    <w:rsid w:val="001E66BD"/>
    <w:rsid w:val="001E66D7"/>
    <w:rsid w:val="001E6B8C"/>
    <w:rsid w:val="001E75A5"/>
    <w:rsid w:val="001E7945"/>
    <w:rsid w:val="001E79D3"/>
    <w:rsid w:val="001E7E3B"/>
    <w:rsid w:val="001F0136"/>
    <w:rsid w:val="001F0484"/>
    <w:rsid w:val="001F0556"/>
    <w:rsid w:val="001F074A"/>
    <w:rsid w:val="001F0E81"/>
    <w:rsid w:val="001F123C"/>
    <w:rsid w:val="001F149E"/>
    <w:rsid w:val="001F152F"/>
    <w:rsid w:val="001F191A"/>
    <w:rsid w:val="001F26A2"/>
    <w:rsid w:val="001F2DD0"/>
    <w:rsid w:val="001F2FE5"/>
    <w:rsid w:val="001F3083"/>
    <w:rsid w:val="001F346E"/>
    <w:rsid w:val="001F452C"/>
    <w:rsid w:val="001F4BDA"/>
    <w:rsid w:val="001F5DA2"/>
    <w:rsid w:val="001F622E"/>
    <w:rsid w:val="001F6F46"/>
    <w:rsid w:val="001F74A7"/>
    <w:rsid w:val="001F7E93"/>
    <w:rsid w:val="002000F3"/>
    <w:rsid w:val="002007BB"/>
    <w:rsid w:val="00200EE6"/>
    <w:rsid w:val="00200F50"/>
    <w:rsid w:val="0020111E"/>
    <w:rsid w:val="00201197"/>
    <w:rsid w:val="00201B17"/>
    <w:rsid w:val="00202312"/>
    <w:rsid w:val="00202713"/>
    <w:rsid w:val="00202A0D"/>
    <w:rsid w:val="00202EFB"/>
    <w:rsid w:val="002038B0"/>
    <w:rsid w:val="00203B78"/>
    <w:rsid w:val="0020438F"/>
    <w:rsid w:val="00204FC2"/>
    <w:rsid w:val="002058AB"/>
    <w:rsid w:val="00205BD8"/>
    <w:rsid w:val="00206495"/>
    <w:rsid w:val="00206CFB"/>
    <w:rsid w:val="00206DDB"/>
    <w:rsid w:val="00207048"/>
    <w:rsid w:val="00207090"/>
    <w:rsid w:val="00207503"/>
    <w:rsid w:val="002078DE"/>
    <w:rsid w:val="00207FEA"/>
    <w:rsid w:val="00210171"/>
    <w:rsid w:val="00210AC1"/>
    <w:rsid w:val="00210B93"/>
    <w:rsid w:val="00210E64"/>
    <w:rsid w:val="002112E7"/>
    <w:rsid w:val="0021133E"/>
    <w:rsid w:val="00211342"/>
    <w:rsid w:val="0021169B"/>
    <w:rsid w:val="00211907"/>
    <w:rsid w:val="00211BB8"/>
    <w:rsid w:val="002122C6"/>
    <w:rsid w:val="002123D9"/>
    <w:rsid w:val="0021268D"/>
    <w:rsid w:val="00213BF0"/>
    <w:rsid w:val="00213C1A"/>
    <w:rsid w:val="00214114"/>
    <w:rsid w:val="00214EC7"/>
    <w:rsid w:val="002150A5"/>
    <w:rsid w:val="0021563C"/>
    <w:rsid w:val="00215A41"/>
    <w:rsid w:val="00215A94"/>
    <w:rsid w:val="002169C0"/>
    <w:rsid w:val="00216F5A"/>
    <w:rsid w:val="002172BA"/>
    <w:rsid w:val="00217534"/>
    <w:rsid w:val="002178AA"/>
    <w:rsid w:val="0021796B"/>
    <w:rsid w:val="002179CA"/>
    <w:rsid w:val="00217A48"/>
    <w:rsid w:val="00217B84"/>
    <w:rsid w:val="00217C71"/>
    <w:rsid w:val="00220ADA"/>
    <w:rsid w:val="00220CF8"/>
    <w:rsid w:val="00221330"/>
    <w:rsid w:val="002216FD"/>
    <w:rsid w:val="002218B1"/>
    <w:rsid w:val="002220EB"/>
    <w:rsid w:val="002224C5"/>
    <w:rsid w:val="00222991"/>
    <w:rsid w:val="00222F8C"/>
    <w:rsid w:val="00223DB5"/>
    <w:rsid w:val="00223DFF"/>
    <w:rsid w:val="0022413C"/>
    <w:rsid w:val="00224A9A"/>
    <w:rsid w:val="00224C71"/>
    <w:rsid w:val="0022517A"/>
    <w:rsid w:val="0022589B"/>
    <w:rsid w:val="0022589F"/>
    <w:rsid w:val="0022606D"/>
    <w:rsid w:val="00226A0B"/>
    <w:rsid w:val="00226E10"/>
    <w:rsid w:val="002276DC"/>
    <w:rsid w:val="00227F9F"/>
    <w:rsid w:val="00230797"/>
    <w:rsid w:val="00230DF2"/>
    <w:rsid w:val="002319DA"/>
    <w:rsid w:val="00231B09"/>
    <w:rsid w:val="00232717"/>
    <w:rsid w:val="00232756"/>
    <w:rsid w:val="00232BBD"/>
    <w:rsid w:val="00232C59"/>
    <w:rsid w:val="002331C7"/>
    <w:rsid w:val="002345B5"/>
    <w:rsid w:val="002347F1"/>
    <w:rsid w:val="00234FFC"/>
    <w:rsid w:val="00235543"/>
    <w:rsid w:val="002356E8"/>
    <w:rsid w:val="0023578A"/>
    <w:rsid w:val="0023596C"/>
    <w:rsid w:val="00235D90"/>
    <w:rsid w:val="00236708"/>
    <w:rsid w:val="00236EDD"/>
    <w:rsid w:val="00236FD4"/>
    <w:rsid w:val="0023712C"/>
    <w:rsid w:val="002371A6"/>
    <w:rsid w:val="0024084F"/>
    <w:rsid w:val="00240EA7"/>
    <w:rsid w:val="00241B6B"/>
    <w:rsid w:val="00241E58"/>
    <w:rsid w:val="00242132"/>
    <w:rsid w:val="00242198"/>
    <w:rsid w:val="00242284"/>
    <w:rsid w:val="0024228D"/>
    <w:rsid w:val="00242538"/>
    <w:rsid w:val="00242686"/>
    <w:rsid w:val="00242764"/>
    <w:rsid w:val="0024295D"/>
    <w:rsid w:val="00242CAF"/>
    <w:rsid w:val="002433AE"/>
    <w:rsid w:val="0024383D"/>
    <w:rsid w:val="00243AB3"/>
    <w:rsid w:val="00243E4D"/>
    <w:rsid w:val="00243FD8"/>
    <w:rsid w:val="0024480B"/>
    <w:rsid w:val="002448BD"/>
    <w:rsid w:val="00244B9F"/>
    <w:rsid w:val="002450ED"/>
    <w:rsid w:val="00245D64"/>
    <w:rsid w:val="002461B1"/>
    <w:rsid w:val="00246A51"/>
    <w:rsid w:val="00246E5A"/>
    <w:rsid w:val="00247111"/>
    <w:rsid w:val="00247291"/>
    <w:rsid w:val="002475E8"/>
    <w:rsid w:val="0024787F"/>
    <w:rsid w:val="002478CA"/>
    <w:rsid w:val="0024793F"/>
    <w:rsid w:val="0025008F"/>
    <w:rsid w:val="0025013B"/>
    <w:rsid w:val="002519F1"/>
    <w:rsid w:val="00251EC6"/>
    <w:rsid w:val="00251FE6"/>
    <w:rsid w:val="00252073"/>
    <w:rsid w:val="002520F8"/>
    <w:rsid w:val="00252216"/>
    <w:rsid w:val="00252784"/>
    <w:rsid w:val="00252A10"/>
    <w:rsid w:val="00252C90"/>
    <w:rsid w:val="002532ED"/>
    <w:rsid w:val="00253326"/>
    <w:rsid w:val="002537FF"/>
    <w:rsid w:val="00253A6C"/>
    <w:rsid w:val="0025434A"/>
    <w:rsid w:val="002554E8"/>
    <w:rsid w:val="002557F2"/>
    <w:rsid w:val="00255879"/>
    <w:rsid w:val="002558C6"/>
    <w:rsid w:val="00255984"/>
    <w:rsid w:val="00255AE5"/>
    <w:rsid w:val="00255D89"/>
    <w:rsid w:val="002562B6"/>
    <w:rsid w:val="00256388"/>
    <w:rsid w:val="00256633"/>
    <w:rsid w:val="00256A88"/>
    <w:rsid w:val="0025703A"/>
    <w:rsid w:val="00257214"/>
    <w:rsid w:val="0025726D"/>
    <w:rsid w:val="0025760B"/>
    <w:rsid w:val="00257DE2"/>
    <w:rsid w:val="00260036"/>
    <w:rsid w:val="00260264"/>
    <w:rsid w:val="002609C1"/>
    <w:rsid w:val="00260FD7"/>
    <w:rsid w:val="002610B1"/>
    <w:rsid w:val="002611A7"/>
    <w:rsid w:val="00261889"/>
    <w:rsid w:val="00261E60"/>
    <w:rsid w:val="00261F58"/>
    <w:rsid w:val="00262073"/>
    <w:rsid w:val="00262515"/>
    <w:rsid w:val="002625E8"/>
    <w:rsid w:val="00262617"/>
    <w:rsid w:val="00263AE6"/>
    <w:rsid w:val="00263FDF"/>
    <w:rsid w:val="0026426C"/>
    <w:rsid w:val="0026441B"/>
    <w:rsid w:val="00264740"/>
    <w:rsid w:val="00264845"/>
    <w:rsid w:val="00264A98"/>
    <w:rsid w:val="00264BBF"/>
    <w:rsid w:val="002650C9"/>
    <w:rsid w:val="002650E8"/>
    <w:rsid w:val="00265943"/>
    <w:rsid w:val="0026635D"/>
    <w:rsid w:val="00267493"/>
    <w:rsid w:val="00267623"/>
    <w:rsid w:val="00267693"/>
    <w:rsid w:val="00267A5D"/>
    <w:rsid w:val="00267F47"/>
    <w:rsid w:val="002700FA"/>
    <w:rsid w:val="00270F5C"/>
    <w:rsid w:val="00271698"/>
    <w:rsid w:val="00271C39"/>
    <w:rsid w:val="00271D72"/>
    <w:rsid w:val="00271DCD"/>
    <w:rsid w:val="0027232A"/>
    <w:rsid w:val="00272444"/>
    <w:rsid w:val="00272843"/>
    <w:rsid w:val="002728DF"/>
    <w:rsid w:val="002729B3"/>
    <w:rsid w:val="00272E7D"/>
    <w:rsid w:val="00273086"/>
    <w:rsid w:val="002730D8"/>
    <w:rsid w:val="00273640"/>
    <w:rsid w:val="00273CBB"/>
    <w:rsid w:val="0027415E"/>
    <w:rsid w:val="0027416A"/>
    <w:rsid w:val="002743B1"/>
    <w:rsid w:val="002748D5"/>
    <w:rsid w:val="002748F2"/>
    <w:rsid w:val="00274A9F"/>
    <w:rsid w:val="00275014"/>
    <w:rsid w:val="0027596A"/>
    <w:rsid w:val="00275C89"/>
    <w:rsid w:val="00275F11"/>
    <w:rsid w:val="002760EF"/>
    <w:rsid w:val="002762DD"/>
    <w:rsid w:val="002763BB"/>
    <w:rsid w:val="00276935"/>
    <w:rsid w:val="00280123"/>
    <w:rsid w:val="00280412"/>
    <w:rsid w:val="00280E39"/>
    <w:rsid w:val="00280EAB"/>
    <w:rsid w:val="00281035"/>
    <w:rsid w:val="00281464"/>
    <w:rsid w:val="00281528"/>
    <w:rsid w:val="00281969"/>
    <w:rsid w:val="00281EC4"/>
    <w:rsid w:val="00282369"/>
    <w:rsid w:val="002823E7"/>
    <w:rsid w:val="00282A3C"/>
    <w:rsid w:val="00282C7D"/>
    <w:rsid w:val="002833B3"/>
    <w:rsid w:val="00283DB9"/>
    <w:rsid w:val="00285875"/>
    <w:rsid w:val="00285DCE"/>
    <w:rsid w:val="00285FC5"/>
    <w:rsid w:val="00286326"/>
    <w:rsid w:val="0028648B"/>
    <w:rsid w:val="002865C2"/>
    <w:rsid w:val="00286EF2"/>
    <w:rsid w:val="00287068"/>
    <w:rsid w:val="002872D9"/>
    <w:rsid w:val="002878D1"/>
    <w:rsid w:val="00287B44"/>
    <w:rsid w:val="00287B96"/>
    <w:rsid w:val="00290B98"/>
    <w:rsid w:val="00290E24"/>
    <w:rsid w:val="00290F9A"/>
    <w:rsid w:val="00292783"/>
    <w:rsid w:val="00292D63"/>
    <w:rsid w:val="00292F40"/>
    <w:rsid w:val="0029352F"/>
    <w:rsid w:val="0029379E"/>
    <w:rsid w:val="00293AFE"/>
    <w:rsid w:val="002945C8"/>
    <w:rsid w:val="00294F1C"/>
    <w:rsid w:val="00295496"/>
    <w:rsid w:val="00295CB9"/>
    <w:rsid w:val="00295D07"/>
    <w:rsid w:val="0029657F"/>
    <w:rsid w:val="0029663C"/>
    <w:rsid w:val="00296821"/>
    <w:rsid w:val="00297188"/>
    <w:rsid w:val="002974B3"/>
    <w:rsid w:val="00297CB6"/>
    <w:rsid w:val="00297E1E"/>
    <w:rsid w:val="002A04B4"/>
    <w:rsid w:val="002A09C4"/>
    <w:rsid w:val="002A0C4D"/>
    <w:rsid w:val="002A1083"/>
    <w:rsid w:val="002A1A8F"/>
    <w:rsid w:val="002A1DB5"/>
    <w:rsid w:val="002A2209"/>
    <w:rsid w:val="002A2736"/>
    <w:rsid w:val="002A2750"/>
    <w:rsid w:val="002A2EFE"/>
    <w:rsid w:val="002A31CE"/>
    <w:rsid w:val="002A342D"/>
    <w:rsid w:val="002A3798"/>
    <w:rsid w:val="002A3881"/>
    <w:rsid w:val="002A3946"/>
    <w:rsid w:val="002A3BC5"/>
    <w:rsid w:val="002A3FA8"/>
    <w:rsid w:val="002A46F5"/>
    <w:rsid w:val="002A4742"/>
    <w:rsid w:val="002A482B"/>
    <w:rsid w:val="002A487E"/>
    <w:rsid w:val="002A4A86"/>
    <w:rsid w:val="002A4BCE"/>
    <w:rsid w:val="002A4E00"/>
    <w:rsid w:val="002A4FD5"/>
    <w:rsid w:val="002A5024"/>
    <w:rsid w:val="002A58A8"/>
    <w:rsid w:val="002A61F6"/>
    <w:rsid w:val="002A622C"/>
    <w:rsid w:val="002A652F"/>
    <w:rsid w:val="002A667A"/>
    <w:rsid w:val="002A6703"/>
    <w:rsid w:val="002A679A"/>
    <w:rsid w:val="002A6ECB"/>
    <w:rsid w:val="002A734F"/>
    <w:rsid w:val="002A7392"/>
    <w:rsid w:val="002A760D"/>
    <w:rsid w:val="002A78DB"/>
    <w:rsid w:val="002B0712"/>
    <w:rsid w:val="002B08E7"/>
    <w:rsid w:val="002B08F9"/>
    <w:rsid w:val="002B0A2B"/>
    <w:rsid w:val="002B0F60"/>
    <w:rsid w:val="002B102D"/>
    <w:rsid w:val="002B127B"/>
    <w:rsid w:val="002B1461"/>
    <w:rsid w:val="002B1A93"/>
    <w:rsid w:val="002B1FFE"/>
    <w:rsid w:val="002B21FE"/>
    <w:rsid w:val="002B29F5"/>
    <w:rsid w:val="002B3095"/>
    <w:rsid w:val="002B35E8"/>
    <w:rsid w:val="002B3638"/>
    <w:rsid w:val="002B3973"/>
    <w:rsid w:val="002B3D81"/>
    <w:rsid w:val="002B5481"/>
    <w:rsid w:val="002B597F"/>
    <w:rsid w:val="002B5D6B"/>
    <w:rsid w:val="002B6034"/>
    <w:rsid w:val="002B63E2"/>
    <w:rsid w:val="002B641C"/>
    <w:rsid w:val="002B6860"/>
    <w:rsid w:val="002B6889"/>
    <w:rsid w:val="002B7197"/>
    <w:rsid w:val="002B7860"/>
    <w:rsid w:val="002B7D01"/>
    <w:rsid w:val="002B7D32"/>
    <w:rsid w:val="002B7D43"/>
    <w:rsid w:val="002B7DAB"/>
    <w:rsid w:val="002B7E2F"/>
    <w:rsid w:val="002B7F9F"/>
    <w:rsid w:val="002C0805"/>
    <w:rsid w:val="002C0AE5"/>
    <w:rsid w:val="002C0FF5"/>
    <w:rsid w:val="002C10F7"/>
    <w:rsid w:val="002C14F9"/>
    <w:rsid w:val="002C16A2"/>
    <w:rsid w:val="002C1813"/>
    <w:rsid w:val="002C1D10"/>
    <w:rsid w:val="002C271E"/>
    <w:rsid w:val="002C2908"/>
    <w:rsid w:val="002C29C0"/>
    <w:rsid w:val="002C2A60"/>
    <w:rsid w:val="002C2AFA"/>
    <w:rsid w:val="002C32F8"/>
    <w:rsid w:val="002C3A14"/>
    <w:rsid w:val="002C40A7"/>
    <w:rsid w:val="002C43E9"/>
    <w:rsid w:val="002C45E5"/>
    <w:rsid w:val="002C4E4D"/>
    <w:rsid w:val="002C4F8E"/>
    <w:rsid w:val="002C5151"/>
    <w:rsid w:val="002C54EC"/>
    <w:rsid w:val="002C59C0"/>
    <w:rsid w:val="002C66BB"/>
    <w:rsid w:val="002C6CD0"/>
    <w:rsid w:val="002C6FF1"/>
    <w:rsid w:val="002C732D"/>
    <w:rsid w:val="002C7DE0"/>
    <w:rsid w:val="002D03A9"/>
    <w:rsid w:val="002D0FA2"/>
    <w:rsid w:val="002D18A4"/>
    <w:rsid w:val="002D1D04"/>
    <w:rsid w:val="002D3718"/>
    <w:rsid w:val="002D3ED7"/>
    <w:rsid w:val="002D3F45"/>
    <w:rsid w:val="002D4108"/>
    <w:rsid w:val="002D489E"/>
    <w:rsid w:val="002D4EF3"/>
    <w:rsid w:val="002D5F17"/>
    <w:rsid w:val="002D5F46"/>
    <w:rsid w:val="002D6AC2"/>
    <w:rsid w:val="002D738B"/>
    <w:rsid w:val="002D7D2F"/>
    <w:rsid w:val="002E04A5"/>
    <w:rsid w:val="002E06CE"/>
    <w:rsid w:val="002E0D1F"/>
    <w:rsid w:val="002E0E5E"/>
    <w:rsid w:val="002E11D5"/>
    <w:rsid w:val="002E163D"/>
    <w:rsid w:val="002E1764"/>
    <w:rsid w:val="002E191B"/>
    <w:rsid w:val="002E219A"/>
    <w:rsid w:val="002E2646"/>
    <w:rsid w:val="002E2AC1"/>
    <w:rsid w:val="002E38C6"/>
    <w:rsid w:val="002E3F19"/>
    <w:rsid w:val="002E3F72"/>
    <w:rsid w:val="002E49A6"/>
    <w:rsid w:val="002E4A4E"/>
    <w:rsid w:val="002E4D90"/>
    <w:rsid w:val="002E518C"/>
    <w:rsid w:val="002E5338"/>
    <w:rsid w:val="002E58B4"/>
    <w:rsid w:val="002E59E9"/>
    <w:rsid w:val="002E6D37"/>
    <w:rsid w:val="002E6E55"/>
    <w:rsid w:val="002E71E1"/>
    <w:rsid w:val="002E72C5"/>
    <w:rsid w:val="002E7484"/>
    <w:rsid w:val="002E7B31"/>
    <w:rsid w:val="002E7CB9"/>
    <w:rsid w:val="002E7D6D"/>
    <w:rsid w:val="002F0151"/>
    <w:rsid w:val="002F06A2"/>
    <w:rsid w:val="002F074E"/>
    <w:rsid w:val="002F0F92"/>
    <w:rsid w:val="002F108B"/>
    <w:rsid w:val="002F155A"/>
    <w:rsid w:val="002F15F9"/>
    <w:rsid w:val="002F1F5A"/>
    <w:rsid w:val="002F23E7"/>
    <w:rsid w:val="002F2499"/>
    <w:rsid w:val="002F2745"/>
    <w:rsid w:val="002F27B5"/>
    <w:rsid w:val="002F2D4F"/>
    <w:rsid w:val="002F3764"/>
    <w:rsid w:val="002F47D3"/>
    <w:rsid w:val="002F4CE6"/>
    <w:rsid w:val="002F4EB8"/>
    <w:rsid w:val="002F512A"/>
    <w:rsid w:val="002F5666"/>
    <w:rsid w:val="002F6121"/>
    <w:rsid w:val="002F6169"/>
    <w:rsid w:val="002F6CDF"/>
    <w:rsid w:val="002F7B93"/>
    <w:rsid w:val="002F7CB9"/>
    <w:rsid w:val="00300ADD"/>
    <w:rsid w:val="00300B8C"/>
    <w:rsid w:val="00301033"/>
    <w:rsid w:val="003011D9"/>
    <w:rsid w:val="00301471"/>
    <w:rsid w:val="00301A71"/>
    <w:rsid w:val="00301B35"/>
    <w:rsid w:val="00301FEF"/>
    <w:rsid w:val="0030203C"/>
    <w:rsid w:val="003022C0"/>
    <w:rsid w:val="00302A62"/>
    <w:rsid w:val="00302AA1"/>
    <w:rsid w:val="00303067"/>
    <w:rsid w:val="0030338A"/>
    <w:rsid w:val="00304019"/>
    <w:rsid w:val="0030408A"/>
    <w:rsid w:val="00304653"/>
    <w:rsid w:val="00304917"/>
    <w:rsid w:val="00304B3E"/>
    <w:rsid w:val="00304EA3"/>
    <w:rsid w:val="003056C4"/>
    <w:rsid w:val="00307099"/>
    <w:rsid w:val="0030754D"/>
    <w:rsid w:val="003076CD"/>
    <w:rsid w:val="0031113C"/>
    <w:rsid w:val="00311185"/>
    <w:rsid w:val="0031203D"/>
    <w:rsid w:val="00312515"/>
    <w:rsid w:val="00312C3B"/>
    <w:rsid w:val="00312CE0"/>
    <w:rsid w:val="00313B49"/>
    <w:rsid w:val="00315E3A"/>
    <w:rsid w:val="0031620E"/>
    <w:rsid w:val="00316B05"/>
    <w:rsid w:val="00316DCD"/>
    <w:rsid w:val="00317559"/>
    <w:rsid w:val="003176A6"/>
    <w:rsid w:val="00317C9D"/>
    <w:rsid w:val="00317DD3"/>
    <w:rsid w:val="00320207"/>
    <w:rsid w:val="0032027F"/>
    <w:rsid w:val="0032057C"/>
    <w:rsid w:val="0032063B"/>
    <w:rsid w:val="003210F3"/>
    <w:rsid w:val="00322B08"/>
    <w:rsid w:val="00323255"/>
    <w:rsid w:val="003232E5"/>
    <w:rsid w:val="003237F2"/>
    <w:rsid w:val="003246C7"/>
    <w:rsid w:val="00324971"/>
    <w:rsid w:val="00325585"/>
    <w:rsid w:val="00325856"/>
    <w:rsid w:val="00325B1E"/>
    <w:rsid w:val="0032606E"/>
    <w:rsid w:val="0032660B"/>
    <w:rsid w:val="003267BA"/>
    <w:rsid w:val="00327995"/>
    <w:rsid w:val="003279E6"/>
    <w:rsid w:val="00330326"/>
    <w:rsid w:val="0033043C"/>
    <w:rsid w:val="003306D3"/>
    <w:rsid w:val="00330926"/>
    <w:rsid w:val="00330B4B"/>
    <w:rsid w:val="003312E2"/>
    <w:rsid w:val="003316A3"/>
    <w:rsid w:val="0033184E"/>
    <w:rsid w:val="00331997"/>
    <w:rsid w:val="00331B36"/>
    <w:rsid w:val="00331D91"/>
    <w:rsid w:val="00332332"/>
    <w:rsid w:val="00332F49"/>
    <w:rsid w:val="003332DE"/>
    <w:rsid w:val="00333420"/>
    <w:rsid w:val="00333665"/>
    <w:rsid w:val="003339C2"/>
    <w:rsid w:val="003349B7"/>
    <w:rsid w:val="00334BF4"/>
    <w:rsid w:val="00334E8A"/>
    <w:rsid w:val="003353C3"/>
    <w:rsid w:val="00335877"/>
    <w:rsid w:val="00336F12"/>
    <w:rsid w:val="00337248"/>
    <w:rsid w:val="00337268"/>
    <w:rsid w:val="003373DD"/>
    <w:rsid w:val="0033786E"/>
    <w:rsid w:val="00337D6B"/>
    <w:rsid w:val="00337D7D"/>
    <w:rsid w:val="003402A0"/>
    <w:rsid w:val="00340838"/>
    <w:rsid w:val="003408B8"/>
    <w:rsid w:val="00340CF4"/>
    <w:rsid w:val="0034116A"/>
    <w:rsid w:val="00341880"/>
    <w:rsid w:val="003426C8"/>
    <w:rsid w:val="00342D9E"/>
    <w:rsid w:val="00342E35"/>
    <w:rsid w:val="0034309D"/>
    <w:rsid w:val="003433F1"/>
    <w:rsid w:val="00343627"/>
    <w:rsid w:val="003436D2"/>
    <w:rsid w:val="003438AE"/>
    <w:rsid w:val="00344B83"/>
    <w:rsid w:val="00345129"/>
    <w:rsid w:val="003454B0"/>
    <w:rsid w:val="00345A59"/>
    <w:rsid w:val="003464DA"/>
    <w:rsid w:val="00346AD7"/>
    <w:rsid w:val="00347890"/>
    <w:rsid w:val="00347B5B"/>
    <w:rsid w:val="003505E7"/>
    <w:rsid w:val="00350695"/>
    <w:rsid w:val="00350FB5"/>
    <w:rsid w:val="0035178A"/>
    <w:rsid w:val="00351A1E"/>
    <w:rsid w:val="00351C21"/>
    <w:rsid w:val="00352B9E"/>
    <w:rsid w:val="00352F70"/>
    <w:rsid w:val="00353090"/>
    <w:rsid w:val="003530F3"/>
    <w:rsid w:val="003532CD"/>
    <w:rsid w:val="0035342F"/>
    <w:rsid w:val="00353B41"/>
    <w:rsid w:val="00353E87"/>
    <w:rsid w:val="003540A6"/>
    <w:rsid w:val="00354206"/>
    <w:rsid w:val="0035456D"/>
    <w:rsid w:val="00355EBC"/>
    <w:rsid w:val="00355EFF"/>
    <w:rsid w:val="0035628B"/>
    <w:rsid w:val="00356304"/>
    <w:rsid w:val="00356494"/>
    <w:rsid w:val="00356538"/>
    <w:rsid w:val="003572E9"/>
    <w:rsid w:val="00357C06"/>
    <w:rsid w:val="00357D1C"/>
    <w:rsid w:val="0036004A"/>
    <w:rsid w:val="003600AF"/>
    <w:rsid w:val="00360E21"/>
    <w:rsid w:val="00361615"/>
    <w:rsid w:val="0036168C"/>
    <w:rsid w:val="003618C9"/>
    <w:rsid w:val="00361C1B"/>
    <w:rsid w:val="00361F14"/>
    <w:rsid w:val="003627E7"/>
    <w:rsid w:val="003627EF"/>
    <w:rsid w:val="00362826"/>
    <w:rsid w:val="00362996"/>
    <w:rsid w:val="00362A1D"/>
    <w:rsid w:val="0036315E"/>
    <w:rsid w:val="0036361F"/>
    <w:rsid w:val="00363AA3"/>
    <w:rsid w:val="00364A92"/>
    <w:rsid w:val="00364B1E"/>
    <w:rsid w:val="003650AC"/>
    <w:rsid w:val="00365111"/>
    <w:rsid w:val="00365196"/>
    <w:rsid w:val="0036522E"/>
    <w:rsid w:val="00365244"/>
    <w:rsid w:val="00365690"/>
    <w:rsid w:val="003657EC"/>
    <w:rsid w:val="003658AA"/>
    <w:rsid w:val="003663D9"/>
    <w:rsid w:val="00366E25"/>
    <w:rsid w:val="00367029"/>
    <w:rsid w:val="00367461"/>
    <w:rsid w:val="003675F2"/>
    <w:rsid w:val="003675F3"/>
    <w:rsid w:val="00367E59"/>
    <w:rsid w:val="00367EAB"/>
    <w:rsid w:val="003702E0"/>
    <w:rsid w:val="0037033C"/>
    <w:rsid w:val="00370412"/>
    <w:rsid w:val="00370991"/>
    <w:rsid w:val="00370EC5"/>
    <w:rsid w:val="00371238"/>
    <w:rsid w:val="003713AF"/>
    <w:rsid w:val="00371680"/>
    <w:rsid w:val="00371B36"/>
    <w:rsid w:val="00371C1D"/>
    <w:rsid w:val="0037221B"/>
    <w:rsid w:val="00372573"/>
    <w:rsid w:val="003728BE"/>
    <w:rsid w:val="003729D9"/>
    <w:rsid w:val="00372CE1"/>
    <w:rsid w:val="003731C0"/>
    <w:rsid w:val="00373343"/>
    <w:rsid w:val="003734A2"/>
    <w:rsid w:val="003738B7"/>
    <w:rsid w:val="00373B64"/>
    <w:rsid w:val="00373E0A"/>
    <w:rsid w:val="003741B2"/>
    <w:rsid w:val="00374F03"/>
    <w:rsid w:val="0037563B"/>
    <w:rsid w:val="00375AB8"/>
    <w:rsid w:val="00375ADE"/>
    <w:rsid w:val="00375C1A"/>
    <w:rsid w:val="00375FA2"/>
    <w:rsid w:val="0037659E"/>
    <w:rsid w:val="00376F5C"/>
    <w:rsid w:val="003779B5"/>
    <w:rsid w:val="0038016F"/>
    <w:rsid w:val="00380787"/>
    <w:rsid w:val="00380CBF"/>
    <w:rsid w:val="003815C9"/>
    <w:rsid w:val="00381B67"/>
    <w:rsid w:val="003820BD"/>
    <w:rsid w:val="00382EA4"/>
    <w:rsid w:val="003830CB"/>
    <w:rsid w:val="00383168"/>
    <w:rsid w:val="00383551"/>
    <w:rsid w:val="00384021"/>
    <w:rsid w:val="003840E8"/>
    <w:rsid w:val="00384260"/>
    <w:rsid w:val="00384860"/>
    <w:rsid w:val="00384A09"/>
    <w:rsid w:val="00384DD7"/>
    <w:rsid w:val="00385736"/>
    <w:rsid w:val="00385850"/>
    <w:rsid w:val="00385E5E"/>
    <w:rsid w:val="00385E6E"/>
    <w:rsid w:val="00385FC0"/>
    <w:rsid w:val="003860C1"/>
    <w:rsid w:val="0038646A"/>
    <w:rsid w:val="003869B0"/>
    <w:rsid w:val="00387603"/>
    <w:rsid w:val="00387875"/>
    <w:rsid w:val="00387CD1"/>
    <w:rsid w:val="0039004E"/>
    <w:rsid w:val="0039026A"/>
    <w:rsid w:val="00391204"/>
    <w:rsid w:val="0039142C"/>
    <w:rsid w:val="00391913"/>
    <w:rsid w:val="00391D2D"/>
    <w:rsid w:val="00392821"/>
    <w:rsid w:val="00393132"/>
    <w:rsid w:val="00393949"/>
    <w:rsid w:val="00393A34"/>
    <w:rsid w:val="00394098"/>
    <w:rsid w:val="00394555"/>
    <w:rsid w:val="003947B7"/>
    <w:rsid w:val="003948A4"/>
    <w:rsid w:val="0039498A"/>
    <w:rsid w:val="00394C97"/>
    <w:rsid w:val="00394DCA"/>
    <w:rsid w:val="00394E6A"/>
    <w:rsid w:val="00395084"/>
    <w:rsid w:val="00395AF3"/>
    <w:rsid w:val="00395BFC"/>
    <w:rsid w:val="00396B4D"/>
    <w:rsid w:val="00396F81"/>
    <w:rsid w:val="003975D5"/>
    <w:rsid w:val="003977A4"/>
    <w:rsid w:val="00397E63"/>
    <w:rsid w:val="003A1415"/>
    <w:rsid w:val="003A16C2"/>
    <w:rsid w:val="003A225A"/>
    <w:rsid w:val="003A22F7"/>
    <w:rsid w:val="003A27FE"/>
    <w:rsid w:val="003A2ADD"/>
    <w:rsid w:val="003A2B56"/>
    <w:rsid w:val="003A2FEE"/>
    <w:rsid w:val="003A43D3"/>
    <w:rsid w:val="003A466F"/>
    <w:rsid w:val="003A5276"/>
    <w:rsid w:val="003A54B6"/>
    <w:rsid w:val="003A5A4D"/>
    <w:rsid w:val="003A60BE"/>
    <w:rsid w:val="003A6683"/>
    <w:rsid w:val="003A6CEA"/>
    <w:rsid w:val="003A6E08"/>
    <w:rsid w:val="003A6F25"/>
    <w:rsid w:val="003A73CD"/>
    <w:rsid w:val="003A7B62"/>
    <w:rsid w:val="003A7CFB"/>
    <w:rsid w:val="003A7F8C"/>
    <w:rsid w:val="003B08DD"/>
    <w:rsid w:val="003B0ACA"/>
    <w:rsid w:val="003B0B54"/>
    <w:rsid w:val="003B1800"/>
    <w:rsid w:val="003B1A2E"/>
    <w:rsid w:val="003B1B0E"/>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535D"/>
    <w:rsid w:val="003B54CB"/>
    <w:rsid w:val="003B57A7"/>
    <w:rsid w:val="003B586A"/>
    <w:rsid w:val="003B604B"/>
    <w:rsid w:val="003B6680"/>
    <w:rsid w:val="003B69F5"/>
    <w:rsid w:val="003B6B1A"/>
    <w:rsid w:val="003B6D7F"/>
    <w:rsid w:val="003B702F"/>
    <w:rsid w:val="003B719B"/>
    <w:rsid w:val="003B7319"/>
    <w:rsid w:val="003B77A7"/>
    <w:rsid w:val="003B7B9B"/>
    <w:rsid w:val="003C0AA6"/>
    <w:rsid w:val="003C1904"/>
    <w:rsid w:val="003C1AD0"/>
    <w:rsid w:val="003C1C4C"/>
    <w:rsid w:val="003C1CAB"/>
    <w:rsid w:val="003C21CF"/>
    <w:rsid w:val="003C22B1"/>
    <w:rsid w:val="003C3AB5"/>
    <w:rsid w:val="003C3AEA"/>
    <w:rsid w:val="003C3B8A"/>
    <w:rsid w:val="003C3D87"/>
    <w:rsid w:val="003C3DCE"/>
    <w:rsid w:val="003C3DD8"/>
    <w:rsid w:val="003C4E35"/>
    <w:rsid w:val="003C54C3"/>
    <w:rsid w:val="003C5862"/>
    <w:rsid w:val="003C5AFF"/>
    <w:rsid w:val="003C636D"/>
    <w:rsid w:val="003C67FB"/>
    <w:rsid w:val="003C6B4D"/>
    <w:rsid w:val="003C6C01"/>
    <w:rsid w:val="003C7813"/>
    <w:rsid w:val="003C78B2"/>
    <w:rsid w:val="003C7A94"/>
    <w:rsid w:val="003D00CC"/>
    <w:rsid w:val="003D080C"/>
    <w:rsid w:val="003D1333"/>
    <w:rsid w:val="003D1CAF"/>
    <w:rsid w:val="003D1E72"/>
    <w:rsid w:val="003D1EDA"/>
    <w:rsid w:val="003D2603"/>
    <w:rsid w:val="003D2879"/>
    <w:rsid w:val="003D2958"/>
    <w:rsid w:val="003D2AAC"/>
    <w:rsid w:val="003D2BAA"/>
    <w:rsid w:val="003D2C81"/>
    <w:rsid w:val="003D3073"/>
    <w:rsid w:val="003D3409"/>
    <w:rsid w:val="003D37D6"/>
    <w:rsid w:val="003D39B2"/>
    <w:rsid w:val="003D49B7"/>
    <w:rsid w:val="003D4C94"/>
    <w:rsid w:val="003D4F8D"/>
    <w:rsid w:val="003D533C"/>
    <w:rsid w:val="003D5873"/>
    <w:rsid w:val="003D62B9"/>
    <w:rsid w:val="003D6385"/>
    <w:rsid w:val="003D738E"/>
    <w:rsid w:val="003D7410"/>
    <w:rsid w:val="003D7605"/>
    <w:rsid w:val="003D773A"/>
    <w:rsid w:val="003D7FAA"/>
    <w:rsid w:val="003E057D"/>
    <w:rsid w:val="003E0A95"/>
    <w:rsid w:val="003E1134"/>
    <w:rsid w:val="003E26E6"/>
    <w:rsid w:val="003E2815"/>
    <w:rsid w:val="003E2923"/>
    <w:rsid w:val="003E2A4B"/>
    <w:rsid w:val="003E2FA5"/>
    <w:rsid w:val="003E3C8A"/>
    <w:rsid w:val="003E3CBA"/>
    <w:rsid w:val="003E3E06"/>
    <w:rsid w:val="003E3FC9"/>
    <w:rsid w:val="003E4302"/>
    <w:rsid w:val="003E494C"/>
    <w:rsid w:val="003E4A49"/>
    <w:rsid w:val="003E4E9E"/>
    <w:rsid w:val="003E5449"/>
    <w:rsid w:val="003E6319"/>
    <w:rsid w:val="003E66A2"/>
    <w:rsid w:val="003E6B20"/>
    <w:rsid w:val="003E7041"/>
    <w:rsid w:val="003E7480"/>
    <w:rsid w:val="003E749C"/>
    <w:rsid w:val="003E75F5"/>
    <w:rsid w:val="003E7D97"/>
    <w:rsid w:val="003E7F68"/>
    <w:rsid w:val="003F0133"/>
    <w:rsid w:val="003F042D"/>
    <w:rsid w:val="003F0457"/>
    <w:rsid w:val="003F0DF7"/>
    <w:rsid w:val="003F0E22"/>
    <w:rsid w:val="003F11F2"/>
    <w:rsid w:val="003F19C0"/>
    <w:rsid w:val="003F2211"/>
    <w:rsid w:val="003F2612"/>
    <w:rsid w:val="003F2621"/>
    <w:rsid w:val="003F30BE"/>
    <w:rsid w:val="003F3277"/>
    <w:rsid w:val="003F3B54"/>
    <w:rsid w:val="003F3BC3"/>
    <w:rsid w:val="003F3DBE"/>
    <w:rsid w:val="003F4A9E"/>
    <w:rsid w:val="003F4C03"/>
    <w:rsid w:val="003F5186"/>
    <w:rsid w:val="003F555C"/>
    <w:rsid w:val="003F591E"/>
    <w:rsid w:val="003F5965"/>
    <w:rsid w:val="003F5A9A"/>
    <w:rsid w:val="003F5BC3"/>
    <w:rsid w:val="003F66EE"/>
    <w:rsid w:val="003F6CF5"/>
    <w:rsid w:val="003F73A9"/>
    <w:rsid w:val="004008B7"/>
    <w:rsid w:val="00400901"/>
    <w:rsid w:val="00401108"/>
    <w:rsid w:val="0040112B"/>
    <w:rsid w:val="00401224"/>
    <w:rsid w:val="00401229"/>
    <w:rsid w:val="004015B1"/>
    <w:rsid w:val="004017FC"/>
    <w:rsid w:val="00401885"/>
    <w:rsid w:val="00401C16"/>
    <w:rsid w:val="00401C76"/>
    <w:rsid w:val="00401ECD"/>
    <w:rsid w:val="00402133"/>
    <w:rsid w:val="00402340"/>
    <w:rsid w:val="0040236F"/>
    <w:rsid w:val="004024F5"/>
    <w:rsid w:val="0040298B"/>
    <w:rsid w:val="00402D38"/>
    <w:rsid w:val="00402DA0"/>
    <w:rsid w:val="00402E19"/>
    <w:rsid w:val="004042F5"/>
    <w:rsid w:val="00404453"/>
    <w:rsid w:val="00404C26"/>
    <w:rsid w:val="00405227"/>
    <w:rsid w:val="00405F4A"/>
    <w:rsid w:val="004062E5"/>
    <w:rsid w:val="004063F7"/>
    <w:rsid w:val="004065BF"/>
    <w:rsid w:val="004067CB"/>
    <w:rsid w:val="00406AF2"/>
    <w:rsid w:val="00406D31"/>
    <w:rsid w:val="00407496"/>
    <w:rsid w:val="00407732"/>
    <w:rsid w:val="004077DC"/>
    <w:rsid w:val="00407BD8"/>
    <w:rsid w:val="00407C4B"/>
    <w:rsid w:val="00410428"/>
    <w:rsid w:val="00410E57"/>
    <w:rsid w:val="00411F31"/>
    <w:rsid w:val="0041296F"/>
    <w:rsid w:val="00412E2F"/>
    <w:rsid w:val="00412E43"/>
    <w:rsid w:val="00412F5E"/>
    <w:rsid w:val="0041344B"/>
    <w:rsid w:val="004139AB"/>
    <w:rsid w:val="00413BD9"/>
    <w:rsid w:val="00413F82"/>
    <w:rsid w:val="004149BE"/>
    <w:rsid w:val="004150EF"/>
    <w:rsid w:val="004154D9"/>
    <w:rsid w:val="004158C7"/>
    <w:rsid w:val="00416024"/>
    <w:rsid w:val="00416602"/>
    <w:rsid w:val="00416C49"/>
    <w:rsid w:val="00417578"/>
    <w:rsid w:val="004175C6"/>
    <w:rsid w:val="004176DC"/>
    <w:rsid w:val="004177B7"/>
    <w:rsid w:val="004179B5"/>
    <w:rsid w:val="00420B40"/>
    <w:rsid w:val="00420EEE"/>
    <w:rsid w:val="004213BE"/>
    <w:rsid w:val="0042144B"/>
    <w:rsid w:val="00421FF7"/>
    <w:rsid w:val="0042208B"/>
    <w:rsid w:val="00422F6A"/>
    <w:rsid w:val="0042327E"/>
    <w:rsid w:val="00423D76"/>
    <w:rsid w:val="004242E5"/>
    <w:rsid w:val="0042434D"/>
    <w:rsid w:val="0042470C"/>
    <w:rsid w:val="00424920"/>
    <w:rsid w:val="00424A6E"/>
    <w:rsid w:val="00424C97"/>
    <w:rsid w:val="00424E8F"/>
    <w:rsid w:val="00424EF5"/>
    <w:rsid w:val="00425272"/>
    <w:rsid w:val="004254A0"/>
    <w:rsid w:val="004255E2"/>
    <w:rsid w:val="004256D5"/>
    <w:rsid w:val="00425935"/>
    <w:rsid w:val="00425D88"/>
    <w:rsid w:val="00425D9F"/>
    <w:rsid w:val="00426399"/>
    <w:rsid w:val="00426986"/>
    <w:rsid w:val="00426D3A"/>
    <w:rsid w:val="004272C8"/>
    <w:rsid w:val="004301F2"/>
    <w:rsid w:val="004302FE"/>
    <w:rsid w:val="004305B9"/>
    <w:rsid w:val="004305D5"/>
    <w:rsid w:val="00430D4B"/>
    <w:rsid w:val="0043123F"/>
    <w:rsid w:val="00431952"/>
    <w:rsid w:val="0043230C"/>
    <w:rsid w:val="00432360"/>
    <w:rsid w:val="00432436"/>
    <w:rsid w:val="00432D06"/>
    <w:rsid w:val="004332F6"/>
    <w:rsid w:val="0043375A"/>
    <w:rsid w:val="00433B73"/>
    <w:rsid w:val="0043412C"/>
    <w:rsid w:val="0043413B"/>
    <w:rsid w:val="0043417B"/>
    <w:rsid w:val="0043457F"/>
    <w:rsid w:val="0043474E"/>
    <w:rsid w:val="004349C9"/>
    <w:rsid w:val="00434B5B"/>
    <w:rsid w:val="00434F5C"/>
    <w:rsid w:val="004350D1"/>
    <w:rsid w:val="004355B1"/>
    <w:rsid w:val="00436155"/>
    <w:rsid w:val="00436A56"/>
    <w:rsid w:val="00436F0F"/>
    <w:rsid w:val="004376B7"/>
    <w:rsid w:val="0043795B"/>
    <w:rsid w:val="00437DCD"/>
    <w:rsid w:val="00437EE0"/>
    <w:rsid w:val="004402A1"/>
    <w:rsid w:val="004403A1"/>
    <w:rsid w:val="00440BA3"/>
    <w:rsid w:val="00440F05"/>
    <w:rsid w:val="00441775"/>
    <w:rsid w:val="004418F8"/>
    <w:rsid w:val="00441EE7"/>
    <w:rsid w:val="004421F2"/>
    <w:rsid w:val="004425DA"/>
    <w:rsid w:val="00442A2A"/>
    <w:rsid w:val="0044309A"/>
    <w:rsid w:val="00443459"/>
    <w:rsid w:val="0044376A"/>
    <w:rsid w:val="004441F0"/>
    <w:rsid w:val="00444B3F"/>
    <w:rsid w:val="004450BD"/>
    <w:rsid w:val="004456BD"/>
    <w:rsid w:val="00445B63"/>
    <w:rsid w:val="00446348"/>
    <w:rsid w:val="0044673F"/>
    <w:rsid w:val="0044728D"/>
    <w:rsid w:val="00447468"/>
    <w:rsid w:val="0044799D"/>
    <w:rsid w:val="00447A70"/>
    <w:rsid w:val="00447B87"/>
    <w:rsid w:val="004509DF"/>
    <w:rsid w:val="00451282"/>
    <w:rsid w:val="0045140D"/>
    <w:rsid w:val="004518EC"/>
    <w:rsid w:val="00451DF7"/>
    <w:rsid w:val="004520E7"/>
    <w:rsid w:val="00453684"/>
    <w:rsid w:val="0045443C"/>
    <w:rsid w:val="00454840"/>
    <w:rsid w:val="00454FC1"/>
    <w:rsid w:val="004551D1"/>
    <w:rsid w:val="00455200"/>
    <w:rsid w:val="00455549"/>
    <w:rsid w:val="004558DD"/>
    <w:rsid w:val="00455CDB"/>
    <w:rsid w:val="00455F1F"/>
    <w:rsid w:val="0045643D"/>
    <w:rsid w:val="004566BF"/>
    <w:rsid w:val="00456A03"/>
    <w:rsid w:val="00456CFC"/>
    <w:rsid w:val="00456E84"/>
    <w:rsid w:val="0045775D"/>
    <w:rsid w:val="0045797F"/>
    <w:rsid w:val="0046023A"/>
    <w:rsid w:val="004606E9"/>
    <w:rsid w:val="00461279"/>
    <w:rsid w:val="004615F4"/>
    <w:rsid w:val="00461B17"/>
    <w:rsid w:val="004624E0"/>
    <w:rsid w:val="004626DB"/>
    <w:rsid w:val="0046290C"/>
    <w:rsid w:val="00462937"/>
    <w:rsid w:val="00462B6F"/>
    <w:rsid w:val="00463261"/>
    <w:rsid w:val="00463282"/>
    <w:rsid w:val="004639BB"/>
    <w:rsid w:val="00463E35"/>
    <w:rsid w:val="004644E2"/>
    <w:rsid w:val="00464600"/>
    <w:rsid w:val="00464ED3"/>
    <w:rsid w:val="00465543"/>
    <w:rsid w:val="00465CD7"/>
    <w:rsid w:val="00465CEA"/>
    <w:rsid w:val="00465E4B"/>
    <w:rsid w:val="00466C9D"/>
    <w:rsid w:val="00466F9A"/>
    <w:rsid w:val="00466FBA"/>
    <w:rsid w:val="00467444"/>
    <w:rsid w:val="00467591"/>
    <w:rsid w:val="00467FD0"/>
    <w:rsid w:val="00471AFB"/>
    <w:rsid w:val="00472111"/>
    <w:rsid w:val="00472432"/>
    <w:rsid w:val="004724AB"/>
    <w:rsid w:val="00472787"/>
    <w:rsid w:val="00472B03"/>
    <w:rsid w:val="00472C23"/>
    <w:rsid w:val="0047308C"/>
    <w:rsid w:val="004730CC"/>
    <w:rsid w:val="00473335"/>
    <w:rsid w:val="004735CD"/>
    <w:rsid w:val="0047397F"/>
    <w:rsid w:val="00473BB6"/>
    <w:rsid w:val="00474A74"/>
    <w:rsid w:val="00474DC6"/>
    <w:rsid w:val="004754A3"/>
    <w:rsid w:val="00475A3D"/>
    <w:rsid w:val="00475FFC"/>
    <w:rsid w:val="004760AA"/>
    <w:rsid w:val="004761B6"/>
    <w:rsid w:val="00476527"/>
    <w:rsid w:val="004766DE"/>
    <w:rsid w:val="00476AC1"/>
    <w:rsid w:val="00476ADA"/>
    <w:rsid w:val="004773F0"/>
    <w:rsid w:val="00480280"/>
    <w:rsid w:val="0048061B"/>
    <w:rsid w:val="004806BD"/>
    <w:rsid w:val="00480E78"/>
    <w:rsid w:val="004811A0"/>
    <w:rsid w:val="004816B2"/>
    <w:rsid w:val="004825CF"/>
    <w:rsid w:val="004825E7"/>
    <w:rsid w:val="00482A82"/>
    <w:rsid w:val="00482AA5"/>
    <w:rsid w:val="0048308B"/>
    <w:rsid w:val="00483286"/>
    <w:rsid w:val="00483A06"/>
    <w:rsid w:val="00483EA8"/>
    <w:rsid w:val="004840C8"/>
    <w:rsid w:val="0048434A"/>
    <w:rsid w:val="0048464C"/>
    <w:rsid w:val="00484F60"/>
    <w:rsid w:val="0048519B"/>
    <w:rsid w:val="004851CD"/>
    <w:rsid w:val="00485DCE"/>
    <w:rsid w:val="00486104"/>
    <w:rsid w:val="00486199"/>
    <w:rsid w:val="0048667F"/>
    <w:rsid w:val="004869C1"/>
    <w:rsid w:val="00486C9D"/>
    <w:rsid w:val="00486D83"/>
    <w:rsid w:val="004875F7"/>
    <w:rsid w:val="00487682"/>
    <w:rsid w:val="004910A2"/>
    <w:rsid w:val="004916FE"/>
    <w:rsid w:val="004918A9"/>
    <w:rsid w:val="0049205A"/>
    <w:rsid w:val="0049251E"/>
    <w:rsid w:val="00494385"/>
    <w:rsid w:val="00494BF7"/>
    <w:rsid w:val="004950B9"/>
    <w:rsid w:val="00495262"/>
    <w:rsid w:val="00495567"/>
    <w:rsid w:val="00495F2E"/>
    <w:rsid w:val="004962BF"/>
    <w:rsid w:val="004970B7"/>
    <w:rsid w:val="00497151"/>
    <w:rsid w:val="004971BF"/>
    <w:rsid w:val="0049746D"/>
    <w:rsid w:val="00497881"/>
    <w:rsid w:val="00497AFC"/>
    <w:rsid w:val="004A0680"/>
    <w:rsid w:val="004A0848"/>
    <w:rsid w:val="004A1290"/>
    <w:rsid w:val="004A1AE7"/>
    <w:rsid w:val="004A2302"/>
    <w:rsid w:val="004A3398"/>
    <w:rsid w:val="004A363C"/>
    <w:rsid w:val="004A3907"/>
    <w:rsid w:val="004A3A36"/>
    <w:rsid w:val="004A492C"/>
    <w:rsid w:val="004A4F0A"/>
    <w:rsid w:val="004A5621"/>
    <w:rsid w:val="004A56F7"/>
    <w:rsid w:val="004A58F6"/>
    <w:rsid w:val="004A5961"/>
    <w:rsid w:val="004A5DE6"/>
    <w:rsid w:val="004A6023"/>
    <w:rsid w:val="004A620A"/>
    <w:rsid w:val="004A69F4"/>
    <w:rsid w:val="004A6A92"/>
    <w:rsid w:val="004A6C89"/>
    <w:rsid w:val="004A6D76"/>
    <w:rsid w:val="004A6EE1"/>
    <w:rsid w:val="004A7909"/>
    <w:rsid w:val="004A7CCB"/>
    <w:rsid w:val="004B0690"/>
    <w:rsid w:val="004B1171"/>
    <w:rsid w:val="004B2003"/>
    <w:rsid w:val="004B29AE"/>
    <w:rsid w:val="004B2D91"/>
    <w:rsid w:val="004B2FC6"/>
    <w:rsid w:val="004B3101"/>
    <w:rsid w:val="004B372A"/>
    <w:rsid w:val="004B38F2"/>
    <w:rsid w:val="004B3E4A"/>
    <w:rsid w:val="004B437C"/>
    <w:rsid w:val="004B46FE"/>
    <w:rsid w:val="004B48C5"/>
    <w:rsid w:val="004B4A04"/>
    <w:rsid w:val="004B4CFD"/>
    <w:rsid w:val="004B536F"/>
    <w:rsid w:val="004B58E0"/>
    <w:rsid w:val="004B5C75"/>
    <w:rsid w:val="004B5F0D"/>
    <w:rsid w:val="004B60B4"/>
    <w:rsid w:val="004B75BE"/>
    <w:rsid w:val="004B77D2"/>
    <w:rsid w:val="004B780D"/>
    <w:rsid w:val="004B7F01"/>
    <w:rsid w:val="004B7F61"/>
    <w:rsid w:val="004C0639"/>
    <w:rsid w:val="004C07B4"/>
    <w:rsid w:val="004C10ED"/>
    <w:rsid w:val="004C1177"/>
    <w:rsid w:val="004C1B57"/>
    <w:rsid w:val="004C2826"/>
    <w:rsid w:val="004C3456"/>
    <w:rsid w:val="004C36DF"/>
    <w:rsid w:val="004C3A85"/>
    <w:rsid w:val="004C3C80"/>
    <w:rsid w:val="004C4A28"/>
    <w:rsid w:val="004C4E2C"/>
    <w:rsid w:val="004C4F86"/>
    <w:rsid w:val="004C51CE"/>
    <w:rsid w:val="004C53C9"/>
    <w:rsid w:val="004C53D7"/>
    <w:rsid w:val="004C5CB3"/>
    <w:rsid w:val="004C6307"/>
    <w:rsid w:val="004C678C"/>
    <w:rsid w:val="004C6892"/>
    <w:rsid w:val="004C69B8"/>
    <w:rsid w:val="004C6A92"/>
    <w:rsid w:val="004C7094"/>
    <w:rsid w:val="004C73AF"/>
    <w:rsid w:val="004C7E76"/>
    <w:rsid w:val="004D0237"/>
    <w:rsid w:val="004D0263"/>
    <w:rsid w:val="004D09DB"/>
    <w:rsid w:val="004D24BD"/>
    <w:rsid w:val="004D289B"/>
    <w:rsid w:val="004D2DDB"/>
    <w:rsid w:val="004D300E"/>
    <w:rsid w:val="004D37CA"/>
    <w:rsid w:val="004D3B78"/>
    <w:rsid w:val="004D4009"/>
    <w:rsid w:val="004D41AC"/>
    <w:rsid w:val="004D455F"/>
    <w:rsid w:val="004D4C0C"/>
    <w:rsid w:val="004D532A"/>
    <w:rsid w:val="004D53FE"/>
    <w:rsid w:val="004D5554"/>
    <w:rsid w:val="004D577E"/>
    <w:rsid w:val="004D5807"/>
    <w:rsid w:val="004D6B53"/>
    <w:rsid w:val="004D71C4"/>
    <w:rsid w:val="004D782F"/>
    <w:rsid w:val="004D7B2E"/>
    <w:rsid w:val="004E0047"/>
    <w:rsid w:val="004E014F"/>
    <w:rsid w:val="004E036C"/>
    <w:rsid w:val="004E05BB"/>
    <w:rsid w:val="004E0725"/>
    <w:rsid w:val="004E09BC"/>
    <w:rsid w:val="004E0A7D"/>
    <w:rsid w:val="004E107D"/>
    <w:rsid w:val="004E1DB4"/>
    <w:rsid w:val="004E2622"/>
    <w:rsid w:val="004E2A37"/>
    <w:rsid w:val="004E2A6B"/>
    <w:rsid w:val="004E2E26"/>
    <w:rsid w:val="004E3526"/>
    <w:rsid w:val="004E3596"/>
    <w:rsid w:val="004E3E76"/>
    <w:rsid w:val="004E3EEE"/>
    <w:rsid w:val="004E4C4E"/>
    <w:rsid w:val="004E4FC5"/>
    <w:rsid w:val="004E57B9"/>
    <w:rsid w:val="004E581D"/>
    <w:rsid w:val="004E5ADA"/>
    <w:rsid w:val="004E5D58"/>
    <w:rsid w:val="004E6007"/>
    <w:rsid w:val="004E6195"/>
    <w:rsid w:val="004E61AE"/>
    <w:rsid w:val="004E63C3"/>
    <w:rsid w:val="004E6618"/>
    <w:rsid w:val="004E66DF"/>
    <w:rsid w:val="004E67AA"/>
    <w:rsid w:val="004E680C"/>
    <w:rsid w:val="004E6B64"/>
    <w:rsid w:val="004E6D59"/>
    <w:rsid w:val="004E6F89"/>
    <w:rsid w:val="004E718D"/>
    <w:rsid w:val="004E72D4"/>
    <w:rsid w:val="004E79DE"/>
    <w:rsid w:val="004F04D0"/>
    <w:rsid w:val="004F0807"/>
    <w:rsid w:val="004F13BE"/>
    <w:rsid w:val="004F1BF7"/>
    <w:rsid w:val="004F1C35"/>
    <w:rsid w:val="004F1CB1"/>
    <w:rsid w:val="004F1EBF"/>
    <w:rsid w:val="004F23B1"/>
    <w:rsid w:val="004F2461"/>
    <w:rsid w:val="004F2622"/>
    <w:rsid w:val="004F2DD7"/>
    <w:rsid w:val="004F2E4F"/>
    <w:rsid w:val="004F3315"/>
    <w:rsid w:val="004F3762"/>
    <w:rsid w:val="004F3A64"/>
    <w:rsid w:val="004F3BC6"/>
    <w:rsid w:val="004F3C91"/>
    <w:rsid w:val="004F3F1B"/>
    <w:rsid w:val="004F4133"/>
    <w:rsid w:val="004F4499"/>
    <w:rsid w:val="004F5173"/>
    <w:rsid w:val="004F5684"/>
    <w:rsid w:val="004F5D18"/>
    <w:rsid w:val="004F60D0"/>
    <w:rsid w:val="004F629D"/>
    <w:rsid w:val="004F6353"/>
    <w:rsid w:val="004F675A"/>
    <w:rsid w:val="004F6997"/>
    <w:rsid w:val="004F7B49"/>
    <w:rsid w:val="004F7BAE"/>
    <w:rsid w:val="0050027F"/>
    <w:rsid w:val="00500535"/>
    <w:rsid w:val="0050080E"/>
    <w:rsid w:val="005010CA"/>
    <w:rsid w:val="00502358"/>
    <w:rsid w:val="00502866"/>
    <w:rsid w:val="00502932"/>
    <w:rsid w:val="00502B47"/>
    <w:rsid w:val="00502BBF"/>
    <w:rsid w:val="005031B7"/>
    <w:rsid w:val="005035BB"/>
    <w:rsid w:val="00503676"/>
    <w:rsid w:val="005038AD"/>
    <w:rsid w:val="00503F3B"/>
    <w:rsid w:val="00504F74"/>
    <w:rsid w:val="005053E8"/>
    <w:rsid w:val="0050590C"/>
    <w:rsid w:val="0050598D"/>
    <w:rsid w:val="00505BAA"/>
    <w:rsid w:val="00506498"/>
    <w:rsid w:val="00506729"/>
    <w:rsid w:val="00506AE0"/>
    <w:rsid w:val="005079B4"/>
    <w:rsid w:val="00510A62"/>
    <w:rsid w:val="00510B28"/>
    <w:rsid w:val="00510F57"/>
    <w:rsid w:val="00511296"/>
    <w:rsid w:val="00511A75"/>
    <w:rsid w:val="00511CAE"/>
    <w:rsid w:val="00511ECE"/>
    <w:rsid w:val="00511F17"/>
    <w:rsid w:val="00513025"/>
    <w:rsid w:val="005130FF"/>
    <w:rsid w:val="0051409E"/>
    <w:rsid w:val="00514F55"/>
    <w:rsid w:val="005152FD"/>
    <w:rsid w:val="005154DA"/>
    <w:rsid w:val="0051562C"/>
    <w:rsid w:val="005156A6"/>
    <w:rsid w:val="005162F1"/>
    <w:rsid w:val="00516392"/>
    <w:rsid w:val="00516487"/>
    <w:rsid w:val="00516B44"/>
    <w:rsid w:val="00516E5A"/>
    <w:rsid w:val="00517A17"/>
    <w:rsid w:val="00517F43"/>
    <w:rsid w:val="005204B7"/>
    <w:rsid w:val="005204D0"/>
    <w:rsid w:val="005205D2"/>
    <w:rsid w:val="0052084D"/>
    <w:rsid w:val="00520905"/>
    <w:rsid w:val="00520A61"/>
    <w:rsid w:val="00520AA3"/>
    <w:rsid w:val="00520B71"/>
    <w:rsid w:val="005212FC"/>
    <w:rsid w:val="00521C27"/>
    <w:rsid w:val="00521D6B"/>
    <w:rsid w:val="005221DD"/>
    <w:rsid w:val="00522529"/>
    <w:rsid w:val="00522CDF"/>
    <w:rsid w:val="005232F8"/>
    <w:rsid w:val="00523304"/>
    <w:rsid w:val="005244AE"/>
    <w:rsid w:val="00524532"/>
    <w:rsid w:val="00524773"/>
    <w:rsid w:val="00525279"/>
    <w:rsid w:val="005253E9"/>
    <w:rsid w:val="005254BE"/>
    <w:rsid w:val="00525BCF"/>
    <w:rsid w:val="00525C9D"/>
    <w:rsid w:val="00526303"/>
    <w:rsid w:val="005267E2"/>
    <w:rsid w:val="00526851"/>
    <w:rsid w:val="00526BCA"/>
    <w:rsid w:val="00527B05"/>
    <w:rsid w:val="00527D82"/>
    <w:rsid w:val="00527D97"/>
    <w:rsid w:val="00527FCE"/>
    <w:rsid w:val="0053000B"/>
    <w:rsid w:val="00530132"/>
    <w:rsid w:val="00530191"/>
    <w:rsid w:val="00530465"/>
    <w:rsid w:val="005306EE"/>
    <w:rsid w:val="00530C8A"/>
    <w:rsid w:val="0053112D"/>
    <w:rsid w:val="0053196C"/>
    <w:rsid w:val="00533187"/>
    <w:rsid w:val="00533454"/>
    <w:rsid w:val="00533762"/>
    <w:rsid w:val="0053433B"/>
    <w:rsid w:val="0053447F"/>
    <w:rsid w:val="00534669"/>
    <w:rsid w:val="005349BB"/>
    <w:rsid w:val="00534E64"/>
    <w:rsid w:val="00535362"/>
    <w:rsid w:val="00535B94"/>
    <w:rsid w:val="00535C54"/>
    <w:rsid w:val="00535FBE"/>
    <w:rsid w:val="00536532"/>
    <w:rsid w:val="005367B3"/>
    <w:rsid w:val="00537518"/>
    <w:rsid w:val="005376B0"/>
    <w:rsid w:val="00537906"/>
    <w:rsid w:val="005409B3"/>
    <w:rsid w:val="00540E61"/>
    <w:rsid w:val="005419DC"/>
    <w:rsid w:val="00542138"/>
    <w:rsid w:val="00542358"/>
    <w:rsid w:val="00542A47"/>
    <w:rsid w:val="00542FB3"/>
    <w:rsid w:val="00543033"/>
    <w:rsid w:val="00543096"/>
    <w:rsid w:val="00543584"/>
    <w:rsid w:val="00543603"/>
    <w:rsid w:val="0054367D"/>
    <w:rsid w:val="00543803"/>
    <w:rsid w:val="00544246"/>
    <w:rsid w:val="00544A3C"/>
    <w:rsid w:val="00544A7E"/>
    <w:rsid w:val="00544D35"/>
    <w:rsid w:val="00544DA7"/>
    <w:rsid w:val="00544F1F"/>
    <w:rsid w:val="005455A6"/>
    <w:rsid w:val="00546591"/>
    <w:rsid w:val="0054670C"/>
    <w:rsid w:val="005478BB"/>
    <w:rsid w:val="00547CAC"/>
    <w:rsid w:val="00550388"/>
    <w:rsid w:val="005504E6"/>
    <w:rsid w:val="0055136E"/>
    <w:rsid w:val="00551658"/>
    <w:rsid w:val="005517DB"/>
    <w:rsid w:val="00551CAF"/>
    <w:rsid w:val="00551D8C"/>
    <w:rsid w:val="00552731"/>
    <w:rsid w:val="005535A6"/>
    <w:rsid w:val="0055402C"/>
    <w:rsid w:val="00554AD8"/>
    <w:rsid w:val="00554E7B"/>
    <w:rsid w:val="00554FFD"/>
    <w:rsid w:val="005550A5"/>
    <w:rsid w:val="0055546D"/>
    <w:rsid w:val="00555751"/>
    <w:rsid w:val="00555EB3"/>
    <w:rsid w:val="005563DB"/>
    <w:rsid w:val="00556752"/>
    <w:rsid w:val="00556CDC"/>
    <w:rsid w:val="00556D3D"/>
    <w:rsid w:val="0055754A"/>
    <w:rsid w:val="0055778C"/>
    <w:rsid w:val="00560863"/>
    <w:rsid w:val="00560B8A"/>
    <w:rsid w:val="00560CD2"/>
    <w:rsid w:val="00561027"/>
    <w:rsid w:val="00561A5F"/>
    <w:rsid w:val="00561A6A"/>
    <w:rsid w:val="005623E2"/>
    <w:rsid w:val="005624CA"/>
    <w:rsid w:val="00562965"/>
    <w:rsid w:val="00562E22"/>
    <w:rsid w:val="00563063"/>
    <w:rsid w:val="00563153"/>
    <w:rsid w:val="00563948"/>
    <w:rsid w:val="005645CE"/>
    <w:rsid w:val="00564755"/>
    <w:rsid w:val="005647CC"/>
    <w:rsid w:val="005650C3"/>
    <w:rsid w:val="0056515C"/>
    <w:rsid w:val="00565258"/>
    <w:rsid w:val="005653DC"/>
    <w:rsid w:val="00565881"/>
    <w:rsid w:val="00565BC3"/>
    <w:rsid w:val="00566644"/>
    <w:rsid w:val="00566806"/>
    <w:rsid w:val="00567C64"/>
    <w:rsid w:val="00567CCA"/>
    <w:rsid w:val="00567FFD"/>
    <w:rsid w:val="005702DB"/>
    <w:rsid w:val="00570A09"/>
    <w:rsid w:val="00570BBC"/>
    <w:rsid w:val="0057198E"/>
    <w:rsid w:val="00571B7B"/>
    <w:rsid w:val="00571C72"/>
    <w:rsid w:val="0057208E"/>
    <w:rsid w:val="005722EA"/>
    <w:rsid w:val="00572503"/>
    <w:rsid w:val="005726E2"/>
    <w:rsid w:val="005728B9"/>
    <w:rsid w:val="00572903"/>
    <w:rsid w:val="00572999"/>
    <w:rsid w:val="00572E56"/>
    <w:rsid w:val="00573301"/>
    <w:rsid w:val="00573747"/>
    <w:rsid w:val="00573BB9"/>
    <w:rsid w:val="00573D56"/>
    <w:rsid w:val="00573E05"/>
    <w:rsid w:val="00573E57"/>
    <w:rsid w:val="00574E2E"/>
    <w:rsid w:val="00574E48"/>
    <w:rsid w:val="00574E56"/>
    <w:rsid w:val="00574E97"/>
    <w:rsid w:val="005752BF"/>
    <w:rsid w:val="005758F6"/>
    <w:rsid w:val="00576308"/>
    <w:rsid w:val="005764A3"/>
    <w:rsid w:val="005802A8"/>
    <w:rsid w:val="005805D1"/>
    <w:rsid w:val="00580BC7"/>
    <w:rsid w:val="005810F6"/>
    <w:rsid w:val="0058206F"/>
    <w:rsid w:val="00582491"/>
    <w:rsid w:val="0058263E"/>
    <w:rsid w:val="00582835"/>
    <w:rsid w:val="00582BEE"/>
    <w:rsid w:val="00582FC4"/>
    <w:rsid w:val="00583714"/>
    <w:rsid w:val="005838EE"/>
    <w:rsid w:val="00583DA3"/>
    <w:rsid w:val="00583EBA"/>
    <w:rsid w:val="0058468E"/>
    <w:rsid w:val="00585587"/>
    <w:rsid w:val="00586196"/>
    <w:rsid w:val="00586535"/>
    <w:rsid w:val="0058693C"/>
    <w:rsid w:val="00586A4E"/>
    <w:rsid w:val="00586E91"/>
    <w:rsid w:val="005877E2"/>
    <w:rsid w:val="00587879"/>
    <w:rsid w:val="00587DBE"/>
    <w:rsid w:val="00587FA8"/>
    <w:rsid w:val="0059004B"/>
    <w:rsid w:val="00590333"/>
    <w:rsid w:val="005907D6"/>
    <w:rsid w:val="00590AF4"/>
    <w:rsid w:val="00590DF1"/>
    <w:rsid w:val="0059127F"/>
    <w:rsid w:val="00591299"/>
    <w:rsid w:val="00591C9C"/>
    <w:rsid w:val="0059221F"/>
    <w:rsid w:val="00592459"/>
    <w:rsid w:val="005936E8"/>
    <w:rsid w:val="00593759"/>
    <w:rsid w:val="0059380B"/>
    <w:rsid w:val="00593A7C"/>
    <w:rsid w:val="00594132"/>
    <w:rsid w:val="005942CC"/>
    <w:rsid w:val="005945D7"/>
    <w:rsid w:val="0059519F"/>
    <w:rsid w:val="005951C7"/>
    <w:rsid w:val="00595232"/>
    <w:rsid w:val="005953B0"/>
    <w:rsid w:val="00595848"/>
    <w:rsid w:val="0059587C"/>
    <w:rsid w:val="00595939"/>
    <w:rsid w:val="00595CCA"/>
    <w:rsid w:val="00595DD4"/>
    <w:rsid w:val="0059642A"/>
    <w:rsid w:val="00596907"/>
    <w:rsid w:val="00596B22"/>
    <w:rsid w:val="00596FFA"/>
    <w:rsid w:val="005974C4"/>
    <w:rsid w:val="005976A6"/>
    <w:rsid w:val="00597D7B"/>
    <w:rsid w:val="005A001B"/>
    <w:rsid w:val="005A01B9"/>
    <w:rsid w:val="005A06BE"/>
    <w:rsid w:val="005A08CD"/>
    <w:rsid w:val="005A0CCC"/>
    <w:rsid w:val="005A12BA"/>
    <w:rsid w:val="005A1D5D"/>
    <w:rsid w:val="005A2217"/>
    <w:rsid w:val="005A2787"/>
    <w:rsid w:val="005A27AC"/>
    <w:rsid w:val="005A2DB3"/>
    <w:rsid w:val="005A316D"/>
    <w:rsid w:val="005A343C"/>
    <w:rsid w:val="005A35C7"/>
    <w:rsid w:val="005A3C59"/>
    <w:rsid w:val="005A3EEC"/>
    <w:rsid w:val="005A424C"/>
    <w:rsid w:val="005A45C4"/>
    <w:rsid w:val="005A45C7"/>
    <w:rsid w:val="005A465E"/>
    <w:rsid w:val="005A5085"/>
    <w:rsid w:val="005A5540"/>
    <w:rsid w:val="005A55F9"/>
    <w:rsid w:val="005A56D7"/>
    <w:rsid w:val="005A585C"/>
    <w:rsid w:val="005A5BDD"/>
    <w:rsid w:val="005A6055"/>
    <w:rsid w:val="005A6238"/>
    <w:rsid w:val="005A62B6"/>
    <w:rsid w:val="005A6EB5"/>
    <w:rsid w:val="005A71BC"/>
    <w:rsid w:val="005A7231"/>
    <w:rsid w:val="005A7B7B"/>
    <w:rsid w:val="005B02C9"/>
    <w:rsid w:val="005B02E9"/>
    <w:rsid w:val="005B0FFF"/>
    <w:rsid w:val="005B1069"/>
    <w:rsid w:val="005B11B4"/>
    <w:rsid w:val="005B136D"/>
    <w:rsid w:val="005B1472"/>
    <w:rsid w:val="005B17B4"/>
    <w:rsid w:val="005B1BAC"/>
    <w:rsid w:val="005B20BB"/>
    <w:rsid w:val="005B210C"/>
    <w:rsid w:val="005B211D"/>
    <w:rsid w:val="005B2305"/>
    <w:rsid w:val="005B2613"/>
    <w:rsid w:val="005B39A2"/>
    <w:rsid w:val="005B3E02"/>
    <w:rsid w:val="005B3F39"/>
    <w:rsid w:val="005B4707"/>
    <w:rsid w:val="005B4CF2"/>
    <w:rsid w:val="005B4F0F"/>
    <w:rsid w:val="005B52A2"/>
    <w:rsid w:val="005B5474"/>
    <w:rsid w:val="005B55B2"/>
    <w:rsid w:val="005B58BF"/>
    <w:rsid w:val="005B6080"/>
    <w:rsid w:val="005B61AF"/>
    <w:rsid w:val="005B6E2A"/>
    <w:rsid w:val="005B6FDD"/>
    <w:rsid w:val="005B706B"/>
    <w:rsid w:val="005B7334"/>
    <w:rsid w:val="005B75A1"/>
    <w:rsid w:val="005B7865"/>
    <w:rsid w:val="005B78C2"/>
    <w:rsid w:val="005B78C9"/>
    <w:rsid w:val="005B7CC2"/>
    <w:rsid w:val="005B7D6E"/>
    <w:rsid w:val="005C0257"/>
    <w:rsid w:val="005C0265"/>
    <w:rsid w:val="005C0986"/>
    <w:rsid w:val="005C0C24"/>
    <w:rsid w:val="005C125B"/>
    <w:rsid w:val="005C1362"/>
    <w:rsid w:val="005C249B"/>
    <w:rsid w:val="005C2507"/>
    <w:rsid w:val="005C2C87"/>
    <w:rsid w:val="005C3027"/>
    <w:rsid w:val="005C3630"/>
    <w:rsid w:val="005C36E5"/>
    <w:rsid w:val="005C3702"/>
    <w:rsid w:val="005C37C9"/>
    <w:rsid w:val="005C3A43"/>
    <w:rsid w:val="005C4780"/>
    <w:rsid w:val="005C4CE6"/>
    <w:rsid w:val="005C4E24"/>
    <w:rsid w:val="005C5025"/>
    <w:rsid w:val="005C50A2"/>
    <w:rsid w:val="005C51BF"/>
    <w:rsid w:val="005C53B3"/>
    <w:rsid w:val="005C562E"/>
    <w:rsid w:val="005C5A85"/>
    <w:rsid w:val="005C5DAD"/>
    <w:rsid w:val="005C5F3C"/>
    <w:rsid w:val="005C6744"/>
    <w:rsid w:val="005C67B3"/>
    <w:rsid w:val="005C6A73"/>
    <w:rsid w:val="005C6DCB"/>
    <w:rsid w:val="005C6E2D"/>
    <w:rsid w:val="005C72FB"/>
    <w:rsid w:val="005C738D"/>
    <w:rsid w:val="005C7AE6"/>
    <w:rsid w:val="005D0A4F"/>
    <w:rsid w:val="005D0A77"/>
    <w:rsid w:val="005D104E"/>
    <w:rsid w:val="005D1445"/>
    <w:rsid w:val="005D1496"/>
    <w:rsid w:val="005D16A2"/>
    <w:rsid w:val="005D1C00"/>
    <w:rsid w:val="005D20C3"/>
    <w:rsid w:val="005D2459"/>
    <w:rsid w:val="005D2647"/>
    <w:rsid w:val="005D2773"/>
    <w:rsid w:val="005D29F1"/>
    <w:rsid w:val="005D2B4B"/>
    <w:rsid w:val="005D2B68"/>
    <w:rsid w:val="005D33E3"/>
    <w:rsid w:val="005D34B1"/>
    <w:rsid w:val="005D3B58"/>
    <w:rsid w:val="005D3D31"/>
    <w:rsid w:val="005D4009"/>
    <w:rsid w:val="005D4164"/>
    <w:rsid w:val="005D453B"/>
    <w:rsid w:val="005D45F0"/>
    <w:rsid w:val="005D492C"/>
    <w:rsid w:val="005D497E"/>
    <w:rsid w:val="005D4AAD"/>
    <w:rsid w:val="005D4B94"/>
    <w:rsid w:val="005D55A6"/>
    <w:rsid w:val="005D60AB"/>
    <w:rsid w:val="005D639C"/>
    <w:rsid w:val="005D781E"/>
    <w:rsid w:val="005D7ECF"/>
    <w:rsid w:val="005E07BF"/>
    <w:rsid w:val="005E12F7"/>
    <w:rsid w:val="005E1AD5"/>
    <w:rsid w:val="005E28E7"/>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C14"/>
    <w:rsid w:val="005F1816"/>
    <w:rsid w:val="005F1C21"/>
    <w:rsid w:val="005F1C65"/>
    <w:rsid w:val="005F258C"/>
    <w:rsid w:val="005F26FA"/>
    <w:rsid w:val="005F3406"/>
    <w:rsid w:val="005F3741"/>
    <w:rsid w:val="005F3BE0"/>
    <w:rsid w:val="005F3F02"/>
    <w:rsid w:val="005F43C9"/>
    <w:rsid w:val="005F4EF4"/>
    <w:rsid w:val="005F5209"/>
    <w:rsid w:val="005F52D7"/>
    <w:rsid w:val="005F5860"/>
    <w:rsid w:val="005F5953"/>
    <w:rsid w:val="005F595E"/>
    <w:rsid w:val="005F5D35"/>
    <w:rsid w:val="005F5FC0"/>
    <w:rsid w:val="005F6966"/>
    <w:rsid w:val="00600044"/>
    <w:rsid w:val="00600340"/>
    <w:rsid w:val="006003AD"/>
    <w:rsid w:val="006004B0"/>
    <w:rsid w:val="006004F7"/>
    <w:rsid w:val="006008E4"/>
    <w:rsid w:val="006017EF"/>
    <w:rsid w:val="0060197C"/>
    <w:rsid w:val="00601D48"/>
    <w:rsid w:val="00602DB7"/>
    <w:rsid w:val="00603064"/>
    <w:rsid w:val="006037E8"/>
    <w:rsid w:val="006038AC"/>
    <w:rsid w:val="00603F8F"/>
    <w:rsid w:val="0060479A"/>
    <w:rsid w:val="0060488E"/>
    <w:rsid w:val="00604DD8"/>
    <w:rsid w:val="006056BB"/>
    <w:rsid w:val="0060576F"/>
    <w:rsid w:val="00605C29"/>
    <w:rsid w:val="00605E57"/>
    <w:rsid w:val="00605ECB"/>
    <w:rsid w:val="006061CB"/>
    <w:rsid w:val="00606A06"/>
    <w:rsid w:val="00607013"/>
    <w:rsid w:val="006072B7"/>
    <w:rsid w:val="006075AA"/>
    <w:rsid w:val="006076C7"/>
    <w:rsid w:val="0060786B"/>
    <w:rsid w:val="006079CC"/>
    <w:rsid w:val="00607A62"/>
    <w:rsid w:val="00607A64"/>
    <w:rsid w:val="0061018C"/>
    <w:rsid w:val="00610BBC"/>
    <w:rsid w:val="00611196"/>
    <w:rsid w:val="006111EE"/>
    <w:rsid w:val="0061192B"/>
    <w:rsid w:val="00611BF0"/>
    <w:rsid w:val="00612052"/>
    <w:rsid w:val="00612493"/>
    <w:rsid w:val="00612AFB"/>
    <w:rsid w:val="00612C15"/>
    <w:rsid w:val="006131B1"/>
    <w:rsid w:val="00613672"/>
    <w:rsid w:val="006137A0"/>
    <w:rsid w:val="00613F0C"/>
    <w:rsid w:val="0061457E"/>
    <w:rsid w:val="00614A20"/>
    <w:rsid w:val="00614AC1"/>
    <w:rsid w:val="00614E42"/>
    <w:rsid w:val="006152FF"/>
    <w:rsid w:val="0061575E"/>
    <w:rsid w:val="00616D11"/>
    <w:rsid w:val="00616DDA"/>
    <w:rsid w:val="006174C1"/>
    <w:rsid w:val="00617B8A"/>
    <w:rsid w:val="00617CF5"/>
    <w:rsid w:val="00617F4E"/>
    <w:rsid w:val="006201E6"/>
    <w:rsid w:val="006209AD"/>
    <w:rsid w:val="00620E3A"/>
    <w:rsid w:val="00620ED3"/>
    <w:rsid w:val="00621462"/>
    <w:rsid w:val="00621575"/>
    <w:rsid w:val="006217F0"/>
    <w:rsid w:val="0062187F"/>
    <w:rsid w:val="00621BE7"/>
    <w:rsid w:val="00621CBD"/>
    <w:rsid w:val="00621D1D"/>
    <w:rsid w:val="00621FBD"/>
    <w:rsid w:val="00622407"/>
    <w:rsid w:val="00622445"/>
    <w:rsid w:val="00622961"/>
    <w:rsid w:val="00622AFD"/>
    <w:rsid w:val="00622CDC"/>
    <w:rsid w:val="0062322B"/>
    <w:rsid w:val="0062359E"/>
    <w:rsid w:val="00624265"/>
    <w:rsid w:val="006244B1"/>
    <w:rsid w:val="006248E0"/>
    <w:rsid w:val="00624A0E"/>
    <w:rsid w:val="00624AC1"/>
    <w:rsid w:val="00624F7F"/>
    <w:rsid w:val="00625397"/>
    <w:rsid w:val="006256B0"/>
    <w:rsid w:val="00626470"/>
    <w:rsid w:val="0062690A"/>
    <w:rsid w:val="00626D5E"/>
    <w:rsid w:val="006276F1"/>
    <w:rsid w:val="00627ABC"/>
    <w:rsid w:val="00627DB0"/>
    <w:rsid w:val="00627F28"/>
    <w:rsid w:val="00631425"/>
    <w:rsid w:val="006315CA"/>
    <w:rsid w:val="0063177F"/>
    <w:rsid w:val="0063180C"/>
    <w:rsid w:val="00631BFD"/>
    <w:rsid w:val="00631F87"/>
    <w:rsid w:val="00632470"/>
    <w:rsid w:val="00632542"/>
    <w:rsid w:val="00632711"/>
    <w:rsid w:val="006329F1"/>
    <w:rsid w:val="006331B3"/>
    <w:rsid w:val="00633DAE"/>
    <w:rsid w:val="006341E6"/>
    <w:rsid w:val="006346BF"/>
    <w:rsid w:val="0063516A"/>
    <w:rsid w:val="006355E2"/>
    <w:rsid w:val="00635D1A"/>
    <w:rsid w:val="00636427"/>
    <w:rsid w:val="00636EEE"/>
    <w:rsid w:val="0063725D"/>
    <w:rsid w:val="00637361"/>
    <w:rsid w:val="00637429"/>
    <w:rsid w:val="006375BC"/>
    <w:rsid w:val="00637879"/>
    <w:rsid w:val="00637A19"/>
    <w:rsid w:val="00637DD4"/>
    <w:rsid w:val="0064063D"/>
    <w:rsid w:val="00640647"/>
    <w:rsid w:val="00640A84"/>
    <w:rsid w:val="00640B94"/>
    <w:rsid w:val="00640C36"/>
    <w:rsid w:val="00640F1E"/>
    <w:rsid w:val="0064100D"/>
    <w:rsid w:val="00641789"/>
    <w:rsid w:val="006418BC"/>
    <w:rsid w:val="00641E0A"/>
    <w:rsid w:val="00642206"/>
    <w:rsid w:val="006424FD"/>
    <w:rsid w:val="00642F76"/>
    <w:rsid w:val="006430AE"/>
    <w:rsid w:val="00643B0B"/>
    <w:rsid w:val="00643D3E"/>
    <w:rsid w:val="006447E4"/>
    <w:rsid w:val="00644985"/>
    <w:rsid w:val="00645017"/>
    <w:rsid w:val="006454CF"/>
    <w:rsid w:val="00645545"/>
    <w:rsid w:val="00645879"/>
    <w:rsid w:val="00645BD4"/>
    <w:rsid w:val="00645E0F"/>
    <w:rsid w:val="00645EE0"/>
    <w:rsid w:val="006464AA"/>
    <w:rsid w:val="00646B5A"/>
    <w:rsid w:val="00647114"/>
    <w:rsid w:val="00647312"/>
    <w:rsid w:val="00647469"/>
    <w:rsid w:val="0064771E"/>
    <w:rsid w:val="00647BB5"/>
    <w:rsid w:val="00647CBE"/>
    <w:rsid w:val="00650A30"/>
    <w:rsid w:val="00650E7A"/>
    <w:rsid w:val="00651430"/>
    <w:rsid w:val="00651A27"/>
    <w:rsid w:val="00651AB3"/>
    <w:rsid w:val="00651AEC"/>
    <w:rsid w:val="00652CB7"/>
    <w:rsid w:val="00652DBE"/>
    <w:rsid w:val="00653392"/>
    <w:rsid w:val="006534DD"/>
    <w:rsid w:val="00653BFA"/>
    <w:rsid w:val="00654443"/>
    <w:rsid w:val="006551E2"/>
    <w:rsid w:val="0065552F"/>
    <w:rsid w:val="00655545"/>
    <w:rsid w:val="00656C3E"/>
    <w:rsid w:val="00656C7E"/>
    <w:rsid w:val="00657002"/>
    <w:rsid w:val="0065751C"/>
    <w:rsid w:val="0065760A"/>
    <w:rsid w:val="00660238"/>
    <w:rsid w:val="00660F58"/>
    <w:rsid w:val="0066113A"/>
    <w:rsid w:val="00661704"/>
    <w:rsid w:val="006617BE"/>
    <w:rsid w:val="006619D7"/>
    <w:rsid w:val="00661EA9"/>
    <w:rsid w:val="00662687"/>
    <w:rsid w:val="00662CEE"/>
    <w:rsid w:val="00662D72"/>
    <w:rsid w:val="00662DBF"/>
    <w:rsid w:val="00662E6B"/>
    <w:rsid w:val="00664027"/>
    <w:rsid w:val="006641E5"/>
    <w:rsid w:val="00664302"/>
    <w:rsid w:val="006644B7"/>
    <w:rsid w:val="00665660"/>
    <w:rsid w:val="0066614E"/>
    <w:rsid w:val="0066618D"/>
    <w:rsid w:val="0066625E"/>
    <w:rsid w:val="00666B02"/>
    <w:rsid w:val="00666BD6"/>
    <w:rsid w:val="00666C92"/>
    <w:rsid w:val="00666D2E"/>
    <w:rsid w:val="00666E2A"/>
    <w:rsid w:val="00667006"/>
    <w:rsid w:val="0066733F"/>
    <w:rsid w:val="00667597"/>
    <w:rsid w:val="00667754"/>
    <w:rsid w:val="006679C8"/>
    <w:rsid w:val="00670213"/>
    <w:rsid w:val="0067026C"/>
    <w:rsid w:val="00670319"/>
    <w:rsid w:val="00670BFE"/>
    <w:rsid w:val="0067109B"/>
    <w:rsid w:val="0067150B"/>
    <w:rsid w:val="006720C0"/>
    <w:rsid w:val="006721A1"/>
    <w:rsid w:val="006724F7"/>
    <w:rsid w:val="00672E95"/>
    <w:rsid w:val="00673210"/>
    <w:rsid w:val="006735BD"/>
    <w:rsid w:val="00673872"/>
    <w:rsid w:val="00673D43"/>
    <w:rsid w:val="006743A0"/>
    <w:rsid w:val="006743DF"/>
    <w:rsid w:val="00674958"/>
    <w:rsid w:val="00674BFD"/>
    <w:rsid w:val="00674C03"/>
    <w:rsid w:val="00674CFB"/>
    <w:rsid w:val="00675055"/>
    <w:rsid w:val="00675705"/>
    <w:rsid w:val="00675D04"/>
    <w:rsid w:val="00675FA1"/>
    <w:rsid w:val="0067635A"/>
    <w:rsid w:val="006764A3"/>
    <w:rsid w:val="006764F5"/>
    <w:rsid w:val="00676EDC"/>
    <w:rsid w:val="00676FB6"/>
    <w:rsid w:val="00677222"/>
    <w:rsid w:val="00677645"/>
    <w:rsid w:val="00677722"/>
    <w:rsid w:val="0067780D"/>
    <w:rsid w:val="00677BEE"/>
    <w:rsid w:val="00677C46"/>
    <w:rsid w:val="00680312"/>
    <w:rsid w:val="006808A2"/>
    <w:rsid w:val="0068150F"/>
    <w:rsid w:val="00681D20"/>
    <w:rsid w:val="0068226E"/>
    <w:rsid w:val="0068295E"/>
    <w:rsid w:val="00683164"/>
    <w:rsid w:val="00683269"/>
    <w:rsid w:val="006834DC"/>
    <w:rsid w:val="00683985"/>
    <w:rsid w:val="00683AF2"/>
    <w:rsid w:val="00683C3E"/>
    <w:rsid w:val="00684068"/>
    <w:rsid w:val="006848BF"/>
    <w:rsid w:val="00684C7F"/>
    <w:rsid w:val="00684D84"/>
    <w:rsid w:val="00684EC8"/>
    <w:rsid w:val="00685AFA"/>
    <w:rsid w:val="00686550"/>
    <w:rsid w:val="00686B24"/>
    <w:rsid w:val="00686D81"/>
    <w:rsid w:val="00687B45"/>
    <w:rsid w:val="00687FE5"/>
    <w:rsid w:val="00692367"/>
    <w:rsid w:val="00692514"/>
    <w:rsid w:val="00692A13"/>
    <w:rsid w:val="00692B4F"/>
    <w:rsid w:val="00692BBA"/>
    <w:rsid w:val="00693383"/>
    <w:rsid w:val="00693A87"/>
    <w:rsid w:val="00694E62"/>
    <w:rsid w:val="00694FC8"/>
    <w:rsid w:val="006952CC"/>
    <w:rsid w:val="00695C9A"/>
    <w:rsid w:val="00695F2F"/>
    <w:rsid w:val="0069636C"/>
    <w:rsid w:val="00697129"/>
    <w:rsid w:val="006971F0"/>
    <w:rsid w:val="00697252"/>
    <w:rsid w:val="00697B9E"/>
    <w:rsid w:val="006A0010"/>
    <w:rsid w:val="006A0117"/>
    <w:rsid w:val="006A0270"/>
    <w:rsid w:val="006A0626"/>
    <w:rsid w:val="006A0999"/>
    <w:rsid w:val="006A0CC9"/>
    <w:rsid w:val="006A0E37"/>
    <w:rsid w:val="006A0E57"/>
    <w:rsid w:val="006A16AE"/>
    <w:rsid w:val="006A18F3"/>
    <w:rsid w:val="006A1BC9"/>
    <w:rsid w:val="006A2077"/>
    <w:rsid w:val="006A2D1F"/>
    <w:rsid w:val="006A3290"/>
    <w:rsid w:val="006A3583"/>
    <w:rsid w:val="006A3E83"/>
    <w:rsid w:val="006A3F7D"/>
    <w:rsid w:val="006A408C"/>
    <w:rsid w:val="006A48D3"/>
    <w:rsid w:val="006A4A6B"/>
    <w:rsid w:val="006A4BDB"/>
    <w:rsid w:val="006A4DF0"/>
    <w:rsid w:val="006A5037"/>
    <w:rsid w:val="006A531E"/>
    <w:rsid w:val="006A6722"/>
    <w:rsid w:val="006A71B8"/>
    <w:rsid w:val="006A71B9"/>
    <w:rsid w:val="006A7221"/>
    <w:rsid w:val="006A73C6"/>
    <w:rsid w:val="006A74BD"/>
    <w:rsid w:val="006A75A8"/>
    <w:rsid w:val="006A76DB"/>
    <w:rsid w:val="006A7806"/>
    <w:rsid w:val="006A7877"/>
    <w:rsid w:val="006A7E37"/>
    <w:rsid w:val="006A7E97"/>
    <w:rsid w:val="006A7F5C"/>
    <w:rsid w:val="006B0596"/>
    <w:rsid w:val="006B0C56"/>
    <w:rsid w:val="006B0F91"/>
    <w:rsid w:val="006B1A02"/>
    <w:rsid w:val="006B1C46"/>
    <w:rsid w:val="006B2589"/>
    <w:rsid w:val="006B2950"/>
    <w:rsid w:val="006B2AF1"/>
    <w:rsid w:val="006B2CD5"/>
    <w:rsid w:val="006B2F89"/>
    <w:rsid w:val="006B33A2"/>
    <w:rsid w:val="006B37AA"/>
    <w:rsid w:val="006B392F"/>
    <w:rsid w:val="006B3A20"/>
    <w:rsid w:val="006B4541"/>
    <w:rsid w:val="006B4FC2"/>
    <w:rsid w:val="006B50BA"/>
    <w:rsid w:val="006B6107"/>
    <w:rsid w:val="006B626A"/>
    <w:rsid w:val="006B6A40"/>
    <w:rsid w:val="006B6E14"/>
    <w:rsid w:val="006B7E9E"/>
    <w:rsid w:val="006C0260"/>
    <w:rsid w:val="006C0680"/>
    <w:rsid w:val="006C0E64"/>
    <w:rsid w:val="006C0EFA"/>
    <w:rsid w:val="006C1047"/>
    <w:rsid w:val="006C10C9"/>
    <w:rsid w:val="006C17D5"/>
    <w:rsid w:val="006C23FE"/>
    <w:rsid w:val="006C2784"/>
    <w:rsid w:val="006C2A41"/>
    <w:rsid w:val="006C2AD0"/>
    <w:rsid w:val="006C30D6"/>
    <w:rsid w:val="006C33FA"/>
    <w:rsid w:val="006C359B"/>
    <w:rsid w:val="006C3A47"/>
    <w:rsid w:val="006C3A48"/>
    <w:rsid w:val="006C3CB8"/>
    <w:rsid w:val="006C3CD6"/>
    <w:rsid w:val="006C40CA"/>
    <w:rsid w:val="006C45F8"/>
    <w:rsid w:val="006C4A17"/>
    <w:rsid w:val="006C543B"/>
    <w:rsid w:val="006C5D1E"/>
    <w:rsid w:val="006C69B0"/>
    <w:rsid w:val="006C6A50"/>
    <w:rsid w:val="006C6BDB"/>
    <w:rsid w:val="006C71AE"/>
    <w:rsid w:val="006C7348"/>
    <w:rsid w:val="006C7A9F"/>
    <w:rsid w:val="006D0007"/>
    <w:rsid w:val="006D0123"/>
    <w:rsid w:val="006D0290"/>
    <w:rsid w:val="006D0561"/>
    <w:rsid w:val="006D07BA"/>
    <w:rsid w:val="006D092D"/>
    <w:rsid w:val="006D0A82"/>
    <w:rsid w:val="006D0E41"/>
    <w:rsid w:val="006D129A"/>
    <w:rsid w:val="006D1D1C"/>
    <w:rsid w:val="006D2257"/>
    <w:rsid w:val="006D273D"/>
    <w:rsid w:val="006D282E"/>
    <w:rsid w:val="006D2D26"/>
    <w:rsid w:val="006D2E0B"/>
    <w:rsid w:val="006D2E8B"/>
    <w:rsid w:val="006D30FE"/>
    <w:rsid w:val="006D315C"/>
    <w:rsid w:val="006D408A"/>
    <w:rsid w:val="006D4B4E"/>
    <w:rsid w:val="006D4F22"/>
    <w:rsid w:val="006D5A44"/>
    <w:rsid w:val="006D5AD3"/>
    <w:rsid w:val="006D5BE2"/>
    <w:rsid w:val="006D5CC2"/>
    <w:rsid w:val="006D6DCD"/>
    <w:rsid w:val="006D6DF4"/>
    <w:rsid w:val="006D7364"/>
    <w:rsid w:val="006D78D8"/>
    <w:rsid w:val="006D791B"/>
    <w:rsid w:val="006D7B76"/>
    <w:rsid w:val="006D7EC6"/>
    <w:rsid w:val="006E049E"/>
    <w:rsid w:val="006E0583"/>
    <w:rsid w:val="006E18D7"/>
    <w:rsid w:val="006E25FB"/>
    <w:rsid w:val="006E2A3E"/>
    <w:rsid w:val="006E2BD9"/>
    <w:rsid w:val="006E2D5B"/>
    <w:rsid w:val="006E33BB"/>
    <w:rsid w:val="006E3B4D"/>
    <w:rsid w:val="006E3B8E"/>
    <w:rsid w:val="006E42B1"/>
    <w:rsid w:val="006E446A"/>
    <w:rsid w:val="006E4D7D"/>
    <w:rsid w:val="006E4EF2"/>
    <w:rsid w:val="006E57ED"/>
    <w:rsid w:val="006E5D9B"/>
    <w:rsid w:val="006E6261"/>
    <w:rsid w:val="006E6F8A"/>
    <w:rsid w:val="006E7055"/>
    <w:rsid w:val="006E714B"/>
    <w:rsid w:val="006E7B59"/>
    <w:rsid w:val="006F069D"/>
    <w:rsid w:val="006F0746"/>
    <w:rsid w:val="006F16C1"/>
    <w:rsid w:val="006F1C27"/>
    <w:rsid w:val="006F1C43"/>
    <w:rsid w:val="006F2308"/>
    <w:rsid w:val="006F2D26"/>
    <w:rsid w:val="006F397C"/>
    <w:rsid w:val="006F3B0E"/>
    <w:rsid w:val="006F4394"/>
    <w:rsid w:val="006F4AAF"/>
    <w:rsid w:val="006F5547"/>
    <w:rsid w:val="006F5C77"/>
    <w:rsid w:val="006F652C"/>
    <w:rsid w:val="006F67A6"/>
    <w:rsid w:val="006F6ADA"/>
    <w:rsid w:val="006F6C96"/>
    <w:rsid w:val="006F6E08"/>
    <w:rsid w:val="006F7AEA"/>
    <w:rsid w:val="006F7C09"/>
    <w:rsid w:val="006F7E5F"/>
    <w:rsid w:val="0070047D"/>
    <w:rsid w:val="007007DB"/>
    <w:rsid w:val="007009F0"/>
    <w:rsid w:val="00700FA9"/>
    <w:rsid w:val="007013A7"/>
    <w:rsid w:val="00701664"/>
    <w:rsid w:val="00701FB4"/>
    <w:rsid w:val="007024B4"/>
    <w:rsid w:val="00702BDE"/>
    <w:rsid w:val="00702DCA"/>
    <w:rsid w:val="0070304F"/>
    <w:rsid w:val="00704809"/>
    <w:rsid w:val="00704829"/>
    <w:rsid w:val="00704856"/>
    <w:rsid w:val="00704A08"/>
    <w:rsid w:val="007050E2"/>
    <w:rsid w:val="007051B8"/>
    <w:rsid w:val="007051CD"/>
    <w:rsid w:val="00705BE2"/>
    <w:rsid w:val="00706037"/>
    <w:rsid w:val="00706CDE"/>
    <w:rsid w:val="007076BA"/>
    <w:rsid w:val="007079F1"/>
    <w:rsid w:val="00707AA8"/>
    <w:rsid w:val="00710A09"/>
    <w:rsid w:val="00710EC3"/>
    <w:rsid w:val="007113B2"/>
    <w:rsid w:val="00711602"/>
    <w:rsid w:val="00711883"/>
    <w:rsid w:val="00711ACB"/>
    <w:rsid w:val="00711C04"/>
    <w:rsid w:val="0071211F"/>
    <w:rsid w:val="007123F8"/>
    <w:rsid w:val="00712AB0"/>
    <w:rsid w:val="00712B2C"/>
    <w:rsid w:val="007138E2"/>
    <w:rsid w:val="00713A1F"/>
    <w:rsid w:val="00713EB4"/>
    <w:rsid w:val="00713FE8"/>
    <w:rsid w:val="00714ADF"/>
    <w:rsid w:val="00714B5B"/>
    <w:rsid w:val="0071588D"/>
    <w:rsid w:val="00715EE8"/>
    <w:rsid w:val="007170E3"/>
    <w:rsid w:val="007172BE"/>
    <w:rsid w:val="007173A2"/>
    <w:rsid w:val="00717688"/>
    <w:rsid w:val="00717B97"/>
    <w:rsid w:val="007202AC"/>
    <w:rsid w:val="00720369"/>
    <w:rsid w:val="0072040C"/>
    <w:rsid w:val="00720455"/>
    <w:rsid w:val="007208C3"/>
    <w:rsid w:val="00720AF2"/>
    <w:rsid w:val="00721135"/>
    <w:rsid w:val="00721170"/>
    <w:rsid w:val="0072153E"/>
    <w:rsid w:val="00721E18"/>
    <w:rsid w:val="00721FAA"/>
    <w:rsid w:val="007227AC"/>
    <w:rsid w:val="00722A7E"/>
    <w:rsid w:val="00722B51"/>
    <w:rsid w:val="00723918"/>
    <w:rsid w:val="00723EA0"/>
    <w:rsid w:val="00724789"/>
    <w:rsid w:val="00724D0E"/>
    <w:rsid w:val="00724FB4"/>
    <w:rsid w:val="00725060"/>
    <w:rsid w:val="007254CD"/>
    <w:rsid w:val="00726509"/>
    <w:rsid w:val="00726A2A"/>
    <w:rsid w:val="00726B86"/>
    <w:rsid w:val="00726C31"/>
    <w:rsid w:val="00726CB6"/>
    <w:rsid w:val="00727782"/>
    <w:rsid w:val="00727A8A"/>
    <w:rsid w:val="00727D8D"/>
    <w:rsid w:val="007305C6"/>
    <w:rsid w:val="00730608"/>
    <w:rsid w:val="00730847"/>
    <w:rsid w:val="0073106B"/>
    <w:rsid w:val="0073187C"/>
    <w:rsid w:val="00731976"/>
    <w:rsid w:val="00731C30"/>
    <w:rsid w:val="00731E3B"/>
    <w:rsid w:val="007325D4"/>
    <w:rsid w:val="0073264B"/>
    <w:rsid w:val="00732B5C"/>
    <w:rsid w:val="00734037"/>
    <w:rsid w:val="007341CE"/>
    <w:rsid w:val="00734A25"/>
    <w:rsid w:val="00734CF5"/>
    <w:rsid w:val="00735241"/>
    <w:rsid w:val="007352DF"/>
    <w:rsid w:val="007358EC"/>
    <w:rsid w:val="00735A13"/>
    <w:rsid w:val="00735B23"/>
    <w:rsid w:val="007363B5"/>
    <w:rsid w:val="00736449"/>
    <w:rsid w:val="007366F6"/>
    <w:rsid w:val="00736AFB"/>
    <w:rsid w:val="00737120"/>
    <w:rsid w:val="007378F8"/>
    <w:rsid w:val="00737B27"/>
    <w:rsid w:val="00740BDC"/>
    <w:rsid w:val="00741F9C"/>
    <w:rsid w:val="007428C7"/>
    <w:rsid w:val="007428EE"/>
    <w:rsid w:val="00742AA3"/>
    <w:rsid w:val="00742BED"/>
    <w:rsid w:val="007438EF"/>
    <w:rsid w:val="00744A6D"/>
    <w:rsid w:val="00744C0A"/>
    <w:rsid w:val="00745341"/>
    <w:rsid w:val="00745F88"/>
    <w:rsid w:val="00746371"/>
    <w:rsid w:val="00746399"/>
    <w:rsid w:val="0074724D"/>
    <w:rsid w:val="007475FF"/>
    <w:rsid w:val="00747DC5"/>
    <w:rsid w:val="0075019E"/>
    <w:rsid w:val="0075024D"/>
    <w:rsid w:val="007505B6"/>
    <w:rsid w:val="00750D1F"/>
    <w:rsid w:val="00750ED7"/>
    <w:rsid w:val="00751464"/>
    <w:rsid w:val="00751550"/>
    <w:rsid w:val="00752325"/>
    <w:rsid w:val="0075431E"/>
    <w:rsid w:val="00755144"/>
    <w:rsid w:val="0075560C"/>
    <w:rsid w:val="00756499"/>
    <w:rsid w:val="00756EF5"/>
    <w:rsid w:val="0075732B"/>
    <w:rsid w:val="0075745C"/>
    <w:rsid w:val="00757970"/>
    <w:rsid w:val="00757A2F"/>
    <w:rsid w:val="007600F6"/>
    <w:rsid w:val="0076049E"/>
    <w:rsid w:val="00760838"/>
    <w:rsid w:val="007608D9"/>
    <w:rsid w:val="00760EAA"/>
    <w:rsid w:val="00761691"/>
    <w:rsid w:val="00761906"/>
    <w:rsid w:val="00762126"/>
    <w:rsid w:val="007626DF"/>
    <w:rsid w:val="00762F97"/>
    <w:rsid w:val="00762FF4"/>
    <w:rsid w:val="007635E5"/>
    <w:rsid w:val="007635EA"/>
    <w:rsid w:val="00763763"/>
    <w:rsid w:val="00763AB6"/>
    <w:rsid w:val="0076407E"/>
    <w:rsid w:val="00764845"/>
    <w:rsid w:val="00764893"/>
    <w:rsid w:val="00764920"/>
    <w:rsid w:val="00764A5F"/>
    <w:rsid w:val="00764C03"/>
    <w:rsid w:val="00764E3F"/>
    <w:rsid w:val="00764F88"/>
    <w:rsid w:val="00765136"/>
    <w:rsid w:val="007654BB"/>
    <w:rsid w:val="007658F2"/>
    <w:rsid w:val="00765947"/>
    <w:rsid w:val="00765AC9"/>
    <w:rsid w:val="00765B2F"/>
    <w:rsid w:val="00766159"/>
    <w:rsid w:val="00766350"/>
    <w:rsid w:val="007665AD"/>
    <w:rsid w:val="00766B89"/>
    <w:rsid w:val="00767233"/>
    <w:rsid w:val="0076763E"/>
    <w:rsid w:val="007677F9"/>
    <w:rsid w:val="00767C61"/>
    <w:rsid w:val="00770384"/>
    <w:rsid w:val="007704B7"/>
    <w:rsid w:val="007707D8"/>
    <w:rsid w:val="00770815"/>
    <w:rsid w:val="00770C3E"/>
    <w:rsid w:val="00770E9B"/>
    <w:rsid w:val="007712E3"/>
    <w:rsid w:val="00771A9A"/>
    <w:rsid w:val="007720E3"/>
    <w:rsid w:val="00772333"/>
    <w:rsid w:val="007727FB"/>
    <w:rsid w:val="00772962"/>
    <w:rsid w:val="00772E9F"/>
    <w:rsid w:val="00772F65"/>
    <w:rsid w:val="0077382B"/>
    <w:rsid w:val="00773C8B"/>
    <w:rsid w:val="00774020"/>
    <w:rsid w:val="007751C4"/>
    <w:rsid w:val="0077525A"/>
    <w:rsid w:val="00775489"/>
    <w:rsid w:val="00775CF4"/>
    <w:rsid w:val="007764F1"/>
    <w:rsid w:val="00776A09"/>
    <w:rsid w:val="007779E5"/>
    <w:rsid w:val="00777A19"/>
    <w:rsid w:val="00777C27"/>
    <w:rsid w:val="00777CFB"/>
    <w:rsid w:val="0078030A"/>
    <w:rsid w:val="00780458"/>
    <w:rsid w:val="00780D92"/>
    <w:rsid w:val="00781978"/>
    <w:rsid w:val="00782397"/>
    <w:rsid w:val="0078243B"/>
    <w:rsid w:val="00782914"/>
    <w:rsid w:val="00782A1F"/>
    <w:rsid w:val="0078304A"/>
    <w:rsid w:val="0078305E"/>
    <w:rsid w:val="0078358B"/>
    <w:rsid w:val="00783F81"/>
    <w:rsid w:val="007841F0"/>
    <w:rsid w:val="00784385"/>
    <w:rsid w:val="007845C9"/>
    <w:rsid w:val="0078469E"/>
    <w:rsid w:val="00784863"/>
    <w:rsid w:val="007848A7"/>
    <w:rsid w:val="00784D90"/>
    <w:rsid w:val="00784ED6"/>
    <w:rsid w:val="0078509B"/>
    <w:rsid w:val="00785218"/>
    <w:rsid w:val="007854C5"/>
    <w:rsid w:val="007861B0"/>
    <w:rsid w:val="00786955"/>
    <w:rsid w:val="007875BE"/>
    <w:rsid w:val="007876CB"/>
    <w:rsid w:val="007878BE"/>
    <w:rsid w:val="00787B2E"/>
    <w:rsid w:val="00787E99"/>
    <w:rsid w:val="00790035"/>
    <w:rsid w:val="00790093"/>
    <w:rsid w:val="00790221"/>
    <w:rsid w:val="007907EF"/>
    <w:rsid w:val="00790AC0"/>
    <w:rsid w:val="0079143C"/>
    <w:rsid w:val="007917A6"/>
    <w:rsid w:val="0079193F"/>
    <w:rsid w:val="00791A6C"/>
    <w:rsid w:val="00791B08"/>
    <w:rsid w:val="007920D6"/>
    <w:rsid w:val="00792617"/>
    <w:rsid w:val="00792B32"/>
    <w:rsid w:val="00793137"/>
    <w:rsid w:val="0079334A"/>
    <w:rsid w:val="007933DA"/>
    <w:rsid w:val="00793A80"/>
    <w:rsid w:val="0079402A"/>
    <w:rsid w:val="0079416D"/>
    <w:rsid w:val="0079432F"/>
    <w:rsid w:val="007944BE"/>
    <w:rsid w:val="00794687"/>
    <w:rsid w:val="00794C6F"/>
    <w:rsid w:val="007950E1"/>
    <w:rsid w:val="007954A7"/>
    <w:rsid w:val="007954BE"/>
    <w:rsid w:val="00795E8A"/>
    <w:rsid w:val="00795F3A"/>
    <w:rsid w:val="00797076"/>
    <w:rsid w:val="00797597"/>
    <w:rsid w:val="00797897"/>
    <w:rsid w:val="007A01BA"/>
    <w:rsid w:val="007A02EE"/>
    <w:rsid w:val="007A03BE"/>
    <w:rsid w:val="007A03CC"/>
    <w:rsid w:val="007A09F8"/>
    <w:rsid w:val="007A111D"/>
    <w:rsid w:val="007A1165"/>
    <w:rsid w:val="007A14DF"/>
    <w:rsid w:val="007A15D5"/>
    <w:rsid w:val="007A1817"/>
    <w:rsid w:val="007A2537"/>
    <w:rsid w:val="007A28BB"/>
    <w:rsid w:val="007A2AF8"/>
    <w:rsid w:val="007A2E0A"/>
    <w:rsid w:val="007A3185"/>
    <w:rsid w:val="007A3E9C"/>
    <w:rsid w:val="007A3F29"/>
    <w:rsid w:val="007A46B7"/>
    <w:rsid w:val="007A5097"/>
    <w:rsid w:val="007A5571"/>
    <w:rsid w:val="007A5F9B"/>
    <w:rsid w:val="007A6064"/>
    <w:rsid w:val="007A68E7"/>
    <w:rsid w:val="007A7B60"/>
    <w:rsid w:val="007A7FC9"/>
    <w:rsid w:val="007B02B6"/>
    <w:rsid w:val="007B1117"/>
    <w:rsid w:val="007B11E9"/>
    <w:rsid w:val="007B1551"/>
    <w:rsid w:val="007B2124"/>
    <w:rsid w:val="007B3A5B"/>
    <w:rsid w:val="007B3C20"/>
    <w:rsid w:val="007B3C85"/>
    <w:rsid w:val="007B3EFC"/>
    <w:rsid w:val="007B3FE4"/>
    <w:rsid w:val="007B4141"/>
    <w:rsid w:val="007B4E07"/>
    <w:rsid w:val="007B575F"/>
    <w:rsid w:val="007B5886"/>
    <w:rsid w:val="007B58E0"/>
    <w:rsid w:val="007B60D7"/>
    <w:rsid w:val="007B6100"/>
    <w:rsid w:val="007B6298"/>
    <w:rsid w:val="007B6560"/>
    <w:rsid w:val="007B7045"/>
    <w:rsid w:val="007B70C2"/>
    <w:rsid w:val="007B75B2"/>
    <w:rsid w:val="007B75C3"/>
    <w:rsid w:val="007B777F"/>
    <w:rsid w:val="007B7921"/>
    <w:rsid w:val="007C040C"/>
    <w:rsid w:val="007C0D29"/>
    <w:rsid w:val="007C1428"/>
    <w:rsid w:val="007C14C2"/>
    <w:rsid w:val="007C175A"/>
    <w:rsid w:val="007C1CF8"/>
    <w:rsid w:val="007C1F3A"/>
    <w:rsid w:val="007C1F3D"/>
    <w:rsid w:val="007C2860"/>
    <w:rsid w:val="007C2A2E"/>
    <w:rsid w:val="007C3894"/>
    <w:rsid w:val="007C3BC5"/>
    <w:rsid w:val="007C3F87"/>
    <w:rsid w:val="007C4A60"/>
    <w:rsid w:val="007C4B09"/>
    <w:rsid w:val="007C4CA1"/>
    <w:rsid w:val="007C4D3F"/>
    <w:rsid w:val="007C561C"/>
    <w:rsid w:val="007C581F"/>
    <w:rsid w:val="007C586A"/>
    <w:rsid w:val="007C5C48"/>
    <w:rsid w:val="007C5F84"/>
    <w:rsid w:val="007C77E9"/>
    <w:rsid w:val="007D03A4"/>
    <w:rsid w:val="007D1077"/>
    <w:rsid w:val="007D11CD"/>
    <w:rsid w:val="007D13B6"/>
    <w:rsid w:val="007D16EB"/>
    <w:rsid w:val="007D1DE4"/>
    <w:rsid w:val="007D2AA0"/>
    <w:rsid w:val="007D2DE5"/>
    <w:rsid w:val="007D2E00"/>
    <w:rsid w:val="007D2F97"/>
    <w:rsid w:val="007D37A4"/>
    <w:rsid w:val="007D38F0"/>
    <w:rsid w:val="007D4293"/>
    <w:rsid w:val="007D42AD"/>
    <w:rsid w:val="007D4FD9"/>
    <w:rsid w:val="007D511D"/>
    <w:rsid w:val="007D5735"/>
    <w:rsid w:val="007D5C52"/>
    <w:rsid w:val="007D6DAF"/>
    <w:rsid w:val="007D799E"/>
    <w:rsid w:val="007D79F0"/>
    <w:rsid w:val="007E0278"/>
    <w:rsid w:val="007E05D0"/>
    <w:rsid w:val="007E07BC"/>
    <w:rsid w:val="007E0919"/>
    <w:rsid w:val="007E0D12"/>
    <w:rsid w:val="007E0D44"/>
    <w:rsid w:val="007E0DAB"/>
    <w:rsid w:val="007E0F5A"/>
    <w:rsid w:val="007E118C"/>
    <w:rsid w:val="007E1AD7"/>
    <w:rsid w:val="007E1FB0"/>
    <w:rsid w:val="007E3047"/>
    <w:rsid w:val="007E37E4"/>
    <w:rsid w:val="007E3F4F"/>
    <w:rsid w:val="007E4723"/>
    <w:rsid w:val="007E48B9"/>
    <w:rsid w:val="007E5847"/>
    <w:rsid w:val="007E59AB"/>
    <w:rsid w:val="007E60F3"/>
    <w:rsid w:val="007E62E2"/>
    <w:rsid w:val="007E63B0"/>
    <w:rsid w:val="007E65A1"/>
    <w:rsid w:val="007E6651"/>
    <w:rsid w:val="007E6823"/>
    <w:rsid w:val="007E6A5A"/>
    <w:rsid w:val="007E7233"/>
    <w:rsid w:val="007E7781"/>
    <w:rsid w:val="007F08E9"/>
    <w:rsid w:val="007F0B96"/>
    <w:rsid w:val="007F0C84"/>
    <w:rsid w:val="007F1438"/>
    <w:rsid w:val="007F16E1"/>
    <w:rsid w:val="007F1FEF"/>
    <w:rsid w:val="007F2681"/>
    <w:rsid w:val="007F268B"/>
    <w:rsid w:val="007F276E"/>
    <w:rsid w:val="007F29F4"/>
    <w:rsid w:val="007F31CE"/>
    <w:rsid w:val="007F3567"/>
    <w:rsid w:val="007F4678"/>
    <w:rsid w:val="007F47EC"/>
    <w:rsid w:val="007F4E12"/>
    <w:rsid w:val="007F5493"/>
    <w:rsid w:val="007F5539"/>
    <w:rsid w:val="007F560F"/>
    <w:rsid w:val="007F5636"/>
    <w:rsid w:val="007F5822"/>
    <w:rsid w:val="007F5B83"/>
    <w:rsid w:val="007F5C84"/>
    <w:rsid w:val="007F5C8A"/>
    <w:rsid w:val="007F5DAB"/>
    <w:rsid w:val="007F5DCB"/>
    <w:rsid w:val="007F5EF9"/>
    <w:rsid w:val="007F62E2"/>
    <w:rsid w:val="007F659F"/>
    <w:rsid w:val="007F67B7"/>
    <w:rsid w:val="007F6BA4"/>
    <w:rsid w:val="007F6DC5"/>
    <w:rsid w:val="007F7419"/>
    <w:rsid w:val="00800185"/>
    <w:rsid w:val="00801308"/>
    <w:rsid w:val="0080143E"/>
    <w:rsid w:val="0080162A"/>
    <w:rsid w:val="00801840"/>
    <w:rsid w:val="0080190C"/>
    <w:rsid w:val="00801AFE"/>
    <w:rsid w:val="00801BAE"/>
    <w:rsid w:val="00801E07"/>
    <w:rsid w:val="00801E68"/>
    <w:rsid w:val="00801F43"/>
    <w:rsid w:val="00802199"/>
    <w:rsid w:val="00802491"/>
    <w:rsid w:val="00802A2B"/>
    <w:rsid w:val="00803A23"/>
    <w:rsid w:val="00803CD5"/>
    <w:rsid w:val="00803FEB"/>
    <w:rsid w:val="0080418C"/>
    <w:rsid w:val="008044E5"/>
    <w:rsid w:val="008056A6"/>
    <w:rsid w:val="00805702"/>
    <w:rsid w:val="008061BC"/>
    <w:rsid w:val="008061E2"/>
    <w:rsid w:val="00806388"/>
    <w:rsid w:val="0080659F"/>
    <w:rsid w:val="00806BC1"/>
    <w:rsid w:val="008072D1"/>
    <w:rsid w:val="00807718"/>
    <w:rsid w:val="008078CB"/>
    <w:rsid w:val="00807C66"/>
    <w:rsid w:val="00807E3E"/>
    <w:rsid w:val="0081055B"/>
    <w:rsid w:val="008106F4"/>
    <w:rsid w:val="00811177"/>
    <w:rsid w:val="00811553"/>
    <w:rsid w:val="0081169E"/>
    <w:rsid w:val="0081245F"/>
    <w:rsid w:val="00812B9B"/>
    <w:rsid w:val="00812DBF"/>
    <w:rsid w:val="00813127"/>
    <w:rsid w:val="0081312A"/>
    <w:rsid w:val="00813860"/>
    <w:rsid w:val="0081387E"/>
    <w:rsid w:val="00813CBF"/>
    <w:rsid w:val="00814692"/>
    <w:rsid w:val="008149CA"/>
    <w:rsid w:val="00814BEE"/>
    <w:rsid w:val="008152DC"/>
    <w:rsid w:val="008153D4"/>
    <w:rsid w:val="00815DED"/>
    <w:rsid w:val="0081622A"/>
    <w:rsid w:val="00816EE5"/>
    <w:rsid w:val="008172FE"/>
    <w:rsid w:val="00817471"/>
    <w:rsid w:val="008204C9"/>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42"/>
    <w:rsid w:val="00823C59"/>
    <w:rsid w:val="00823D70"/>
    <w:rsid w:val="0082425A"/>
    <w:rsid w:val="0082471B"/>
    <w:rsid w:val="008253FE"/>
    <w:rsid w:val="00825462"/>
    <w:rsid w:val="008256F3"/>
    <w:rsid w:val="0082579C"/>
    <w:rsid w:val="008258DC"/>
    <w:rsid w:val="008259AD"/>
    <w:rsid w:val="00825AC9"/>
    <w:rsid w:val="00825B39"/>
    <w:rsid w:val="00825E02"/>
    <w:rsid w:val="0082622A"/>
    <w:rsid w:val="008262FD"/>
    <w:rsid w:val="008263F9"/>
    <w:rsid w:val="00826AAE"/>
    <w:rsid w:val="00826B6D"/>
    <w:rsid w:val="00827229"/>
    <w:rsid w:val="008279E4"/>
    <w:rsid w:val="00827A0A"/>
    <w:rsid w:val="00830720"/>
    <w:rsid w:val="00830B41"/>
    <w:rsid w:val="00831BBD"/>
    <w:rsid w:val="008321A9"/>
    <w:rsid w:val="008321E0"/>
    <w:rsid w:val="008327F2"/>
    <w:rsid w:val="00832C21"/>
    <w:rsid w:val="00832C98"/>
    <w:rsid w:val="00833500"/>
    <w:rsid w:val="00833513"/>
    <w:rsid w:val="00833FBE"/>
    <w:rsid w:val="00834059"/>
    <w:rsid w:val="00834165"/>
    <w:rsid w:val="008348AF"/>
    <w:rsid w:val="008348F5"/>
    <w:rsid w:val="0083498D"/>
    <w:rsid w:val="00834FED"/>
    <w:rsid w:val="00835833"/>
    <w:rsid w:val="008364D5"/>
    <w:rsid w:val="008369D3"/>
    <w:rsid w:val="00836C02"/>
    <w:rsid w:val="00836D8A"/>
    <w:rsid w:val="00836E9F"/>
    <w:rsid w:val="00836ED3"/>
    <w:rsid w:val="008370A6"/>
    <w:rsid w:val="0083752A"/>
    <w:rsid w:val="0083762C"/>
    <w:rsid w:val="00837A77"/>
    <w:rsid w:val="00837D90"/>
    <w:rsid w:val="008401F8"/>
    <w:rsid w:val="00840493"/>
    <w:rsid w:val="00840686"/>
    <w:rsid w:val="00840836"/>
    <w:rsid w:val="00840D4C"/>
    <w:rsid w:val="00841170"/>
    <w:rsid w:val="008418A2"/>
    <w:rsid w:val="00841E79"/>
    <w:rsid w:val="008421E6"/>
    <w:rsid w:val="008422EE"/>
    <w:rsid w:val="00842548"/>
    <w:rsid w:val="00842669"/>
    <w:rsid w:val="00843CB7"/>
    <w:rsid w:val="00844ED0"/>
    <w:rsid w:val="00844FE4"/>
    <w:rsid w:val="00845399"/>
    <w:rsid w:val="00845733"/>
    <w:rsid w:val="0084585E"/>
    <w:rsid w:val="0084613E"/>
    <w:rsid w:val="008465CE"/>
    <w:rsid w:val="00846732"/>
    <w:rsid w:val="00846CB4"/>
    <w:rsid w:val="00846CFB"/>
    <w:rsid w:val="008475DF"/>
    <w:rsid w:val="0084778F"/>
    <w:rsid w:val="00847B4D"/>
    <w:rsid w:val="00847ECC"/>
    <w:rsid w:val="008502C4"/>
    <w:rsid w:val="0085100C"/>
    <w:rsid w:val="0085124F"/>
    <w:rsid w:val="0085154B"/>
    <w:rsid w:val="00851BFE"/>
    <w:rsid w:val="00852C42"/>
    <w:rsid w:val="00852F45"/>
    <w:rsid w:val="008537CB"/>
    <w:rsid w:val="00853807"/>
    <w:rsid w:val="00853845"/>
    <w:rsid w:val="00854416"/>
    <w:rsid w:val="00854BEC"/>
    <w:rsid w:val="00854FD9"/>
    <w:rsid w:val="00855CFF"/>
    <w:rsid w:val="00855E85"/>
    <w:rsid w:val="008566D3"/>
    <w:rsid w:val="00856E7E"/>
    <w:rsid w:val="0085710F"/>
    <w:rsid w:val="00860A0B"/>
    <w:rsid w:val="00860B8F"/>
    <w:rsid w:val="0086113D"/>
    <w:rsid w:val="00861394"/>
    <w:rsid w:val="008613B9"/>
    <w:rsid w:val="00861439"/>
    <w:rsid w:val="00861EE7"/>
    <w:rsid w:val="00862013"/>
    <w:rsid w:val="00862E39"/>
    <w:rsid w:val="00863943"/>
    <w:rsid w:val="00863B86"/>
    <w:rsid w:val="0086470D"/>
    <w:rsid w:val="00864CAC"/>
    <w:rsid w:val="0086660D"/>
    <w:rsid w:val="008669C2"/>
    <w:rsid w:val="00866D32"/>
    <w:rsid w:val="00866EA6"/>
    <w:rsid w:val="008671B7"/>
    <w:rsid w:val="00867AA3"/>
    <w:rsid w:val="008706CC"/>
    <w:rsid w:val="0087076C"/>
    <w:rsid w:val="008708B0"/>
    <w:rsid w:val="00871607"/>
    <w:rsid w:val="0087177D"/>
    <w:rsid w:val="00871E01"/>
    <w:rsid w:val="00872738"/>
    <w:rsid w:val="00872A4D"/>
    <w:rsid w:val="00873193"/>
    <w:rsid w:val="00873934"/>
    <w:rsid w:val="00873D32"/>
    <w:rsid w:val="00874913"/>
    <w:rsid w:val="00874998"/>
    <w:rsid w:val="0087557A"/>
    <w:rsid w:val="0087558C"/>
    <w:rsid w:val="0087588F"/>
    <w:rsid w:val="0087639B"/>
    <w:rsid w:val="00876714"/>
    <w:rsid w:val="008769A7"/>
    <w:rsid w:val="00877024"/>
    <w:rsid w:val="0087703F"/>
    <w:rsid w:val="008774AC"/>
    <w:rsid w:val="00877CE0"/>
    <w:rsid w:val="008807D6"/>
    <w:rsid w:val="00880919"/>
    <w:rsid w:val="00880ACE"/>
    <w:rsid w:val="00880D15"/>
    <w:rsid w:val="008810B3"/>
    <w:rsid w:val="0088184B"/>
    <w:rsid w:val="00881F5E"/>
    <w:rsid w:val="00882214"/>
    <w:rsid w:val="0088226A"/>
    <w:rsid w:val="00882B1C"/>
    <w:rsid w:val="0088300F"/>
    <w:rsid w:val="00883198"/>
    <w:rsid w:val="008832C0"/>
    <w:rsid w:val="008836D1"/>
    <w:rsid w:val="008839ED"/>
    <w:rsid w:val="008844F8"/>
    <w:rsid w:val="00884767"/>
    <w:rsid w:val="00884E04"/>
    <w:rsid w:val="008851E1"/>
    <w:rsid w:val="008859E8"/>
    <w:rsid w:val="00885E03"/>
    <w:rsid w:val="00885EC6"/>
    <w:rsid w:val="00886349"/>
    <w:rsid w:val="00886890"/>
    <w:rsid w:val="008868BF"/>
    <w:rsid w:val="00886FE3"/>
    <w:rsid w:val="00887BDF"/>
    <w:rsid w:val="00887F6D"/>
    <w:rsid w:val="008904C9"/>
    <w:rsid w:val="0089087C"/>
    <w:rsid w:val="00890989"/>
    <w:rsid w:val="00890A48"/>
    <w:rsid w:val="008915D0"/>
    <w:rsid w:val="00891775"/>
    <w:rsid w:val="00892199"/>
    <w:rsid w:val="00892903"/>
    <w:rsid w:val="0089294F"/>
    <w:rsid w:val="00892B27"/>
    <w:rsid w:val="00892C82"/>
    <w:rsid w:val="00892D2A"/>
    <w:rsid w:val="00892E45"/>
    <w:rsid w:val="00893620"/>
    <w:rsid w:val="00893657"/>
    <w:rsid w:val="008936DC"/>
    <w:rsid w:val="00893741"/>
    <w:rsid w:val="00893914"/>
    <w:rsid w:val="00893BC5"/>
    <w:rsid w:val="008950A2"/>
    <w:rsid w:val="00895EF8"/>
    <w:rsid w:val="00895F73"/>
    <w:rsid w:val="00895FBC"/>
    <w:rsid w:val="0089630D"/>
    <w:rsid w:val="00896A90"/>
    <w:rsid w:val="00896D76"/>
    <w:rsid w:val="008977D3"/>
    <w:rsid w:val="008977FD"/>
    <w:rsid w:val="008A0AD1"/>
    <w:rsid w:val="008A1758"/>
    <w:rsid w:val="008A1EF5"/>
    <w:rsid w:val="008A2194"/>
    <w:rsid w:val="008A2644"/>
    <w:rsid w:val="008A267C"/>
    <w:rsid w:val="008A29BA"/>
    <w:rsid w:val="008A2A9B"/>
    <w:rsid w:val="008A312D"/>
    <w:rsid w:val="008A31BD"/>
    <w:rsid w:val="008A328B"/>
    <w:rsid w:val="008A3535"/>
    <w:rsid w:val="008A45F4"/>
    <w:rsid w:val="008A4962"/>
    <w:rsid w:val="008A4B22"/>
    <w:rsid w:val="008A52AF"/>
    <w:rsid w:val="008A5F27"/>
    <w:rsid w:val="008A6389"/>
    <w:rsid w:val="008A6A2A"/>
    <w:rsid w:val="008A6A4F"/>
    <w:rsid w:val="008A6C38"/>
    <w:rsid w:val="008A6F7A"/>
    <w:rsid w:val="008A6FC1"/>
    <w:rsid w:val="008A7EBF"/>
    <w:rsid w:val="008B035D"/>
    <w:rsid w:val="008B12AD"/>
    <w:rsid w:val="008B13B0"/>
    <w:rsid w:val="008B1E62"/>
    <w:rsid w:val="008B1EC5"/>
    <w:rsid w:val="008B1F45"/>
    <w:rsid w:val="008B34E8"/>
    <w:rsid w:val="008B3DF9"/>
    <w:rsid w:val="008B4133"/>
    <w:rsid w:val="008B443E"/>
    <w:rsid w:val="008B4B41"/>
    <w:rsid w:val="008B514B"/>
    <w:rsid w:val="008B5307"/>
    <w:rsid w:val="008B5449"/>
    <w:rsid w:val="008B5779"/>
    <w:rsid w:val="008B5EB7"/>
    <w:rsid w:val="008B6011"/>
    <w:rsid w:val="008B6B5F"/>
    <w:rsid w:val="008B6BE9"/>
    <w:rsid w:val="008B6F25"/>
    <w:rsid w:val="008B72CD"/>
    <w:rsid w:val="008B72E5"/>
    <w:rsid w:val="008B7AAC"/>
    <w:rsid w:val="008B7B9F"/>
    <w:rsid w:val="008B7CD5"/>
    <w:rsid w:val="008B7F95"/>
    <w:rsid w:val="008C0040"/>
    <w:rsid w:val="008C045D"/>
    <w:rsid w:val="008C06B6"/>
    <w:rsid w:val="008C0C55"/>
    <w:rsid w:val="008C0CF7"/>
    <w:rsid w:val="008C14DE"/>
    <w:rsid w:val="008C1881"/>
    <w:rsid w:val="008C223A"/>
    <w:rsid w:val="008C23AF"/>
    <w:rsid w:val="008C2726"/>
    <w:rsid w:val="008C2D10"/>
    <w:rsid w:val="008C2EE5"/>
    <w:rsid w:val="008C3082"/>
    <w:rsid w:val="008C348D"/>
    <w:rsid w:val="008C3512"/>
    <w:rsid w:val="008C37B2"/>
    <w:rsid w:val="008C54CF"/>
    <w:rsid w:val="008C5848"/>
    <w:rsid w:val="008C59D3"/>
    <w:rsid w:val="008C5A70"/>
    <w:rsid w:val="008C5DF8"/>
    <w:rsid w:val="008C67CD"/>
    <w:rsid w:val="008C68CA"/>
    <w:rsid w:val="008C70E3"/>
    <w:rsid w:val="008C719E"/>
    <w:rsid w:val="008C7445"/>
    <w:rsid w:val="008D0022"/>
    <w:rsid w:val="008D0304"/>
    <w:rsid w:val="008D04DD"/>
    <w:rsid w:val="008D0540"/>
    <w:rsid w:val="008D05A9"/>
    <w:rsid w:val="008D0A8D"/>
    <w:rsid w:val="008D112E"/>
    <w:rsid w:val="008D1605"/>
    <w:rsid w:val="008D1817"/>
    <w:rsid w:val="008D232C"/>
    <w:rsid w:val="008D24CC"/>
    <w:rsid w:val="008D266E"/>
    <w:rsid w:val="008D27D7"/>
    <w:rsid w:val="008D29DF"/>
    <w:rsid w:val="008D2ABA"/>
    <w:rsid w:val="008D2D72"/>
    <w:rsid w:val="008D2F0C"/>
    <w:rsid w:val="008D2F90"/>
    <w:rsid w:val="008D3039"/>
    <w:rsid w:val="008D337F"/>
    <w:rsid w:val="008D3DC9"/>
    <w:rsid w:val="008D447A"/>
    <w:rsid w:val="008D48DC"/>
    <w:rsid w:val="008D4A77"/>
    <w:rsid w:val="008D570D"/>
    <w:rsid w:val="008D5C7D"/>
    <w:rsid w:val="008D5DD9"/>
    <w:rsid w:val="008D6028"/>
    <w:rsid w:val="008D68AD"/>
    <w:rsid w:val="008D69C5"/>
    <w:rsid w:val="008D6EC8"/>
    <w:rsid w:val="008D6F23"/>
    <w:rsid w:val="008D750D"/>
    <w:rsid w:val="008D7936"/>
    <w:rsid w:val="008D7BB0"/>
    <w:rsid w:val="008D7C09"/>
    <w:rsid w:val="008E0BEE"/>
    <w:rsid w:val="008E0CDB"/>
    <w:rsid w:val="008E1272"/>
    <w:rsid w:val="008E14EE"/>
    <w:rsid w:val="008E1E5D"/>
    <w:rsid w:val="008E208F"/>
    <w:rsid w:val="008E2587"/>
    <w:rsid w:val="008E2BF6"/>
    <w:rsid w:val="008E3615"/>
    <w:rsid w:val="008E396F"/>
    <w:rsid w:val="008E3A13"/>
    <w:rsid w:val="008E3C5C"/>
    <w:rsid w:val="008E3CC8"/>
    <w:rsid w:val="008E4258"/>
    <w:rsid w:val="008E477E"/>
    <w:rsid w:val="008E4AE1"/>
    <w:rsid w:val="008E4EA3"/>
    <w:rsid w:val="008E4EB8"/>
    <w:rsid w:val="008E5638"/>
    <w:rsid w:val="008E5A7A"/>
    <w:rsid w:val="008E63D1"/>
    <w:rsid w:val="008E6595"/>
    <w:rsid w:val="008E6BD4"/>
    <w:rsid w:val="008E6C6E"/>
    <w:rsid w:val="008E74DC"/>
    <w:rsid w:val="008E7602"/>
    <w:rsid w:val="008E7C56"/>
    <w:rsid w:val="008E7CC3"/>
    <w:rsid w:val="008F0793"/>
    <w:rsid w:val="008F0872"/>
    <w:rsid w:val="008F0A2F"/>
    <w:rsid w:val="008F0E39"/>
    <w:rsid w:val="008F0E5D"/>
    <w:rsid w:val="008F1461"/>
    <w:rsid w:val="008F19FC"/>
    <w:rsid w:val="008F1E26"/>
    <w:rsid w:val="008F241F"/>
    <w:rsid w:val="008F3053"/>
    <w:rsid w:val="008F3659"/>
    <w:rsid w:val="008F47FA"/>
    <w:rsid w:val="008F4A03"/>
    <w:rsid w:val="008F5724"/>
    <w:rsid w:val="008F5E74"/>
    <w:rsid w:val="008F5EAD"/>
    <w:rsid w:val="008F66AC"/>
    <w:rsid w:val="008F66EE"/>
    <w:rsid w:val="008F7AA5"/>
    <w:rsid w:val="00901515"/>
    <w:rsid w:val="00901644"/>
    <w:rsid w:val="009025C4"/>
    <w:rsid w:val="009026B2"/>
    <w:rsid w:val="00903D0B"/>
    <w:rsid w:val="00904341"/>
    <w:rsid w:val="009045F5"/>
    <w:rsid w:val="0090493E"/>
    <w:rsid w:val="00904A05"/>
    <w:rsid w:val="009050F8"/>
    <w:rsid w:val="00905601"/>
    <w:rsid w:val="00906B64"/>
    <w:rsid w:val="00906E83"/>
    <w:rsid w:val="00907069"/>
    <w:rsid w:val="00907A35"/>
    <w:rsid w:val="00907FF1"/>
    <w:rsid w:val="00910147"/>
    <w:rsid w:val="00910356"/>
    <w:rsid w:val="0091072E"/>
    <w:rsid w:val="00910B67"/>
    <w:rsid w:val="00910BE1"/>
    <w:rsid w:val="009118FF"/>
    <w:rsid w:val="00912074"/>
    <w:rsid w:val="009126B7"/>
    <w:rsid w:val="009128D6"/>
    <w:rsid w:val="00912931"/>
    <w:rsid w:val="00913058"/>
    <w:rsid w:val="0091312A"/>
    <w:rsid w:val="0091348E"/>
    <w:rsid w:val="0091377F"/>
    <w:rsid w:val="009137FE"/>
    <w:rsid w:val="00913B79"/>
    <w:rsid w:val="00913C2C"/>
    <w:rsid w:val="00913FD1"/>
    <w:rsid w:val="009151E4"/>
    <w:rsid w:val="00915807"/>
    <w:rsid w:val="00915A21"/>
    <w:rsid w:val="00915BEF"/>
    <w:rsid w:val="00915D7F"/>
    <w:rsid w:val="00915E57"/>
    <w:rsid w:val="00916026"/>
    <w:rsid w:val="00916139"/>
    <w:rsid w:val="00916375"/>
    <w:rsid w:val="00917B47"/>
    <w:rsid w:val="00917C4A"/>
    <w:rsid w:val="009203B6"/>
    <w:rsid w:val="00920671"/>
    <w:rsid w:val="00920784"/>
    <w:rsid w:val="00921D5E"/>
    <w:rsid w:val="00921F3B"/>
    <w:rsid w:val="0092403A"/>
    <w:rsid w:val="0092420B"/>
    <w:rsid w:val="00924255"/>
    <w:rsid w:val="0092449D"/>
    <w:rsid w:val="00924B3C"/>
    <w:rsid w:val="00924FDF"/>
    <w:rsid w:val="00925064"/>
    <w:rsid w:val="00925110"/>
    <w:rsid w:val="00925756"/>
    <w:rsid w:val="00925A5E"/>
    <w:rsid w:val="00925B5B"/>
    <w:rsid w:val="009261DD"/>
    <w:rsid w:val="0092675B"/>
    <w:rsid w:val="009268F3"/>
    <w:rsid w:val="00926B5E"/>
    <w:rsid w:val="00927EFE"/>
    <w:rsid w:val="00930671"/>
    <w:rsid w:val="00930676"/>
    <w:rsid w:val="009307B6"/>
    <w:rsid w:val="0093094A"/>
    <w:rsid w:val="00930BA7"/>
    <w:rsid w:val="0093129F"/>
    <w:rsid w:val="00931BD7"/>
    <w:rsid w:val="00931CE4"/>
    <w:rsid w:val="0093242E"/>
    <w:rsid w:val="00933984"/>
    <w:rsid w:val="00933C79"/>
    <w:rsid w:val="00933C9B"/>
    <w:rsid w:val="00933D79"/>
    <w:rsid w:val="00933FA3"/>
    <w:rsid w:val="00934FD4"/>
    <w:rsid w:val="00934FF7"/>
    <w:rsid w:val="00935089"/>
    <w:rsid w:val="0093514E"/>
    <w:rsid w:val="009351C3"/>
    <w:rsid w:val="00935260"/>
    <w:rsid w:val="009356F7"/>
    <w:rsid w:val="00935703"/>
    <w:rsid w:val="009359D7"/>
    <w:rsid w:val="00935B0A"/>
    <w:rsid w:val="00935B81"/>
    <w:rsid w:val="0093606C"/>
    <w:rsid w:val="00936575"/>
    <w:rsid w:val="009365D4"/>
    <w:rsid w:val="00936DE8"/>
    <w:rsid w:val="00937080"/>
    <w:rsid w:val="009373E0"/>
    <w:rsid w:val="00937735"/>
    <w:rsid w:val="00937A06"/>
    <w:rsid w:val="00940046"/>
    <w:rsid w:val="009407AC"/>
    <w:rsid w:val="00940924"/>
    <w:rsid w:val="00940963"/>
    <w:rsid w:val="00940A15"/>
    <w:rsid w:val="009411F0"/>
    <w:rsid w:val="009418D2"/>
    <w:rsid w:val="00941BCE"/>
    <w:rsid w:val="0094214A"/>
    <w:rsid w:val="0094287F"/>
    <w:rsid w:val="0094334E"/>
    <w:rsid w:val="00943D82"/>
    <w:rsid w:val="0094450A"/>
    <w:rsid w:val="009446B4"/>
    <w:rsid w:val="009448F6"/>
    <w:rsid w:val="00944C30"/>
    <w:rsid w:val="0094527D"/>
    <w:rsid w:val="009454BF"/>
    <w:rsid w:val="0094578F"/>
    <w:rsid w:val="00945E5F"/>
    <w:rsid w:val="0094614F"/>
    <w:rsid w:val="009464FE"/>
    <w:rsid w:val="00946A5B"/>
    <w:rsid w:val="00946BD2"/>
    <w:rsid w:val="0094755C"/>
    <w:rsid w:val="009475C9"/>
    <w:rsid w:val="00950444"/>
    <w:rsid w:val="00950CEB"/>
    <w:rsid w:val="009510AF"/>
    <w:rsid w:val="009511FD"/>
    <w:rsid w:val="00954075"/>
    <w:rsid w:val="0095416B"/>
    <w:rsid w:val="0095422D"/>
    <w:rsid w:val="009548FF"/>
    <w:rsid w:val="00954990"/>
    <w:rsid w:val="00954D7D"/>
    <w:rsid w:val="009555CD"/>
    <w:rsid w:val="00955AD7"/>
    <w:rsid w:val="00956007"/>
    <w:rsid w:val="009562FC"/>
    <w:rsid w:val="00956300"/>
    <w:rsid w:val="00956875"/>
    <w:rsid w:val="00956B2B"/>
    <w:rsid w:val="00957021"/>
    <w:rsid w:val="009572D7"/>
    <w:rsid w:val="00957349"/>
    <w:rsid w:val="00957A2B"/>
    <w:rsid w:val="009602DE"/>
    <w:rsid w:val="009614C5"/>
    <w:rsid w:val="00961860"/>
    <w:rsid w:val="009619A4"/>
    <w:rsid w:val="00961BC9"/>
    <w:rsid w:val="009620DD"/>
    <w:rsid w:val="00962189"/>
    <w:rsid w:val="009626AC"/>
    <w:rsid w:val="009628A9"/>
    <w:rsid w:val="00962DC7"/>
    <w:rsid w:val="00962E31"/>
    <w:rsid w:val="00963035"/>
    <w:rsid w:val="0096362C"/>
    <w:rsid w:val="00964178"/>
    <w:rsid w:val="0096476C"/>
    <w:rsid w:val="009648AD"/>
    <w:rsid w:val="009648D8"/>
    <w:rsid w:val="009650B7"/>
    <w:rsid w:val="0096545E"/>
    <w:rsid w:val="009655D6"/>
    <w:rsid w:val="00965AFA"/>
    <w:rsid w:val="00965F47"/>
    <w:rsid w:val="009662ED"/>
    <w:rsid w:val="00966599"/>
    <w:rsid w:val="009669A3"/>
    <w:rsid w:val="00967278"/>
    <w:rsid w:val="00967ABB"/>
    <w:rsid w:val="00967EA2"/>
    <w:rsid w:val="00970010"/>
    <w:rsid w:val="009700D4"/>
    <w:rsid w:val="00970702"/>
    <w:rsid w:val="009709E1"/>
    <w:rsid w:val="00970EBC"/>
    <w:rsid w:val="009718B9"/>
    <w:rsid w:val="00971D28"/>
    <w:rsid w:val="00971F78"/>
    <w:rsid w:val="0097220F"/>
    <w:rsid w:val="009722F4"/>
    <w:rsid w:val="00972464"/>
    <w:rsid w:val="0097246D"/>
    <w:rsid w:val="00972697"/>
    <w:rsid w:val="00972850"/>
    <w:rsid w:val="00972B8F"/>
    <w:rsid w:val="0097304B"/>
    <w:rsid w:val="00973954"/>
    <w:rsid w:val="00973A88"/>
    <w:rsid w:val="009740AF"/>
    <w:rsid w:val="0097418F"/>
    <w:rsid w:val="00974274"/>
    <w:rsid w:val="009743EB"/>
    <w:rsid w:val="0097492F"/>
    <w:rsid w:val="00974DD3"/>
    <w:rsid w:val="00974E5A"/>
    <w:rsid w:val="00975349"/>
    <w:rsid w:val="009759D0"/>
    <w:rsid w:val="00975FF3"/>
    <w:rsid w:val="0097610C"/>
    <w:rsid w:val="0097650E"/>
    <w:rsid w:val="00976DDF"/>
    <w:rsid w:val="00976EF7"/>
    <w:rsid w:val="00977069"/>
    <w:rsid w:val="009773D4"/>
    <w:rsid w:val="009777E8"/>
    <w:rsid w:val="00977AB2"/>
    <w:rsid w:val="0098026C"/>
    <w:rsid w:val="009803D4"/>
    <w:rsid w:val="0098071D"/>
    <w:rsid w:val="00980993"/>
    <w:rsid w:val="00980BBA"/>
    <w:rsid w:val="00980F5C"/>
    <w:rsid w:val="0098101F"/>
    <w:rsid w:val="0098161B"/>
    <w:rsid w:val="00981712"/>
    <w:rsid w:val="009819F4"/>
    <w:rsid w:val="00981E42"/>
    <w:rsid w:val="00981FFF"/>
    <w:rsid w:val="0098240F"/>
    <w:rsid w:val="00982AE0"/>
    <w:rsid w:val="00982D1F"/>
    <w:rsid w:val="00982D2E"/>
    <w:rsid w:val="009832E2"/>
    <w:rsid w:val="00983D83"/>
    <w:rsid w:val="009843D1"/>
    <w:rsid w:val="00984429"/>
    <w:rsid w:val="00984443"/>
    <w:rsid w:val="00984EC0"/>
    <w:rsid w:val="00984F1F"/>
    <w:rsid w:val="00985021"/>
    <w:rsid w:val="00985509"/>
    <w:rsid w:val="00986238"/>
    <w:rsid w:val="00986C1F"/>
    <w:rsid w:val="00986FE5"/>
    <w:rsid w:val="00987506"/>
    <w:rsid w:val="00987F80"/>
    <w:rsid w:val="0099022A"/>
    <w:rsid w:val="00990382"/>
    <w:rsid w:val="0099041A"/>
    <w:rsid w:val="00990AFA"/>
    <w:rsid w:val="0099108B"/>
    <w:rsid w:val="009913F6"/>
    <w:rsid w:val="009923B1"/>
    <w:rsid w:val="00992B9A"/>
    <w:rsid w:val="00992CB9"/>
    <w:rsid w:val="00992D74"/>
    <w:rsid w:val="00993586"/>
    <w:rsid w:val="00993C3F"/>
    <w:rsid w:val="00993CD1"/>
    <w:rsid w:val="00993E95"/>
    <w:rsid w:val="00993EBA"/>
    <w:rsid w:val="00993FC5"/>
    <w:rsid w:val="00994395"/>
    <w:rsid w:val="009946D8"/>
    <w:rsid w:val="009947ED"/>
    <w:rsid w:val="009954D9"/>
    <w:rsid w:val="00995674"/>
    <w:rsid w:val="009956D0"/>
    <w:rsid w:val="00995F28"/>
    <w:rsid w:val="00995F7E"/>
    <w:rsid w:val="00996248"/>
    <w:rsid w:val="00996311"/>
    <w:rsid w:val="009964E4"/>
    <w:rsid w:val="009972C0"/>
    <w:rsid w:val="00997DF1"/>
    <w:rsid w:val="00997FD2"/>
    <w:rsid w:val="009A01DD"/>
    <w:rsid w:val="009A14DA"/>
    <w:rsid w:val="009A15E9"/>
    <w:rsid w:val="009A183F"/>
    <w:rsid w:val="009A18FB"/>
    <w:rsid w:val="009A1AFD"/>
    <w:rsid w:val="009A299E"/>
    <w:rsid w:val="009A2AB8"/>
    <w:rsid w:val="009A2E1A"/>
    <w:rsid w:val="009A2F0E"/>
    <w:rsid w:val="009A2F48"/>
    <w:rsid w:val="009A3498"/>
    <w:rsid w:val="009A3568"/>
    <w:rsid w:val="009A3B82"/>
    <w:rsid w:val="009A3D7B"/>
    <w:rsid w:val="009A3E87"/>
    <w:rsid w:val="009A3F5D"/>
    <w:rsid w:val="009A42C0"/>
    <w:rsid w:val="009A4503"/>
    <w:rsid w:val="009A49EF"/>
    <w:rsid w:val="009A52B0"/>
    <w:rsid w:val="009A57AD"/>
    <w:rsid w:val="009A590A"/>
    <w:rsid w:val="009A65AD"/>
    <w:rsid w:val="009A671B"/>
    <w:rsid w:val="009A67F2"/>
    <w:rsid w:val="009A68A9"/>
    <w:rsid w:val="009A6B90"/>
    <w:rsid w:val="009A6BB7"/>
    <w:rsid w:val="009A7349"/>
    <w:rsid w:val="009A763F"/>
    <w:rsid w:val="009A766E"/>
    <w:rsid w:val="009A79E0"/>
    <w:rsid w:val="009A7A3E"/>
    <w:rsid w:val="009A7C1B"/>
    <w:rsid w:val="009B069B"/>
    <w:rsid w:val="009B11FE"/>
    <w:rsid w:val="009B145F"/>
    <w:rsid w:val="009B1625"/>
    <w:rsid w:val="009B1759"/>
    <w:rsid w:val="009B18B3"/>
    <w:rsid w:val="009B1CD6"/>
    <w:rsid w:val="009B1CE5"/>
    <w:rsid w:val="009B206B"/>
    <w:rsid w:val="009B27D7"/>
    <w:rsid w:val="009B2B52"/>
    <w:rsid w:val="009B3109"/>
    <w:rsid w:val="009B331F"/>
    <w:rsid w:val="009B3ACE"/>
    <w:rsid w:val="009B3CF7"/>
    <w:rsid w:val="009B4063"/>
    <w:rsid w:val="009B420A"/>
    <w:rsid w:val="009B49F3"/>
    <w:rsid w:val="009B4F0E"/>
    <w:rsid w:val="009B5122"/>
    <w:rsid w:val="009B52F3"/>
    <w:rsid w:val="009B5499"/>
    <w:rsid w:val="009B5680"/>
    <w:rsid w:val="009B5A31"/>
    <w:rsid w:val="009B5F10"/>
    <w:rsid w:val="009B5F1F"/>
    <w:rsid w:val="009B6244"/>
    <w:rsid w:val="009B69C6"/>
    <w:rsid w:val="009B69C8"/>
    <w:rsid w:val="009B6A92"/>
    <w:rsid w:val="009B6C81"/>
    <w:rsid w:val="009B6EC4"/>
    <w:rsid w:val="009B6EDB"/>
    <w:rsid w:val="009B701E"/>
    <w:rsid w:val="009B72DB"/>
    <w:rsid w:val="009B7636"/>
    <w:rsid w:val="009C018F"/>
    <w:rsid w:val="009C02E5"/>
    <w:rsid w:val="009C0B9B"/>
    <w:rsid w:val="009C0FAA"/>
    <w:rsid w:val="009C1113"/>
    <w:rsid w:val="009C114D"/>
    <w:rsid w:val="009C11BD"/>
    <w:rsid w:val="009C190F"/>
    <w:rsid w:val="009C1A52"/>
    <w:rsid w:val="009C1BC3"/>
    <w:rsid w:val="009C1D54"/>
    <w:rsid w:val="009C1E04"/>
    <w:rsid w:val="009C1E66"/>
    <w:rsid w:val="009C1F3A"/>
    <w:rsid w:val="009C2769"/>
    <w:rsid w:val="009C43A2"/>
    <w:rsid w:val="009C454C"/>
    <w:rsid w:val="009C4FAE"/>
    <w:rsid w:val="009C5103"/>
    <w:rsid w:val="009C526C"/>
    <w:rsid w:val="009C5315"/>
    <w:rsid w:val="009C5A94"/>
    <w:rsid w:val="009C6741"/>
    <w:rsid w:val="009C6845"/>
    <w:rsid w:val="009C7015"/>
    <w:rsid w:val="009C7DD3"/>
    <w:rsid w:val="009D016E"/>
    <w:rsid w:val="009D0712"/>
    <w:rsid w:val="009D093C"/>
    <w:rsid w:val="009D118D"/>
    <w:rsid w:val="009D13D1"/>
    <w:rsid w:val="009D13D7"/>
    <w:rsid w:val="009D1428"/>
    <w:rsid w:val="009D1B34"/>
    <w:rsid w:val="009D1DF3"/>
    <w:rsid w:val="009D2465"/>
    <w:rsid w:val="009D24C4"/>
    <w:rsid w:val="009D2C12"/>
    <w:rsid w:val="009D2DAC"/>
    <w:rsid w:val="009D3966"/>
    <w:rsid w:val="009D442B"/>
    <w:rsid w:val="009D4C07"/>
    <w:rsid w:val="009D533C"/>
    <w:rsid w:val="009D53E2"/>
    <w:rsid w:val="009D5F0B"/>
    <w:rsid w:val="009D6097"/>
    <w:rsid w:val="009D625B"/>
    <w:rsid w:val="009D6410"/>
    <w:rsid w:val="009D6EBD"/>
    <w:rsid w:val="009D798D"/>
    <w:rsid w:val="009D7A3E"/>
    <w:rsid w:val="009D7C45"/>
    <w:rsid w:val="009E006F"/>
    <w:rsid w:val="009E021D"/>
    <w:rsid w:val="009E05A9"/>
    <w:rsid w:val="009E073D"/>
    <w:rsid w:val="009E1091"/>
    <w:rsid w:val="009E128A"/>
    <w:rsid w:val="009E1E54"/>
    <w:rsid w:val="009E210A"/>
    <w:rsid w:val="009E2BB9"/>
    <w:rsid w:val="009E2C0D"/>
    <w:rsid w:val="009E305B"/>
    <w:rsid w:val="009E3348"/>
    <w:rsid w:val="009E3812"/>
    <w:rsid w:val="009E3C4D"/>
    <w:rsid w:val="009E4283"/>
    <w:rsid w:val="009E4929"/>
    <w:rsid w:val="009E504D"/>
    <w:rsid w:val="009E5170"/>
    <w:rsid w:val="009E5219"/>
    <w:rsid w:val="009E5793"/>
    <w:rsid w:val="009E5DE1"/>
    <w:rsid w:val="009E608B"/>
    <w:rsid w:val="009E609A"/>
    <w:rsid w:val="009E617D"/>
    <w:rsid w:val="009E6275"/>
    <w:rsid w:val="009E6845"/>
    <w:rsid w:val="009E6C39"/>
    <w:rsid w:val="009E718D"/>
    <w:rsid w:val="009E7BEE"/>
    <w:rsid w:val="009E7C4A"/>
    <w:rsid w:val="009E7CA8"/>
    <w:rsid w:val="009F119C"/>
    <w:rsid w:val="009F15CE"/>
    <w:rsid w:val="009F1D5A"/>
    <w:rsid w:val="009F2305"/>
    <w:rsid w:val="009F30AB"/>
    <w:rsid w:val="009F367B"/>
    <w:rsid w:val="009F3B01"/>
    <w:rsid w:val="009F3FAF"/>
    <w:rsid w:val="009F491D"/>
    <w:rsid w:val="009F49D3"/>
    <w:rsid w:val="009F4DF6"/>
    <w:rsid w:val="009F5731"/>
    <w:rsid w:val="009F574C"/>
    <w:rsid w:val="009F5A7C"/>
    <w:rsid w:val="009F60D6"/>
    <w:rsid w:val="009F6454"/>
    <w:rsid w:val="009F6483"/>
    <w:rsid w:val="009F72A3"/>
    <w:rsid w:val="009F732F"/>
    <w:rsid w:val="009F7737"/>
    <w:rsid w:val="009F792E"/>
    <w:rsid w:val="009F7947"/>
    <w:rsid w:val="00A0069D"/>
    <w:rsid w:val="00A00F44"/>
    <w:rsid w:val="00A010E7"/>
    <w:rsid w:val="00A01782"/>
    <w:rsid w:val="00A01B94"/>
    <w:rsid w:val="00A01DF9"/>
    <w:rsid w:val="00A0265A"/>
    <w:rsid w:val="00A02EA7"/>
    <w:rsid w:val="00A03156"/>
    <w:rsid w:val="00A03A45"/>
    <w:rsid w:val="00A03FD0"/>
    <w:rsid w:val="00A04064"/>
    <w:rsid w:val="00A0427E"/>
    <w:rsid w:val="00A04323"/>
    <w:rsid w:val="00A043F3"/>
    <w:rsid w:val="00A0494A"/>
    <w:rsid w:val="00A0547C"/>
    <w:rsid w:val="00A054A1"/>
    <w:rsid w:val="00A056CA"/>
    <w:rsid w:val="00A063B4"/>
    <w:rsid w:val="00A0693A"/>
    <w:rsid w:val="00A06CF1"/>
    <w:rsid w:val="00A07270"/>
    <w:rsid w:val="00A10113"/>
    <w:rsid w:val="00A10410"/>
    <w:rsid w:val="00A107CF"/>
    <w:rsid w:val="00A11C43"/>
    <w:rsid w:val="00A11F5B"/>
    <w:rsid w:val="00A120A9"/>
    <w:rsid w:val="00A126A1"/>
    <w:rsid w:val="00A12B4C"/>
    <w:rsid w:val="00A13BC9"/>
    <w:rsid w:val="00A13E51"/>
    <w:rsid w:val="00A13FB2"/>
    <w:rsid w:val="00A15343"/>
    <w:rsid w:val="00A153E3"/>
    <w:rsid w:val="00A15643"/>
    <w:rsid w:val="00A158EF"/>
    <w:rsid w:val="00A15A7C"/>
    <w:rsid w:val="00A15E52"/>
    <w:rsid w:val="00A16A76"/>
    <w:rsid w:val="00A17032"/>
    <w:rsid w:val="00A1714B"/>
    <w:rsid w:val="00A17328"/>
    <w:rsid w:val="00A17558"/>
    <w:rsid w:val="00A17B5A"/>
    <w:rsid w:val="00A17C65"/>
    <w:rsid w:val="00A2009B"/>
    <w:rsid w:val="00A20178"/>
    <w:rsid w:val="00A2019D"/>
    <w:rsid w:val="00A2047C"/>
    <w:rsid w:val="00A20500"/>
    <w:rsid w:val="00A20BCF"/>
    <w:rsid w:val="00A21584"/>
    <w:rsid w:val="00A21671"/>
    <w:rsid w:val="00A21933"/>
    <w:rsid w:val="00A221E4"/>
    <w:rsid w:val="00A222A5"/>
    <w:rsid w:val="00A223D7"/>
    <w:rsid w:val="00A2248F"/>
    <w:rsid w:val="00A2293C"/>
    <w:rsid w:val="00A229A2"/>
    <w:rsid w:val="00A22B46"/>
    <w:rsid w:val="00A22E75"/>
    <w:rsid w:val="00A230A6"/>
    <w:rsid w:val="00A2360A"/>
    <w:rsid w:val="00A23711"/>
    <w:rsid w:val="00A23768"/>
    <w:rsid w:val="00A238A8"/>
    <w:rsid w:val="00A2393C"/>
    <w:rsid w:val="00A2417B"/>
    <w:rsid w:val="00A24A08"/>
    <w:rsid w:val="00A24DCC"/>
    <w:rsid w:val="00A250BE"/>
    <w:rsid w:val="00A25383"/>
    <w:rsid w:val="00A259BC"/>
    <w:rsid w:val="00A25EC8"/>
    <w:rsid w:val="00A265D8"/>
    <w:rsid w:val="00A26FF3"/>
    <w:rsid w:val="00A273B9"/>
    <w:rsid w:val="00A2748F"/>
    <w:rsid w:val="00A27BDA"/>
    <w:rsid w:val="00A303C5"/>
    <w:rsid w:val="00A30B6A"/>
    <w:rsid w:val="00A31122"/>
    <w:rsid w:val="00A318F4"/>
    <w:rsid w:val="00A31EF4"/>
    <w:rsid w:val="00A32057"/>
    <w:rsid w:val="00A322FC"/>
    <w:rsid w:val="00A32A1D"/>
    <w:rsid w:val="00A32E4E"/>
    <w:rsid w:val="00A333D8"/>
    <w:rsid w:val="00A33A70"/>
    <w:rsid w:val="00A33F9D"/>
    <w:rsid w:val="00A3414B"/>
    <w:rsid w:val="00A342C0"/>
    <w:rsid w:val="00A34364"/>
    <w:rsid w:val="00A34DCC"/>
    <w:rsid w:val="00A34FA2"/>
    <w:rsid w:val="00A3547C"/>
    <w:rsid w:val="00A35747"/>
    <w:rsid w:val="00A3578C"/>
    <w:rsid w:val="00A359D7"/>
    <w:rsid w:val="00A35B70"/>
    <w:rsid w:val="00A35DAE"/>
    <w:rsid w:val="00A3655D"/>
    <w:rsid w:val="00A36A48"/>
    <w:rsid w:val="00A371F2"/>
    <w:rsid w:val="00A3730A"/>
    <w:rsid w:val="00A379C3"/>
    <w:rsid w:val="00A37B27"/>
    <w:rsid w:val="00A40558"/>
    <w:rsid w:val="00A406C1"/>
    <w:rsid w:val="00A418DE"/>
    <w:rsid w:val="00A41D91"/>
    <w:rsid w:val="00A4202E"/>
    <w:rsid w:val="00A42323"/>
    <w:rsid w:val="00A424FF"/>
    <w:rsid w:val="00A42CF1"/>
    <w:rsid w:val="00A43118"/>
    <w:rsid w:val="00A432E4"/>
    <w:rsid w:val="00A440A8"/>
    <w:rsid w:val="00A44B89"/>
    <w:rsid w:val="00A44DBF"/>
    <w:rsid w:val="00A450CC"/>
    <w:rsid w:val="00A451FB"/>
    <w:rsid w:val="00A461CE"/>
    <w:rsid w:val="00A46C18"/>
    <w:rsid w:val="00A46CA2"/>
    <w:rsid w:val="00A4771B"/>
    <w:rsid w:val="00A47EEC"/>
    <w:rsid w:val="00A50288"/>
    <w:rsid w:val="00A5067B"/>
    <w:rsid w:val="00A50D73"/>
    <w:rsid w:val="00A5159C"/>
    <w:rsid w:val="00A51AAD"/>
    <w:rsid w:val="00A51DD5"/>
    <w:rsid w:val="00A5214A"/>
    <w:rsid w:val="00A521DD"/>
    <w:rsid w:val="00A52415"/>
    <w:rsid w:val="00A52648"/>
    <w:rsid w:val="00A526B5"/>
    <w:rsid w:val="00A52AF6"/>
    <w:rsid w:val="00A52DBF"/>
    <w:rsid w:val="00A52E4B"/>
    <w:rsid w:val="00A53883"/>
    <w:rsid w:val="00A5417F"/>
    <w:rsid w:val="00A54729"/>
    <w:rsid w:val="00A54901"/>
    <w:rsid w:val="00A54B45"/>
    <w:rsid w:val="00A54DF5"/>
    <w:rsid w:val="00A5512F"/>
    <w:rsid w:val="00A5528B"/>
    <w:rsid w:val="00A55630"/>
    <w:rsid w:val="00A55717"/>
    <w:rsid w:val="00A56B8C"/>
    <w:rsid w:val="00A579A6"/>
    <w:rsid w:val="00A60161"/>
    <w:rsid w:val="00A602B5"/>
    <w:rsid w:val="00A60994"/>
    <w:rsid w:val="00A6127D"/>
    <w:rsid w:val="00A612B3"/>
    <w:rsid w:val="00A6189C"/>
    <w:rsid w:val="00A61F6D"/>
    <w:rsid w:val="00A61FBA"/>
    <w:rsid w:val="00A61FF1"/>
    <w:rsid w:val="00A621FB"/>
    <w:rsid w:val="00A62D9F"/>
    <w:rsid w:val="00A62F0F"/>
    <w:rsid w:val="00A63582"/>
    <w:rsid w:val="00A63686"/>
    <w:rsid w:val="00A637DA"/>
    <w:rsid w:val="00A63D32"/>
    <w:rsid w:val="00A63F83"/>
    <w:rsid w:val="00A64140"/>
    <w:rsid w:val="00A6437E"/>
    <w:rsid w:val="00A6492A"/>
    <w:rsid w:val="00A64CCF"/>
    <w:rsid w:val="00A65071"/>
    <w:rsid w:val="00A6515D"/>
    <w:rsid w:val="00A651DD"/>
    <w:rsid w:val="00A6576C"/>
    <w:rsid w:val="00A6626D"/>
    <w:rsid w:val="00A662B8"/>
    <w:rsid w:val="00A66691"/>
    <w:rsid w:val="00A66DB0"/>
    <w:rsid w:val="00A674B2"/>
    <w:rsid w:val="00A678BA"/>
    <w:rsid w:val="00A67997"/>
    <w:rsid w:val="00A67F08"/>
    <w:rsid w:val="00A706DA"/>
    <w:rsid w:val="00A710A3"/>
    <w:rsid w:val="00A71710"/>
    <w:rsid w:val="00A71B03"/>
    <w:rsid w:val="00A71D95"/>
    <w:rsid w:val="00A72494"/>
    <w:rsid w:val="00A724D4"/>
    <w:rsid w:val="00A72518"/>
    <w:rsid w:val="00A72980"/>
    <w:rsid w:val="00A72BE0"/>
    <w:rsid w:val="00A73AD3"/>
    <w:rsid w:val="00A740BA"/>
    <w:rsid w:val="00A74FF9"/>
    <w:rsid w:val="00A75503"/>
    <w:rsid w:val="00A75B68"/>
    <w:rsid w:val="00A75DCE"/>
    <w:rsid w:val="00A761A3"/>
    <w:rsid w:val="00A76D53"/>
    <w:rsid w:val="00A76E62"/>
    <w:rsid w:val="00A775A4"/>
    <w:rsid w:val="00A77B86"/>
    <w:rsid w:val="00A805AF"/>
    <w:rsid w:val="00A8060F"/>
    <w:rsid w:val="00A80F16"/>
    <w:rsid w:val="00A810AF"/>
    <w:rsid w:val="00A81201"/>
    <w:rsid w:val="00A81915"/>
    <w:rsid w:val="00A82371"/>
    <w:rsid w:val="00A82FA5"/>
    <w:rsid w:val="00A83C9E"/>
    <w:rsid w:val="00A83DD1"/>
    <w:rsid w:val="00A846D9"/>
    <w:rsid w:val="00A84BC7"/>
    <w:rsid w:val="00A8523C"/>
    <w:rsid w:val="00A8573F"/>
    <w:rsid w:val="00A85E29"/>
    <w:rsid w:val="00A8618B"/>
    <w:rsid w:val="00A862F7"/>
    <w:rsid w:val="00A86906"/>
    <w:rsid w:val="00A86B53"/>
    <w:rsid w:val="00A87387"/>
    <w:rsid w:val="00A9044F"/>
    <w:rsid w:val="00A9077D"/>
    <w:rsid w:val="00A90B4A"/>
    <w:rsid w:val="00A90DF5"/>
    <w:rsid w:val="00A91BAB"/>
    <w:rsid w:val="00A928D3"/>
    <w:rsid w:val="00A92AD0"/>
    <w:rsid w:val="00A92BEC"/>
    <w:rsid w:val="00A93317"/>
    <w:rsid w:val="00A93EFB"/>
    <w:rsid w:val="00A944C9"/>
    <w:rsid w:val="00A9480D"/>
    <w:rsid w:val="00A94898"/>
    <w:rsid w:val="00A9543C"/>
    <w:rsid w:val="00A96724"/>
    <w:rsid w:val="00A968C2"/>
    <w:rsid w:val="00A96BC4"/>
    <w:rsid w:val="00A96F25"/>
    <w:rsid w:val="00A97775"/>
    <w:rsid w:val="00A97B4B"/>
    <w:rsid w:val="00AA1BB3"/>
    <w:rsid w:val="00AA1C8B"/>
    <w:rsid w:val="00AA20AA"/>
    <w:rsid w:val="00AA2792"/>
    <w:rsid w:val="00AA2A60"/>
    <w:rsid w:val="00AA3853"/>
    <w:rsid w:val="00AA3D9C"/>
    <w:rsid w:val="00AA3F02"/>
    <w:rsid w:val="00AA4969"/>
    <w:rsid w:val="00AA4B23"/>
    <w:rsid w:val="00AA4D57"/>
    <w:rsid w:val="00AA5322"/>
    <w:rsid w:val="00AA5508"/>
    <w:rsid w:val="00AA5613"/>
    <w:rsid w:val="00AA66FE"/>
    <w:rsid w:val="00AA7254"/>
    <w:rsid w:val="00AA7371"/>
    <w:rsid w:val="00AA79B4"/>
    <w:rsid w:val="00AA7DFB"/>
    <w:rsid w:val="00AA7FAF"/>
    <w:rsid w:val="00AB0332"/>
    <w:rsid w:val="00AB04A8"/>
    <w:rsid w:val="00AB05A0"/>
    <w:rsid w:val="00AB05BA"/>
    <w:rsid w:val="00AB0931"/>
    <w:rsid w:val="00AB0AA4"/>
    <w:rsid w:val="00AB0F49"/>
    <w:rsid w:val="00AB112F"/>
    <w:rsid w:val="00AB18F8"/>
    <w:rsid w:val="00AB1AD1"/>
    <w:rsid w:val="00AB2056"/>
    <w:rsid w:val="00AB2373"/>
    <w:rsid w:val="00AB23BB"/>
    <w:rsid w:val="00AB26DA"/>
    <w:rsid w:val="00AB2AE0"/>
    <w:rsid w:val="00AB314C"/>
    <w:rsid w:val="00AB3162"/>
    <w:rsid w:val="00AB348F"/>
    <w:rsid w:val="00AB3DDF"/>
    <w:rsid w:val="00AB4035"/>
    <w:rsid w:val="00AB4230"/>
    <w:rsid w:val="00AB434E"/>
    <w:rsid w:val="00AB4A61"/>
    <w:rsid w:val="00AB4ACA"/>
    <w:rsid w:val="00AB4D00"/>
    <w:rsid w:val="00AB5FD7"/>
    <w:rsid w:val="00AB6269"/>
    <w:rsid w:val="00AB6696"/>
    <w:rsid w:val="00AB67E0"/>
    <w:rsid w:val="00AB69D4"/>
    <w:rsid w:val="00AB76AA"/>
    <w:rsid w:val="00AB78B1"/>
    <w:rsid w:val="00AC0047"/>
    <w:rsid w:val="00AC086F"/>
    <w:rsid w:val="00AC0A22"/>
    <w:rsid w:val="00AC0D53"/>
    <w:rsid w:val="00AC1017"/>
    <w:rsid w:val="00AC161B"/>
    <w:rsid w:val="00AC168D"/>
    <w:rsid w:val="00AC222B"/>
    <w:rsid w:val="00AC22A2"/>
    <w:rsid w:val="00AC269D"/>
    <w:rsid w:val="00AC2722"/>
    <w:rsid w:val="00AC2AC4"/>
    <w:rsid w:val="00AC2FEC"/>
    <w:rsid w:val="00AC30F1"/>
    <w:rsid w:val="00AC3DDE"/>
    <w:rsid w:val="00AC41AB"/>
    <w:rsid w:val="00AC41AC"/>
    <w:rsid w:val="00AC4466"/>
    <w:rsid w:val="00AC5124"/>
    <w:rsid w:val="00AC5410"/>
    <w:rsid w:val="00AC5ECD"/>
    <w:rsid w:val="00AC5FDB"/>
    <w:rsid w:val="00AC643B"/>
    <w:rsid w:val="00AC6EC5"/>
    <w:rsid w:val="00AC7482"/>
    <w:rsid w:val="00AC7534"/>
    <w:rsid w:val="00AC75B4"/>
    <w:rsid w:val="00AC78F4"/>
    <w:rsid w:val="00AC7DBE"/>
    <w:rsid w:val="00AC7FF8"/>
    <w:rsid w:val="00AD0275"/>
    <w:rsid w:val="00AD0B2A"/>
    <w:rsid w:val="00AD107D"/>
    <w:rsid w:val="00AD10DA"/>
    <w:rsid w:val="00AD132B"/>
    <w:rsid w:val="00AD17A9"/>
    <w:rsid w:val="00AD197A"/>
    <w:rsid w:val="00AD1D52"/>
    <w:rsid w:val="00AD1FC4"/>
    <w:rsid w:val="00AD227B"/>
    <w:rsid w:val="00AD22FE"/>
    <w:rsid w:val="00AD2BCD"/>
    <w:rsid w:val="00AD303E"/>
    <w:rsid w:val="00AD3426"/>
    <w:rsid w:val="00AD37A7"/>
    <w:rsid w:val="00AD3910"/>
    <w:rsid w:val="00AD39CA"/>
    <w:rsid w:val="00AD3DD9"/>
    <w:rsid w:val="00AD42F6"/>
    <w:rsid w:val="00AD4C9D"/>
    <w:rsid w:val="00AD4D81"/>
    <w:rsid w:val="00AD5501"/>
    <w:rsid w:val="00AD5536"/>
    <w:rsid w:val="00AD592D"/>
    <w:rsid w:val="00AD5CAC"/>
    <w:rsid w:val="00AD5CCB"/>
    <w:rsid w:val="00AD5E9A"/>
    <w:rsid w:val="00AD67B3"/>
    <w:rsid w:val="00AD6B25"/>
    <w:rsid w:val="00AD72A7"/>
    <w:rsid w:val="00AD737C"/>
    <w:rsid w:val="00AD73C4"/>
    <w:rsid w:val="00AD7487"/>
    <w:rsid w:val="00AD74BE"/>
    <w:rsid w:val="00AD766E"/>
    <w:rsid w:val="00AE0CDA"/>
    <w:rsid w:val="00AE0D1D"/>
    <w:rsid w:val="00AE1692"/>
    <w:rsid w:val="00AE1E66"/>
    <w:rsid w:val="00AE200A"/>
    <w:rsid w:val="00AE2C45"/>
    <w:rsid w:val="00AE2D2E"/>
    <w:rsid w:val="00AE357E"/>
    <w:rsid w:val="00AE37AB"/>
    <w:rsid w:val="00AE37C4"/>
    <w:rsid w:val="00AE3C5B"/>
    <w:rsid w:val="00AE3EC6"/>
    <w:rsid w:val="00AE487F"/>
    <w:rsid w:val="00AE4B39"/>
    <w:rsid w:val="00AE4D1F"/>
    <w:rsid w:val="00AE520A"/>
    <w:rsid w:val="00AE5334"/>
    <w:rsid w:val="00AE5986"/>
    <w:rsid w:val="00AE5EA1"/>
    <w:rsid w:val="00AE6004"/>
    <w:rsid w:val="00AE60AA"/>
    <w:rsid w:val="00AE6CB1"/>
    <w:rsid w:val="00AE71C8"/>
    <w:rsid w:val="00AE748A"/>
    <w:rsid w:val="00AE7DAB"/>
    <w:rsid w:val="00AF03CF"/>
    <w:rsid w:val="00AF0D73"/>
    <w:rsid w:val="00AF0DCE"/>
    <w:rsid w:val="00AF1218"/>
    <w:rsid w:val="00AF17FA"/>
    <w:rsid w:val="00AF1F90"/>
    <w:rsid w:val="00AF2137"/>
    <w:rsid w:val="00AF236F"/>
    <w:rsid w:val="00AF25C2"/>
    <w:rsid w:val="00AF45EF"/>
    <w:rsid w:val="00AF46E8"/>
    <w:rsid w:val="00AF4D4E"/>
    <w:rsid w:val="00AF587C"/>
    <w:rsid w:val="00AF597F"/>
    <w:rsid w:val="00AF5DB0"/>
    <w:rsid w:val="00AF6A42"/>
    <w:rsid w:val="00AF6FFA"/>
    <w:rsid w:val="00AF736F"/>
    <w:rsid w:val="00AF7E19"/>
    <w:rsid w:val="00B00296"/>
    <w:rsid w:val="00B01642"/>
    <w:rsid w:val="00B01C3A"/>
    <w:rsid w:val="00B022AA"/>
    <w:rsid w:val="00B02464"/>
    <w:rsid w:val="00B02637"/>
    <w:rsid w:val="00B02840"/>
    <w:rsid w:val="00B02A45"/>
    <w:rsid w:val="00B02C81"/>
    <w:rsid w:val="00B03141"/>
    <w:rsid w:val="00B03265"/>
    <w:rsid w:val="00B033EF"/>
    <w:rsid w:val="00B038C7"/>
    <w:rsid w:val="00B03E68"/>
    <w:rsid w:val="00B04067"/>
    <w:rsid w:val="00B041A0"/>
    <w:rsid w:val="00B041AB"/>
    <w:rsid w:val="00B04568"/>
    <w:rsid w:val="00B048B6"/>
    <w:rsid w:val="00B05642"/>
    <w:rsid w:val="00B05A7B"/>
    <w:rsid w:val="00B0706D"/>
    <w:rsid w:val="00B07632"/>
    <w:rsid w:val="00B07AC6"/>
    <w:rsid w:val="00B07C51"/>
    <w:rsid w:val="00B07F99"/>
    <w:rsid w:val="00B10A59"/>
    <w:rsid w:val="00B10B2B"/>
    <w:rsid w:val="00B10B86"/>
    <w:rsid w:val="00B10FFD"/>
    <w:rsid w:val="00B11469"/>
    <w:rsid w:val="00B11885"/>
    <w:rsid w:val="00B11C30"/>
    <w:rsid w:val="00B12669"/>
    <w:rsid w:val="00B12C35"/>
    <w:rsid w:val="00B12CB6"/>
    <w:rsid w:val="00B131D5"/>
    <w:rsid w:val="00B131DF"/>
    <w:rsid w:val="00B132F0"/>
    <w:rsid w:val="00B136A5"/>
    <w:rsid w:val="00B13756"/>
    <w:rsid w:val="00B13886"/>
    <w:rsid w:val="00B13BE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7629"/>
    <w:rsid w:val="00B178B0"/>
    <w:rsid w:val="00B17AB6"/>
    <w:rsid w:val="00B205DF"/>
    <w:rsid w:val="00B206D1"/>
    <w:rsid w:val="00B2110E"/>
    <w:rsid w:val="00B2149C"/>
    <w:rsid w:val="00B214BE"/>
    <w:rsid w:val="00B215A4"/>
    <w:rsid w:val="00B216EC"/>
    <w:rsid w:val="00B21811"/>
    <w:rsid w:val="00B22191"/>
    <w:rsid w:val="00B2234F"/>
    <w:rsid w:val="00B22748"/>
    <w:rsid w:val="00B22787"/>
    <w:rsid w:val="00B22AC5"/>
    <w:rsid w:val="00B22B88"/>
    <w:rsid w:val="00B22DFA"/>
    <w:rsid w:val="00B22ED0"/>
    <w:rsid w:val="00B22EEE"/>
    <w:rsid w:val="00B230FD"/>
    <w:rsid w:val="00B23124"/>
    <w:rsid w:val="00B238AB"/>
    <w:rsid w:val="00B24242"/>
    <w:rsid w:val="00B242C2"/>
    <w:rsid w:val="00B24355"/>
    <w:rsid w:val="00B247BE"/>
    <w:rsid w:val="00B24907"/>
    <w:rsid w:val="00B24B65"/>
    <w:rsid w:val="00B24C20"/>
    <w:rsid w:val="00B256E9"/>
    <w:rsid w:val="00B25732"/>
    <w:rsid w:val="00B25D19"/>
    <w:rsid w:val="00B261A4"/>
    <w:rsid w:val="00B263E1"/>
    <w:rsid w:val="00B2650C"/>
    <w:rsid w:val="00B267C0"/>
    <w:rsid w:val="00B26A94"/>
    <w:rsid w:val="00B26B01"/>
    <w:rsid w:val="00B26D13"/>
    <w:rsid w:val="00B272C8"/>
    <w:rsid w:val="00B27D96"/>
    <w:rsid w:val="00B3013D"/>
    <w:rsid w:val="00B3061F"/>
    <w:rsid w:val="00B30A3C"/>
    <w:rsid w:val="00B30CD9"/>
    <w:rsid w:val="00B31ECB"/>
    <w:rsid w:val="00B321B5"/>
    <w:rsid w:val="00B3253F"/>
    <w:rsid w:val="00B3269E"/>
    <w:rsid w:val="00B32796"/>
    <w:rsid w:val="00B32836"/>
    <w:rsid w:val="00B3315F"/>
    <w:rsid w:val="00B33AD0"/>
    <w:rsid w:val="00B33C1F"/>
    <w:rsid w:val="00B3427C"/>
    <w:rsid w:val="00B3439E"/>
    <w:rsid w:val="00B3463F"/>
    <w:rsid w:val="00B34FF1"/>
    <w:rsid w:val="00B351C7"/>
    <w:rsid w:val="00B35611"/>
    <w:rsid w:val="00B35896"/>
    <w:rsid w:val="00B36367"/>
    <w:rsid w:val="00B367B2"/>
    <w:rsid w:val="00B367DC"/>
    <w:rsid w:val="00B36810"/>
    <w:rsid w:val="00B37061"/>
    <w:rsid w:val="00B37305"/>
    <w:rsid w:val="00B374C8"/>
    <w:rsid w:val="00B37549"/>
    <w:rsid w:val="00B375E5"/>
    <w:rsid w:val="00B37EB5"/>
    <w:rsid w:val="00B40DE8"/>
    <w:rsid w:val="00B40EEE"/>
    <w:rsid w:val="00B40F64"/>
    <w:rsid w:val="00B41083"/>
    <w:rsid w:val="00B41186"/>
    <w:rsid w:val="00B413CF"/>
    <w:rsid w:val="00B41537"/>
    <w:rsid w:val="00B41626"/>
    <w:rsid w:val="00B41A39"/>
    <w:rsid w:val="00B41C71"/>
    <w:rsid w:val="00B41E95"/>
    <w:rsid w:val="00B421AE"/>
    <w:rsid w:val="00B426D0"/>
    <w:rsid w:val="00B428A6"/>
    <w:rsid w:val="00B42A14"/>
    <w:rsid w:val="00B42B01"/>
    <w:rsid w:val="00B42C2C"/>
    <w:rsid w:val="00B42D78"/>
    <w:rsid w:val="00B4350E"/>
    <w:rsid w:val="00B4369E"/>
    <w:rsid w:val="00B43D50"/>
    <w:rsid w:val="00B4474D"/>
    <w:rsid w:val="00B44855"/>
    <w:rsid w:val="00B44F7B"/>
    <w:rsid w:val="00B45609"/>
    <w:rsid w:val="00B45E16"/>
    <w:rsid w:val="00B46109"/>
    <w:rsid w:val="00B46147"/>
    <w:rsid w:val="00B46C01"/>
    <w:rsid w:val="00B46ED1"/>
    <w:rsid w:val="00B47006"/>
    <w:rsid w:val="00B47BB9"/>
    <w:rsid w:val="00B47BBC"/>
    <w:rsid w:val="00B500DC"/>
    <w:rsid w:val="00B501B7"/>
    <w:rsid w:val="00B505CC"/>
    <w:rsid w:val="00B509A0"/>
    <w:rsid w:val="00B51415"/>
    <w:rsid w:val="00B52089"/>
    <w:rsid w:val="00B5220B"/>
    <w:rsid w:val="00B524E0"/>
    <w:rsid w:val="00B5296B"/>
    <w:rsid w:val="00B52B67"/>
    <w:rsid w:val="00B539FC"/>
    <w:rsid w:val="00B53A18"/>
    <w:rsid w:val="00B53DC9"/>
    <w:rsid w:val="00B547ED"/>
    <w:rsid w:val="00B54FE3"/>
    <w:rsid w:val="00B5528C"/>
    <w:rsid w:val="00B5549A"/>
    <w:rsid w:val="00B5597D"/>
    <w:rsid w:val="00B55BB6"/>
    <w:rsid w:val="00B55ECC"/>
    <w:rsid w:val="00B56162"/>
    <w:rsid w:val="00B5631B"/>
    <w:rsid w:val="00B56D6E"/>
    <w:rsid w:val="00B56EA3"/>
    <w:rsid w:val="00B56F5E"/>
    <w:rsid w:val="00B578B1"/>
    <w:rsid w:val="00B607DC"/>
    <w:rsid w:val="00B60806"/>
    <w:rsid w:val="00B60FF4"/>
    <w:rsid w:val="00B610C6"/>
    <w:rsid w:val="00B612A3"/>
    <w:rsid w:val="00B615E6"/>
    <w:rsid w:val="00B61704"/>
    <w:rsid w:val="00B61A85"/>
    <w:rsid w:val="00B61AA1"/>
    <w:rsid w:val="00B62191"/>
    <w:rsid w:val="00B62822"/>
    <w:rsid w:val="00B62D4C"/>
    <w:rsid w:val="00B62F0C"/>
    <w:rsid w:val="00B62F12"/>
    <w:rsid w:val="00B633EA"/>
    <w:rsid w:val="00B63571"/>
    <w:rsid w:val="00B6387F"/>
    <w:rsid w:val="00B63A70"/>
    <w:rsid w:val="00B64076"/>
    <w:rsid w:val="00B64BE3"/>
    <w:rsid w:val="00B66858"/>
    <w:rsid w:val="00B66EC2"/>
    <w:rsid w:val="00B67209"/>
    <w:rsid w:val="00B67670"/>
    <w:rsid w:val="00B67C45"/>
    <w:rsid w:val="00B7059A"/>
    <w:rsid w:val="00B7129B"/>
    <w:rsid w:val="00B7144B"/>
    <w:rsid w:val="00B71C94"/>
    <w:rsid w:val="00B7207B"/>
    <w:rsid w:val="00B725F1"/>
    <w:rsid w:val="00B727F4"/>
    <w:rsid w:val="00B72992"/>
    <w:rsid w:val="00B72DD9"/>
    <w:rsid w:val="00B731B0"/>
    <w:rsid w:val="00B731B5"/>
    <w:rsid w:val="00B73924"/>
    <w:rsid w:val="00B7421A"/>
    <w:rsid w:val="00B743F2"/>
    <w:rsid w:val="00B747C7"/>
    <w:rsid w:val="00B74956"/>
    <w:rsid w:val="00B74DA7"/>
    <w:rsid w:val="00B74DDE"/>
    <w:rsid w:val="00B7568E"/>
    <w:rsid w:val="00B756C6"/>
    <w:rsid w:val="00B75E15"/>
    <w:rsid w:val="00B75EFB"/>
    <w:rsid w:val="00B76027"/>
    <w:rsid w:val="00B76EA0"/>
    <w:rsid w:val="00B77205"/>
    <w:rsid w:val="00B80DD4"/>
    <w:rsid w:val="00B80E4A"/>
    <w:rsid w:val="00B81009"/>
    <w:rsid w:val="00B81360"/>
    <w:rsid w:val="00B81D32"/>
    <w:rsid w:val="00B82115"/>
    <w:rsid w:val="00B823C5"/>
    <w:rsid w:val="00B82631"/>
    <w:rsid w:val="00B82656"/>
    <w:rsid w:val="00B82941"/>
    <w:rsid w:val="00B82B5E"/>
    <w:rsid w:val="00B82BCF"/>
    <w:rsid w:val="00B82EF7"/>
    <w:rsid w:val="00B8322A"/>
    <w:rsid w:val="00B8350D"/>
    <w:rsid w:val="00B84CBA"/>
    <w:rsid w:val="00B84D81"/>
    <w:rsid w:val="00B84F18"/>
    <w:rsid w:val="00B86753"/>
    <w:rsid w:val="00B86969"/>
    <w:rsid w:val="00B86EC9"/>
    <w:rsid w:val="00B86EF4"/>
    <w:rsid w:val="00B877F5"/>
    <w:rsid w:val="00B90346"/>
    <w:rsid w:val="00B903BE"/>
    <w:rsid w:val="00B90461"/>
    <w:rsid w:val="00B90CA4"/>
    <w:rsid w:val="00B90CF5"/>
    <w:rsid w:val="00B910BA"/>
    <w:rsid w:val="00B9186B"/>
    <w:rsid w:val="00B91967"/>
    <w:rsid w:val="00B91E17"/>
    <w:rsid w:val="00B92058"/>
    <w:rsid w:val="00B92172"/>
    <w:rsid w:val="00B92670"/>
    <w:rsid w:val="00B92B65"/>
    <w:rsid w:val="00B92E78"/>
    <w:rsid w:val="00B92F09"/>
    <w:rsid w:val="00B9313E"/>
    <w:rsid w:val="00B9322B"/>
    <w:rsid w:val="00B9331D"/>
    <w:rsid w:val="00B935BB"/>
    <w:rsid w:val="00B944D5"/>
    <w:rsid w:val="00B94615"/>
    <w:rsid w:val="00B94866"/>
    <w:rsid w:val="00B94D1A"/>
    <w:rsid w:val="00B95100"/>
    <w:rsid w:val="00B9568A"/>
    <w:rsid w:val="00B96A8E"/>
    <w:rsid w:val="00B97009"/>
    <w:rsid w:val="00B974DB"/>
    <w:rsid w:val="00B97776"/>
    <w:rsid w:val="00B97861"/>
    <w:rsid w:val="00B9790E"/>
    <w:rsid w:val="00BA0264"/>
    <w:rsid w:val="00BA0378"/>
    <w:rsid w:val="00BA038C"/>
    <w:rsid w:val="00BA07C6"/>
    <w:rsid w:val="00BA0C0F"/>
    <w:rsid w:val="00BA1445"/>
    <w:rsid w:val="00BA1A6C"/>
    <w:rsid w:val="00BA1E6E"/>
    <w:rsid w:val="00BA241F"/>
    <w:rsid w:val="00BA257F"/>
    <w:rsid w:val="00BA2711"/>
    <w:rsid w:val="00BA2C83"/>
    <w:rsid w:val="00BA2D8B"/>
    <w:rsid w:val="00BA4586"/>
    <w:rsid w:val="00BA48C9"/>
    <w:rsid w:val="00BA4E1F"/>
    <w:rsid w:val="00BA51ED"/>
    <w:rsid w:val="00BA56A8"/>
    <w:rsid w:val="00BA59DD"/>
    <w:rsid w:val="00BA6210"/>
    <w:rsid w:val="00BA6417"/>
    <w:rsid w:val="00BA6B34"/>
    <w:rsid w:val="00BA6C77"/>
    <w:rsid w:val="00BA6FA9"/>
    <w:rsid w:val="00BA6FBB"/>
    <w:rsid w:val="00BA775D"/>
    <w:rsid w:val="00BA7D0F"/>
    <w:rsid w:val="00BA7E30"/>
    <w:rsid w:val="00BB0399"/>
    <w:rsid w:val="00BB0933"/>
    <w:rsid w:val="00BB0EBF"/>
    <w:rsid w:val="00BB183F"/>
    <w:rsid w:val="00BB1A24"/>
    <w:rsid w:val="00BB1DC7"/>
    <w:rsid w:val="00BB1E0D"/>
    <w:rsid w:val="00BB1E68"/>
    <w:rsid w:val="00BB21C2"/>
    <w:rsid w:val="00BB3121"/>
    <w:rsid w:val="00BB35BD"/>
    <w:rsid w:val="00BB3B3A"/>
    <w:rsid w:val="00BB40BA"/>
    <w:rsid w:val="00BB4666"/>
    <w:rsid w:val="00BB467B"/>
    <w:rsid w:val="00BB4708"/>
    <w:rsid w:val="00BB4B22"/>
    <w:rsid w:val="00BB4B74"/>
    <w:rsid w:val="00BB566E"/>
    <w:rsid w:val="00BB584E"/>
    <w:rsid w:val="00BB5A56"/>
    <w:rsid w:val="00BB5AF2"/>
    <w:rsid w:val="00BB60ED"/>
    <w:rsid w:val="00BB6155"/>
    <w:rsid w:val="00BB7058"/>
    <w:rsid w:val="00BB70F7"/>
    <w:rsid w:val="00BB7596"/>
    <w:rsid w:val="00BB75D7"/>
    <w:rsid w:val="00BB7AE1"/>
    <w:rsid w:val="00BC01E5"/>
    <w:rsid w:val="00BC02F1"/>
    <w:rsid w:val="00BC0726"/>
    <w:rsid w:val="00BC07CF"/>
    <w:rsid w:val="00BC09E2"/>
    <w:rsid w:val="00BC16F6"/>
    <w:rsid w:val="00BC174D"/>
    <w:rsid w:val="00BC1E55"/>
    <w:rsid w:val="00BC2130"/>
    <w:rsid w:val="00BC217B"/>
    <w:rsid w:val="00BC290C"/>
    <w:rsid w:val="00BC2FCF"/>
    <w:rsid w:val="00BC31E3"/>
    <w:rsid w:val="00BC3F95"/>
    <w:rsid w:val="00BC4065"/>
    <w:rsid w:val="00BC433C"/>
    <w:rsid w:val="00BC4360"/>
    <w:rsid w:val="00BC4858"/>
    <w:rsid w:val="00BC48CF"/>
    <w:rsid w:val="00BC4FA1"/>
    <w:rsid w:val="00BC6986"/>
    <w:rsid w:val="00BC6E32"/>
    <w:rsid w:val="00BC6F03"/>
    <w:rsid w:val="00BC6F60"/>
    <w:rsid w:val="00BC6F90"/>
    <w:rsid w:val="00BC6F98"/>
    <w:rsid w:val="00BC75AC"/>
    <w:rsid w:val="00BC7722"/>
    <w:rsid w:val="00BC77F5"/>
    <w:rsid w:val="00BD04D6"/>
    <w:rsid w:val="00BD08AB"/>
    <w:rsid w:val="00BD107B"/>
    <w:rsid w:val="00BD171D"/>
    <w:rsid w:val="00BD175F"/>
    <w:rsid w:val="00BD1B6B"/>
    <w:rsid w:val="00BD2186"/>
    <w:rsid w:val="00BD2401"/>
    <w:rsid w:val="00BD29A2"/>
    <w:rsid w:val="00BD2B07"/>
    <w:rsid w:val="00BD2B52"/>
    <w:rsid w:val="00BD2FF6"/>
    <w:rsid w:val="00BD316C"/>
    <w:rsid w:val="00BD338C"/>
    <w:rsid w:val="00BD3E58"/>
    <w:rsid w:val="00BD3FAF"/>
    <w:rsid w:val="00BD4146"/>
    <w:rsid w:val="00BD494B"/>
    <w:rsid w:val="00BD4E28"/>
    <w:rsid w:val="00BD5135"/>
    <w:rsid w:val="00BD5176"/>
    <w:rsid w:val="00BD5A5B"/>
    <w:rsid w:val="00BD5DFC"/>
    <w:rsid w:val="00BD5E97"/>
    <w:rsid w:val="00BD60C0"/>
    <w:rsid w:val="00BD6243"/>
    <w:rsid w:val="00BD66BE"/>
    <w:rsid w:val="00BD679A"/>
    <w:rsid w:val="00BD6A31"/>
    <w:rsid w:val="00BD6BE6"/>
    <w:rsid w:val="00BE0172"/>
    <w:rsid w:val="00BE02FB"/>
    <w:rsid w:val="00BE045E"/>
    <w:rsid w:val="00BE09E5"/>
    <w:rsid w:val="00BE18CF"/>
    <w:rsid w:val="00BE190D"/>
    <w:rsid w:val="00BE1C50"/>
    <w:rsid w:val="00BE218C"/>
    <w:rsid w:val="00BE26A5"/>
    <w:rsid w:val="00BE2CE1"/>
    <w:rsid w:val="00BE2EC9"/>
    <w:rsid w:val="00BE2EF9"/>
    <w:rsid w:val="00BE2F01"/>
    <w:rsid w:val="00BE3337"/>
    <w:rsid w:val="00BE33CA"/>
    <w:rsid w:val="00BE3AEE"/>
    <w:rsid w:val="00BE3BD3"/>
    <w:rsid w:val="00BE3BE9"/>
    <w:rsid w:val="00BE3F11"/>
    <w:rsid w:val="00BE47C5"/>
    <w:rsid w:val="00BE4F89"/>
    <w:rsid w:val="00BE57D0"/>
    <w:rsid w:val="00BE6E2C"/>
    <w:rsid w:val="00BE731D"/>
    <w:rsid w:val="00BE75F2"/>
    <w:rsid w:val="00BF0995"/>
    <w:rsid w:val="00BF0D61"/>
    <w:rsid w:val="00BF0FE6"/>
    <w:rsid w:val="00BF1217"/>
    <w:rsid w:val="00BF144A"/>
    <w:rsid w:val="00BF17BF"/>
    <w:rsid w:val="00BF1EB8"/>
    <w:rsid w:val="00BF1F98"/>
    <w:rsid w:val="00BF23A2"/>
    <w:rsid w:val="00BF29E9"/>
    <w:rsid w:val="00BF30DC"/>
    <w:rsid w:val="00BF36F2"/>
    <w:rsid w:val="00BF3B3B"/>
    <w:rsid w:val="00BF3DAA"/>
    <w:rsid w:val="00BF4514"/>
    <w:rsid w:val="00BF4929"/>
    <w:rsid w:val="00BF553F"/>
    <w:rsid w:val="00BF5BEA"/>
    <w:rsid w:val="00BF62DB"/>
    <w:rsid w:val="00BF633C"/>
    <w:rsid w:val="00BF64C0"/>
    <w:rsid w:val="00BF64C7"/>
    <w:rsid w:val="00BF6B95"/>
    <w:rsid w:val="00BF7A60"/>
    <w:rsid w:val="00C00A98"/>
    <w:rsid w:val="00C01120"/>
    <w:rsid w:val="00C018BF"/>
    <w:rsid w:val="00C018F7"/>
    <w:rsid w:val="00C0192E"/>
    <w:rsid w:val="00C01CC6"/>
    <w:rsid w:val="00C01F8C"/>
    <w:rsid w:val="00C0269D"/>
    <w:rsid w:val="00C02EFE"/>
    <w:rsid w:val="00C032C9"/>
    <w:rsid w:val="00C03852"/>
    <w:rsid w:val="00C03BE7"/>
    <w:rsid w:val="00C04162"/>
    <w:rsid w:val="00C043BE"/>
    <w:rsid w:val="00C04BB9"/>
    <w:rsid w:val="00C052DF"/>
    <w:rsid w:val="00C0530F"/>
    <w:rsid w:val="00C05585"/>
    <w:rsid w:val="00C058AD"/>
    <w:rsid w:val="00C05E28"/>
    <w:rsid w:val="00C06080"/>
    <w:rsid w:val="00C06271"/>
    <w:rsid w:val="00C063A4"/>
    <w:rsid w:val="00C069B4"/>
    <w:rsid w:val="00C07E1A"/>
    <w:rsid w:val="00C07F01"/>
    <w:rsid w:val="00C07F25"/>
    <w:rsid w:val="00C102E6"/>
    <w:rsid w:val="00C10449"/>
    <w:rsid w:val="00C10533"/>
    <w:rsid w:val="00C107C8"/>
    <w:rsid w:val="00C108FE"/>
    <w:rsid w:val="00C10C29"/>
    <w:rsid w:val="00C10E92"/>
    <w:rsid w:val="00C11326"/>
    <w:rsid w:val="00C116DE"/>
    <w:rsid w:val="00C11E7E"/>
    <w:rsid w:val="00C128F6"/>
    <w:rsid w:val="00C12E06"/>
    <w:rsid w:val="00C1308D"/>
    <w:rsid w:val="00C139B2"/>
    <w:rsid w:val="00C13A50"/>
    <w:rsid w:val="00C13B32"/>
    <w:rsid w:val="00C13CD6"/>
    <w:rsid w:val="00C13F0E"/>
    <w:rsid w:val="00C141C7"/>
    <w:rsid w:val="00C14543"/>
    <w:rsid w:val="00C14691"/>
    <w:rsid w:val="00C147C3"/>
    <w:rsid w:val="00C14BC5"/>
    <w:rsid w:val="00C14DC7"/>
    <w:rsid w:val="00C1504F"/>
    <w:rsid w:val="00C150D4"/>
    <w:rsid w:val="00C15122"/>
    <w:rsid w:val="00C15AA9"/>
    <w:rsid w:val="00C16366"/>
    <w:rsid w:val="00C165FE"/>
    <w:rsid w:val="00C16C26"/>
    <w:rsid w:val="00C16C58"/>
    <w:rsid w:val="00C16F8B"/>
    <w:rsid w:val="00C1725B"/>
    <w:rsid w:val="00C17285"/>
    <w:rsid w:val="00C17344"/>
    <w:rsid w:val="00C1744B"/>
    <w:rsid w:val="00C175C9"/>
    <w:rsid w:val="00C20571"/>
    <w:rsid w:val="00C20602"/>
    <w:rsid w:val="00C208CE"/>
    <w:rsid w:val="00C20BC0"/>
    <w:rsid w:val="00C20D95"/>
    <w:rsid w:val="00C21170"/>
    <w:rsid w:val="00C21707"/>
    <w:rsid w:val="00C21CA3"/>
    <w:rsid w:val="00C221A8"/>
    <w:rsid w:val="00C2251A"/>
    <w:rsid w:val="00C22ABF"/>
    <w:rsid w:val="00C22BF3"/>
    <w:rsid w:val="00C22BFF"/>
    <w:rsid w:val="00C2307F"/>
    <w:rsid w:val="00C23772"/>
    <w:rsid w:val="00C23A4C"/>
    <w:rsid w:val="00C2406B"/>
    <w:rsid w:val="00C24C48"/>
    <w:rsid w:val="00C2521C"/>
    <w:rsid w:val="00C257CE"/>
    <w:rsid w:val="00C25D46"/>
    <w:rsid w:val="00C266AA"/>
    <w:rsid w:val="00C26EBE"/>
    <w:rsid w:val="00C3052A"/>
    <w:rsid w:val="00C306B5"/>
    <w:rsid w:val="00C30A90"/>
    <w:rsid w:val="00C30DCD"/>
    <w:rsid w:val="00C30E71"/>
    <w:rsid w:val="00C31050"/>
    <w:rsid w:val="00C31361"/>
    <w:rsid w:val="00C31A6A"/>
    <w:rsid w:val="00C31B95"/>
    <w:rsid w:val="00C32386"/>
    <w:rsid w:val="00C328FB"/>
    <w:rsid w:val="00C32A3B"/>
    <w:rsid w:val="00C32BD8"/>
    <w:rsid w:val="00C32F9C"/>
    <w:rsid w:val="00C335C2"/>
    <w:rsid w:val="00C33E84"/>
    <w:rsid w:val="00C33F71"/>
    <w:rsid w:val="00C3529D"/>
    <w:rsid w:val="00C3545D"/>
    <w:rsid w:val="00C354DE"/>
    <w:rsid w:val="00C35746"/>
    <w:rsid w:val="00C35832"/>
    <w:rsid w:val="00C35A2B"/>
    <w:rsid w:val="00C35C4E"/>
    <w:rsid w:val="00C368FE"/>
    <w:rsid w:val="00C37995"/>
    <w:rsid w:val="00C37FFE"/>
    <w:rsid w:val="00C404FC"/>
    <w:rsid w:val="00C40D17"/>
    <w:rsid w:val="00C410C6"/>
    <w:rsid w:val="00C410FB"/>
    <w:rsid w:val="00C414EE"/>
    <w:rsid w:val="00C41821"/>
    <w:rsid w:val="00C41950"/>
    <w:rsid w:val="00C41DD8"/>
    <w:rsid w:val="00C41E60"/>
    <w:rsid w:val="00C41F5A"/>
    <w:rsid w:val="00C4242C"/>
    <w:rsid w:val="00C42737"/>
    <w:rsid w:val="00C427E9"/>
    <w:rsid w:val="00C437B9"/>
    <w:rsid w:val="00C43EB8"/>
    <w:rsid w:val="00C44A9B"/>
    <w:rsid w:val="00C4503F"/>
    <w:rsid w:val="00C45307"/>
    <w:rsid w:val="00C45BD1"/>
    <w:rsid w:val="00C45E79"/>
    <w:rsid w:val="00C45EB0"/>
    <w:rsid w:val="00C45FD2"/>
    <w:rsid w:val="00C4669E"/>
    <w:rsid w:val="00C4671E"/>
    <w:rsid w:val="00C4694E"/>
    <w:rsid w:val="00C46AE9"/>
    <w:rsid w:val="00C46E90"/>
    <w:rsid w:val="00C46F21"/>
    <w:rsid w:val="00C4723B"/>
    <w:rsid w:val="00C475F8"/>
    <w:rsid w:val="00C4785B"/>
    <w:rsid w:val="00C47EAE"/>
    <w:rsid w:val="00C50100"/>
    <w:rsid w:val="00C512C2"/>
    <w:rsid w:val="00C5145A"/>
    <w:rsid w:val="00C51499"/>
    <w:rsid w:val="00C51C2A"/>
    <w:rsid w:val="00C522D5"/>
    <w:rsid w:val="00C5233C"/>
    <w:rsid w:val="00C52C7B"/>
    <w:rsid w:val="00C52D0B"/>
    <w:rsid w:val="00C5329F"/>
    <w:rsid w:val="00C53A1C"/>
    <w:rsid w:val="00C53F85"/>
    <w:rsid w:val="00C54570"/>
    <w:rsid w:val="00C5468D"/>
    <w:rsid w:val="00C54B7B"/>
    <w:rsid w:val="00C54D22"/>
    <w:rsid w:val="00C555F2"/>
    <w:rsid w:val="00C559E5"/>
    <w:rsid w:val="00C55C73"/>
    <w:rsid w:val="00C568C9"/>
    <w:rsid w:val="00C574D1"/>
    <w:rsid w:val="00C57995"/>
    <w:rsid w:val="00C57D38"/>
    <w:rsid w:val="00C60010"/>
    <w:rsid w:val="00C60102"/>
    <w:rsid w:val="00C6070F"/>
    <w:rsid w:val="00C60E1B"/>
    <w:rsid w:val="00C61A9F"/>
    <w:rsid w:val="00C61E76"/>
    <w:rsid w:val="00C6292D"/>
    <w:rsid w:val="00C62F21"/>
    <w:rsid w:val="00C63645"/>
    <w:rsid w:val="00C640FB"/>
    <w:rsid w:val="00C64384"/>
    <w:rsid w:val="00C645B1"/>
    <w:rsid w:val="00C64B70"/>
    <w:rsid w:val="00C65473"/>
    <w:rsid w:val="00C65E10"/>
    <w:rsid w:val="00C668E6"/>
    <w:rsid w:val="00C70250"/>
    <w:rsid w:val="00C704A5"/>
    <w:rsid w:val="00C70590"/>
    <w:rsid w:val="00C70948"/>
    <w:rsid w:val="00C70E65"/>
    <w:rsid w:val="00C71DA4"/>
    <w:rsid w:val="00C72557"/>
    <w:rsid w:val="00C72D4B"/>
    <w:rsid w:val="00C73465"/>
    <w:rsid w:val="00C73E14"/>
    <w:rsid w:val="00C74449"/>
    <w:rsid w:val="00C74457"/>
    <w:rsid w:val="00C75179"/>
    <w:rsid w:val="00C754F8"/>
    <w:rsid w:val="00C75B17"/>
    <w:rsid w:val="00C75EAD"/>
    <w:rsid w:val="00C763D9"/>
    <w:rsid w:val="00C76654"/>
    <w:rsid w:val="00C76DF0"/>
    <w:rsid w:val="00C7727C"/>
    <w:rsid w:val="00C7727E"/>
    <w:rsid w:val="00C778F9"/>
    <w:rsid w:val="00C7790F"/>
    <w:rsid w:val="00C804DB"/>
    <w:rsid w:val="00C80771"/>
    <w:rsid w:val="00C80781"/>
    <w:rsid w:val="00C812B2"/>
    <w:rsid w:val="00C8144B"/>
    <w:rsid w:val="00C81624"/>
    <w:rsid w:val="00C81C12"/>
    <w:rsid w:val="00C82525"/>
    <w:rsid w:val="00C82632"/>
    <w:rsid w:val="00C82F6B"/>
    <w:rsid w:val="00C834F1"/>
    <w:rsid w:val="00C83748"/>
    <w:rsid w:val="00C83DBC"/>
    <w:rsid w:val="00C83FE0"/>
    <w:rsid w:val="00C843DF"/>
    <w:rsid w:val="00C84CB8"/>
    <w:rsid w:val="00C84D83"/>
    <w:rsid w:val="00C8516C"/>
    <w:rsid w:val="00C854E7"/>
    <w:rsid w:val="00C855AE"/>
    <w:rsid w:val="00C86018"/>
    <w:rsid w:val="00C867DE"/>
    <w:rsid w:val="00C8724B"/>
    <w:rsid w:val="00C8754C"/>
    <w:rsid w:val="00C87D2D"/>
    <w:rsid w:val="00C907CA"/>
    <w:rsid w:val="00C90D34"/>
    <w:rsid w:val="00C90DB3"/>
    <w:rsid w:val="00C90E7F"/>
    <w:rsid w:val="00C9135B"/>
    <w:rsid w:val="00C916D3"/>
    <w:rsid w:val="00C91FF3"/>
    <w:rsid w:val="00C920D5"/>
    <w:rsid w:val="00C92290"/>
    <w:rsid w:val="00C9270A"/>
    <w:rsid w:val="00C92B24"/>
    <w:rsid w:val="00C92C58"/>
    <w:rsid w:val="00C92EF4"/>
    <w:rsid w:val="00C92F1E"/>
    <w:rsid w:val="00C934B3"/>
    <w:rsid w:val="00C93605"/>
    <w:rsid w:val="00C93728"/>
    <w:rsid w:val="00C93BB8"/>
    <w:rsid w:val="00C93E4D"/>
    <w:rsid w:val="00C93FED"/>
    <w:rsid w:val="00C941BF"/>
    <w:rsid w:val="00C949B1"/>
    <w:rsid w:val="00C94D6F"/>
    <w:rsid w:val="00C9518F"/>
    <w:rsid w:val="00C95255"/>
    <w:rsid w:val="00C95358"/>
    <w:rsid w:val="00C95376"/>
    <w:rsid w:val="00C95EF3"/>
    <w:rsid w:val="00C96439"/>
    <w:rsid w:val="00C9684F"/>
    <w:rsid w:val="00C9716F"/>
    <w:rsid w:val="00C971A9"/>
    <w:rsid w:val="00C97DB8"/>
    <w:rsid w:val="00C97E26"/>
    <w:rsid w:val="00CA0395"/>
    <w:rsid w:val="00CA0D46"/>
    <w:rsid w:val="00CA1A0F"/>
    <w:rsid w:val="00CA1FEC"/>
    <w:rsid w:val="00CA2B88"/>
    <w:rsid w:val="00CA31B9"/>
    <w:rsid w:val="00CA3433"/>
    <w:rsid w:val="00CA37CC"/>
    <w:rsid w:val="00CA38A0"/>
    <w:rsid w:val="00CA3AC8"/>
    <w:rsid w:val="00CA43A9"/>
    <w:rsid w:val="00CA4503"/>
    <w:rsid w:val="00CA4C40"/>
    <w:rsid w:val="00CA4CEA"/>
    <w:rsid w:val="00CA6D20"/>
    <w:rsid w:val="00CA6E55"/>
    <w:rsid w:val="00CA6E74"/>
    <w:rsid w:val="00CA700B"/>
    <w:rsid w:val="00CA7943"/>
    <w:rsid w:val="00CB0B3A"/>
    <w:rsid w:val="00CB10BA"/>
    <w:rsid w:val="00CB10FD"/>
    <w:rsid w:val="00CB22E0"/>
    <w:rsid w:val="00CB24D4"/>
    <w:rsid w:val="00CB299B"/>
    <w:rsid w:val="00CB2CBC"/>
    <w:rsid w:val="00CB2DCB"/>
    <w:rsid w:val="00CB33B4"/>
    <w:rsid w:val="00CB3F97"/>
    <w:rsid w:val="00CB469D"/>
    <w:rsid w:val="00CB48AC"/>
    <w:rsid w:val="00CB5280"/>
    <w:rsid w:val="00CB55B5"/>
    <w:rsid w:val="00CB5B4D"/>
    <w:rsid w:val="00CB614E"/>
    <w:rsid w:val="00CB6B08"/>
    <w:rsid w:val="00CB6D73"/>
    <w:rsid w:val="00CB7170"/>
    <w:rsid w:val="00CB71A2"/>
    <w:rsid w:val="00CB767F"/>
    <w:rsid w:val="00CB7B94"/>
    <w:rsid w:val="00CB7BBE"/>
    <w:rsid w:val="00CB7CC7"/>
    <w:rsid w:val="00CB7F69"/>
    <w:rsid w:val="00CC0690"/>
    <w:rsid w:val="00CC0727"/>
    <w:rsid w:val="00CC07C7"/>
    <w:rsid w:val="00CC1673"/>
    <w:rsid w:val="00CC16FA"/>
    <w:rsid w:val="00CC1F70"/>
    <w:rsid w:val="00CC2E7C"/>
    <w:rsid w:val="00CC311D"/>
    <w:rsid w:val="00CC335B"/>
    <w:rsid w:val="00CC33E5"/>
    <w:rsid w:val="00CC3424"/>
    <w:rsid w:val="00CC34EF"/>
    <w:rsid w:val="00CC37F0"/>
    <w:rsid w:val="00CC44BA"/>
    <w:rsid w:val="00CC4805"/>
    <w:rsid w:val="00CC4D9C"/>
    <w:rsid w:val="00CC4EFF"/>
    <w:rsid w:val="00CC53C3"/>
    <w:rsid w:val="00CC55FD"/>
    <w:rsid w:val="00CC606B"/>
    <w:rsid w:val="00CC6180"/>
    <w:rsid w:val="00CC6226"/>
    <w:rsid w:val="00CC6580"/>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980"/>
    <w:rsid w:val="00CD2EAA"/>
    <w:rsid w:val="00CD31A4"/>
    <w:rsid w:val="00CD32ED"/>
    <w:rsid w:val="00CD3DC6"/>
    <w:rsid w:val="00CD4302"/>
    <w:rsid w:val="00CD4367"/>
    <w:rsid w:val="00CD46F5"/>
    <w:rsid w:val="00CD4773"/>
    <w:rsid w:val="00CD4BE8"/>
    <w:rsid w:val="00CD4C83"/>
    <w:rsid w:val="00CD4EC1"/>
    <w:rsid w:val="00CD507D"/>
    <w:rsid w:val="00CD52AB"/>
    <w:rsid w:val="00CD67B0"/>
    <w:rsid w:val="00CD692F"/>
    <w:rsid w:val="00CD70B0"/>
    <w:rsid w:val="00CD73D6"/>
    <w:rsid w:val="00CD7466"/>
    <w:rsid w:val="00CD7835"/>
    <w:rsid w:val="00CD7C95"/>
    <w:rsid w:val="00CE0B8E"/>
    <w:rsid w:val="00CE1043"/>
    <w:rsid w:val="00CE1313"/>
    <w:rsid w:val="00CE19B3"/>
    <w:rsid w:val="00CE225C"/>
    <w:rsid w:val="00CE23F5"/>
    <w:rsid w:val="00CE2D28"/>
    <w:rsid w:val="00CE3213"/>
    <w:rsid w:val="00CE3267"/>
    <w:rsid w:val="00CE3545"/>
    <w:rsid w:val="00CE35F7"/>
    <w:rsid w:val="00CE3713"/>
    <w:rsid w:val="00CE390C"/>
    <w:rsid w:val="00CE3D99"/>
    <w:rsid w:val="00CE3F29"/>
    <w:rsid w:val="00CE4011"/>
    <w:rsid w:val="00CE4A08"/>
    <w:rsid w:val="00CE550B"/>
    <w:rsid w:val="00CE5533"/>
    <w:rsid w:val="00CE57DF"/>
    <w:rsid w:val="00CE5B60"/>
    <w:rsid w:val="00CE5E06"/>
    <w:rsid w:val="00CE6090"/>
    <w:rsid w:val="00CE6458"/>
    <w:rsid w:val="00CE6FA3"/>
    <w:rsid w:val="00CE721C"/>
    <w:rsid w:val="00CE725F"/>
    <w:rsid w:val="00CE72AF"/>
    <w:rsid w:val="00CE7575"/>
    <w:rsid w:val="00CE7780"/>
    <w:rsid w:val="00CE7C77"/>
    <w:rsid w:val="00CE7CD7"/>
    <w:rsid w:val="00CE7F37"/>
    <w:rsid w:val="00CE7FD0"/>
    <w:rsid w:val="00CF05C3"/>
    <w:rsid w:val="00CF0C00"/>
    <w:rsid w:val="00CF0E59"/>
    <w:rsid w:val="00CF154A"/>
    <w:rsid w:val="00CF174F"/>
    <w:rsid w:val="00CF1D37"/>
    <w:rsid w:val="00CF217F"/>
    <w:rsid w:val="00CF2612"/>
    <w:rsid w:val="00CF270A"/>
    <w:rsid w:val="00CF2E9A"/>
    <w:rsid w:val="00CF30E9"/>
    <w:rsid w:val="00CF31A5"/>
    <w:rsid w:val="00CF33F2"/>
    <w:rsid w:val="00CF4334"/>
    <w:rsid w:val="00CF45A3"/>
    <w:rsid w:val="00CF49BD"/>
    <w:rsid w:val="00CF5103"/>
    <w:rsid w:val="00CF5673"/>
    <w:rsid w:val="00CF6D63"/>
    <w:rsid w:val="00CF6E0B"/>
    <w:rsid w:val="00CF6F97"/>
    <w:rsid w:val="00CF70E6"/>
    <w:rsid w:val="00CF7810"/>
    <w:rsid w:val="00CF79D7"/>
    <w:rsid w:val="00CF7A40"/>
    <w:rsid w:val="00CF7F3B"/>
    <w:rsid w:val="00D0041B"/>
    <w:rsid w:val="00D00426"/>
    <w:rsid w:val="00D008D9"/>
    <w:rsid w:val="00D00A2C"/>
    <w:rsid w:val="00D00C19"/>
    <w:rsid w:val="00D00E5A"/>
    <w:rsid w:val="00D0132E"/>
    <w:rsid w:val="00D01439"/>
    <w:rsid w:val="00D01F05"/>
    <w:rsid w:val="00D01FE2"/>
    <w:rsid w:val="00D02696"/>
    <w:rsid w:val="00D0278D"/>
    <w:rsid w:val="00D02F1B"/>
    <w:rsid w:val="00D03809"/>
    <w:rsid w:val="00D039E4"/>
    <w:rsid w:val="00D03AFD"/>
    <w:rsid w:val="00D04ECF"/>
    <w:rsid w:val="00D05187"/>
    <w:rsid w:val="00D058BE"/>
    <w:rsid w:val="00D05944"/>
    <w:rsid w:val="00D05AF6"/>
    <w:rsid w:val="00D05CBC"/>
    <w:rsid w:val="00D0644B"/>
    <w:rsid w:val="00D06671"/>
    <w:rsid w:val="00D066D8"/>
    <w:rsid w:val="00D067B1"/>
    <w:rsid w:val="00D068D4"/>
    <w:rsid w:val="00D07096"/>
    <w:rsid w:val="00D073F7"/>
    <w:rsid w:val="00D074C6"/>
    <w:rsid w:val="00D07B75"/>
    <w:rsid w:val="00D100EC"/>
    <w:rsid w:val="00D10299"/>
    <w:rsid w:val="00D1029C"/>
    <w:rsid w:val="00D107F7"/>
    <w:rsid w:val="00D109B3"/>
    <w:rsid w:val="00D10A2C"/>
    <w:rsid w:val="00D10DB8"/>
    <w:rsid w:val="00D1119A"/>
    <w:rsid w:val="00D114B4"/>
    <w:rsid w:val="00D11E62"/>
    <w:rsid w:val="00D1234F"/>
    <w:rsid w:val="00D12558"/>
    <w:rsid w:val="00D12677"/>
    <w:rsid w:val="00D128FC"/>
    <w:rsid w:val="00D1300D"/>
    <w:rsid w:val="00D132DE"/>
    <w:rsid w:val="00D13328"/>
    <w:rsid w:val="00D1381C"/>
    <w:rsid w:val="00D14A26"/>
    <w:rsid w:val="00D150A3"/>
    <w:rsid w:val="00D154CB"/>
    <w:rsid w:val="00D1563E"/>
    <w:rsid w:val="00D15686"/>
    <w:rsid w:val="00D15894"/>
    <w:rsid w:val="00D162EE"/>
    <w:rsid w:val="00D1644B"/>
    <w:rsid w:val="00D16510"/>
    <w:rsid w:val="00D16910"/>
    <w:rsid w:val="00D16EF5"/>
    <w:rsid w:val="00D17682"/>
    <w:rsid w:val="00D17755"/>
    <w:rsid w:val="00D178AF"/>
    <w:rsid w:val="00D179B4"/>
    <w:rsid w:val="00D20450"/>
    <w:rsid w:val="00D2073D"/>
    <w:rsid w:val="00D20ABD"/>
    <w:rsid w:val="00D20CB6"/>
    <w:rsid w:val="00D214E7"/>
    <w:rsid w:val="00D21CAD"/>
    <w:rsid w:val="00D21CD4"/>
    <w:rsid w:val="00D22067"/>
    <w:rsid w:val="00D220D9"/>
    <w:rsid w:val="00D22156"/>
    <w:rsid w:val="00D221DB"/>
    <w:rsid w:val="00D22701"/>
    <w:rsid w:val="00D23186"/>
    <w:rsid w:val="00D23466"/>
    <w:rsid w:val="00D24562"/>
    <w:rsid w:val="00D247FA"/>
    <w:rsid w:val="00D2500C"/>
    <w:rsid w:val="00D25A22"/>
    <w:rsid w:val="00D26021"/>
    <w:rsid w:val="00D260D1"/>
    <w:rsid w:val="00D260F3"/>
    <w:rsid w:val="00D26335"/>
    <w:rsid w:val="00D2678E"/>
    <w:rsid w:val="00D2689D"/>
    <w:rsid w:val="00D27620"/>
    <w:rsid w:val="00D27C23"/>
    <w:rsid w:val="00D27E8F"/>
    <w:rsid w:val="00D304E3"/>
    <w:rsid w:val="00D30660"/>
    <w:rsid w:val="00D30E7F"/>
    <w:rsid w:val="00D30FF8"/>
    <w:rsid w:val="00D312EA"/>
    <w:rsid w:val="00D318A6"/>
    <w:rsid w:val="00D31C81"/>
    <w:rsid w:val="00D32CD6"/>
    <w:rsid w:val="00D32D6B"/>
    <w:rsid w:val="00D336FE"/>
    <w:rsid w:val="00D3393A"/>
    <w:rsid w:val="00D33CCF"/>
    <w:rsid w:val="00D33EB8"/>
    <w:rsid w:val="00D34089"/>
    <w:rsid w:val="00D34743"/>
    <w:rsid w:val="00D34B1A"/>
    <w:rsid w:val="00D34B3D"/>
    <w:rsid w:val="00D34BD4"/>
    <w:rsid w:val="00D34CC0"/>
    <w:rsid w:val="00D34F82"/>
    <w:rsid w:val="00D35734"/>
    <w:rsid w:val="00D35A87"/>
    <w:rsid w:val="00D35B15"/>
    <w:rsid w:val="00D360DB"/>
    <w:rsid w:val="00D360DC"/>
    <w:rsid w:val="00D3645E"/>
    <w:rsid w:val="00D366CE"/>
    <w:rsid w:val="00D36E2A"/>
    <w:rsid w:val="00D370D7"/>
    <w:rsid w:val="00D3759D"/>
    <w:rsid w:val="00D37D04"/>
    <w:rsid w:val="00D4027D"/>
    <w:rsid w:val="00D412BA"/>
    <w:rsid w:val="00D41484"/>
    <w:rsid w:val="00D418DE"/>
    <w:rsid w:val="00D430E2"/>
    <w:rsid w:val="00D4356A"/>
    <w:rsid w:val="00D43926"/>
    <w:rsid w:val="00D4427E"/>
    <w:rsid w:val="00D44D50"/>
    <w:rsid w:val="00D45580"/>
    <w:rsid w:val="00D45778"/>
    <w:rsid w:val="00D460E0"/>
    <w:rsid w:val="00D464F8"/>
    <w:rsid w:val="00D465AC"/>
    <w:rsid w:val="00D46D37"/>
    <w:rsid w:val="00D47204"/>
    <w:rsid w:val="00D478DA"/>
    <w:rsid w:val="00D47D4C"/>
    <w:rsid w:val="00D47E83"/>
    <w:rsid w:val="00D501E2"/>
    <w:rsid w:val="00D506B4"/>
    <w:rsid w:val="00D506B8"/>
    <w:rsid w:val="00D50C4F"/>
    <w:rsid w:val="00D51796"/>
    <w:rsid w:val="00D51AAF"/>
    <w:rsid w:val="00D51CF1"/>
    <w:rsid w:val="00D524D5"/>
    <w:rsid w:val="00D53036"/>
    <w:rsid w:val="00D531ED"/>
    <w:rsid w:val="00D5394E"/>
    <w:rsid w:val="00D53E68"/>
    <w:rsid w:val="00D54250"/>
    <w:rsid w:val="00D5427C"/>
    <w:rsid w:val="00D549E6"/>
    <w:rsid w:val="00D54B1C"/>
    <w:rsid w:val="00D553EE"/>
    <w:rsid w:val="00D5599F"/>
    <w:rsid w:val="00D55D5F"/>
    <w:rsid w:val="00D56520"/>
    <w:rsid w:val="00D567D7"/>
    <w:rsid w:val="00D56938"/>
    <w:rsid w:val="00D5697C"/>
    <w:rsid w:val="00D5700B"/>
    <w:rsid w:val="00D57404"/>
    <w:rsid w:val="00D5745F"/>
    <w:rsid w:val="00D5785A"/>
    <w:rsid w:val="00D57988"/>
    <w:rsid w:val="00D57AB6"/>
    <w:rsid w:val="00D602A9"/>
    <w:rsid w:val="00D60741"/>
    <w:rsid w:val="00D60BF5"/>
    <w:rsid w:val="00D60E35"/>
    <w:rsid w:val="00D60FE7"/>
    <w:rsid w:val="00D6164D"/>
    <w:rsid w:val="00D617E1"/>
    <w:rsid w:val="00D61D04"/>
    <w:rsid w:val="00D62092"/>
    <w:rsid w:val="00D6262B"/>
    <w:rsid w:val="00D6283D"/>
    <w:rsid w:val="00D62E39"/>
    <w:rsid w:val="00D62E52"/>
    <w:rsid w:val="00D6339D"/>
    <w:rsid w:val="00D63429"/>
    <w:rsid w:val="00D635B2"/>
    <w:rsid w:val="00D6383F"/>
    <w:rsid w:val="00D63B6E"/>
    <w:rsid w:val="00D64500"/>
    <w:rsid w:val="00D64608"/>
    <w:rsid w:val="00D64D85"/>
    <w:rsid w:val="00D64ECB"/>
    <w:rsid w:val="00D652B9"/>
    <w:rsid w:val="00D65BAB"/>
    <w:rsid w:val="00D65C71"/>
    <w:rsid w:val="00D6646E"/>
    <w:rsid w:val="00D6744F"/>
    <w:rsid w:val="00D67744"/>
    <w:rsid w:val="00D677A2"/>
    <w:rsid w:val="00D677EA"/>
    <w:rsid w:val="00D67CB2"/>
    <w:rsid w:val="00D67ED7"/>
    <w:rsid w:val="00D70558"/>
    <w:rsid w:val="00D70838"/>
    <w:rsid w:val="00D70982"/>
    <w:rsid w:val="00D70D2B"/>
    <w:rsid w:val="00D71168"/>
    <w:rsid w:val="00D71A9B"/>
    <w:rsid w:val="00D721DA"/>
    <w:rsid w:val="00D7270D"/>
    <w:rsid w:val="00D72A86"/>
    <w:rsid w:val="00D72CB1"/>
    <w:rsid w:val="00D738B9"/>
    <w:rsid w:val="00D73CDD"/>
    <w:rsid w:val="00D73DED"/>
    <w:rsid w:val="00D73F30"/>
    <w:rsid w:val="00D7495B"/>
    <w:rsid w:val="00D74D32"/>
    <w:rsid w:val="00D74EED"/>
    <w:rsid w:val="00D751B8"/>
    <w:rsid w:val="00D752CC"/>
    <w:rsid w:val="00D755A2"/>
    <w:rsid w:val="00D75B2D"/>
    <w:rsid w:val="00D75F26"/>
    <w:rsid w:val="00D76627"/>
    <w:rsid w:val="00D76B19"/>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32BC"/>
    <w:rsid w:val="00D83A13"/>
    <w:rsid w:val="00D83DE4"/>
    <w:rsid w:val="00D84272"/>
    <w:rsid w:val="00D84405"/>
    <w:rsid w:val="00D851F9"/>
    <w:rsid w:val="00D853F4"/>
    <w:rsid w:val="00D85935"/>
    <w:rsid w:val="00D87250"/>
    <w:rsid w:val="00D8750D"/>
    <w:rsid w:val="00D87892"/>
    <w:rsid w:val="00D87AD8"/>
    <w:rsid w:val="00D90051"/>
    <w:rsid w:val="00D90106"/>
    <w:rsid w:val="00D90385"/>
    <w:rsid w:val="00D90627"/>
    <w:rsid w:val="00D90807"/>
    <w:rsid w:val="00D908C7"/>
    <w:rsid w:val="00D90B77"/>
    <w:rsid w:val="00D90D69"/>
    <w:rsid w:val="00D912DA"/>
    <w:rsid w:val="00D91ABC"/>
    <w:rsid w:val="00D92187"/>
    <w:rsid w:val="00D92A3E"/>
    <w:rsid w:val="00D92F2F"/>
    <w:rsid w:val="00D934C2"/>
    <w:rsid w:val="00D935E6"/>
    <w:rsid w:val="00D94494"/>
    <w:rsid w:val="00D947CA"/>
    <w:rsid w:val="00D94A11"/>
    <w:rsid w:val="00D9513B"/>
    <w:rsid w:val="00D95396"/>
    <w:rsid w:val="00D9555D"/>
    <w:rsid w:val="00D95820"/>
    <w:rsid w:val="00D95AEB"/>
    <w:rsid w:val="00D96534"/>
    <w:rsid w:val="00D96ADC"/>
    <w:rsid w:val="00D96FF1"/>
    <w:rsid w:val="00D97634"/>
    <w:rsid w:val="00D9782F"/>
    <w:rsid w:val="00D97AE0"/>
    <w:rsid w:val="00DA0002"/>
    <w:rsid w:val="00DA0740"/>
    <w:rsid w:val="00DA0A22"/>
    <w:rsid w:val="00DA0D1C"/>
    <w:rsid w:val="00DA109D"/>
    <w:rsid w:val="00DA11BE"/>
    <w:rsid w:val="00DA124B"/>
    <w:rsid w:val="00DA13AE"/>
    <w:rsid w:val="00DA1820"/>
    <w:rsid w:val="00DA22A9"/>
    <w:rsid w:val="00DA24CF"/>
    <w:rsid w:val="00DA24D3"/>
    <w:rsid w:val="00DA2716"/>
    <w:rsid w:val="00DA2ACF"/>
    <w:rsid w:val="00DA2B03"/>
    <w:rsid w:val="00DA2CBC"/>
    <w:rsid w:val="00DA30E3"/>
    <w:rsid w:val="00DA3397"/>
    <w:rsid w:val="00DA35A5"/>
    <w:rsid w:val="00DA368A"/>
    <w:rsid w:val="00DA3824"/>
    <w:rsid w:val="00DA40E3"/>
    <w:rsid w:val="00DA41CB"/>
    <w:rsid w:val="00DA442E"/>
    <w:rsid w:val="00DA44D2"/>
    <w:rsid w:val="00DA46C3"/>
    <w:rsid w:val="00DA53EA"/>
    <w:rsid w:val="00DA581D"/>
    <w:rsid w:val="00DA5C74"/>
    <w:rsid w:val="00DA5E12"/>
    <w:rsid w:val="00DA68ED"/>
    <w:rsid w:val="00DA68F3"/>
    <w:rsid w:val="00DA6DC6"/>
    <w:rsid w:val="00DA70E1"/>
    <w:rsid w:val="00DA7449"/>
    <w:rsid w:val="00DA7542"/>
    <w:rsid w:val="00DA7690"/>
    <w:rsid w:val="00DA7C4F"/>
    <w:rsid w:val="00DB04A6"/>
    <w:rsid w:val="00DB0C34"/>
    <w:rsid w:val="00DB0ECD"/>
    <w:rsid w:val="00DB0FE8"/>
    <w:rsid w:val="00DB1054"/>
    <w:rsid w:val="00DB1F89"/>
    <w:rsid w:val="00DB20FA"/>
    <w:rsid w:val="00DB271E"/>
    <w:rsid w:val="00DB2916"/>
    <w:rsid w:val="00DB2BB8"/>
    <w:rsid w:val="00DB31B6"/>
    <w:rsid w:val="00DB34CA"/>
    <w:rsid w:val="00DB37D8"/>
    <w:rsid w:val="00DB4118"/>
    <w:rsid w:val="00DB43C7"/>
    <w:rsid w:val="00DB620A"/>
    <w:rsid w:val="00DB6639"/>
    <w:rsid w:val="00DB6842"/>
    <w:rsid w:val="00DB6CF0"/>
    <w:rsid w:val="00DB7902"/>
    <w:rsid w:val="00DC015E"/>
    <w:rsid w:val="00DC05A2"/>
    <w:rsid w:val="00DC0D6A"/>
    <w:rsid w:val="00DC151C"/>
    <w:rsid w:val="00DC21A9"/>
    <w:rsid w:val="00DC2595"/>
    <w:rsid w:val="00DC3752"/>
    <w:rsid w:val="00DC3AD3"/>
    <w:rsid w:val="00DC3C3A"/>
    <w:rsid w:val="00DC4901"/>
    <w:rsid w:val="00DC50F8"/>
    <w:rsid w:val="00DC51BD"/>
    <w:rsid w:val="00DC57FC"/>
    <w:rsid w:val="00DC5BF2"/>
    <w:rsid w:val="00DC622F"/>
    <w:rsid w:val="00DC645D"/>
    <w:rsid w:val="00DC6798"/>
    <w:rsid w:val="00DC6DB2"/>
    <w:rsid w:val="00DC706B"/>
    <w:rsid w:val="00DC706F"/>
    <w:rsid w:val="00DC76A1"/>
    <w:rsid w:val="00DC7CE6"/>
    <w:rsid w:val="00DD011B"/>
    <w:rsid w:val="00DD0312"/>
    <w:rsid w:val="00DD066F"/>
    <w:rsid w:val="00DD078D"/>
    <w:rsid w:val="00DD0E15"/>
    <w:rsid w:val="00DD0F55"/>
    <w:rsid w:val="00DD0FB8"/>
    <w:rsid w:val="00DD16C4"/>
    <w:rsid w:val="00DD1821"/>
    <w:rsid w:val="00DD1C12"/>
    <w:rsid w:val="00DD1E0C"/>
    <w:rsid w:val="00DD2684"/>
    <w:rsid w:val="00DD298E"/>
    <w:rsid w:val="00DD2EFF"/>
    <w:rsid w:val="00DD30B0"/>
    <w:rsid w:val="00DD34C4"/>
    <w:rsid w:val="00DD3D3C"/>
    <w:rsid w:val="00DD3F8E"/>
    <w:rsid w:val="00DD4372"/>
    <w:rsid w:val="00DD4B51"/>
    <w:rsid w:val="00DD5382"/>
    <w:rsid w:val="00DD551A"/>
    <w:rsid w:val="00DD556C"/>
    <w:rsid w:val="00DD5926"/>
    <w:rsid w:val="00DD599B"/>
    <w:rsid w:val="00DD5E0C"/>
    <w:rsid w:val="00DD62C5"/>
    <w:rsid w:val="00DD7067"/>
    <w:rsid w:val="00DD7187"/>
    <w:rsid w:val="00DD7305"/>
    <w:rsid w:val="00DD742C"/>
    <w:rsid w:val="00DD7977"/>
    <w:rsid w:val="00DE0281"/>
    <w:rsid w:val="00DE09D0"/>
    <w:rsid w:val="00DE09DF"/>
    <w:rsid w:val="00DE1250"/>
    <w:rsid w:val="00DE1283"/>
    <w:rsid w:val="00DE173C"/>
    <w:rsid w:val="00DE1744"/>
    <w:rsid w:val="00DE1CDF"/>
    <w:rsid w:val="00DE1DB4"/>
    <w:rsid w:val="00DE1E50"/>
    <w:rsid w:val="00DE20C9"/>
    <w:rsid w:val="00DE21C1"/>
    <w:rsid w:val="00DE2467"/>
    <w:rsid w:val="00DE269D"/>
    <w:rsid w:val="00DE27F3"/>
    <w:rsid w:val="00DE2959"/>
    <w:rsid w:val="00DE2DB0"/>
    <w:rsid w:val="00DE2DBE"/>
    <w:rsid w:val="00DE2DCC"/>
    <w:rsid w:val="00DE2E43"/>
    <w:rsid w:val="00DE33FE"/>
    <w:rsid w:val="00DE3B1A"/>
    <w:rsid w:val="00DE419B"/>
    <w:rsid w:val="00DE4333"/>
    <w:rsid w:val="00DE445B"/>
    <w:rsid w:val="00DE480E"/>
    <w:rsid w:val="00DE4F7A"/>
    <w:rsid w:val="00DE522E"/>
    <w:rsid w:val="00DE59FF"/>
    <w:rsid w:val="00DE5EC6"/>
    <w:rsid w:val="00DE60DE"/>
    <w:rsid w:val="00DE6191"/>
    <w:rsid w:val="00DE6199"/>
    <w:rsid w:val="00DE6275"/>
    <w:rsid w:val="00DF035A"/>
    <w:rsid w:val="00DF03F1"/>
    <w:rsid w:val="00DF08C2"/>
    <w:rsid w:val="00DF0A0C"/>
    <w:rsid w:val="00DF113D"/>
    <w:rsid w:val="00DF134E"/>
    <w:rsid w:val="00DF1C22"/>
    <w:rsid w:val="00DF21C7"/>
    <w:rsid w:val="00DF2292"/>
    <w:rsid w:val="00DF2E79"/>
    <w:rsid w:val="00DF329E"/>
    <w:rsid w:val="00DF3303"/>
    <w:rsid w:val="00DF3361"/>
    <w:rsid w:val="00DF36BB"/>
    <w:rsid w:val="00DF3AF2"/>
    <w:rsid w:val="00DF3B13"/>
    <w:rsid w:val="00DF3C80"/>
    <w:rsid w:val="00DF3D63"/>
    <w:rsid w:val="00DF4084"/>
    <w:rsid w:val="00DF4725"/>
    <w:rsid w:val="00DF4B66"/>
    <w:rsid w:val="00DF5B29"/>
    <w:rsid w:val="00DF5E87"/>
    <w:rsid w:val="00DF5FE8"/>
    <w:rsid w:val="00DF63D6"/>
    <w:rsid w:val="00DF6D5E"/>
    <w:rsid w:val="00DF775E"/>
    <w:rsid w:val="00DF794D"/>
    <w:rsid w:val="00DF7C81"/>
    <w:rsid w:val="00E00004"/>
    <w:rsid w:val="00E00068"/>
    <w:rsid w:val="00E001C2"/>
    <w:rsid w:val="00E00441"/>
    <w:rsid w:val="00E011F2"/>
    <w:rsid w:val="00E019C8"/>
    <w:rsid w:val="00E027BF"/>
    <w:rsid w:val="00E02BC3"/>
    <w:rsid w:val="00E02D4B"/>
    <w:rsid w:val="00E02F8B"/>
    <w:rsid w:val="00E0330F"/>
    <w:rsid w:val="00E03A7E"/>
    <w:rsid w:val="00E03DDB"/>
    <w:rsid w:val="00E044DE"/>
    <w:rsid w:val="00E04847"/>
    <w:rsid w:val="00E04EBC"/>
    <w:rsid w:val="00E04EDF"/>
    <w:rsid w:val="00E050AA"/>
    <w:rsid w:val="00E05689"/>
    <w:rsid w:val="00E056E3"/>
    <w:rsid w:val="00E057F7"/>
    <w:rsid w:val="00E05AB2"/>
    <w:rsid w:val="00E05BF8"/>
    <w:rsid w:val="00E0633C"/>
    <w:rsid w:val="00E06678"/>
    <w:rsid w:val="00E06D2E"/>
    <w:rsid w:val="00E06DD9"/>
    <w:rsid w:val="00E075D2"/>
    <w:rsid w:val="00E07D8B"/>
    <w:rsid w:val="00E07D8E"/>
    <w:rsid w:val="00E1005B"/>
    <w:rsid w:val="00E104CB"/>
    <w:rsid w:val="00E10546"/>
    <w:rsid w:val="00E106C5"/>
    <w:rsid w:val="00E108F2"/>
    <w:rsid w:val="00E10E62"/>
    <w:rsid w:val="00E11557"/>
    <w:rsid w:val="00E11720"/>
    <w:rsid w:val="00E11729"/>
    <w:rsid w:val="00E122D3"/>
    <w:rsid w:val="00E126DA"/>
    <w:rsid w:val="00E126F4"/>
    <w:rsid w:val="00E12E60"/>
    <w:rsid w:val="00E132EF"/>
    <w:rsid w:val="00E1351B"/>
    <w:rsid w:val="00E1399D"/>
    <w:rsid w:val="00E13F5D"/>
    <w:rsid w:val="00E13F66"/>
    <w:rsid w:val="00E14058"/>
    <w:rsid w:val="00E142A0"/>
    <w:rsid w:val="00E146BC"/>
    <w:rsid w:val="00E14916"/>
    <w:rsid w:val="00E149AA"/>
    <w:rsid w:val="00E14D55"/>
    <w:rsid w:val="00E150A6"/>
    <w:rsid w:val="00E15AA1"/>
    <w:rsid w:val="00E15AA7"/>
    <w:rsid w:val="00E15B53"/>
    <w:rsid w:val="00E15B71"/>
    <w:rsid w:val="00E15F7F"/>
    <w:rsid w:val="00E17A75"/>
    <w:rsid w:val="00E17B8B"/>
    <w:rsid w:val="00E17C86"/>
    <w:rsid w:val="00E17D0E"/>
    <w:rsid w:val="00E17FC9"/>
    <w:rsid w:val="00E20908"/>
    <w:rsid w:val="00E20EB3"/>
    <w:rsid w:val="00E21E37"/>
    <w:rsid w:val="00E2297F"/>
    <w:rsid w:val="00E22AC2"/>
    <w:rsid w:val="00E22E2B"/>
    <w:rsid w:val="00E233E1"/>
    <w:rsid w:val="00E23891"/>
    <w:rsid w:val="00E2394C"/>
    <w:rsid w:val="00E23F1C"/>
    <w:rsid w:val="00E23F68"/>
    <w:rsid w:val="00E245E2"/>
    <w:rsid w:val="00E246C2"/>
    <w:rsid w:val="00E247CD"/>
    <w:rsid w:val="00E24EDA"/>
    <w:rsid w:val="00E253CA"/>
    <w:rsid w:val="00E25826"/>
    <w:rsid w:val="00E258BF"/>
    <w:rsid w:val="00E25A49"/>
    <w:rsid w:val="00E25E06"/>
    <w:rsid w:val="00E26888"/>
    <w:rsid w:val="00E27270"/>
    <w:rsid w:val="00E273DB"/>
    <w:rsid w:val="00E30632"/>
    <w:rsid w:val="00E30BF0"/>
    <w:rsid w:val="00E3137D"/>
    <w:rsid w:val="00E3153A"/>
    <w:rsid w:val="00E31733"/>
    <w:rsid w:val="00E317F1"/>
    <w:rsid w:val="00E31AE5"/>
    <w:rsid w:val="00E31B3B"/>
    <w:rsid w:val="00E31B7C"/>
    <w:rsid w:val="00E32037"/>
    <w:rsid w:val="00E32125"/>
    <w:rsid w:val="00E32637"/>
    <w:rsid w:val="00E3348D"/>
    <w:rsid w:val="00E3353F"/>
    <w:rsid w:val="00E34542"/>
    <w:rsid w:val="00E3458F"/>
    <w:rsid w:val="00E345BE"/>
    <w:rsid w:val="00E3472F"/>
    <w:rsid w:val="00E34A71"/>
    <w:rsid w:val="00E365D6"/>
    <w:rsid w:val="00E368E0"/>
    <w:rsid w:val="00E36FB8"/>
    <w:rsid w:val="00E373E8"/>
    <w:rsid w:val="00E37B14"/>
    <w:rsid w:val="00E40010"/>
    <w:rsid w:val="00E40133"/>
    <w:rsid w:val="00E403EB"/>
    <w:rsid w:val="00E40D08"/>
    <w:rsid w:val="00E40F5A"/>
    <w:rsid w:val="00E41322"/>
    <w:rsid w:val="00E41594"/>
    <w:rsid w:val="00E420BD"/>
    <w:rsid w:val="00E42488"/>
    <w:rsid w:val="00E42A3D"/>
    <w:rsid w:val="00E42CC9"/>
    <w:rsid w:val="00E43769"/>
    <w:rsid w:val="00E43803"/>
    <w:rsid w:val="00E43BCE"/>
    <w:rsid w:val="00E43C1F"/>
    <w:rsid w:val="00E43D50"/>
    <w:rsid w:val="00E43DA8"/>
    <w:rsid w:val="00E44109"/>
    <w:rsid w:val="00E44C15"/>
    <w:rsid w:val="00E4542D"/>
    <w:rsid w:val="00E45529"/>
    <w:rsid w:val="00E45749"/>
    <w:rsid w:val="00E4579A"/>
    <w:rsid w:val="00E45AC8"/>
    <w:rsid w:val="00E45C21"/>
    <w:rsid w:val="00E45F3A"/>
    <w:rsid w:val="00E4620D"/>
    <w:rsid w:val="00E469E9"/>
    <w:rsid w:val="00E47AC4"/>
    <w:rsid w:val="00E5030B"/>
    <w:rsid w:val="00E50B47"/>
    <w:rsid w:val="00E50B68"/>
    <w:rsid w:val="00E50CC2"/>
    <w:rsid w:val="00E510DB"/>
    <w:rsid w:val="00E5296A"/>
    <w:rsid w:val="00E529AE"/>
    <w:rsid w:val="00E52E4B"/>
    <w:rsid w:val="00E52E51"/>
    <w:rsid w:val="00E53127"/>
    <w:rsid w:val="00E53923"/>
    <w:rsid w:val="00E541C1"/>
    <w:rsid w:val="00E5421D"/>
    <w:rsid w:val="00E5461C"/>
    <w:rsid w:val="00E54790"/>
    <w:rsid w:val="00E552BD"/>
    <w:rsid w:val="00E5558B"/>
    <w:rsid w:val="00E55E2D"/>
    <w:rsid w:val="00E55FAF"/>
    <w:rsid w:val="00E56120"/>
    <w:rsid w:val="00E56830"/>
    <w:rsid w:val="00E56CB7"/>
    <w:rsid w:val="00E56E17"/>
    <w:rsid w:val="00E57A8D"/>
    <w:rsid w:val="00E60145"/>
    <w:rsid w:val="00E60B65"/>
    <w:rsid w:val="00E60F6C"/>
    <w:rsid w:val="00E6188E"/>
    <w:rsid w:val="00E61948"/>
    <w:rsid w:val="00E62D11"/>
    <w:rsid w:val="00E62D9D"/>
    <w:rsid w:val="00E630CF"/>
    <w:rsid w:val="00E63ACF"/>
    <w:rsid w:val="00E63DDA"/>
    <w:rsid w:val="00E6466A"/>
    <w:rsid w:val="00E64941"/>
    <w:rsid w:val="00E64952"/>
    <w:rsid w:val="00E64E87"/>
    <w:rsid w:val="00E64EDE"/>
    <w:rsid w:val="00E64FDF"/>
    <w:rsid w:val="00E65ABC"/>
    <w:rsid w:val="00E65D5F"/>
    <w:rsid w:val="00E666F9"/>
    <w:rsid w:val="00E66790"/>
    <w:rsid w:val="00E670BB"/>
    <w:rsid w:val="00E6796A"/>
    <w:rsid w:val="00E67B44"/>
    <w:rsid w:val="00E67CDD"/>
    <w:rsid w:val="00E67D2C"/>
    <w:rsid w:val="00E67E36"/>
    <w:rsid w:val="00E67E57"/>
    <w:rsid w:val="00E67F1C"/>
    <w:rsid w:val="00E701D4"/>
    <w:rsid w:val="00E70457"/>
    <w:rsid w:val="00E70A7F"/>
    <w:rsid w:val="00E71527"/>
    <w:rsid w:val="00E71603"/>
    <w:rsid w:val="00E7163C"/>
    <w:rsid w:val="00E7169C"/>
    <w:rsid w:val="00E72079"/>
    <w:rsid w:val="00E73634"/>
    <w:rsid w:val="00E73EA1"/>
    <w:rsid w:val="00E742C5"/>
    <w:rsid w:val="00E7450D"/>
    <w:rsid w:val="00E749B2"/>
    <w:rsid w:val="00E74AF9"/>
    <w:rsid w:val="00E751B4"/>
    <w:rsid w:val="00E75522"/>
    <w:rsid w:val="00E75DA6"/>
    <w:rsid w:val="00E7601F"/>
    <w:rsid w:val="00E762B0"/>
    <w:rsid w:val="00E76676"/>
    <w:rsid w:val="00E767D6"/>
    <w:rsid w:val="00E7714E"/>
    <w:rsid w:val="00E7725A"/>
    <w:rsid w:val="00E77B89"/>
    <w:rsid w:val="00E77D46"/>
    <w:rsid w:val="00E81914"/>
    <w:rsid w:val="00E81A7B"/>
    <w:rsid w:val="00E833F3"/>
    <w:rsid w:val="00E83412"/>
    <w:rsid w:val="00E8434F"/>
    <w:rsid w:val="00E8447E"/>
    <w:rsid w:val="00E848D0"/>
    <w:rsid w:val="00E848F9"/>
    <w:rsid w:val="00E84A61"/>
    <w:rsid w:val="00E84C52"/>
    <w:rsid w:val="00E84DED"/>
    <w:rsid w:val="00E85D1D"/>
    <w:rsid w:val="00E8646C"/>
    <w:rsid w:val="00E8683F"/>
    <w:rsid w:val="00E868C4"/>
    <w:rsid w:val="00E86AB9"/>
    <w:rsid w:val="00E87167"/>
    <w:rsid w:val="00E872AD"/>
    <w:rsid w:val="00E874AD"/>
    <w:rsid w:val="00E87F4E"/>
    <w:rsid w:val="00E90398"/>
    <w:rsid w:val="00E90428"/>
    <w:rsid w:val="00E90436"/>
    <w:rsid w:val="00E90640"/>
    <w:rsid w:val="00E90A34"/>
    <w:rsid w:val="00E90D5C"/>
    <w:rsid w:val="00E910D7"/>
    <w:rsid w:val="00E91256"/>
    <w:rsid w:val="00E914AB"/>
    <w:rsid w:val="00E91917"/>
    <w:rsid w:val="00E91BA6"/>
    <w:rsid w:val="00E91C9E"/>
    <w:rsid w:val="00E921C9"/>
    <w:rsid w:val="00E92519"/>
    <w:rsid w:val="00E9256C"/>
    <w:rsid w:val="00E927AC"/>
    <w:rsid w:val="00E929FB"/>
    <w:rsid w:val="00E930D7"/>
    <w:rsid w:val="00E93151"/>
    <w:rsid w:val="00E9353A"/>
    <w:rsid w:val="00E93B8A"/>
    <w:rsid w:val="00E93E03"/>
    <w:rsid w:val="00E93ED5"/>
    <w:rsid w:val="00E940CC"/>
    <w:rsid w:val="00E9418D"/>
    <w:rsid w:val="00E9448A"/>
    <w:rsid w:val="00E94639"/>
    <w:rsid w:val="00E94857"/>
    <w:rsid w:val="00E94A1F"/>
    <w:rsid w:val="00E95F9E"/>
    <w:rsid w:val="00E965BB"/>
    <w:rsid w:val="00E96728"/>
    <w:rsid w:val="00E96C19"/>
    <w:rsid w:val="00E96EE1"/>
    <w:rsid w:val="00E96F67"/>
    <w:rsid w:val="00E9744A"/>
    <w:rsid w:val="00E978B1"/>
    <w:rsid w:val="00E97BF9"/>
    <w:rsid w:val="00E97ED2"/>
    <w:rsid w:val="00EA030B"/>
    <w:rsid w:val="00EA0496"/>
    <w:rsid w:val="00EA0525"/>
    <w:rsid w:val="00EA08AB"/>
    <w:rsid w:val="00EA0D36"/>
    <w:rsid w:val="00EA1158"/>
    <w:rsid w:val="00EA1E6E"/>
    <w:rsid w:val="00EA228B"/>
    <w:rsid w:val="00EA2BC9"/>
    <w:rsid w:val="00EA3505"/>
    <w:rsid w:val="00EA3793"/>
    <w:rsid w:val="00EA3A9F"/>
    <w:rsid w:val="00EA3E60"/>
    <w:rsid w:val="00EA458D"/>
    <w:rsid w:val="00EA4B21"/>
    <w:rsid w:val="00EA4DC5"/>
    <w:rsid w:val="00EA6E52"/>
    <w:rsid w:val="00EA762E"/>
    <w:rsid w:val="00EA793B"/>
    <w:rsid w:val="00EB0E05"/>
    <w:rsid w:val="00EB0E6A"/>
    <w:rsid w:val="00EB10FD"/>
    <w:rsid w:val="00EB12B8"/>
    <w:rsid w:val="00EB14B4"/>
    <w:rsid w:val="00EB1F9A"/>
    <w:rsid w:val="00EB23D3"/>
    <w:rsid w:val="00EB2706"/>
    <w:rsid w:val="00EB4293"/>
    <w:rsid w:val="00EB4481"/>
    <w:rsid w:val="00EB44CC"/>
    <w:rsid w:val="00EB45DD"/>
    <w:rsid w:val="00EB4E2C"/>
    <w:rsid w:val="00EB5040"/>
    <w:rsid w:val="00EB51BD"/>
    <w:rsid w:val="00EB5220"/>
    <w:rsid w:val="00EB5672"/>
    <w:rsid w:val="00EB5A18"/>
    <w:rsid w:val="00EB5C33"/>
    <w:rsid w:val="00EB6203"/>
    <w:rsid w:val="00EB620B"/>
    <w:rsid w:val="00EB6533"/>
    <w:rsid w:val="00EB653F"/>
    <w:rsid w:val="00EB6831"/>
    <w:rsid w:val="00EB6DD7"/>
    <w:rsid w:val="00EB70EB"/>
    <w:rsid w:val="00EB7893"/>
    <w:rsid w:val="00EB7D39"/>
    <w:rsid w:val="00EB7DA1"/>
    <w:rsid w:val="00EC0061"/>
    <w:rsid w:val="00EC044E"/>
    <w:rsid w:val="00EC0559"/>
    <w:rsid w:val="00EC0968"/>
    <w:rsid w:val="00EC09A6"/>
    <w:rsid w:val="00EC10D6"/>
    <w:rsid w:val="00EC13F2"/>
    <w:rsid w:val="00EC1601"/>
    <w:rsid w:val="00EC16ED"/>
    <w:rsid w:val="00EC1B34"/>
    <w:rsid w:val="00EC1FA6"/>
    <w:rsid w:val="00EC205F"/>
    <w:rsid w:val="00EC2605"/>
    <w:rsid w:val="00EC2BBA"/>
    <w:rsid w:val="00EC2FF4"/>
    <w:rsid w:val="00EC31E7"/>
    <w:rsid w:val="00EC3560"/>
    <w:rsid w:val="00EC3816"/>
    <w:rsid w:val="00EC3FC2"/>
    <w:rsid w:val="00EC40D0"/>
    <w:rsid w:val="00EC48BB"/>
    <w:rsid w:val="00EC4B7A"/>
    <w:rsid w:val="00EC5233"/>
    <w:rsid w:val="00EC5610"/>
    <w:rsid w:val="00EC6457"/>
    <w:rsid w:val="00EC6574"/>
    <w:rsid w:val="00EC6A7D"/>
    <w:rsid w:val="00EC6B3E"/>
    <w:rsid w:val="00EC6EAB"/>
    <w:rsid w:val="00EC6EF4"/>
    <w:rsid w:val="00EC73CC"/>
    <w:rsid w:val="00EC7C1D"/>
    <w:rsid w:val="00EC7E85"/>
    <w:rsid w:val="00ED072C"/>
    <w:rsid w:val="00ED1083"/>
    <w:rsid w:val="00ED1E8B"/>
    <w:rsid w:val="00ED2185"/>
    <w:rsid w:val="00ED21E0"/>
    <w:rsid w:val="00ED286A"/>
    <w:rsid w:val="00ED2F75"/>
    <w:rsid w:val="00ED3106"/>
    <w:rsid w:val="00ED352C"/>
    <w:rsid w:val="00ED373E"/>
    <w:rsid w:val="00ED3811"/>
    <w:rsid w:val="00ED3854"/>
    <w:rsid w:val="00ED479E"/>
    <w:rsid w:val="00ED495D"/>
    <w:rsid w:val="00ED4A3F"/>
    <w:rsid w:val="00ED4B7A"/>
    <w:rsid w:val="00ED4E41"/>
    <w:rsid w:val="00ED4ECF"/>
    <w:rsid w:val="00ED4FBC"/>
    <w:rsid w:val="00ED53F8"/>
    <w:rsid w:val="00ED56DA"/>
    <w:rsid w:val="00ED6037"/>
    <w:rsid w:val="00ED62B8"/>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5F6"/>
    <w:rsid w:val="00EE2624"/>
    <w:rsid w:val="00EE2761"/>
    <w:rsid w:val="00EE2A7F"/>
    <w:rsid w:val="00EE2BCC"/>
    <w:rsid w:val="00EE3544"/>
    <w:rsid w:val="00EE3912"/>
    <w:rsid w:val="00EE3B61"/>
    <w:rsid w:val="00EE3DA4"/>
    <w:rsid w:val="00EE42AD"/>
    <w:rsid w:val="00EE441F"/>
    <w:rsid w:val="00EE4551"/>
    <w:rsid w:val="00EE4AC9"/>
    <w:rsid w:val="00EE511A"/>
    <w:rsid w:val="00EE5251"/>
    <w:rsid w:val="00EE5280"/>
    <w:rsid w:val="00EE5570"/>
    <w:rsid w:val="00EE6E4E"/>
    <w:rsid w:val="00EE7BD0"/>
    <w:rsid w:val="00EF0109"/>
    <w:rsid w:val="00EF02FC"/>
    <w:rsid w:val="00EF0AEE"/>
    <w:rsid w:val="00EF0BFB"/>
    <w:rsid w:val="00EF1011"/>
    <w:rsid w:val="00EF14C4"/>
    <w:rsid w:val="00EF15A1"/>
    <w:rsid w:val="00EF1B51"/>
    <w:rsid w:val="00EF1D08"/>
    <w:rsid w:val="00EF209A"/>
    <w:rsid w:val="00EF228E"/>
    <w:rsid w:val="00EF23C5"/>
    <w:rsid w:val="00EF27E9"/>
    <w:rsid w:val="00EF2F00"/>
    <w:rsid w:val="00EF2F5F"/>
    <w:rsid w:val="00EF33B7"/>
    <w:rsid w:val="00EF35A7"/>
    <w:rsid w:val="00EF4744"/>
    <w:rsid w:val="00EF4A9F"/>
    <w:rsid w:val="00EF4AD1"/>
    <w:rsid w:val="00EF4D90"/>
    <w:rsid w:val="00EF5470"/>
    <w:rsid w:val="00EF638E"/>
    <w:rsid w:val="00EF6A50"/>
    <w:rsid w:val="00EF6E33"/>
    <w:rsid w:val="00EF70FA"/>
    <w:rsid w:val="00EF74B1"/>
    <w:rsid w:val="00EF784B"/>
    <w:rsid w:val="00EF79C6"/>
    <w:rsid w:val="00EF7AB2"/>
    <w:rsid w:val="00EF7CCE"/>
    <w:rsid w:val="00EF7FBF"/>
    <w:rsid w:val="00F00419"/>
    <w:rsid w:val="00F00CF7"/>
    <w:rsid w:val="00F00DA4"/>
    <w:rsid w:val="00F011F7"/>
    <w:rsid w:val="00F01264"/>
    <w:rsid w:val="00F013FE"/>
    <w:rsid w:val="00F016CF"/>
    <w:rsid w:val="00F01EAB"/>
    <w:rsid w:val="00F0207F"/>
    <w:rsid w:val="00F030EE"/>
    <w:rsid w:val="00F037F3"/>
    <w:rsid w:val="00F03AE0"/>
    <w:rsid w:val="00F03BB7"/>
    <w:rsid w:val="00F04174"/>
    <w:rsid w:val="00F041CC"/>
    <w:rsid w:val="00F04EA7"/>
    <w:rsid w:val="00F05A38"/>
    <w:rsid w:val="00F05C1B"/>
    <w:rsid w:val="00F0602B"/>
    <w:rsid w:val="00F0619C"/>
    <w:rsid w:val="00F0657D"/>
    <w:rsid w:val="00F0676E"/>
    <w:rsid w:val="00F06D23"/>
    <w:rsid w:val="00F06F18"/>
    <w:rsid w:val="00F0711A"/>
    <w:rsid w:val="00F07929"/>
    <w:rsid w:val="00F07A72"/>
    <w:rsid w:val="00F1092A"/>
    <w:rsid w:val="00F10BDC"/>
    <w:rsid w:val="00F11613"/>
    <w:rsid w:val="00F118F4"/>
    <w:rsid w:val="00F11AA6"/>
    <w:rsid w:val="00F11D7C"/>
    <w:rsid w:val="00F12642"/>
    <w:rsid w:val="00F1266A"/>
    <w:rsid w:val="00F128AB"/>
    <w:rsid w:val="00F13252"/>
    <w:rsid w:val="00F13610"/>
    <w:rsid w:val="00F13BB9"/>
    <w:rsid w:val="00F13E3A"/>
    <w:rsid w:val="00F14630"/>
    <w:rsid w:val="00F150A8"/>
    <w:rsid w:val="00F15BD6"/>
    <w:rsid w:val="00F15F75"/>
    <w:rsid w:val="00F15F76"/>
    <w:rsid w:val="00F16D2E"/>
    <w:rsid w:val="00F179FB"/>
    <w:rsid w:val="00F17AD5"/>
    <w:rsid w:val="00F17C64"/>
    <w:rsid w:val="00F20311"/>
    <w:rsid w:val="00F20435"/>
    <w:rsid w:val="00F2049E"/>
    <w:rsid w:val="00F20F85"/>
    <w:rsid w:val="00F21262"/>
    <w:rsid w:val="00F21AFC"/>
    <w:rsid w:val="00F22B1B"/>
    <w:rsid w:val="00F22F45"/>
    <w:rsid w:val="00F23235"/>
    <w:rsid w:val="00F235C7"/>
    <w:rsid w:val="00F239B4"/>
    <w:rsid w:val="00F23FAC"/>
    <w:rsid w:val="00F24682"/>
    <w:rsid w:val="00F24767"/>
    <w:rsid w:val="00F24C79"/>
    <w:rsid w:val="00F25215"/>
    <w:rsid w:val="00F256A3"/>
    <w:rsid w:val="00F2585A"/>
    <w:rsid w:val="00F25C56"/>
    <w:rsid w:val="00F265D6"/>
    <w:rsid w:val="00F2671C"/>
    <w:rsid w:val="00F26F90"/>
    <w:rsid w:val="00F27425"/>
    <w:rsid w:val="00F277A2"/>
    <w:rsid w:val="00F277D3"/>
    <w:rsid w:val="00F27C8B"/>
    <w:rsid w:val="00F30434"/>
    <w:rsid w:val="00F308C3"/>
    <w:rsid w:val="00F31147"/>
    <w:rsid w:val="00F317E8"/>
    <w:rsid w:val="00F3214F"/>
    <w:rsid w:val="00F3251C"/>
    <w:rsid w:val="00F326E4"/>
    <w:rsid w:val="00F32819"/>
    <w:rsid w:val="00F32C22"/>
    <w:rsid w:val="00F33184"/>
    <w:rsid w:val="00F334EC"/>
    <w:rsid w:val="00F33A5A"/>
    <w:rsid w:val="00F33B09"/>
    <w:rsid w:val="00F33C01"/>
    <w:rsid w:val="00F3401F"/>
    <w:rsid w:val="00F3413E"/>
    <w:rsid w:val="00F3499F"/>
    <w:rsid w:val="00F34A05"/>
    <w:rsid w:val="00F34A42"/>
    <w:rsid w:val="00F34CD9"/>
    <w:rsid w:val="00F34E9A"/>
    <w:rsid w:val="00F3507D"/>
    <w:rsid w:val="00F35899"/>
    <w:rsid w:val="00F358FD"/>
    <w:rsid w:val="00F3605D"/>
    <w:rsid w:val="00F363EC"/>
    <w:rsid w:val="00F3651C"/>
    <w:rsid w:val="00F36544"/>
    <w:rsid w:val="00F365F3"/>
    <w:rsid w:val="00F376A3"/>
    <w:rsid w:val="00F3778E"/>
    <w:rsid w:val="00F37A2C"/>
    <w:rsid w:val="00F37C83"/>
    <w:rsid w:val="00F37CA5"/>
    <w:rsid w:val="00F405B8"/>
    <w:rsid w:val="00F40AC1"/>
    <w:rsid w:val="00F41A5E"/>
    <w:rsid w:val="00F41A63"/>
    <w:rsid w:val="00F420FD"/>
    <w:rsid w:val="00F4231A"/>
    <w:rsid w:val="00F42746"/>
    <w:rsid w:val="00F43000"/>
    <w:rsid w:val="00F4313C"/>
    <w:rsid w:val="00F43C6D"/>
    <w:rsid w:val="00F44094"/>
    <w:rsid w:val="00F45BC7"/>
    <w:rsid w:val="00F45C44"/>
    <w:rsid w:val="00F45F4B"/>
    <w:rsid w:val="00F461DC"/>
    <w:rsid w:val="00F46C37"/>
    <w:rsid w:val="00F47A33"/>
    <w:rsid w:val="00F507DF"/>
    <w:rsid w:val="00F50D86"/>
    <w:rsid w:val="00F5168C"/>
    <w:rsid w:val="00F51A35"/>
    <w:rsid w:val="00F52B53"/>
    <w:rsid w:val="00F52D9D"/>
    <w:rsid w:val="00F52F7E"/>
    <w:rsid w:val="00F52FA7"/>
    <w:rsid w:val="00F538B3"/>
    <w:rsid w:val="00F54461"/>
    <w:rsid w:val="00F54640"/>
    <w:rsid w:val="00F54678"/>
    <w:rsid w:val="00F54769"/>
    <w:rsid w:val="00F54C96"/>
    <w:rsid w:val="00F54D4F"/>
    <w:rsid w:val="00F5504E"/>
    <w:rsid w:val="00F55071"/>
    <w:rsid w:val="00F5540E"/>
    <w:rsid w:val="00F55655"/>
    <w:rsid w:val="00F558DD"/>
    <w:rsid w:val="00F55958"/>
    <w:rsid w:val="00F55A2B"/>
    <w:rsid w:val="00F55F1D"/>
    <w:rsid w:val="00F56061"/>
    <w:rsid w:val="00F562C0"/>
    <w:rsid w:val="00F565D2"/>
    <w:rsid w:val="00F5661B"/>
    <w:rsid w:val="00F56C11"/>
    <w:rsid w:val="00F570CC"/>
    <w:rsid w:val="00F570FA"/>
    <w:rsid w:val="00F57182"/>
    <w:rsid w:val="00F5752B"/>
    <w:rsid w:val="00F57779"/>
    <w:rsid w:val="00F57E9A"/>
    <w:rsid w:val="00F57F95"/>
    <w:rsid w:val="00F60792"/>
    <w:rsid w:val="00F60A58"/>
    <w:rsid w:val="00F6249B"/>
    <w:rsid w:val="00F62AF1"/>
    <w:rsid w:val="00F63165"/>
    <w:rsid w:val="00F635A5"/>
    <w:rsid w:val="00F637B2"/>
    <w:rsid w:val="00F63807"/>
    <w:rsid w:val="00F63F15"/>
    <w:rsid w:val="00F64361"/>
    <w:rsid w:val="00F644E1"/>
    <w:rsid w:val="00F645A9"/>
    <w:rsid w:val="00F6534D"/>
    <w:rsid w:val="00F65850"/>
    <w:rsid w:val="00F659B6"/>
    <w:rsid w:val="00F65C75"/>
    <w:rsid w:val="00F667EA"/>
    <w:rsid w:val="00F6688F"/>
    <w:rsid w:val="00F67346"/>
    <w:rsid w:val="00F6760F"/>
    <w:rsid w:val="00F676D2"/>
    <w:rsid w:val="00F70AF7"/>
    <w:rsid w:val="00F70C2E"/>
    <w:rsid w:val="00F71250"/>
    <w:rsid w:val="00F7164C"/>
    <w:rsid w:val="00F71C9C"/>
    <w:rsid w:val="00F71EAB"/>
    <w:rsid w:val="00F723DE"/>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6D10"/>
    <w:rsid w:val="00F773FE"/>
    <w:rsid w:val="00F7752A"/>
    <w:rsid w:val="00F77A19"/>
    <w:rsid w:val="00F77D45"/>
    <w:rsid w:val="00F802C4"/>
    <w:rsid w:val="00F80373"/>
    <w:rsid w:val="00F80A89"/>
    <w:rsid w:val="00F80AE8"/>
    <w:rsid w:val="00F80EBF"/>
    <w:rsid w:val="00F81028"/>
    <w:rsid w:val="00F81B3E"/>
    <w:rsid w:val="00F81CC8"/>
    <w:rsid w:val="00F81D8B"/>
    <w:rsid w:val="00F81F53"/>
    <w:rsid w:val="00F823F0"/>
    <w:rsid w:val="00F82925"/>
    <w:rsid w:val="00F83937"/>
    <w:rsid w:val="00F83B6F"/>
    <w:rsid w:val="00F83BFA"/>
    <w:rsid w:val="00F83ECA"/>
    <w:rsid w:val="00F83EEA"/>
    <w:rsid w:val="00F84272"/>
    <w:rsid w:val="00F84971"/>
    <w:rsid w:val="00F84979"/>
    <w:rsid w:val="00F84EFA"/>
    <w:rsid w:val="00F85083"/>
    <w:rsid w:val="00F8578D"/>
    <w:rsid w:val="00F8618F"/>
    <w:rsid w:val="00F86239"/>
    <w:rsid w:val="00F8694B"/>
    <w:rsid w:val="00F874F4"/>
    <w:rsid w:val="00F876F0"/>
    <w:rsid w:val="00F8779D"/>
    <w:rsid w:val="00F87999"/>
    <w:rsid w:val="00F900FF"/>
    <w:rsid w:val="00F90BAF"/>
    <w:rsid w:val="00F90D6A"/>
    <w:rsid w:val="00F91039"/>
    <w:rsid w:val="00F91782"/>
    <w:rsid w:val="00F91993"/>
    <w:rsid w:val="00F91B86"/>
    <w:rsid w:val="00F91ED4"/>
    <w:rsid w:val="00F91EDB"/>
    <w:rsid w:val="00F92102"/>
    <w:rsid w:val="00F92958"/>
    <w:rsid w:val="00F92D4C"/>
    <w:rsid w:val="00F92E57"/>
    <w:rsid w:val="00F92E5B"/>
    <w:rsid w:val="00F930D4"/>
    <w:rsid w:val="00F9421C"/>
    <w:rsid w:val="00F947DB"/>
    <w:rsid w:val="00F949D9"/>
    <w:rsid w:val="00F94C2F"/>
    <w:rsid w:val="00F9652F"/>
    <w:rsid w:val="00F968BE"/>
    <w:rsid w:val="00F96A3E"/>
    <w:rsid w:val="00F970DF"/>
    <w:rsid w:val="00F9712D"/>
    <w:rsid w:val="00F97918"/>
    <w:rsid w:val="00FA1E38"/>
    <w:rsid w:val="00FA1F14"/>
    <w:rsid w:val="00FA2355"/>
    <w:rsid w:val="00FA2AB5"/>
    <w:rsid w:val="00FA2AEC"/>
    <w:rsid w:val="00FA2C74"/>
    <w:rsid w:val="00FA3257"/>
    <w:rsid w:val="00FA3644"/>
    <w:rsid w:val="00FA36D1"/>
    <w:rsid w:val="00FA3823"/>
    <w:rsid w:val="00FA39BF"/>
    <w:rsid w:val="00FA3AE8"/>
    <w:rsid w:val="00FA3B7C"/>
    <w:rsid w:val="00FA4620"/>
    <w:rsid w:val="00FA4A6E"/>
    <w:rsid w:val="00FA4BEC"/>
    <w:rsid w:val="00FA4F4B"/>
    <w:rsid w:val="00FA5601"/>
    <w:rsid w:val="00FA5699"/>
    <w:rsid w:val="00FA5F93"/>
    <w:rsid w:val="00FA6137"/>
    <w:rsid w:val="00FA642E"/>
    <w:rsid w:val="00FA729A"/>
    <w:rsid w:val="00FA78C0"/>
    <w:rsid w:val="00FA7F17"/>
    <w:rsid w:val="00FB066A"/>
    <w:rsid w:val="00FB0D10"/>
    <w:rsid w:val="00FB0FAE"/>
    <w:rsid w:val="00FB1396"/>
    <w:rsid w:val="00FB1710"/>
    <w:rsid w:val="00FB1871"/>
    <w:rsid w:val="00FB1D49"/>
    <w:rsid w:val="00FB22E8"/>
    <w:rsid w:val="00FB2407"/>
    <w:rsid w:val="00FB2427"/>
    <w:rsid w:val="00FB3288"/>
    <w:rsid w:val="00FB32A7"/>
    <w:rsid w:val="00FB336E"/>
    <w:rsid w:val="00FB3884"/>
    <w:rsid w:val="00FB3A30"/>
    <w:rsid w:val="00FB500D"/>
    <w:rsid w:val="00FB5B64"/>
    <w:rsid w:val="00FB67D3"/>
    <w:rsid w:val="00FB6C7F"/>
    <w:rsid w:val="00FB7865"/>
    <w:rsid w:val="00FC0101"/>
    <w:rsid w:val="00FC0214"/>
    <w:rsid w:val="00FC0298"/>
    <w:rsid w:val="00FC05DE"/>
    <w:rsid w:val="00FC083C"/>
    <w:rsid w:val="00FC0987"/>
    <w:rsid w:val="00FC0BB2"/>
    <w:rsid w:val="00FC0D95"/>
    <w:rsid w:val="00FC0F01"/>
    <w:rsid w:val="00FC100F"/>
    <w:rsid w:val="00FC182C"/>
    <w:rsid w:val="00FC1B94"/>
    <w:rsid w:val="00FC27EA"/>
    <w:rsid w:val="00FC28A0"/>
    <w:rsid w:val="00FC2A4B"/>
    <w:rsid w:val="00FC2A88"/>
    <w:rsid w:val="00FC2D16"/>
    <w:rsid w:val="00FC3190"/>
    <w:rsid w:val="00FC31B2"/>
    <w:rsid w:val="00FC45D7"/>
    <w:rsid w:val="00FC4FA4"/>
    <w:rsid w:val="00FC4FEE"/>
    <w:rsid w:val="00FC56C5"/>
    <w:rsid w:val="00FC5A0C"/>
    <w:rsid w:val="00FC6132"/>
    <w:rsid w:val="00FC63B3"/>
    <w:rsid w:val="00FC6B02"/>
    <w:rsid w:val="00FC6CB5"/>
    <w:rsid w:val="00FC6D1B"/>
    <w:rsid w:val="00FC7083"/>
    <w:rsid w:val="00FC7A1C"/>
    <w:rsid w:val="00FD0280"/>
    <w:rsid w:val="00FD05FC"/>
    <w:rsid w:val="00FD0AA5"/>
    <w:rsid w:val="00FD0AF7"/>
    <w:rsid w:val="00FD1665"/>
    <w:rsid w:val="00FD18E3"/>
    <w:rsid w:val="00FD1B00"/>
    <w:rsid w:val="00FD2AA8"/>
    <w:rsid w:val="00FD2BB3"/>
    <w:rsid w:val="00FD2D50"/>
    <w:rsid w:val="00FD2F21"/>
    <w:rsid w:val="00FD34A6"/>
    <w:rsid w:val="00FD34AE"/>
    <w:rsid w:val="00FD3642"/>
    <w:rsid w:val="00FD36BA"/>
    <w:rsid w:val="00FD396E"/>
    <w:rsid w:val="00FD4521"/>
    <w:rsid w:val="00FD4994"/>
    <w:rsid w:val="00FD570E"/>
    <w:rsid w:val="00FD5B90"/>
    <w:rsid w:val="00FD5BBC"/>
    <w:rsid w:val="00FD60BE"/>
    <w:rsid w:val="00FD6283"/>
    <w:rsid w:val="00FD69CF"/>
    <w:rsid w:val="00FD6DF2"/>
    <w:rsid w:val="00FD6ED9"/>
    <w:rsid w:val="00FD71B0"/>
    <w:rsid w:val="00FD7634"/>
    <w:rsid w:val="00FD79E5"/>
    <w:rsid w:val="00FD7A49"/>
    <w:rsid w:val="00FE006E"/>
    <w:rsid w:val="00FE13DE"/>
    <w:rsid w:val="00FE1E49"/>
    <w:rsid w:val="00FE2C9D"/>
    <w:rsid w:val="00FE364D"/>
    <w:rsid w:val="00FE3D9B"/>
    <w:rsid w:val="00FE400C"/>
    <w:rsid w:val="00FE4611"/>
    <w:rsid w:val="00FE4B0D"/>
    <w:rsid w:val="00FE4C94"/>
    <w:rsid w:val="00FE5586"/>
    <w:rsid w:val="00FE6852"/>
    <w:rsid w:val="00FE6C38"/>
    <w:rsid w:val="00FE6F3C"/>
    <w:rsid w:val="00FE7D96"/>
    <w:rsid w:val="00FF07CD"/>
    <w:rsid w:val="00FF0C2B"/>
    <w:rsid w:val="00FF2014"/>
    <w:rsid w:val="00FF3AA6"/>
    <w:rsid w:val="00FF3FD9"/>
    <w:rsid w:val="00FF4234"/>
    <w:rsid w:val="00FF4652"/>
    <w:rsid w:val="00FF4667"/>
    <w:rsid w:val="00FF4672"/>
    <w:rsid w:val="00FF4B32"/>
    <w:rsid w:val="00FF4DC3"/>
    <w:rsid w:val="00FF4F78"/>
    <w:rsid w:val="00FF5021"/>
    <w:rsid w:val="00FF5195"/>
    <w:rsid w:val="00FF5D85"/>
    <w:rsid w:val="00FF6882"/>
    <w:rsid w:val="00FF69BA"/>
    <w:rsid w:val="00FF71DE"/>
    <w:rsid w:val="00FF7487"/>
    <w:rsid w:val="00FF7C9B"/>
    <w:rsid w:val="00FF7E49"/>
    <w:rsid w:val="00FF7FF7"/>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rokecolor="#974706">
      <v:stroke endarrow="open" endarrowwidth="narrow" endarrowlength="short" color="#974706" weight="2pt"/>
      <v:shadow on="t" opacity="24903f" origin=",.5" offset="0,.55556mm"/>
    </o:shapedefaults>
    <o:shapelayout v:ext="edit">
      <o:idmap v:ext="edit" data="1"/>
    </o:shapelayout>
  </w:shapeDefaults>
  <w:decimalSymbol w:val="."/>
  <w:listSeparator w:val=","/>
  <w14:docId w14:val="30B296D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FB1710"/>
    <w:rPr>
      <w:rFonts w:ascii="IBM Plex Sans" w:hAnsi="IBM Plex Sans"/>
      <w:sz w:val="22"/>
      <w:szCs w:val="24"/>
      <w:lang w:val="en-US" w:eastAsia="en-US"/>
    </w:rPr>
  </w:style>
  <w:style w:type="paragraph" w:styleId="Heading1">
    <w:name w:val="heading 1"/>
    <w:basedOn w:val="Normal"/>
    <w:next w:val="Normal"/>
    <w:link w:val="Heading1Char"/>
    <w:qFormat/>
    <w:rsid w:val="00E874AD"/>
    <w:pPr>
      <w:keepNext/>
      <w:pageBreakBefore/>
      <w:numPr>
        <w:numId w:val="1"/>
      </w:numPr>
      <w:spacing w:before="240" w:after="60"/>
      <w:outlineLvl w:val="0"/>
    </w:pPr>
    <w:rPr>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cs="Arial"/>
      <w:b/>
      <w:bCs/>
      <w:iCs/>
      <w:sz w:val="28"/>
      <w:szCs w:val="28"/>
    </w:rPr>
  </w:style>
  <w:style w:type="paragraph" w:styleId="Heading3">
    <w:name w:val="heading 3"/>
    <w:basedOn w:val="Normal"/>
    <w:next w:val="Normal"/>
    <w:link w:val="Heading3Char"/>
    <w:qFormat/>
    <w:rsid w:val="00745341"/>
    <w:pPr>
      <w:keepNext/>
      <w:numPr>
        <w:ilvl w:val="2"/>
        <w:numId w:val="1"/>
      </w:numPr>
      <w:spacing w:before="240" w:after="60"/>
      <w:ind w:left="426"/>
      <w:outlineLvl w:val="2"/>
    </w:pPr>
    <w:rPr>
      <w:rFonts w:cs="Arial"/>
      <w:b/>
      <w:bCs/>
      <w:sz w:val="26"/>
      <w:szCs w:val="26"/>
    </w:rPr>
  </w:style>
  <w:style w:type="paragraph" w:styleId="Heading4">
    <w:name w:val="heading 4"/>
    <w:basedOn w:val="Normal"/>
    <w:next w:val="Normal"/>
    <w:link w:val="Heading4Char"/>
    <w:qFormat/>
    <w:rsid w:val="00DA368A"/>
    <w:pPr>
      <w:keepNext/>
      <w:numPr>
        <w:ilvl w:val="3"/>
        <w:numId w:val="1"/>
      </w:numPr>
      <w:spacing w:before="240" w:after="60"/>
      <w:outlineLvl w:val="3"/>
    </w:pPr>
    <w:rPr>
      <w:b/>
      <w:bCs/>
      <w:sz w:val="24"/>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bCs/>
      <w:i/>
      <w:iCs/>
    </w:rPr>
  </w:style>
  <w:style w:type="paragraph" w:styleId="Heading6">
    <w:name w:val="heading 6"/>
    <w:basedOn w:val="Normal"/>
    <w:next w:val="Normal"/>
    <w:qFormat/>
    <w:rsid w:val="00A54B45"/>
    <w:pPr>
      <w:keepNext/>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DA368A"/>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DA368A"/>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DA368A"/>
    <w:pPr>
      <w:numPr>
        <w:ilvl w:val="8"/>
        <w:numId w:val="1"/>
      </w:numPr>
      <w:spacing w:before="240" w:after="60"/>
      <w:outlineLvl w:val="8"/>
    </w:pPr>
    <w:rPr>
      <w:rFonts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hAnsi="Courier New"/>
      <w:sz w:val="18"/>
      <w:lang w:val="x-none" w:eastAsia="x-none"/>
    </w:rPr>
  </w:style>
  <w:style w:type="paragraph" w:styleId="Header">
    <w:name w:val="header"/>
    <w:basedOn w:val="Normal"/>
    <w:link w:val="HeaderChar"/>
    <w:uiPriority w:val="99"/>
    <w:rsid w:val="00FD71B0"/>
    <w:pPr>
      <w:tabs>
        <w:tab w:val="center" w:pos="4320"/>
        <w:tab w:val="right" w:pos="8640"/>
      </w:tabs>
    </w:pPr>
  </w:style>
  <w:style w:type="paragraph" w:styleId="Footer">
    <w:name w:val="footer"/>
    <w:basedOn w:val="Normal"/>
    <w:link w:val="FooterChar"/>
    <w:uiPriority w:val="99"/>
    <w:rsid w:val="00FD71B0"/>
    <w:pPr>
      <w:tabs>
        <w:tab w:val="center" w:pos="4320"/>
        <w:tab w:val="right" w:pos="8640"/>
      </w:tabs>
    </w:pPr>
  </w:style>
  <w:style w:type="paragraph" w:styleId="TOC1">
    <w:name w:val="toc 1"/>
    <w:basedOn w:val="Normal"/>
    <w:next w:val="Normal"/>
    <w:autoRedefine/>
    <w:uiPriority w:val="39"/>
    <w:rsid w:val="000B7324"/>
    <w:pPr>
      <w:tabs>
        <w:tab w:val="right" w:leader="dot" w:pos="9360"/>
      </w:tabs>
      <w:spacing w:before="120"/>
    </w:pPr>
    <w:rPr>
      <w:b/>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sz w:val="32"/>
      <w:szCs w:val="20"/>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tabs>
        <w:tab w:val="right" w:leader="dot" w:pos="9360"/>
      </w:tabs>
      <w:ind w:left="200"/>
    </w:pPr>
  </w:style>
  <w:style w:type="character" w:styleId="CommentReference">
    <w:name w:val="annotation reference"/>
    <w:semiHidden/>
    <w:rsid w:val="00DE59FF"/>
    <w:rPr>
      <w:sz w:val="16"/>
      <w:szCs w:val="16"/>
    </w:rPr>
  </w:style>
  <w:style w:type="paragraph" w:styleId="CommentText">
    <w:name w:val="annotation text"/>
    <w:basedOn w:val="Normal"/>
    <w:semiHidden/>
    <w:rsid w:val="00DE59FF"/>
    <w:rPr>
      <w:szCs w:val="20"/>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hAnsi="Tahoma" w:cs="Tahoma"/>
      <w:sz w:val="16"/>
      <w:szCs w:val="16"/>
    </w:rPr>
  </w:style>
  <w:style w:type="paragraph" w:styleId="TOC3">
    <w:name w:val="toc 3"/>
    <w:basedOn w:val="Normal"/>
    <w:next w:val="Normal"/>
    <w:autoRedefine/>
    <w:uiPriority w:val="39"/>
    <w:rsid w:val="00C4503F"/>
    <w:pPr>
      <w:tabs>
        <w:tab w:val="right" w:leader="dot" w:pos="9360"/>
      </w:tabs>
      <w:ind w:left="400"/>
    </w:p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style>
  <w:style w:type="character" w:customStyle="1" w:styleId="Heading4Char">
    <w:name w:val="Heading 4 Char"/>
    <w:link w:val="Heading4"/>
    <w:rsid w:val="00D6164D"/>
    <w:rPr>
      <w:rFonts w:ascii="IBM Plex Sans" w:hAnsi="IBM Plex Sans"/>
      <w:b/>
      <w:bCs/>
      <w:sz w:val="24"/>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szCs w:val="20"/>
      <w:lang w:val="x-none" w:eastAsia="x-none"/>
    </w:rPr>
  </w:style>
  <w:style w:type="character" w:customStyle="1" w:styleId="Heading1Char">
    <w:name w:val="Heading 1 Char"/>
    <w:link w:val="Heading1"/>
    <w:rsid w:val="00E874AD"/>
    <w:rPr>
      <w:rFonts w:ascii="IBM Plex Sans" w:hAnsi="IBM Plex Sans"/>
      <w:b/>
      <w:bCs/>
      <w:kern w:val="32"/>
      <w:sz w:val="32"/>
      <w:szCs w:val="32"/>
      <w:lang w:val="x-none" w:eastAsia="x-none"/>
    </w:rPr>
  </w:style>
  <w:style w:type="character" w:customStyle="1" w:styleId="Appendix1Char">
    <w:name w:val="Appendix 1 Char"/>
    <w:link w:val="Appendix1"/>
    <w:rsid w:val="000305D1"/>
    <w:rPr>
      <w:rFonts w:ascii="IBM Plex Sans" w:hAnsi="IBM Plex Sans"/>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tabs>
        <w:tab w:val="right" w:leader="dot" w:pos="9360"/>
      </w:tabs>
      <w:ind w:left="600"/>
    </w:pPr>
    <w:rPr>
      <w:bCs/>
      <w:noProof/>
    </w:rPr>
  </w:style>
  <w:style w:type="paragraph" w:styleId="TOC5">
    <w:name w:val="toc 5"/>
    <w:basedOn w:val="Normal"/>
    <w:next w:val="Normal"/>
    <w:autoRedefine/>
    <w:uiPriority w:val="39"/>
    <w:rsid w:val="00C4503F"/>
    <w:pPr>
      <w:tabs>
        <w:tab w:val="right" w:leader="dot" w:pos="9360"/>
      </w:tabs>
      <w:ind w:left="800"/>
    </w:pPr>
  </w:style>
  <w:style w:type="paragraph" w:styleId="TOC6">
    <w:name w:val="toc 6"/>
    <w:basedOn w:val="Normal"/>
    <w:next w:val="Normal"/>
    <w:autoRedefine/>
    <w:uiPriority w:val="39"/>
    <w:unhideWhenUsed/>
    <w:rsid w:val="003E3C8A"/>
    <w:pPr>
      <w:spacing w:after="100" w:line="276" w:lineRule="auto"/>
      <w:ind w:left="1100"/>
    </w:pPr>
    <w:rPr>
      <w:rFonts w:ascii="Calibri" w:hAnsi="Calibri"/>
      <w:szCs w:val="22"/>
    </w:rPr>
  </w:style>
  <w:style w:type="paragraph" w:styleId="TOC7">
    <w:name w:val="toc 7"/>
    <w:basedOn w:val="Normal"/>
    <w:next w:val="Normal"/>
    <w:autoRedefine/>
    <w:uiPriority w:val="39"/>
    <w:unhideWhenUsed/>
    <w:rsid w:val="003E3C8A"/>
    <w:pPr>
      <w:spacing w:after="100" w:line="276" w:lineRule="auto"/>
      <w:ind w:left="1320"/>
    </w:pPr>
    <w:rPr>
      <w:rFonts w:ascii="Calibri" w:hAnsi="Calibri"/>
      <w:szCs w:val="22"/>
    </w:rPr>
  </w:style>
  <w:style w:type="paragraph" w:styleId="TOC8">
    <w:name w:val="toc 8"/>
    <w:basedOn w:val="Normal"/>
    <w:next w:val="Normal"/>
    <w:autoRedefine/>
    <w:uiPriority w:val="39"/>
    <w:unhideWhenUsed/>
    <w:rsid w:val="003E3C8A"/>
    <w:pPr>
      <w:spacing w:after="100" w:line="276" w:lineRule="auto"/>
      <w:ind w:left="1540"/>
    </w:pPr>
    <w:rPr>
      <w:rFonts w:ascii="Calibri" w:hAnsi="Calibri"/>
      <w:szCs w:val="22"/>
    </w:rPr>
  </w:style>
  <w:style w:type="paragraph" w:styleId="TOC9">
    <w:name w:val="toc 9"/>
    <w:basedOn w:val="Normal"/>
    <w:next w:val="Normal"/>
    <w:autoRedefine/>
    <w:uiPriority w:val="39"/>
    <w:unhideWhenUsed/>
    <w:rsid w:val="003E3C8A"/>
    <w:pPr>
      <w:spacing w:after="100" w:line="276" w:lineRule="auto"/>
      <w:ind w:left="1760"/>
    </w:pPr>
    <w:rPr>
      <w:rFonts w:ascii="Calibri" w:hAnsi="Calibri"/>
      <w:szCs w:val="22"/>
    </w:rPr>
  </w:style>
  <w:style w:type="paragraph" w:customStyle="1" w:styleId="ColorfulGrid-Accent11">
    <w:name w:val="Colorful Grid - Accent 11"/>
    <w:basedOn w:val="Normal"/>
    <w:next w:val="Normal"/>
    <w:link w:val="ColorfulGrid-Accent1Char"/>
    <w:uiPriority w:val="29"/>
    <w:qFormat/>
    <w:rsid w:val="003D738E"/>
    <w:rPr>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cs="Arial"/>
      <w:sz w:val="24"/>
    </w:rPr>
  </w:style>
  <w:style w:type="character" w:styleId="Strong">
    <w:name w:val="Strong"/>
    <w:qFormat/>
    <w:rsid w:val="00767C61"/>
    <w:rPr>
      <w:b/>
      <w:bCs/>
    </w:rPr>
  </w:style>
  <w:style w:type="paragraph" w:customStyle="1" w:styleId="Note">
    <w:name w:val="Note"/>
    <w:basedOn w:val="Normal"/>
    <w:link w:val="NoteChar"/>
    <w:qFormat/>
    <w:rsid w:val="007C14C2"/>
    <w:pPr>
      <w:pBdr>
        <w:left w:val="single" w:sz="48" w:space="4" w:color="7F7F7F"/>
      </w:pBdr>
      <w:ind w:left="284"/>
    </w:pPr>
    <w:rPr>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ascii="Times New Roman" w:hAnsi="Times New Roman"/>
      <w:sz w:val="24"/>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ascii="Times New Roman" w:eastAsia="SimSun" w:hAnsi="Times New Roman" w:cs="Mangal"/>
      <w:kern w:val="1"/>
      <w:sz w:val="24"/>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ascii="Times New Roman" w:eastAsia="SimSun" w:hAnsi="Times New Roman" w:cs="Mangal"/>
      <w:kern w:val="1"/>
      <w:sz w:val="24"/>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qFormat/>
    <w:rsid w:val="00D068D4"/>
    <w:pPr>
      <w:ind w:left="720"/>
      <w:contextualSpacing/>
    </w:p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Normal"/>
    <w:next w:val="Normal"/>
    <w:semiHidden/>
    <w:unhideWhenUsed/>
    <w:qFormat/>
    <w:rsid w:val="00145E2A"/>
    <w:pPr>
      <w:spacing w:after="200"/>
    </w:pPr>
    <w:rPr>
      <w:b/>
      <w:bCs/>
      <w:color w:val="5B9BD5" w:themeColor="accent1"/>
      <w:sz w:val="18"/>
      <w:szCs w:val="18"/>
    </w:rPr>
  </w:style>
  <w:style w:type="character" w:customStyle="1" w:styleId="apple-converted-space">
    <w:name w:val="apple-converted-space"/>
    <w:basedOn w:val="DefaultParagraphFont"/>
    <w:rsid w:val="00967ABB"/>
  </w:style>
  <w:style w:type="character" w:customStyle="1" w:styleId="Heading2Char">
    <w:name w:val="Heading 2 Char"/>
    <w:basedOn w:val="DefaultParagraphFont"/>
    <w:link w:val="Heading2"/>
    <w:rsid w:val="00FC0101"/>
    <w:rPr>
      <w:rFonts w:ascii="IBM Plex Sans" w:hAnsi="IBM Plex Sans" w:cs="Arial"/>
      <w:b/>
      <w:bCs/>
      <w:iCs/>
      <w:sz w:val="28"/>
      <w:szCs w:val="28"/>
      <w:lang w:val="en-US" w:eastAsia="en-US"/>
    </w:rPr>
  </w:style>
  <w:style w:type="character" w:styleId="UnresolvedMention">
    <w:name w:val="Unresolved Mention"/>
    <w:basedOn w:val="DefaultParagraphFont"/>
    <w:rsid w:val="00044A60"/>
    <w:rPr>
      <w:color w:val="808080"/>
      <w:shd w:val="clear" w:color="auto" w:fill="E6E6E6"/>
    </w:rPr>
  </w:style>
  <w:style w:type="paragraph" w:customStyle="1" w:styleId="RD-ReleaseDate">
    <w:name w:val="RD-Release Date"/>
    <w:rsid w:val="009F72A3"/>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9F72A3"/>
    <w:pPr>
      <w:widowControl w:val="0"/>
      <w:spacing w:before="60" w:after="60" w:line="220" w:lineRule="atLeast"/>
    </w:pPr>
    <w:rPr>
      <w:rFonts w:ascii="Arial" w:hAnsi="Arial" w:cs="Arial"/>
      <w:noProof/>
      <w:color w:val="000000"/>
      <w:sz w:val="18"/>
      <w:szCs w:val="18"/>
      <w:lang w:val="en-US" w:eastAsia="en-US"/>
    </w:rPr>
  </w:style>
  <w:style w:type="character" w:customStyle="1" w:styleId="HeaderChar">
    <w:name w:val="Header Char"/>
    <w:basedOn w:val="DefaultParagraphFont"/>
    <w:link w:val="Header"/>
    <w:uiPriority w:val="99"/>
    <w:rsid w:val="00C4785B"/>
    <w:rPr>
      <w:rFonts w:ascii="Arial" w:hAnsi="Arial"/>
      <w:szCs w:val="24"/>
      <w:lang w:val="en-US" w:eastAsia="en-US"/>
    </w:rPr>
  </w:style>
  <w:style w:type="character" w:customStyle="1" w:styleId="FooterChar">
    <w:name w:val="Footer Char"/>
    <w:basedOn w:val="DefaultParagraphFont"/>
    <w:link w:val="Footer"/>
    <w:uiPriority w:val="99"/>
    <w:rsid w:val="000458F6"/>
    <w:rPr>
      <w:rFonts w:ascii="Arial" w:hAnsi="Arial"/>
      <w:szCs w:val="24"/>
      <w:lang w:val="en-US" w:eastAsia="en-US"/>
    </w:rPr>
  </w:style>
  <w:style w:type="character" w:customStyle="1" w:styleId="keyword">
    <w:name w:val="keyword"/>
    <w:basedOn w:val="DefaultParagraphFont"/>
    <w:rsid w:val="008E4EA3"/>
  </w:style>
  <w:style w:type="character" w:styleId="PageNumber">
    <w:name w:val="page number"/>
    <w:basedOn w:val="DefaultParagraphFont"/>
    <w:uiPriority w:val="99"/>
    <w:semiHidden/>
    <w:unhideWhenUsed/>
    <w:rsid w:val="008E4EA3"/>
  </w:style>
  <w:style w:type="character" w:styleId="Emphasis">
    <w:name w:val="Emphasis"/>
    <w:basedOn w:val="DefaultParagraphFont"/>
    <w:qFormat/>
    <w:rsid w:val="00E02BC3"/>
    <w:rPr>
      <w:i/>
      <w:iCs/>
    </w:rPr>
  </w:style>
  <w:style w:type="character" w:customStyle="1" w:styleId="css-truncate">
    <w:name w:val="css-truncate"/>
    <w:basedOn w:val="DefaultParagraphFont"/>
    <w:rsid w:val="005C3630"/>
  </w:style>
  <w:style w:type="character" w:customStyle="1" w:styleId="Heading3Char">
    <w:name w:val="Heading 3 Char"/>
    <w:basedOn w:val="DefaultParagraphFont"/>
    <w:link w:val="Heading3"/>
    <w:rsid w:val="003F5965"/>
    <w:rPr>
      <w:rFonts w:ascii="IBM Plex Sans" w:hAnsi="IBM Plex Sans" w:cs="Arial"/>
      <w:b/>
      <w:bCs/>
      <w:sz w:val="26"/>
      <w:szCs w:val="2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2107380995">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502551639">
          <w:marLeft w:val="0"/>
          <w:marRight w:val="0"/>
          <w:marTop w:val="0"/>
          <w:marBottom w:val="0"/>
          <w:divBdr>
            <w:top w:val="none" w:sz="0" w:space="0" w:color="auto"/>
            <w:left w:val="none" w:sz="0" w:space="0" w:color="auto"/>
            <w:bottom w:val="none" w:sz="0" w:space="0" w:color="auto"/>
            <w:right w:val="none" w:sz="0" w:space="0" w:color="auto"/>
          </w:divBdr>
        </w:div>
      </w:divsChild>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admin@ibmdba.com" TargetMode="External"/><Relationship Id="rId21" Type="http://schemas.openxmlformats.org/officeDocument/2006/relationships/hyperlink" Target="https://www.soapui.org/downloads/soapui/" TargetMode="External"/><Relationship Id="rId42" Type="http://schemas.openxmlformats.org/officeDocument/2006/relationships/image" Target="media/image27.png"/><Relationship Id="rId47" Type="http://schemas.openxmlformats.org/officeDocument/2006/relationships/hyperlink" Target="https://us1api.wdgautomation.com" TargetMode="External"/><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footer" Target="footer2.xml"/><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39.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settings" Target="settings.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hyperlink" Target="https://www.eclipse.org/downloads/"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0.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hyperlink" Target="https://editor.swagger.io/" TargetMode="External"/><Relationship Id="rId77"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yperlink" Target="https://www.cygwin.com/setup-x86_64.exe" TargetMode="Externa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ibmbaw:30000" TargetMode="External"/><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hyperlink" Target="https://editor.swagger.io/" TargetMode="External"/><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footer" Target="footer1.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github.com/juseljuk/IBM-RPA-Toolkit-for-BAW/blob/master/downloads/Using%20IBM%20RPA%20with%20IBM%20BAW%201_1.pdf"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8.png"/><Relationship Id="rId10" Type="http://schemas.openxmlformats.org/officeDocument/2006/relationships/hyperlink" Target="https://www.ibm.com/docs/en/rpa/21.0?topic=automation-rpa-api-reference"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hyperlink" Target="mailto:ncrowther@uk.ibm.com" TargetMode="External"/><Relationship Id="rId86"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github.com/ncrowther/BotApiGenerator" TargetMode="External"/><Relationship Id="rId18" Type="http://schemas.openxmlformats.org/officeDocument/2006/relationships/image" Target="media/image7.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6.png"/><Relationship Id="rId7" Type="http://schemas.openxmlformats.org/officeDocument/2006/relationships/footnotes" Target="footnotes.xml"/><Relationship Id="rId71"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hyperlink" Target="mailto:admin@ibmdba.com" TargetMode="External"/><Relationship Id="rId66" Type="http://schemas.openxmlformats.org/officeDocument/2006/relationships/image" Target="media/image47.png"/><Relationship Id="rId87" Type="http://schemas.openxmlformats.org/officeDocument/2006/relationships/fontTable" Target="fontTable.xml"/><Relationship Id="rId61" Type="http://schemas.openxmlformats.org/officeDocument/2006/relationships/image" Target="media/image42.png"/><Relationship Id="rId82"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62.png"/></Relationships>
</file>

<file path=word/_rels/footer3.xml.rels><?xml version="1.0" encoding="UTF-8" standalone="yes"?>
<Relationships xmlns="http://schemas.openxmlformats.org/package/2006/relationships"><Relationship Id="rId1" Type="http://schemas.openxmlformats.org/officeDocument/2006/relationships/image" Target="media/image62.png"/></Relationships>
</file>

<file path=word/_rels/header1.xml.rels><?xml version="1.0" encoding="UTF-8" standalone="yes"?>
<Relationships xmlns="http://schemas.openxmlformats.org/package/2006/relationships"><Relationship Id="rId1" Type="http://schemas.openxmlformats.org/officeDocument/2006/relationships/image" Target="media/image6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D4382C-5942-4846-87A2-5046EFAAD26A}">
  <ds:schemaRefs>
    <ds:schemaRef ds:uri="http://schemas.openxmlformats.org/officeDocument/2006/bibliography"/>
  </ds:schemaRefs>
</ds:datastoreItem>
</file>

<file path=customXml/itemProps2.xml><?xml version="1.0" encoding="utf-8"?>
<ds:datastoreItem xmlns:ds="http://schemas.openxmlformats.org/officeDocument/2006/customXml" ds:itemID="{D47B57A2-F687-4A2C-9370-B67FE40915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5657</TotalTime>
  <Pages>1</Pages>
  <Words>3200</Words>
  <Characters>18240</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21398</CharactersWithSpaces>
  <SharedDoc>false</SharedDoc>
  <HLinks>
    <vt:vector size="666" baseType="variant">
      <vt:variant>
        <vt:i4>1179732</vt:i4>
      </vt:variant>
      <vt:variant>
        <vt:i4>708</vt:i4>
      </vt:variant>
      <vt:variant>
        <vt:i4>0</vt:i4>
      </vt:variant>
      <vt:variant>
        <vt:i4>5</vt:i4>
      </vt:variant>
      <vt:variant>
        <vt:lpwstr>D:\ISAM\templates\white paper\www.ibm.com\legal\copytrade.shtml</vt:lpwstr>
      </vt:variant>
      <vt:variant>
        <vt:lpwstr/>
      </vt:variant>
      <vt:variant>
        <vt:i4>3211389</vt:i4>
      </vt:variant>
      <vt:variant>
        <vt:i4>702</vt:i4>
      </vt:variant>
      <vt:variant>
        <vt:i4>0</vt:i4>
      </vt:variant>
      <vt:variant>
        <vt:i4>5</vt:i4>
      </vt:variant>
      <vt:variant>
        <vt:lpwstr>https://www.mmfa.ibm.com/app/mobile-demo/diag/</vt:lpwstr>
      </vt:variant>
      <vt:variant>
        <vt:lpwstr/>
      </vt:variant>
      <vt:variant>
        <vt:i4>1703980</vt:i4>
      </vt:variant>
      <vt:variant>
        <vt:i4>699</vt:i4>
      </vt:variant>
      <vt:variant>
        <vt:i4>0</vt:i4>
      </vt:variant>
      <vt:variant>
        <vt:i4>5</vt:i4>
      </vt:variant>
      <vt:variant>
        <vt:lpwstr>https://www.mmfa.ibm.com/mga/sps/authsvc?PolicyId=urn:ibm:security:authentication:asf:mmfa_initiate_simple_login&amp;username=testuser</vt:lpwstr>
      </vt:variant>
      <vt:variant>
        <vt:lpwstr/>
      </vt:variant>
      <vt:variant>
        <vt:i4>1769564</vt:i4>
      </vt:variant>
      <vt:variant>
        <vt:i4>693</vt:i4>
      </vt:variant>
      <vt:variant>
        <vt:i4>0</vt:i4>
      </vt:variant>
      <vt:variant>
        <vt:i4>5</vt:i4>
      </vt:variant>
      <vt:variant>
        <vt:lpwstr>https://www.mmfa.ibm.com/app/mobile-demo/</vt:lpwstr>
      </vt:variant>
      <vt:variant>
        <vt:lpwstr/>
      </vt:variant>
      <vt:variant>
        <vt:i4>1769564</vt:i4>
      </vt:variant>
      <vt:variant>
        <vt:i4>690</vt:i4>
      </vt:variant>
      <vt:variant>
        <vt:i4>0</vt:i4>
      </vt:variant>
      <vt:variant>
        <vt:i4>5</vt:i4>
      </vt:variant>
      <vt:variant>
        <vt:lpwstr>https://www.mmfa.ibm.com/app/mobile-demo</vt:lpwstr>
      </vt:variant>
      <vt:variant>
        <vt:lpwstr/>
      </vt:variant>
      <vt:variant>
        <vt:i4>2228297</vt:i4>
      </vt:variant>
      <vt:variant>
        <vt:i4>687</vt:i4>
      </vt:variant>
      <vt:variant>
        <vt:i4>0</vt:i4>
      </vt:variant>
      <vt:variant>
        <vt:i4>5</vt:i4>
      </vt:variant>
      <vt:variant>
        <vt:lpwstr>https://www.mmfa.ibm.com/mga/sps/mga/user/mgmt/html/device/device_selection.html</vt:lpwstr>
      </vt:variant>
      <vt:variant>
        <vt:lpwstr/>
      </vt:variant>
      <vt:variant>
        <vt:i4>7602239</vt:i4>
      </vt:variant>
      <vt:variant>
        <vt:i4>681</vt:i4>
      </vt:variant>
      <vt:variant>
        <vt:i4>0</vt:i4>
      </vt:variant>
      <vt:variant>
        <vt:i4>5</vt:i4>
      </vt:variant>
      <vt:variant>
        <vt:lpwstr>https://www.mmfa.ibm.com/mga/sps/mmfa/user/mgmt/html/mmfa/qr_code.html?client_id=AuthenticatorClient</vt:lpwstr>
      </vt:variant>
      <vt:variant>
        <vt:lpwstr/>
      </vt:variant>
      <vt:variant>
        <vt:i4>458835</vt:i4>
      </vt:variant>
      <vt:variant>
        <vt:i4>672</vt:i4>
      </vt:variant>
      <vt:variant>
        <vt:i4>0</vt:i4>
      </vt:variant>
      <vt:variant>
        <vt:i4>5</vt:i4>
      </vt:variant>
      <vt:variant>
        <vt:lpwstr>https://www.mmfa.ibm.com/mga/sps/oauth/oauth20/authorize?client_id=AuthenticatorClient&amp;response_type=code&amp;scope=mmfaAuthn</vt:lpwstr>
      </vt:variant>
      <vt:variant>
        <vt:lpwstr/>
      </vt:variant>
      <vt:variant>
        <vt:i4>2228297</vt:i4>
      </vt:variant>
      <vt:variant>
        <vt:i4>669</vt:i4>
      </vt:variant>
      <vt:variant>
        <vt:i4>0</vt:i4>
      </vt:variant>
      <vt:variant>
        <vt:i4>5</vt:i4>
      </vt:variant>
      <vt:variant>
        <vt:lpwstr>https://www.mmfa.ibm.com/mga/sps/mga/user/mgmt/html/device/device_selection.html</vt:lpwstr>
      </vt:variant>
      <vt:variant>
        <vt:lpwstr/>
      </vt:variant>
      <vt:variant>
        <vt:i4>7602228</vt:i4>
      </vt:variant>
      <vt:variant>
        <vt:i4>666</vt:i4>
      </vt:variant>
      <vt:variant>
        <vt:i4>0</vt:i4>
      </vt:variant>
      <vt:variant>
        <vt:i4>5</vt:i4>
      </vt:variant>
      <vt:variant>
        <vt:lpwstr>https://www.mmfa.ibm.com/scim/demo.html</vt:lpwstr>
      </vt:variant>
      <vt:variant>
        <vt:lpwstr/>
      </vt:variant>
      <vt:variant>
        <vt:i4>2490464</vt:i4>
      </vt:variant>
      <vt:variant>
        <vt:i4>636</vt:i4>
      </vt:variant>
      <vt:variant>
        <vt:i4>0</vt:i4>
      </vt:variant>
      <vt:variant>
        <vt:i4>5</vt:i4>
      </vt:variant>
      <vt:variant>
        <vt:lpwstr>https://isam.mmfa.ibm.com/</vt:lpwstr>
      </vt:variant>
      <vt:variant>
        <vt:lpwstr/>
      </vt:variant>
      <vt:variant>
        <vt:i4>458850</vt:i4>
      </vt:variant>
      <vt:variant>
        <vt:i4>618</vt:i4>
      </vt:variant>
      <vt:variant>
        <vt:i4>0</vt:i4>
      </vt:variant>
      <vt:variant>
        <vt:i4>5</vt:i4>
      </vt:variant>
      <vt:variant>
        <vt:lpwstr>http://www.ibm.com/support/knowledgecenter/SSPREK_9.0.2/com.ibm.isam.doc/admin/concept/con_silent_config.html</vt:lpwstr>
      </vt:variant>
      <vt:variant>
        <vt:lpwstr/>
      </vt:variant>
      <vt:variant>
        <vt:i4>327766</vt:i4>
      </vt:variant>
      <vt:variant>
        <vt:i4>594</vt:i4>
      </vt:variant>
      <vt:variant>
        <vt:i4>0</vt:i4>
      </vt:variant>
      <vt:variant>
        <vt:i4>5</vt:i4>
      </vt:variant>
      <vt:variant>
        <vt:lpwstr>https://itunes.apple.com/app/ibm-verify/id1162190392</vt:lpwstr>
      </vt:variant>
      <vt:variant>
        <vt:lpwstr/>
      </vt:variant>
      <vt:variant>
        <vt:i4>1376304</vt:i4>
      </vt:variant>
      <vt:variant>
        <vt:i4>584</vt:i4>
      </vt:variant>
      <vt:variant>
        <vt:i4>0</vt:i4>
      </vt:variant>
      <vt:variant>
        <vt:i4>5</vt:i4>
      </vt:variant>
      <vt:variant>
        <vt:lpwstr/>
      </vt:variant>
      <vt:variant>
        <vt:lpwstr>_Toc468386415</vt:lpwstr>
      </vt:variant>
      <vt:variant>
        <vt:i4>1376304</vt:i4>
      </vt:variant>
      <vt:variant>
        <vt:i4>578</vt:i4>
      </vt:variant>
      <vt:variant>
        <vt:i4>0</vt:i4>
      </vt:variant>
      <vt:variant>
        <vt:i4>5</vt:i4>
      </vt:variant>
      <vt:variant>
        <vt:lpwstr/>
      </vt:variant>
      <vt:variant>
        <vt:lpwstr>_Toc468386414</vt:lpwstr>
      </vt:variant>
      <vt:variant>
        <vt:i4>1376304</vt:i4>
      </vt:variant>
      <vt:variant>
        <vt:i4>572</vt:i4>
      </vt:variant>
      <vt:variant>
        <vt:i4>0</vt:i4>
      </vt:variant>
      <vt:variant>
        <vt:i4>5</vt:i4>
      </vt:variant>
      <vt:variant>
        <vt:lpwstr/>
      </vt:variant>
      <vt:variant>
        <vt:lpwstr>_Toc468386413</vt:lpwstr>
      </vt:variant>
      <vt:variant>
        <vt:i4>1376304</vt:i4>
      </vt:variant>
      <vt:variant>
        <vt:i4>566</vt:i4>
      </vt:variant>
      <vt:variant>
        <vt:i4>0</vt:i4>
      </vt:variant>
      <vt:variant>
        <vt:i4>5</vt:i4>
      </vt:variant>
      <vt:variant>
        <vt:lpwstr/>
      </vt:variant>
      <vt:variant>
        <vt:lpwstr>_Toc468386412</vt:lpwstr>
      </vt:variant>
      <vt:variant>
        <vt:i4>1376304</vt:i4>
      </vt:variant>
      <vt:variant>
        <vt:i4>560</vt:i4>
      </vt:variant>
      <vt:variant>
        <vt:i4>0</vt:i4>
      </vt:variant>
      <vt:variant>
        <vt:i4>5</vt:i4>
      </vt:variant>
      <vt:variant>
        <vt:lpwstr/>
      </vt:variant>
      <vt:variant>
        <vt:lpwstr>_Toc468386411</vt:lpwstr>
      </vt:variant>
      <vt:variant>
        <vt:i4>1376304</vt:i4>
      </vt:variant>
      <vt:variant>
        <vt:i4>554</vt:i4>
      </vt:variant>
      <vt:variant>
        <vt:i4>0</vt:i4>
      </vt:variant>
      <vt:variant>
        <vt:i4>5</vt:i4>
      </vt:variant>
      <vt:variant>
        <vt:lpwstr/>
      </vt:variant>
      <vt:variant>
        <vt:lpwstr>_Toc468386410</vt:lpwstr>
      </vt:variant>
      <vt:variant>
        <vt:i4>1310768</vt:i4>
      </vt:variant>
      <vt:variant>
        <vt:i4>548</vt:i4>
      </vt:variant>
      <vt:variant>
        <vt:i4>0</vt:i4>
      </vt:variant>
      <vt:variant>
        <vt:i4>5</vt:i4>
      </vt:variant>
      <vt:variant>
        <vt:lpwstr/>
      </vt:variant>
      <vt:variant>
        <vt:lpwstr>_Toc468386409</vt:lpwstr>
      </vt:variant>
      <vt:variant>
        <vt:i4>1310768</vt:i4>
      </vt:variant>
      <vt:variant>
        <vt:i4>542</vt:i4>
      </vt:variant>
      <vt:variant>
        <vt:i4>0</vt:i4>
      </vt:variant>
      <vt:variant>
        <vt:i4>5</vt:i4>
      </vt:variant>
      <vt:variant>
        <vt:lpwstr/>
      </vt:variant>
      <vt:variant>
        <vt:lpwstr>_Toc468386408</vt:lpwstr>
      </vt:variant>
      <vt:variant>
        <vt:i4>1310768</vt:i4>
      </vt:variant>
      <vt:variant>
        <vt:i4>536</vt:i4>
      </vt:variant>
      <vt:variant>
        <vt:i4>0</vt:i4>
      </vt:variant>
      <vt:variant>
        <vt:i4>5</vt:i4>
      </vt:variant>
      <vt:variant>
        <vt:lpwstr/>
      </vt:variant>
      <vt:variant>
        <vt:lpwstr>_Toc468386407</vt:lpwstr>
      </vt:variant>
      <vt:variant>
        <vt:i4>1310768</vt:i4>
      </vt:variant>
      <vt:variant>
        <vt:i4>530</vt:i4>
      </vt:variant>
      <vt:variant>
        <vt:i4>0</vt:i4>
      </vt:variant>
      <vt:variant>
        <vt:i4>5</vt:i4>
      </vt:variant>
      <vt:variant>
        <vt:lpwstr/>
      </vt:variant>
      <vt:variant>
        <vt:lpwstr>_Toc468386406</vt:lpwstr>
      </vt:variant>
      <vt:variant>
        <vt:i4>1310768</vt:i4>
      </vt:variant>
      <vt:variant>
        <vt:i4>524</vt:i4>
      </vt:variant>
      <vt:variant>
        <vt:i4>0</vt:i4>
      </vt:variant>
      <vt:variant>
        <vt:i4>5</vt:i4>
      </vt:variant>
      <vt:variant>
        <vt:lpwstr/>
      </vt:variant>
      <vt:variant>
        <vt:lpwstr>_Toc468386405</vt:lpwstr>
      </vt:variant>
      <vt:variant>
        <vt:i4>1310768</vt:i4>
      </vt:variant>
      <vt:variant>
        <vt:i4>518</vt:i4>
      </vt:variant>
      <vt:variant>
        <vt:i4>0</vt:i4>
      </vt:variant>
      <vt:variant>
        <vt:i4>5</vt:i4>
      </vt:variant>
      <vt:variant>
        <vt:lpwstr/>
      </vt:variant>
      <vt:variant>
        <vt:lpwstr>_Toc468386404</vt:lpwstr>
      </vt:variant>
      <vt:variant>
        <vt:i4>1310768</vt:i4>
      </vt:variant>
      <vt:variant>
        <vt:i4>512</vt:i4>
      </vt:variant>
      <vt:variant>
        <vt:i4>0</vt:i4>
      </vt:variant>
      <vt:variant>
        <vt:i4>5</vt:i4>
      </vt:variant>
      <vt:variant>
        <vt:lpwstr/>
      </vt:variant>
      <vt:variant>
        <vt:lpwstr>_Toc468386403</vt:lpwstr>
      </vt:variant>
      <vt:variant>
        <vt:i4>1310768</vt:i4>
      </vt:variant>
      <vt:variant>
        <vt:i4>506</vt:i4>
      </vt:variant>
      <vt:variant>
        <vt:i4>0</vt:i4>
      </vt:variant>
      <vt:variant>
        <vt:i4>5</vt:i4>
      </vt:variant>
      <vt:variant>
        <vt:lpwstr/>
      </vt:variant>
      <vt:variant>
        <vt:lpwstr>_Toc468386402</vt:lpwstr>
      </vt:variant>
      <vt:variant>
        <vt:i4>1310768</vt:i4>
      </vt:variant>
      <vt:variant>
        <vt:i4>500</vt:i4>
      </vt:variant>
      <vt:variant>
        <vt:i4>0</vt:i4>
      </vt:variant>
      <vt:variant>
        <vt:i4>5</vt:i4>
      </vt:variant>
      <vt:variant>
        <vt:lpwstr/>
      </vt:variant>
      <vt:variant>
        <vt:lpwstr>_Toc468386401</vt:lpwstr>
      </vt:variant>
      <vt:variant>
        <vt:i4>1310768</vt:i4>
      </vt:variant>
      <vt:variant>
        <vt:i4>494</vt:i4>
      </vt:variant>
      <vt:variant>
        <vt:i4>0</vt:i4>
      </vt:variant>
      <vt:variant>
        <vt:i4>5</vt:i4>
      </vt:variant>
      <vt:variant>
        <vt:lpwstr/>
      </vt:variant>
      <vt:variant>
        <vt:lpwstr>_Toc468386400</vt:lpwstr>
      </vt:variant>
      <vt:variant>
        <vt:i4>1900599</vt:i4>
      </vt:variant>
      <vt:variant>
        <vt:i4>488</vt:i4>
      </vt:variant>
      <vt:variant>
        <vt:i4>0</vt:i4>
      </vt:variant>
      <vt:variant>
        <vt:i4>5</vt:i4>
      </vt:variant>
      <vt:variant>
        <vt:lpwstr/>
      </vt:variant>
      <vt:variant>
        <vt:lpwstr>_Toc468386399</vt:lpwstr>
      </vt:variant>
      <vt:variant>
        <vt:i4>1900599</vt:i4>
      </vt:variant>
      <vt:variant>
        <vt:i4>482</vt:i4>
      </vt:variant>
      <vt:variant>
        <vt:i4>0</vt:i4>
      </vt:variant>
      <vt:variant>
        <vt:i4>5</vt:i4>
      </vt:variant>
      <vt:variant>
        <vt:lpwstr/>
      </vt:variant>
      <vt:variant>
        <vt:lpwstr>_Toc468386398</vt:lpwstr>
      </vt:variant>
      <vt:variant>
        <vt:i4>1900599</vt:i4>
      </vt:variant>
      <vt:variant>
        <vt:i4>476</vt:i4>
      </vt:variant>
      <vt:variant>
        <vt:i4>0</vt:i4>
      </vt:variant>
      <vt:variant>
        <vt:i4>5</vt:i4>
      </vt:variant>
      <vt:variant>
        <vt:lpwstr/>
      </vt:variant>
      <vt:variant>
        <vt:lpwstr>_Toc468386397</vt:lpwstr>
      </vt:variant>
      <vt:variant>
        <vt:i4>1900599</vt:i4>
      </vt:variant>
      <vt:variant>
        <vt:i4>470</vt:i4>
      </vt:variant>
      <vt:variant>
        <vt:i4>0</vt:i4>
      </vt:variant>
      <vt:variant>
        <vt:i4>5</vt:i4>
      </vt:variant>
      <vt:variant>
        <vt:lpwstr/>
      </vt:variant>
      <vt:variant>
        <vt:lpwstr>_Toc468386396</vt:lpwstr>
      </vt:variant>
      <vt:variant>
        <vt:i4>1900599</vt:i4>
      </vt:variant>
      <vt:variant>
        <vt:i4>464</vt:i4>
      </vt:variant>
      <vt:variant>
        <vt:i4>0</vt:i4>
      </vt:variant>
      <vt:variant>
        <vt:i4>5</vt:i4>
      </vt:variant>
      <vt:variant>
        <vt:lpwstr/>
      </vt:variant>
      <vt:variant>
        <vt:lpwstr>_Toc468386395</vt:lpwstr>
      </vt:variant>
      <vt:variant>
        <vt:i4>1900599</vt:i4>
      </vt:variant>
      <vt:variant>
        <vt:i4>458</vt:i4>
      </vt:variant>
      <vt:variant>
        <vt:i4>0</vt:i4>
      </vt:variant>
      <vt:variant>
        <vt:i4>5</vt:i4>
      </vt:variant>
      <vt:variant>
        <vt:lpwstr/>
      </vt:variant>
      <vt:variant>
        <vt:lpwstr>_Toc468386394</vt:lpwstr>
      </vt:variant>
      <vt:variant>
        <vt:i4>1900599</vt:i4>
      </vt:variant>
      <vt:variant>
        <vt:i4>452</vt:i4>
      </vt:variant>
      <vt:variant>
        <vt:i4>0</vt:i4>
      </vt:variant>
      <vt:variant>
        <vt:i4>5</vt:i4>
      </vt:variant>
      <vt:variant>
        <vt:lpwstr/>
      </vt:variant>
      <vt:variant>
        <vt:lpwstr>_Toc468386393</vt:lpwstr>
      </vt:variant>
      <vt:variant>
        <vt:i4>1900599</vt:i4>
      </vt:variant>
      <vt:variant>
        <vt:i4>446</vt:i4>
      </vt:variant>
      <vt:variant>
        <vt:i4>0</vt:i4>
      </vt:variant>
      <vt:variant>
        <vt:i4>5</vt:i4>
      </vt:variant>
      <vt:variant>
        <vt:lpwstr/>
      </vt:variant>
      <vt:variant>
        <vt:lpwstr>_Toc468386392</vt:lpwstr>
      </vt:variant>
      <vt:variant>
        <vt:i4>1900599</vt:i4>
      </vt:variant>
      <vt:variant>
        <vt:i4>440</vt:i4>
      </vt:variant>
      <vt:variant>
        <vt:i4>0</vt:i4>
      </vt:variant>
      <vt:variant>
        <vt:i4>5</vt:i4>
      </vt:variant>
      <vt:variant>
        <vt:lpwstr/>
      </vt:variant>
      <vt:variant>
        <vt:lpwstr>_Toc468386391</vt:lpwstr>
      </vt:variant>
      <vt:variant>
        <vt:i4>1900599</vt:i4>
      </vt:variant>
      <vt:variant>
        <vt:i4>434</vt:i4>
      </vt:variant>
      <vt:variant>
        <vt:i4>0</vt:i4>
      </vt:variant>
      <vt:variant>
        <vt:i4>5</vt:i4>
      </vt:variant>
      <vt:variant>
        <vt:lpwstr/>
      </vt:variant>
      <vt:variant>
        <vt:lpwstr>_Toc468386390</vt:lpwstr>
      </vt:variant>
      <vt:variant>
        <vt:i4>1835063</vt:i4>
      </vt:variant>
      <vt:variant>
        <vt:i4>428</vt:i4>
      </vt:variant>
      <vt:variant>
        <vt:i4>0</vt:i4>
      </vt:variant>
      <vt:variant>
        <vt:i4>5</vt:i4>
      </vt:variant>
      <vt:variant>
        <vt:lpwstr/>
      </vt:variant>
      <vt:variant>
        <vt:lpwstr>_Toc468386389</vt:lpwstr>
      </vt:variant>
      <vt:variant>
        <vt:i4>1835063</vt:i4>
      </vt:variant>
      <vt:variant>
        <vt:i4>422</vt:i4>
      </vt:variant>
      <vt:variant>
        <vt:i4>0</vt:i4>
      </vt:variant>
      <vt:variant>
        <vt:i4>5</vt:i4>
      </vt:variant>
      <vt:variant>
        <vt:lpwstr/>
      </vt:variant>
      <vt:variant>
        <vt:lpwstr>_Toc468386388</vt:lpwstr>
      </vt:variant>
      <vt:variant>
        <vt:i4>1835063</vt:i4>
      </vt:variant>
      <vt:variant>
        <vt:i4>416</vt:i4>
      </vt:variant>
      <vt:variant>
        <vt:i4>0</vt:i4>
      </vt:variant>
      <vt:variant>
        <vt:i4>5</vt:i4>
      </vt:variant>
      <vt:variant>
        <vt:lpwstr/>
      </vt:variant>
      <vt:variant>
        <vt:lpwstr>_Toc468386387</vt:lpwstr>
      </vt:variant>
      <vt:variant>
        <vt:i4>1835063</vt:i4>
      </vt:variant>
      <vt:variant>
        <vt:i4>410</vt:i4>
      </vt:variant>
      <vt:variant>
        <vt:i4>0</vt:i4>
      </vt:variant>
      <vt:variant>
        <vt:i4>5</vt:i4>
      </vt:variant>
      <vt:variant>
        <vt:lpwstr/>
      </vt:variant>
      <vt:variant>
        <vt:lpwstr>_Toc468386386</vt:lpwstr>
      </vt:variant>
      <vt:variant>
        <vt:i4>1835063</vt:i4>
      </vt:variant>
      <vt:variant>
        <vt:i4>404</vt:i4>
      </vt:variant>
      <vt:variant>
        <vt:i4>0</vt:i4>
      </vt:variant>
      <vt:variant>
        <vt:i4>5</vt:i4>
      </vt:variant>
      <vt:variant>
        <vt:lpwstr/>
      </vt:variant>
      <vt:variant>
        <vt:lpwstr>_Toc468386385</vt:lpwstr>
      </vt:variant>
      <vt:variant>
        <vt:i4>1835063</vt:i4>
      </vt:variant>
      <vt:variant>
        <vt:i4>398</vt:i4>
      </vt:variant>
      <vt:variant>
        <vt:i4>0</vt:i4>
      </vt:variant>
      <vt:variant>
        <vt:i4>5</vt:i4>
      </vt:variant>
      <vt:variant>
        <vt:lpwstr/>
      </vt:variant>
      <vt:variant>
        <vt:lpwstr>_Toc468386384</vt:lpwstr>
      </vt:variant>
      <vt:variant>
        <vt:i4>1835063</vt:i4>
      </vt:variant>
      <vt:variant>
        <vt:i4>392</vt:i4>
      </vt:variant>
      <vt:variant>
        <vt:i4>0</vt:i4>
      </vt:variant>
      <vt:variant>
        <vt:i4>5</vt:i4>
      </vt:variant>
      <vt:variant>
        <vt:lpwstr/>
      </vt:variant>
      <vt:variant>
        <vt:lpwstr>_Toc468386383</vt:lpwstr>
      </vt:variant>
      <vt:variant>
        <vt:i4>1835063</vt:i4>
      </vt:variant>
      <vt:variant>
        <vt:i4>386</vt:i4>
      </vt:variant>
      <vt:variant>
        <vt:i4>0</vt:i4>
      </vt:variant>
      <vt:variant>
        <vt:i4>5</vt:i4>
      </vt:variant>
      <vt:variant>
        <vt:lpwstr/>
      </vt:variant>
      <vt:variant>
        <vt:lpwstr>_Toc468386382</vt:lpwstr>
      </vt:variant>
      <vt:variant>
        <vt:i4>1835063</vt:i4>
      </vt:variant>
      <vt:variant>
        <vt:i4>380</vt:i4>
      </vt:variant>
      <vt:variant>
        <vt:i4>0</vt:i4>
      </vt:variant>
      <vt:variant>
        <vt:i4>5</vt:i4>
      </vt:variant>
      <vt:variant>
        <vt:lpwstr/>
      </vt:variant>
      <vt:variant>
        <vt:lpwstr>_Toc468386381</vt:lpwstr>
      </vt:variant>
      <vt:variant>
        <vt:i4>1835063</vt:i4>
      </vt:variant>
      <vt:variant>
        <vt:i4>374</vt:i4>
      </vt:variant>
      <vt:variant>
        <vt:i4>0</vt:i4>
      </vt:variant>
      <vt:variant>
        <vt:i4>5</vt:i4>
      </vt:variant>
      <vt:variant>
        <vt:lpwstr/>
      </vt:variant>
      <vt:variant>
        <vt:lpwstr>_Toc468386380</vt:lpwstr>
      </vt:variant>
      <vt:variant>
        <vt:i4>1245239</vt:i4>
      </vt:variant>
      <vt:variant>
        <vt:i4>368</vt:i4>
      </vt:variant>
      <vt:variant>
        <vt:i4>0</vt:i4>
      </vt:variant>
      <vt:variant>
        <vt:i4>5</vt:i4>
      </vt:variant>
      <vt:variant>
        <vt:lpwstr/>
      </vt:variant>
      <vt:variant>
        <vt:lpwstr>_Toc468386379</vt:lpwstr>
      </vt:variant>
      <vt:variant>
        <vt:i4>1245239</vt:i4>
      </vt:variant>
      <vt:variant>
        <vt:i4>362</vt:i4>
      </vt:variant>
      <vt:variant>
        <vt:i4>0</vt:i4>
      </vt:variant>
      <vt:variant>
        <vt:i4>5</vt:i4>
      </vt:variant>
      <vt:variant>
        <vt:lpwstr/>
      </vt:variant>
      <vt:variant>
        <vt:lpwstr>_Toc468386378</vt:lpwstr>
      </vt:variant>
      <vt:variant>
        <vt:i4>1245239</vt:i4>
      </vt:variant>
      <vt:variant>
        <vt:i4>356</vt:i4>
      </vt:variant>
      <vt:variant>
        <vt:i4>0</vt:i4>
      </vt:variant>
      <vt:variant>
        <vt:i4>5</vt:i4>
      </vt:variant>
      <vt:variant>
        <vt:lpwstr/>
      </vt:variant>
      <vt:variant>
        <vt:lpwstr>_Toc468386377</vt:lpwstr>
      </vt:variant>
      <vt:variant>
        <vt:i4>1245239</vt:i4>
      </vt:variant>
      <vt:variant>
        <vt:i4>350</vt:i4>
      </vt:variant>
      <vt:variant>
        <vt:i4>0</vt:i4>
      </vt:variant>
      <vt:variant>
        <vt:i4>5</vt:i4>
      </vt:variant>
      <vt:variant>
        <vt:lpwstr/>
      </vt:variant>
      <vt:variant>
        <vt:lpwstr>_Toc468386376</vt:lpwstr>
      </vt:variant>
      <vt:variant>
        <vt:i4>1245239</vt:i4>
      </vt:variant>
      <vt:variant>
        <vt:i4>344</vt:i4>
      </vt:variant>
      <vt:variant>
        <vt:i4>0</vt:i4>
      </vt:variant>
      <vt:variant>
        <vt:i4>5</vt:i4>
      </vt:variant>
      <vt:variant>
        <vt:lpwstr/>
      </vt:variant>
      <vt:variant>
        <vt:lpwstr>_Toc468386375</vt:lpwstr>
      </vt:variant>
      <vt:variant>
        <vt:i4>1245239</vt:i4>
      </vt:variant>
      <vt:variant>
        <vt:i4>338</vt:i4>
      </vt:variant>
      <vt:variant>
        <vt:i4>0</vt:i4>
      </vt:variant>
      <vt:variant>
        <vt:i4>5</vt:i4>
      </vt:variant>
      <vt:variant>
        <vt:lpwstr/>
      </vt:variant>
      <vt:variant>
        <vt:lpwstr>_Toc468386374</vt:lpwstr>
      </vt:variant>
      <vt:variant>
        <vt:i4>1245239</vt:i4>
      </vt:variant>
      <vt:variant>
        <vt:i4>332</vt:i4>
      </vt:variant>
      <vt:variant>
        <vt:i4>0</vt:i4>
      </vt:variant>
      <vt:variant>
        <vt:i4>5</vt:i4>
      </vt:variant>
      <vt:variant>
        <vt:lpwstr/>
      </vt:variant>
      <vt:variant>
        <vt:lpwstr>_Toc468386373</vt:lpwstr>
      </vt:variant>
      <vt:variant>
        <vt:i4>1245239</vt:i4>
      </vt:variant>
      <vt:variant>
        <vt:i4>326</vt:i4>
      </vt:variant>
      <vt:variant>
        <vt:i4>0</vt:i4>
      </vt:variant>
      <vt:variant>
        <vt:i4>5</vt:i4>
      </vt:variant>
      <vt:variant>
        <vt:lpwstr/>
      </vt:variant>
      <vt:variant>
        <vt:lpwstr>_Toc468386372</vt:lpwstr>
      </vt:variant>
      <vt:variant>
        <vt:i4>1245239</vt:i4>
      </vt:variant>
      <vt:variant>
        <vt:i4>320</vt:i4>
      </vt:variant>
      <vt:variant>
        <vt:i4>0</vt:i4>
      </vt:variant>
      <vt:variant>
        <vt:i4>5</vt:i4>
      </vt:variant>
      <vt:variant>
        <vt:lpwstr/>
      </vt:variant>
      <vt:variant>
        <vt:lpwstr>_Toc468386371</vt:lpwstr>
      </vt:variant>
      <vt:variant>
        <vt:i4>1245239</vt:i4>
      </vt:variant>
      <vt:variant>
        <vt:i4>314</vt:i4>
      </vt:variant>
      <vt:variant>
        <vt:i4>0</vt:i4>
      </vt:variant>
      <vt:variant>
        <vt:i4>5</vt:i4>
      </vt:variant>
      <vt:variant>
        <vt:lpwstr/>
      </vt:variant>
      <vt:variant>
        <vt:lpwstr>_Toc468386370</vt:lpwstr>
      </vt:variant>
      <vt:variant>
        <vt:i4>1179703</vt:i4>
      </vt:variant>
      <vt:variant>
        <vt:i4>308</vt:i4>
      </vt:variant>
      <vt:variant>
        <vt:i4>0</vt:i4>
      </vt:variant>
      <vt:variant>
        <vt:i4>5</vt:i4>
      </vt:variant>
      <vt:variant>
        <vt:lpwstr/>
      </vt:variant>
      <vt:variant>
        <vt:lpwstr>_Toc468386369</vt:lpwstr>
      </vt:variant>
      <vt:variant>
        <vt:i4>1179703</vt:i4>
      </vt:variant>
      <vt:variant>
        <vt:i4>302</vt:i4>
      </vt:variant>
      <vt:variant>
        <vt:i4>0</vt:i4>
      </vt:variant>
      <vt:variant>
        <vt:i4>5</vt:i4>
      </vt:variant>
      <vt:variant>
        <vt:lpwstr/>
      </vt:variant>
      <vt:variant>
        <vt:lpwstr>_Toc468386368</vt:lpwstr>
      </vt:variant>
      <vt:variant>
        <vt:i4>1179703</vt:i4>
      </vt:variant>
      <vt:variant>
        <vt:i4>296</vt:i4>
      </vt:variant>
      <vt:variant>
        <vt:i4>0</vt:i4>
      </vt:variant>
      <vt:variant>
        <vt:i4>5</vt:i4>
      </vt:variant>
      <vt:variant>
        <vt:lpwstr/>
      </vt:variant>
      <vt:variant>
        <vt:lpwstr>_Toc468386367</vt:lpwstr>
      </vt:variant>
      <vt:variant>
        <vt:i4>1179703</vt:i4>
      </vt:variant>
      <vt:variant>
        <vt:i4>290</vt:i4>
      </vt:variant>
      <vt:variant>
        <vt:i4>0</vt:i4>
      </vt:variant>
      <vt:variant>
        <vt:i4>5</vt:i4>
      </vt:variant>
      <vt:variant>
        <vt:lpwstr/>
      </vt:variant>
      <vt:variant>
        <vt:lpwstr>_Toc468386366</vt:lpwstr>
      </vt:variant>
      <vt:variant>
        <vt:i4>1179703</vt:i4>
      </vt:variant>
      <vt:variant>
        <vt:i4>284</vt:i4>
      </vt:variant>
      <vt:variant>
        <vt:i4>0</vt:i4>
      </vt:variant>
      <vt:variant>
        <vt:i4>5</vt:i4>
      </vt:variant>
      <vt:variant>
        <vt:lpwstr/>
      </vt:variant>
      <vt:variant>
        <vt:lpwstr>_Toc468386365</vt:lpwstr>
      </vt:variant>
      <vt:variant>
        <vt:i4>1179703</vt:i4>
      </vt:variant>
      <vt:variant>
        <vt:i4>278</vt:i4>
      </vt:variant>
      <vt:variant>
        <vt:i4>0</vt:i4>
      </vt:variant>
      <vt:variant>
        <vt:i4>5</vt:i4>
      </vt:variant>
      <vt:variant>
        <vt:lpwstr/>
      </vt:variant>
      <vt:variant>
        <vt:lpwstr>_Toc468386364</vt:lpwstr>
      </vt:variant>
      <vt:variant>
        <vt:i4>1179703</vt:i4>
      </vt:variant>
      <vt:variant>
        <vt:i4>272</vt:i4>
      </vt:variant>
      <vt:variant>
        <vt:i4>0</vt:i4>
      </vt:variant>
      <vt:variant>
        <vt:i4>5</vt:i4>
      </vt:variant>
      <vt:variant>
        <vt:lpwstr/>
      </vt:variant>
      <vt:variant>
        <vt:lpwstr>_Toc468386363</vt:lpwstr>
      </vt:variant>
      <vt:variant>
        <vt:i4>1179703</vt:i4>
      </vt:variant>
      <vt:variant>
        <vt:i4>266</vt:i4>
      </vt:variant>
      <vt:variant>
        <vt:i4>0</vt:i4>
      </vt:variant>
      <vt:variant>
        <vt:i4>5</vt:i4>
      </vt:variant>
      <vt:variant>
        <vt:lpwstr/>
      </vt:variant>
      <vt:variant>
        <vt:lpwstr>_Toc468386362</vt:lpwstr>
      </vt:variant>
      <vt:variant>
        <vt:i4>1179703</vt:i4>
      </vt:variant>
      <vt:variant>
        <vt:i4>260</vt:i4>
      </vt:variant>
      <vt:variant>
        <vt:i4>0</vt:i4>
      </vt:variant>
      <vt:variant>
        <vt:i4>5</vt:i4>
      </vt:variant>
      <vt:variant>
        <vt:lpwstr/>
      </vt:variant>
      <vt:variant>
        <vt:lpwstr>_Toc468386361</vt:lpwstr>
      </vt:variant>
      <vt:variant>
        <vt:i4>1179703</vt:i4>
      </vt:variant>
      <vt:variant>
        <vt:i4>254</vt:i4>
      </vt:variant>
      <vt:variant>
        <vt:i4>0</vt:i4>
      </vt:variant>
      <vt:variant>
        <vt:i4>5</vt:i4>
      </vt:variant>
      <vt:variant>
        <vt:lpwstr/>
      </vt:variant>
      <vt:variant>
        <vt:lpwstr>_Toc468386360</vt:lpwstr>
      </vt:variant>
      <vt:variant>
        <vt:i4>1114167</vt:i4>
      </vt:variant>
      <vt:variant>
        <vt:i4>248</vt:i4>
      </vt:variant>
      <vt:variant>
        <vt:i4>0</vt:i4>
      </vt:variant>
      <vt:variant>
        <vt:i4>5</vt:i4>
      </vt:variant>
      <vt:variant>
        <vt:lpwstr/>
      </vt:variant>
      <vt:variant>
        <vt:lpwstr>_Toc468386359</vt:lpwstr>
      </vt:variant>
      <vt:variant>
        <vt:i4>1114167</vt:i4>
      </vt:variant>
      <vt:variant>
        <vt:i4>242</vt:i4>
      </vt:variant>
      <vt:variant>
        <vt:i4>0</vt:i4>
      </vt:variant>
      <vt:variant>
        <vt:i4>5</vt:i4>
      </vt:variant>
      <vt:variant>
        <vt:lpwstr/>
      </vt:variant>
      <vt:variant>
        <vt:lpwstr>_Toc468386358</vt:lpwstr>
      </vt:variant>
      <vt:variant>
        <vt:i4>1114167</vt:i4>
      </vt:variant>
      <vt:variant>
        <vt:i4>236</vt:i4>
      </vt:variant>
      <vt:variant>
        <vt:i4>0</vt:i4>
      </vt:variant>
      <vt:variant>
        <vt:i4>5</vt:i4>
      </vt:variant>
      <vt:variant>
        <vt:lpwstr/>
      </vt:variant>
      <vt:variant>
        <vt:lpwstr>_Toc468386357</vt:lpwstr>
      </vt:variant>
      <vt:variant>
        <vt:i4>1114167</vt:i4>
      </vt:variant>
      <vt:variant>
        <vt:i4>230</vt:i4>
      </vt:variant>
      <vt:variant>
        <vt:i4>0</vt:i4>
      </vt:variant>
      <vt:variant>
        <vt:i4>5</vt:i4>
      </vt:variant>
      <vt:variant>
        <vt:lpwstr/>
      </vt:variant>
      <vt:variant>
        <vt:lpwstr>_Toc468386356</vt:lpwstr>
      </vt:variant>
      <vt:variant>
        <vt:i4>1114167</vt:i4>
      </vt:variant>
      <vt:variant>
        <vt:i4>224</vt:i4>
      </vt:variant>
      <vt:variant>
        <vt:i4>0</vt:i4>
      </vt:variant>
      <vt:variant>
        <vt:i4>5</vt:i4>
      </vt:variant>
      <vt:variant>
        <vt:lpwstr/>
      </vt:variant>
      <vt:variant>
        <vt:lpwstr>_Toc468386355</vt:lpwstr>
      </vt:variant>
      <vt:variant>
        <vt:i4>1114167</vt:i4>
      </vt:variant>
      <vt:variant>
        <vt:i4>218</vt:i4>
      </vt:variant>
      <vt:variant>
        <vt:i4>0</vt:i4>
      </vt:variant>
      <vt:variant>
        <vt:i4>5</vt:i4>
      </vt:variant>
      <vt:variant>
        <vt:lpwstr/>
      </vt:variant>
      <vt:variant>
        <vt:lpwstr>_Toc468386354</vt:lpwstr>
      </vt:variant>
      <vt:variant>
        <vt:i4>1114167</vt:i4>
      </vt:variant>
      <vt:variant>
        <vt:i4>212</vt:i4>
      </vt:variant>
      <vt:variant>
        <vt:i4>0</vt:i4>
      </vt:variant>
      <vt:variant>
        <vt:i4>5</vt:i4>
      </vt:variant>
      <vt:variant>
        <vt:lpwstr/>
      </vt:variant>
      <vt:variant>
        <vt:lpwstr>_Toc468386353</vt:lpwstr>
      </vt:variant>
      <vt:variant>
        <vt:i4>1114167</vt:i4>
      </vt:variant>
      <vt:variant>
        <vt:i4>206</vt:i4>
      </vt:variant>
      <vt:variant>
        <vt:i4>0</vt:i4>
      </vt:variant>
      <vt:variant>
        <vt:i4>5</vt:i4>
      </vt:variant>
      <vt:variant>
        <vt:lpwstr/>
      </vt:variant>
      <vt:variant>
        <vt:lpwstr>_Toc468386352</vt:lpwstr>
      </vt:variant>
      <vt:variant>
        <vt:i4>1114167</vt:i4>
      </vt:variant>
      <vt:variant>
        <vt:i4>200</vt:i4>
      </vt:variant>
      <vt:variant>
        <vt:i4>0</vt:i4>
      </vt:variant>
      <vt:variant>
        <vt:i4>5</vt:i4>
      </vt:variant>
      <vt:variant>
        <vt:lpwstr/>
      </vt:variant>
      <vt:variant>
        <vt:lpwstr>_Toc468386351</vt:lpwstr>
      </vt:variant>
      <vt:variant>
        <vt:i4>1114167</vt:i4>
      </vt:variant>
      <vt:variant>
        <vt:i4>194</vt:i4>
      </vt:variant>
      <vt:variant>
        <vt:i4>0</vt:i4>
      </vt:variant>
      <vt:variant>
        <vt:i4>5</vt:i4>
      </vt:variant>
      <vt:variant>
        <vt:lpwstr/>
      </vt:variant>
      <vt:variant>
        <vt:lpwstr>_Toc468386350</vt:lpwstr>
      </vt:variant>
      <vt:variant>
        <vt:i4>1048631</vt:i4>
      </vt:variant>
      <vt:variant>
        <vt:i4>188</vt:i4>
      </vt:variant>
      <vt:variant>
        <vt:i4>0</vt:i4>
      </vt:variant>
      <vt:variant>
        <vt:i4>5</vt:i4>
      </vt:variant>
      <vt:variant>
        <vt:lpwstr/>
      </vt:variant>
      <vt:variant>
        <vt:lpwstr>_Toc468386349</vt:lpwstr>
      </vt:variant>
      <vt:variant>
        <vt:i4>1048631</vt:i4>
      </vt:variant>
      <vt:variant>
        <vt:i4>182</vt:i4>
      </vt:variant>
      <vt:variant>
        <vt:i4>0</vt:i4>
      </vt:variant>
      <vt:variant>
        <vt:i4>5</vt:i4>
      </vt:variant>
      <vt:variant>
        <vt:lpwstr/>
      </vt:variant>
      <vt:variant>
        <vt:lpwstr>_Toc468386348</vt:lpwstr>
      </vt:variant>
      <vt:variant>
        <vt:i4>1048631</vt:i4>
      </vt:variant>
      <vt:variant>
        <vt:i4>176</vt:i4>
      </vt:variant>
      <vt:variant>
        <vt:i4>0</vt:i4>
      </vt:variant>
      <vt:variant>
        <vt:i4>5</vt:i4>
      </vt:variant>
      <vt:variant>
        <vt:lpwstr/>
      </vt:variant>
      <vt:variant>
        <vt:lpwstr>_Toc468386347</vt:lpwstr>
      </vt:variant>
      <vt:variant>
        <vt:i4>1048631</vt:i4>
      </vt:variant>
      <vt:variant>
        <vt:i4>170</vt:i4>
      </vt:variant>
      <vt:variant>
        <vt:i4>0</vt:i4>
      </vt:variant>
      <vt:variant>
        <vt:i4>5</vt:i4>
      </vt:variant>
      <vt:variant>
        <vt:lpwstr/>
      </vt:variant>
      <vt:variant>
        <vt:lpwstr>_Toc468386346</vt:lpwstr>
      </vt:variant>
      <vt:variant>
        <vt:i4>1048631</vt:i4>
      </vt:variant>
      <vt:variant>
        <vt:i4>164</vt:i4>
      </vt:variant>
      <vt:variant>
        <vt:i4>0</vt:i4>
      </vt:variant>
      <vt:variant>
        <vt:i4>5</vt:i4>
      </vt:variant>
      <vt:variant>
        <vt:lpwstr/>
      </vt:variant>
      <vt:variant>
        <vt:lpwstr>_Toc468386345</vt:lpwstr>
      </vt:variant>
      <vt:variant>
        <vt:i4>1048631</vt:i4>
      </vt:variant>
      <vt:variant>
        <vt:i4>158</vt:i4>
      </vt:variant>
      <vt:variant>
        <vt:i4>0</vt:i4>
      </vt:variant>
      <vt:variant>
        <vt:i4>5</vt:i4>
      </vt:variant>
      <vt:variant>
        <vt:lpwstr/>
      </vt:variant>
      <vt:variant>
        <vt:lpwstr>_Toc468386344</vt:lpwstr>
      </vt:variant>
      <vt:variant>
        <vt:i4>1048631</vt:i4>
      </vt:variant>
      <vt:variant>
        <vt:i4>152</vt:i4>
      </vt:variant>
      <vt:variant>
        <vt:i4>0</vt:i4>
      </vt:variant>
      <vt:variant>
        <vt:i4>5</vt:i4>
      </vt:variant>
      <vt:variant>
        <vt:lpwstr/>
      </vt:variant>
      <vt:variant>
        <vt:lpwstr>_Toc468386343</vt:lpwstr>
      </vt:variant>
      <vt:variant>
        <vt:i4>1048631</vt:i4>
      </vt:variant>
      <vt:variant>
        <vt:i4>146</vt:i4>
      </vt:variant>
      <vt:variant>
        <vt:i4>0</vt:i4>
      </vt:variant>
      <vt:variant>
        <vt:i4>5</vt:i4>
      </vt:variant>
      <vt:variant>
        <vt:lpwstr/>
      </vt:variant>
      <vt:variant>
        <vt:lpwstr>_Toc468386342</vt:lpwstr>
      </vt:variant>
      <vt:variant>
        <vt:i4>1048631</vt:i4>
      </vt:variant>
      <vt:variant>
        <vt:i4>140</vt:i4>
      </vt:variant>
      <vt:variant>
        <vt:i4>0</vt:i4>
      </vt:variant>
      <vt:variant>
        <vt:i4>5</vt:i4>
      </vt:variant>
      <vt:variant>
        <vt:lpwstr/>
      </vt:variant>
      <vt:variant>
        <vt:lpwstr>_Toc468386341</vt:lpwstr>
      </vt:variant>
      <vt:variant>
        <vt:i4>1048631</vt:i4>
      </vt:variant>
      <vt:variant>
        <vt:i4>134</vt:i4>
      </vt:variant>
      <vt:variant>
        <vt:i4>0</vt:i4>
      </vt:variant>
      <vt:variant>
        <vt:i4>5</vt:i4>
      </vt:variant>
      <vt:variant>
        <vt:lpwstr/>
      </vt:variant>
      <vt:variant>
        <vt:lpwstr>_Toc468386340</vt:lpwstr>
      </vt:variant>
      <vt:variant>
        <vt:i4>1507383</vt:i4>
      </vt:variant>
      <vt:variant>
        <vt:i4>128</vt:i4>
      </vt:variant>
      <vt:variant>
        <vt:i4>0</vt:i4>
      </vt:variant>
      <vt:variant>
        <vt:i4>5</vt:i4>
      </vt:variant>
      <vt:variant>
        <vt:lpwstr/>
      </vt:variant>
      <vt:variant>
        <vt:lpwstr>_Toc468386339</vt:lpwstr>
      </vt:variant>
      <vt:variant>
        <vt:i4>1507383</vt:i4>
      </vt:variant>
      <vt:variant>
        <vt:i4>122</vt:i4>
      </vt:variant>
      <vt:variant>
        <vt:i4>0</vt:i4>
      </vt:variant>
      <vt:variant>
        <vt:i4>5</vt:i4>
      </vt:variant>
      <vt:variant>
        <vt:lpwstr/>
      </vt:variant>
      <vt:variant>
        <vt:lpwstr>_Toc468386338</vt:lpwstr>
      </vt:variant>
      <vt:variant>
        <vt:i4>1507383</vt:i4>
      </vt:variant>
      <vt:variant>
        <vt:i4>116</vt:i4>
      </vt:variant>
      <vt:variant>
        <vt:i4>0</vt:i4>
      </vt:variant>
      <vt:variant>
        <vt:i4>5</vt:i4>
      </vt:variant>
      <vt:variant>
        <vt:lpwstr/>
      </vt:variant>
      <vt:variant>
        <vt:lpwstr>_Toc468386337</vt:lpwstr>
      </vt:variant>
      <vt:variant>
        <vt:i4>1507383</vt:i4>
      </vt:variant>
      <vt:variant>
        <vt:i4>110</vt:i4>
      </vt:variant>
      <vt:variant>
        <vt:i4>0</vt:i4>
      </vt:variant>
      <vt:variant>
        <vt:i4>5</vt:i4>
      </vt:variant>
      <vt:variant>
        <vt:lpwstr/>
      </vt:variant>
      <vt:variant>
        <vt:lpwstr>_Toc468386336</vt:lpwstr>
      </vt:variant>
      <vt:variant>
        <vt:i4>1507383</vt:i4>
      </vt:variant>
      <vt:variant>
        <vt:i4>104</vt:i4>
      </vt:variant>
      <vt:variant>
        <vt:i4>0</vt:i4>
      </vt:variant>
      <vt:variant>
        <vt:i4>5</vt:i4>
      </vt:variant>
      <vt:variant>
        <vt:lpwstr/>
      </vt:variant>
      <vt:variant>
        <vt:lpwstr>_Toc468386335</vt:lpwstr>
      </vt:variant>
      <vt:variant>
        <vt:i4>1507383</vt:i4>
      </vt:variant>
      <vt:variant>
        <vt:i4>98</vt:i4>
      </vt:variant>
      <vt:variant>
        <vt:i4>0</vt:i4>
      </vt:variant>
      <vt:variant>
        <vt:i4>5</vt:i4>
      </vt:variant>
      <vt:variant>
        <vt:lpwstr/>
      </vt:variant>
      <vt:variant>
        <vt:lpwstr>_Toc468386334</vt:lpwstr>
      </vt:variant>
      <vt:variant>
        <vt:i4>1507383</vt:i4>
      </vt:variant>
      <vt:variant>
        <vt:i4>92</vt:i4>
      </vt:variant>
      <vt:variant>
        <vt:i4>0</vt:i4>
      </vt:variant>
      <vt:variant>
        <vt:i4>5</vt:i4>
      </vt:variant>
      <vt:variant>
        <vt:lpwstr/>
      </vt:variant>
      <vt:variant>
        <vt:lpwstr>_Toc468386333</vt:lpwstr>
      </vt:variant>
      <vt:variant>
        <vt:i4>1507383</vt:i4>
      </vt:variant>
      <vt:variant>
        <vt:i4>86</vt:i4>
      </vt:variant>
      <vt:variant>
        <vt:i4>0</vt:i4>
      </vt:variant>
      <vt:variant>
        <vt:i4>5</vt:i4>
      </vt:variant>
      <vt:variant>
        <vt:lpwstr/>
      </vt:variant>
      <vt:variant>
        <vt:lpwstr>_Toc468386332</vt:lpwstr>
      </vt:variant>
      <vt:variant>
        <vt:i4>1507383</vt:i4>
      </vt:variant>
      <vt:variant>
        <vt:i4>80</vt:i4>
      </vt:variant>
      <vt:variant>
        <vt:i4>0</vt:i4>
      </vt:variant>
      <vt:variant>
        <vt:i4>5</vt:i4>
      </vt:variant>
      <vt:variant>
        <vt:lpwstr/>
      </vt:variant>
      <vt:variant>
        <vt:lpwstr>_Toc468386331</vt:lpwstr>
      </vt:variant>
      <vt:variant>
        <vt:i4>1507383</vt:i4>
      </vt:variant>
      <vt:variant>
        <vt:i4>74</vt:i4>
      </vt:variant>
      <vt:variant>
        <vt:i4>0</vt:i4>
      </vt:variant>
      <vt:variant>
        <vt:i4>5</vt:i4>
      </vt:variant>
      <vt:variant>
        <vt:lpwstr/>
      </vt:variant>
      <vt:variant>
        <vt:lpwstr>_Toc468386330</vt:lpwstr>
      </vt:variant>
      <vt:variant>
        <vt:i4>1441847</vt:i4>
      </vt:variant>
      <vt:variant>
        <vt:i4>68</vt:i4>
      </vt:variant>
      <vt:variant>
        <vt:i4>0</vt:i4>
      </vt:variant>
      <vt:variant>
        <vt:i4>5</vt:i4>
      </vt:variant>
      <vt:variant>
        <vt:lpwstr/>
      </vt:variant>
      <vt:variant>
        <vt:lpwstr>_Toc468386329</vt:lpwstr>
      </vt:variant>
      <vt:variant>
        <vt:i4>1441847</vt:i4>
      </vt:variant>
      <vt:variant>
        <vt:i4>62</vt:i4>
      </vt:variant>
      <vt:variant>
        <vt:i4>0</vt:i4>
      </vt:variant>
      <vt:variant>
        <vt:i4>5</vt:i4>
      </vt:variant>
      <vt:variant>
        <vt:lpwstr/>
      </vt:variant>
      <vt:variant>
        <vt:lpwstr>_Toc468386328</vt:lpwstr>
      </vt:variant>
      <vt:variant>
        <vt:i4>1441847</vt:i4>
      </vt:variant>
      <vt:variant>
        <vt:i4>56</vt:i4>
      </vt:variant>
      <vt:variant>
        <vt:i4>0</vt:i4>
      </vt:variant>
      <vt:variant>
        <vt:i4>5</vt:i4>
      </vt:variant>
      <vt:variant>
        <vt:lpwstr/>
      </vt:variant>
      <vt:variant>
        <vt:lpwstr>_Toc468386327</vt:lpwstr>
      </vt:variant>
      <vt:variant>
        <vt:i4>1441847</vt:i4>
      </vt:variant>
      <vt:variant>
        <vt:i4>50</vt:i4>
      </vt:variant>
      <vt:variant>
        <vt:i4>0</vt:i4>
      </vt:variant>
      <vt:variant>
        <vt:i4>5</vt:i4>
      </vt:variant>
      <vt:variant>
        <vt:lpwstr/>
      </vt:variant>
      <vt:variant>
        <vt:lpwstr>_Toc468386326</vt:lpwstr>
      </vt:variant>
      <vt:variant>
        <vt:i4>1441847</vt:i4>
      </vt:variant>
      <vt:variant>
        <vt:i4>44</vt:i4>
      </vt:variant>
      <vt:variant>
        <vt:i4>0</vt:i4>
      </vt:variant>
      <vt:variant>
        <vt:i4>5</vt:i4>
      </vt:variant>
      <vt:variant>
        <vt:lpwstr/>
      </vt:variant>
      <vt:variant>
        <vt:lpwstr>_Toc468386325</vt:lpwstr>
      </vt:variant>
      <vt:variant>
        <vt:i4>1441847</vt:i4>
      </vt:variant>
      <vt:variant>
        <vt:i4>38</vt:i4>
      </vt:variant>
      <vt:variant>
        <vt:i4>0</vt:i4>
      </vt:variant>
      <vt:variant>
        <vt:i4>5</vt:i4>
      </vt:variant>
      <vt:variant>
        <vt:lpwstr/>
      </vt:variant>
      <vt:variant>
        <vt:lpwstr>_Toc468386324</vt:lpwstr>
      </vt:variant>
      <vt:variant>
        <vt:i4>1441847</vt:i4>
      </vt:variant>
      <vt:variant>
        <vt:i4>32</vt:i4>
      </vt:variant>
      <vt:variant>
        <vt:i4>0</vt:i4>
      </vt:variant>
      <vt:variant>
        <vt:i4>5</vt:i4>
      </vt:variant>
      <vt:variant>
        <vt:lpwstr/>
      </vt:variant>
      <vt:variant>
        <vt:lpwstr>_Toc468386323</vt:lpwstr>
      </vt:variant>
      <vt:variant>
        <vt:i4>1441847</vt:i4>
      </vt:variant>
      <vt:variant>
        <vt:i4>26</vt:i4>
      </vt:variant>
      <vt:variant>
        <vt:i4>0</vt:i4>
      </vt:variant>
      <vt:variant>
        <vt:i4>5</vt:i4>
      </vt:variant>
      <vt:variant>
        <vt:lpwstr/>
      </vt:variant>
      <vt:variant>
        <vt:lpwstr>_Toc468386322</vt:lpwstr>
      </vt:variant>
      <vt:variant>
        <vt:i4>1441847</vt:i4>
      </vt:variant>
      <vt:variant>
        <vt:i4>20</vt:i4>
      </vt:variant>
      <vt:variant>
        <vt:i4>0</vt:i4>
      </vt:variant>
      <vt:variant>
        <vt:i4>5</vt:i4>
      </vt:variant>
      <vt:variant>
        <vt:lpwstr/>
      </vt:variant>
      <vt:variant>
        <vt:lpwstr>_Toc468386321</vt:lpwstr>
      </vt:variant>
      <vt:variant>
        <vt:i4>1441847</vt:i4>
      </vt:variant>
      <vt:variant>
        <vt:i4>14</vt:i4>
      </vt:variant>
      <vt:variant>
        <vt:i4>0</vt:i4>
      </vt:variant>
      <vt:variant>
        <vt:i4>5</vt:i4>
      </vt:variant>
      <vt:variant>
        <vt:lpwstr/>
      </vt:variant>
      <vt:variant>
        <vt:lpwstr>_Toc468386320</vt:lpwstr>
      </vt:variant>
      <vt:variant>
        <vt:i4>1376311</vt:i4>
      </vt:variant>
      <vt:variant>
        <vt:i4>8</vt:i4>
      </vt:variant>
      <vt:variant>
        <vt:i4>0</vt:i4>
      </vt:variant>
      <vt:variant>
        <vt:i4>5</vt:i4>
      </vt:variant>
      <vt:variant>
        <vt:lpwstr/>
      </vt:variant>
      <vt:variant>
        <vt:lpwstr>_Toc468386319</vt:lpwstr>
      </vt:variant>
      <vt:variant>
        <vt:i4>1376311</vt:i4>
      </vt:variant>
      <vt:variant>
        <vt:i4>2</vt:i4>
      </vt:variant>
      <vt:variant>
        <vt:i4>0</vt:i4>
      </vt:variant>
      <vt:variant>
        <vt:i4>5</vt:i4>
      </vt:variant>
      <vt:variant>
        <vt:lpwstr/>
      </vt:variant>
      <vt:variant>
        <vt:lpwstr>_Toc468386318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cp:lastModifiedBy>Nigel Crowther1</cp:lastModifiedBy>
  <cp:revision>67</cp:revision>
  <cp:lastPrinted>2022-07-27T10:06:00Z</cp:lastPrinted>
  <dcterms:created xsi:type="dcterms:W3CDTF">2022-07-23T11:40:00Z</dcterms:created>
  <dcterms:modified xsi:type="dcterms:W3CDTF">2022-07-27T10:06:00Z</dcterms:modified>
</cp:coreProperties>
</file>