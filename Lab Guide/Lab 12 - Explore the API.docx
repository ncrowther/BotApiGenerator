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B663C7"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r w:rsidR="00702E47">
                              <w:rPr>
                                <w:rFonts w:ascii="IBM Plex Sans Light" w:hAnsi="IBM Plex Sans Light"/>
                                <w:sz w:val="48"/>
                                <w:szCs w:val="48"/>
                              </w:rPr>
                              <w:t>s</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B663C7"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r w:rsidR="00702E47">
                        <w:rPr>
                          <w:rFonts w:ascii="IBM Plex Sans Light" w:hAnsi="IBM Plex Sans Light"/>
                          <w:sz w:val="48"/>
                          <w:szCs w:val="48"/>
                        </w:rPr>
                        <w:t>s</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7D5CFD60" w14:textId="63C39EF6" w:rsidR="00A277F8"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848768" w:history="1">
        <w:r w:rsidR="00A277F8" w:rsidRPr="00A25D2F">
          <w:rPr>
            <w:rStyle w:val="Hyperlink"/>
            <w:noProof/>
          </w:rPr>
          <w:t>1 Introduction</w:t>
        </w:r>
        <w:r w:rsidR="00A277F8">
          <w:rPr>
            <w:noProof/>
            <w:webHidden/>
          </w:rPr>
          <w:tab/>
        </w:r>
        <w:r w:rsidR="00A277F8">
          <w:rPr>
            <w:noProof/>
            <w:webHidden/>
          </w:rPr>
          <w:fldChar w:fldCharType="begin"/>
        </w:r>
        <w:r w:rsidR="00A277F8">
          <w:rPr>
            <w:noProof/>
            <w:webHidden/>
          </w:rPr>
          <w:instrText xml:space="preserve"> PAGEREF _Toc109848768 \h </w:instrText>
        </w:r>
        <w:r w:rsidR="00A277F8">
          <w:rPr>
            <w:noProof/>
            <w:webHidden/>
          </w:rPr>
        </w:r>
        <w:r w:rsidR="00A277F8">
          <w:rPr>
            <w:noProof/>
            <w:webHidden/>
          </w:rPr>
          <w:fldChar w:fldCharType="separate"/>
        </w:r>
        <w:r w:rsidR="00A277F8">
          <w:rPr>
            <w:noProof/>
            <w:webHidden/>
          </w:rPr>
          <w:t>4</w:t>
        </w:r>
        <w:r w:rsidR="00A277F8">
          <w:rPr>
            <w:noProof/>
            <w:webHidden/>
          </w:rPr>
          <w:fldChar w:fldCharType="end"/>
        </w:r>
      </w:hyperlink>
    </w:p>
    <w:p w14:paraId="73713CDD" w14:textId="148FCBF0" w:rsidR="00A277F8" w:rsidRDefault="00A277F8">
      <w:pPr>
        <w:pStyle w:val="TOC1"/>
        <w:rPr>
          <w:rFonts w:asciiTheme="minorHAnsi" w:eastAsiaTheme="minorEastAsia" w:hAnsiTheme="minorHAnsi" w:cstheme="minorBidi"/>
          <w:b w:val="0"/>
          <w:noProof/>
          <w:szCs w:val="22"/>
          <w:lang w:val="en-GB" w:eastAsia="en-GB"/>
        </w:rPr>
      </w:pPr>
      <w:hyperlink w:anchor="_Toc109848769" w:history="1">
        <w:r w:rsidRPr="00A25D2F">
          <w:rPr>
            <w:rStyle w:val="Hyperlink"/>
            <w:rFonts w:eastAsia="Calibri"/>
            <w:noProof/>
          </w:rPr>
          <w:t>2</w:t>
        </w:r>
        <w:r w:rsidRPr="00A25D2F">
          <w:rPr>
            <w:rStyle w:val="Hyperlink"/>
            <w:rFonts w:eastAsia="Calibri"/>
            <w:noProof/>
            <w:lang w:val="en-GB"/>
          </w:rPr>
          <w:t xml:space="preserve"> The </w:t>
        </w:r>
        <w:r w:rsidRPr="00A25D2F">
          <w:rPr>
            <w:rStyle w:val="Hyperlink"/>
            <w:rFonts w:eastAsia="Calibri"/>
            <w:noProof/>
          </w:rPr>
          <w:t xml:space="preserve">RPA </w:t>
        </w:r>
        <w:r w:rsidRPr="00A25D2F">
          <w:rPr>
            <w:rStyle w:val="Hyperlink"/>
            <w:rFonts w:eastAsia="Calibri"/>
            <w:noProof/>
            <w:lang w:val="en-GB"/>
          </w:rPr>
          <w:t xml:space="preserve">Asynchronous </w:t>
        </w:r>
        <w:r w:rsidRPr="00A25D2F">
          <w:rPr>
            <w:rStyle w:val="Hyperlink"/>
            <w:rFonts w:eastAsia="Calibri"/>
            <w:noProof/>
          </w:rPr>
          <w:t xml:space="preserve">API </w:t>
        </w:r>
        <w:r w:rsidRPr="00A25D2F">
          <w:rPr>
            <w:rStyle w:val="Hyperlink"/>
            <w:rFonts w:eastAsia="Calibri"/>
            <w:noProof/>
            <w:lang w:val="en-GB"/>
          </w:rPr>
          <w:t>Overview</w:t>
        </w:r>
        <w:r>
          <w:rPr>
            <w:noProof/>
            <w:webHidden/>
          </w:rPr>
          <w:tab/>
        </w:r>
        <w:r>
          <w:rPr>
            <w:noProof/>
            <w:webHidden/>
          </w:rPr>
          <w:fldChar w:fldCharType="begin"/>
        </w:r>
        <w:r>
          <w:rPr>
            <w:noProof/>
            <w:webHidden/>
          </w:rPr>
          <w:instrText xml:space="preserve"> PAGEREF _Toc109848769 \h </w:instrText>
        </w:r>
        <w:r>
          <w:rPr>
            <w:noProof/>
            <w:webHidden/>
          </w:rPr>
        </w:r>
        <w:r>
          <w:rPr>
            <w:noProof/>
            <w:webHidden/>
          </w:rPr>
          <w:fldChar w:fldCharType="separate"/>
        </w:r>
        <w:r>
          <w:rPr>
            <w:noProof/>
            <w:webHidden/>
          </w:rPr>
          <w:t>5</w:t>
        </w:r>
        <w:r>
          <w:rPr>
            <w:noProof/>
            <w:webHidden/>
          </w:rPr>
          <w:fldChar w:fldCharType="end"/>
        </w:r>
      </w:hyperlink>
    </w:p>
    <w:p w14:paraId="5A38E730" w14:textId="4EE2A0F5" w:rsidR="00A277F8" w:rsidRDefault="00A277F8">
      <w:pPr>
        <w:pStyle w:val="TOC2"/>
        <w:rPr>
          <w:rFonts w:asciiTheme="minorHAnsi" w:eastAsiaTheme="minorEastAsia" w:hAnsiTheme="minorHAnsi" w:cstheme="minorBidi"/>
          <w:noProof/>
          <w:szCs w:val="22"/>
          <w:lang w:val="en-GB" w:eastAsia="en-GB"/>
        </w:rPr>
      </w:pPr>
      <w:hyperlink w:anchor="_Toc109848770" w:history="1">
        <w:r w:rsidRPr="00A25D2F">
          <w:rPr>
            <w:rStyle w:val="Hyperlink"/>
            <w:noProof/>
          </w:rPr>
          <w:t>2.1 Prerequisites</w:t>
        </w:r>
        <w:r>
          <w:rPr>
            <w:noProof/>
            <w:webHidden/>
          </w:rPr>
          <w:tab/>
        </w:r>
        <w:r>
          <w:rPr>
            <w:noProof/>
            <w:webHidden/>
          </w:rPr>
          <w:fldChar w:fldCharType="begin"/>
        </w:r>
        <w:r>
          <w:rPr>
            <w:noProof/>
            <w:webHidden/>
          </w:rPr>
          <w:instrText xml:space="preserve"> PAGEREF _Toc109848770 \h </w:instrText>
        </w:r>
        <w:r>
          <w:rPr>
            <w:noProof/>
            <w:webHidden/>
          </w:rPr>
        </w:r>
        <w:r>
          <w:rPr>
            <w:noProof/>
            <w:webHidden/>
          </w:rPr>
          <w:fldChar w:fldCharType="separate"/>
        </w:r>
        <w:r>
          <w:rPr>
            <w:noProof/>
            <w:webHidden/>
          </w:rPr>
          <w:t>6</w:t>
        </w:r>
        <w:r>
          <w:rPr>
            <w:noProof/>
            <w:webHidden/>
          </w:rPr>
          <w:fldChar w:fldCharType="end"/>
        </w:r>
      </w:hyperlink>
    </w:p>
    <w:p w14:paraId="540A14D9" w14:textId="72BAF549" w:rsidR="00A277F8" w:rsidRDefault="00A277F8">
      <w:pPr>
        <w:pStyle w:val="TOC3"/>
        <w:rPr>
          <w:rFonts w:asciiTheme="minorHAnsi" w:eastAsiaTheme="minorEastAsia" w:hAnsiTheme="minorHAnsi" w:cstheme="minorBidi"/>
          <w:noProof/>
          <w:szCs w:val="22"/>
          <w:lang w:val="en-GB" w:eastAsia="en-GB"/>
        </w:rPr>
      </w:pPr>
      <w:hyperlink w:anchor="_Toc109848771" w:history="1">
        <w:r w:rsidRPr="00A25D2F">
          <w:rPr>
            <w:rStyle w:val="Hyperlink"/>
            <w:noProof/>
          </w:rPr>
          <w:t>2.1.1 Download Lab Materials</w:t>
        </w:r>
        <w:r>
          <w:rPr>
            <w:noProof/>
            <w:webHidden/>
          </w:rPr>
          <w:tab/>
        </w:r>
        <w:r>
          <w:rPr>
            <w:noProof/>
            <w:webHidden/>
          </w:rPr>
          <w:fldChar w:fldCharType="begin"/>
        </w:r>
        <w:r>
          <w:rPr>
            <w:noProof/>
            <w:webHidden/>
          </w:rPr>
          <w:instrText xml:space="preserve"> PAGEREF _Toc109848771 \h </w:instrText>
        </w:r>
        <w:r>
          <w:rPr>
            <w:noProof/>
            <w:webHidden/>
          </w:rPr>
        </w:r>
        <w:r>
          <w:rPr>
            <w:noProof/>
            <w:webHidden/>
          </w:rPr>
          <w:fldChar w:fldCharType="separate"/>
        </w:r>
        <w:r>
          <w:rPr>
            <w:noProof/>
            <w:webHidden/>
          </w:rPr>
          <w:t>6</w:t>
        </w:r>
        <w:r>
          <w:rPr>
            <w:noProof/>
            <w:webHidden/>
          </w:rPr>
          <w:fldChar w:fldCharType="end"/>
        </w:r>
      </w:hyperlink>
    </w:p>
    <w:p w14:paraId="21CE9EB4" w14:textId="5F1A0FF1" w:rsidR="00A277F8" w:rsidRDefault="00A277F8">
      <w:pPr>
        <w:pStyle w:val="TOC3"/>
        <w:rPr>
          <w:rFonts w:asciiTheme="minorHAnsi" w:eastAsiaTheme="minorEastAsia" w:hAnsiTheme="minorHAnsi" w:cstheme="minorBidi"/>
          <w:noProof/>
          <w:szCs w:val="22"/>
          <w:lang w:val="en-GB" w:eastAsia="en-GB"/>
        </w:rPr>
      </w:pPr>
      <w:hyperlink w:anchor="_Toc109848772" w:history="1">
        <w:r w:rsidRPr="00A25D2F">
          <w:rPr>
            <w:rStyle w:val="Hyperlink"/>
            <w:noProof/>
          </w:rPr>
          <w:t>2.1.2 Download Cygwin</w:t>
        </w:r>
        <w:r>
          <w:rPr>
            <w:noProof/>
            <w:webHidden/>
          </w:rPr>
          <w:tab/>
        </w:r>
        <w:r>
          <w:rPr>
            <w:noProof/>
            <w:webHidden/>
          </w:rPr>
          <w:fldChar w:fldCharType="begin"/>
        </w:r>
        <w:r>
          <w:rPr>
            <w:noProof/>
            <w:webHidden/>
          </w:rPr>
          <w:instrText xml:space="preserve"> PAGEREF _Toc109848772 \h </w:instrText>
        </w:r>
        <w:r>
          <w:rPr>
            <w:noProof/>
            <w:webHidden/>
          </w:rPr>
        </w:r>
        <w:r>
          <w:rPr>
            <w:noProof/>
            <w:webHidden/>
          </w:rPr>
          <w:fldChar w:fldCharType="separate"/>
        </w:r>
        <w:r>
          <w:rPr>
            <w:noProof/>
            <w:webHidden/>
          </w:rPr>
          <w:t>7</w:t>
        </w:r>
        <w:r>
          <w:rPr>
            <w:noProof/>
            <w:webHidden/>
          </w:rPr>
          <w:fldChar w:fldCharType="end"/>
        </w:r>
      </w:hyperlink>
    </w:p>
    <w:p w14:paraId="0EAB1904" w14:textId="40CBE9F0" w:rsidR="00A277F8" w:rsidRDefault="00A277F8">
      <w:pPr>
        <w:pStyle w:val="TOC3"/>
        <w:rPr>
          <w:rFonts w:asciiTheme="minorHAnsi" w:eastAsiaTheme="minorEastAsia" w:hAnsiTheme="minorHAnsi" w:cstheme="minorBidi"/>
          <w:noProof/>
          <w:szCs w:val="22"/>
          <w:lang w:val="en-GB" w:eastAsia="en-GB"/>
        </w:rPr>
      </w:pPr>
      <w:hyperlink w:anchor="_Toc109848773" w:history="1">
        <w:r w:rsidRPr="00A25D2F">
          <w:rPr>
            <w:rStyle w:val="Hyperlink"/>
            <w:noProof/>
          </w:rPr>
          <w:t>2.1.3 Optional - Download SoapUI</w:t>
        </w:r>
        <w:r>
          <w:rPr>
            <w:noProof/>
            <w:webHidden/>
          </w:rPr>
          <w:tab/>
        </w:r>
        <w:r>
          <w:rPr>
            <w:noProof/>
            <w:webHidden/>
          </w:rPr>
          <w:fldChar w:fldCharType="begin"/>
        </w:r>
        <w:r>
          <w:rPr>
            <w:noProof/>
            <w:webHidden/>
          </w:rPr>
          <w:instrText xml:space="preserve"> PAGEREF _Toc109848773 \h </w:instrText>
        </w:r>
        <w:r>
          <w:rPr>
            <w:noProof/>
            <w:webHidden/>
          </w:rPr>
        </w:r>
        <w:r>
          <w:rPr>
            <w:noProof/>
            <w:webHidden/>
          </w:rPr>
          <w:fldChar w:fldCharType="separate"/>
        </w:r>
        <w:r>
          <w:rPr>
            <w:noProof/>
            <w:webHidden/>
          </w:rPr>
          <w:t>8</w:t>
        </w:r>
        <w:r>
          <w:rPr>
            <w:noProof/>
            <w:webHidden/>
          </w:rPr>
          <w:fldChar w:fldCharType="end"/>
        </w:r>
      </w:hyperlink>
    </w:p>
    <w:p w14:paraId="54EB55B7" w14:textId="259325AC" w:rsidR="00A277F8" w:rsidRDefault="00A277F8">
      <w:pPr>
        <w:pStyle w:val="TOC3"/>
        <w:rPr>
          <w:rFonts w:asciiTheme="minorHAnsi" w:eastAsiaTheme="minorEastAsia" w:hAnsiTheme="minorHAnsi" w:cstheme="minorBidi"/>
          <w:noProof/>
          <w:szCs w:val="22"/>
          <w:lang w:val="en-GB" w:eastAsia="en-GB"/>
        </w:rPr>
      </w:pPr>
      <w:hyperlink w:anchor="_Toc109848774" w:history="1">
        <w:r w:rsidRPr="00A25D2F">
          <w:rPr>
            <w:rStyle w:val="Hyperlink"/>
            <w:noProof/>
          </w:rPr>
          <w:t>2.1.4 Optional - Download Eclipse IDE</w:t>
        </w:r>
        <w:r>
          <w:rPr>
            <w:noProof/>
            <w:webHidden/>
          </w:rPr>
          <w:tab/>
        </w:r>
        <w:r>
          <w:rPr>
            <w:noProof/>
            <w:webHidden/>
          </w:rPr>
          <w:fldChar w:fldCharType="begin"/>
        </w:r>
        <w:r>
          <w:rPr>
            <w:noProof/>
            <w:webHidden/>
          </w:rPr>
          <w:instrText xml:space="preserve"> PAGEREF _Toc109848774 \h </w:instrText>
        </w:r>
        <w:r>
          <w:rPr>
            <w:noProof/>
            <w:webHidden/>
          </w:rPr>
        </w:r>
        <w:r>
          <w:rPr>
            <w:noProof/>
            <w:webHidden/>
          </w:rPr>
          <w:fldChar w:fldCharType="separate"/>
        </w:r>
        <w:r>
          <w:rPr>
            <w:noProof/>
            <w:webHidden/>
          </w:rPr>
          <w:t>9</w:t>
        </w:r>
        <w:r>
          <w:rPr>
            <w:noProof/>
            <w:webHidden/>
          </w:rPr>
          <w:fldChar w:fldCharType="end"/>
        </w:r>
      </w:hyperlink>
    </w:p>
    <w:p w14:paraId="63442E36" w14:textId="0547200D" w:rsidR="00A277F8" w:rsidRDefault="00A277F8">
      <w:pPr>
        <w:pStyle w:val="TOC1"/>
        <w:rPr>
          <w:rFonts w:asciiTheme="minorHAnsi" w:eastAsiaTheme="minorEastAsia" w:hAnsiTheme="minorHAnsi" w:cstheme="minorBidi"/>
          <w:b w:val="0"/>
          <w:noProof/>
          <w:szCs w:val="22"/>
          <w:lang w:val="en-GB" w:eastAsia="en-GB"/>
        </w:rPr>
      </w:pPr>
      <w:hyperlink w:anchor="_Toc109848775" w:history="1">
        <w:r w:rsidRPr="00A25D2F">
          <w:rPr>
            <w:rStyle w:val="Hyperlink"/>
            <w:noProof/>
          </w:rPr>
          <w:t>3 Exploring the RPA API</w:t>
        </w:r>
        <w:r>
          <w:rPr>
            <w:noProof/>
            <w:webHidden/>
          </w:rPr>
          <w:tab/>
        </w:r>
        <w:r>
          <w:rPr>
            <w:noProof/>
            <w:webHidden/>
          </w:rPr>
          <w:fldChar w:fldCharType="begin"/>
        </w:r>
        <w:r>
          <w:rPr>
            <w:noProof/>
            <w:webHidden/>
          </w:rPr>
          <w:instrText xml:space="preserve"> PAGEREF _Toc109848775 \h </w:instrText>
        </w:r>
        <w:r>
          <w:rPr>
            <w:noProof/>
            <w:webHidden/>
          </w:rPr>
        </w:r>
        <w:r>
          <w:rPr>
            <w:noProof/>
            <w:webHidden/>
          </w:rPr>
          <w:fldChar w:fldCharType="separate"/>
        </w:r>
        <w:r>
          <w:rPr>
            <w:noProof/>
            <w:webHidden/>
          </w:rPr>
          <w:t>10</w:t>
        </w:r>
        <w:r>
          <w:rPr>
            <w:noProof/>
            <w:webHidden/>
          </w:rPr>
          <w:fldChar w:fldCharType="end"/>
        </w:r>
      </w:hyperlink>
    </w:p>
    <w:p w14:paraId="49ADBA90" w14:textId="52663F81" w:rsidR="00A277F8" w:rsidRDefault="00A277F8">
      <w:pPr>
        <w:pStyle w:val="TOC2"/>
        <w:rPr>
          <w:rFonts w:asciiTheme="minorHAnsi" w:eastAsiaTheme="minorEastAsia" w:hAnsiTheme="minorHAnsi" w:cstheme="minorBidi"/>
          <w:noProof/>
          <w:szCs w:val="22"/>
          <w:lang w:val="en-GB" w:eastAsia="en-GB"/>
        </w:rPr>
      </w:pPr>
      <w:hyperlink w:anchor="_Toc109848776" w:history="1">
        <w:r w:rsidRPr="00A25D2F">
          <w:rPr>
            <w:rStyle w:val="Hyperlink"/>
            <w:noProof/>
          </w:rPr>
          <w:t>3.1 Create a bot process</w:t>
        </w:r>
        <w:r>
          <w:rPr>
            <w:noProof/>
            <w:webHidden/>
          </w:rPr>
          <w:tab/>
        </w:r>
        <w:r>
          <w:rPr>
            <w:noProof/>
            <w:webHidden/>
          </w:rPr>
          <w:fldChar w:fldCharType="begin"/>
        </w:r>
        <w:r>
          <w:rPr>
            <w:noProof/>
            <w:webHidden/>
          </w:rPr>
          <w:instrText xml:space="preserve"> PAGEREF _Toc109848776 \h </w:instrText>
        </w:r>
        <w:r>
          <w:rPr>
            <w:noProof/>
            <w:webHidden/>
          </w:rPr>
        </w:r>
        <w:r>
          <w:rPr>
            <w:noProof/>
            <w:webHidden/>
          </w:rPr>
          <w:fldChar w:fldCharType="separate"/>
        </w:r>
        <w:r>
          <w:rPr>
            <w:noProof/>
            <w:webHidden/>
          </w:rPr>
          <w:t>10</w:t>
        </w:r>
        <w:r>
          <w:rPr>
            <w:noProof/>
            <w:webHidden/>
          </w:rPr>
          <w:fldChar w:fldCharType="end"/>
        </w:r>
      </w:hyperlink>
    </w:p>
    <w:p w14:paraId="28DB0433" w14:textId="1BDCBA0B" w:rsidR="00A277F8" w:rsidRDefault="00A277F8">
      <w:pPr>
        <w:pStyle w:val="TOC2"/>
        <w:rPr>
          <w:rFonts w:asciiTheme="minorHAnsi" w:eastAsiaTheme="minorEastAsia" w:hAnsiTheme="minorHAnsi" w:cstheme="minorBidi"/>
          <w:noProof/>
          <w:szCs w:val="22"/>
          <w:lang w:val="en-GB" w:eastAsia="en-GB"/>
        </w:rPr>
      </w:pPr>
      <w:hyperlink w:anchor="_Toc109848777" w:history="1">
        <w:r w:rsidRPr="00A25D2F">
          <w:rPr>
            <w:rStyle w:val="Hyperlink"/>
            <w:noProof/>
          </w:rPr>
          <w:t>3.2 Test the RPA API from PowerShell</w:t>
        </w:r>
        <w:r>
          <w:rPr>
            <w:noProof/>
            <w:webHidden/>
          </w:rPr>
          <w:tab/>
        </w:r>
        <w:r>
          <w:rPr>
            <w:noProof/>
            <w:webHidden/>
          </w:rPr>
          <w:fldChar w:fldCharType="begin"/>
        </w:r>
        <w:r>
          <w:rPr>
            <w:noProof/>
            <w:webHidden/>
          </w:rPr>
          <w:instrText xml:space="preserve"> PAGEREF _Toc109848777 \h </w:instrText>
        </w:r>
        <w:r>
          <w:rPr>
            <w:noProof/>
            <w:webHidden/>
          </w:rPr>
        </w:r>
        <w:r>
          <w:rPr>
            <w:noProof/>
            <w:webHidden/>
          </w:rPr>
          <w:fldChar w:fldCharType="separate"/>
        </w:r>
        <w:r>
          <w:rPr>
            <w:noProof/>
            <w:webHidden/>
          </w:rPr>
          <w:t>10</w:t>
        </w:r>
        <w:r>
          <w:rPr>
            <w:noProof/>
            <w:webHidden/>
          </w:rPr>
          <w:fldChar w:fldCharType="end"/>
        </w:r>
      </w:hyperlink>
    </w:p>
    <w:p w14:paraId="753CE2DA" w14:textId="5015FF66" w:rsidR="00A277F8" w:rsidRDefault="00A277F8">
      <w:pPr>
        <w:pStyle w:val="TOC3"/>
        <w:rPr>
          <w:rFonts w:asciiTheme="minorHAnsi" w:eastAsiaTheme="minorEastAsia" w:hAnsiTheme="minorHAnsi" w:cstheme="minorBidi"/>
          <w:noProof/>
          <w:szCs w:val="22"/>
          <w:lang w:val="en-GB" w:eastAsia="en-GB"/>
        </w:rPr>
      </w:pPr>
      <w:hyperlink w:anchor="_Toc109848778" w:history="1">
        <w:r w:rsidRPr="00A25D2F">
          <w:rPr>
            <w:rStyle w:val="Hyperlink"/>
            <w:noProof/>
          </w:rPr>
          <w:t>3.2.1 Step 1 – Host Selection</w:t>
        </w:r>
        <w:r>
          <w:rPr>
            <w:noProof/>
            <w:webHidden/>
          </w:rPr>
          <w:tab/>
        </w:r>
        <w:r>
          <w:rPr>
            <w:noProof/>
            <w:webHidden/>
          </w:rPr>
          <w:fldChar w:fldCharType="begin"/>
        </w:r>
        <w:r>
          <w:rPr>
            <w:noProof/>
            <w:webHidden/>
          </w:rPr>
          <w:instrText xml:space="preserve"> PAGEREF _Toc109848778 \h </w:instrText>
        </w:r>
        <w:r>
          <w:rPr>
            <w:noProof/>
            <w:webHidden/>
          </w:rPr>
        </w:r>
        <w:r>
          <w:rPr>
            <w:noProof/>
            <w:webHidden/>
          </w:rPr>
          <w:fldChar w:fldCharType="separate"/>
        </w:r>
        <w:r>
          <w:rPr>
            <w:noProof/>
            <w:webHidden/>
          </w:rPr>
          <w:t>10</w:t>
        </w:r>
        <w:r>
          <w:rPr>
            <w:noProof/>
            <w:webHidden/>
          </w:rPr>
          <w:fldChar w:fldCharType="end"/>
        </w:r>
      </w:hyperlink>
    </w:p>
    <w:p w14:paraId="3BD7CC97" w14:textId="362AF932" w:rsidR="00A277F8" w:rsidRDefault="00A277F8">
      <w:pPr>
        <w:pStyle w:val="TOC3"/>
        <w:rPr>
          <w:rFonts w:asciiTheme="minorHAnsi" w:eastAsiaTheme="minorEastAsia" w:hAnsiTheme="minorHAnsi" w:cstheme="minorBidi"/>
          <w:noProof/>
          <w:szCs w:val="22"/>
          <w:lang w:val="en-GB" w:eastAsia="en-GB"/>
        </w:rPr>
      </w:pPr>
      <w:hyperlink w:anchor="_Toc109848779" w:history="1">
        <w:r w:rsidRPr="00A25D2F">
          <w:rPr>
            <w:rStyle w:val="Hyperlink"/>
            <w:noProof/>
          </w:rPr>
          <w:t>3.2.2 Step 2 – Enter your tenant credentials</w:t>
        </w:r>
        <w:r>
          <w:rPr>
            <w:noProof/>
            <w:webHidden/>
          </w:rPr>
          <w:tab/>
        </w:r>
        <w:r>
          <w:rPr>
            <w:noProof/>
            <w:webHidden/>
          </w:rPr>
          <w:fldChar w:fldCharType="begin"/>
        </w:r>
        <w:r>
          <w:rPr>
            <w:noProof/>
            <w:webHidden/>
          </w:rPr>
          <w:instrText xml:space="preserve"> PAGEREF _Toc109848779 \h </w:instrText>
        </w:r>
        <w:r>
          <w:rPr>
            <w:noProof/>
            <w:webHidden/>
          </w:rPr>
        </w:r>
        <w:r>
          <w:rPr>
            <w:noProof/>
            <w:webHidden/>
          </w:rPr>
          <w:fldChar w:fldCharType="separate"/>
        </w:r>
        <w:r>
          <w:rPr>
            <w:noProof/>
            <w:webHidden/>
          </w:rPr>
          <w:t>11</w:t>
        </w:r>
        <w:r>
          <w:rPr>
            <w:noProof/>
            <w:webHidden/>
          </w:rPr>
          <w:fldChar w:fldCharType="end"/>
        </w:r>
      </w:hyperlink>
    </w:p>
    <w:p w14:paraId="60D09F62" w14:textId="3EF47406" w:rsidR="00A277F8" w:rsidRDefault="00A277F8">
      <w:pPr>
        <w:pStyle w:val="TOC3"/>
        <w:rPr>
          <w:rFonts w:asciiTheme="minorHAnsi" w:eastAsiaTheme="minorEastAsia" w:hAnsiTheme="minorHAnsi" w:cstheme="minorBidi"/>
          <w:noProof/>
          <w:szCs w:val="22"/>
          <w:lang w:val="en-GB" w:eastAsia="en-GB"/>
        </w:rPr>
      </w:pPr>
      <w:hyperlink w:anchor="_Toc109848780" w:history="1">
        <w:r w:rsidRPr="00A25D2F">
          <w:rPr>
            <w:rStyle w:val="Hyperlink"/>
            <w:noProof/>
          </w:rPr>
          <w:t>3.2.3 Step 3 – Select the tenant</w:t>
        </w:r>
        <w:r>
          <w:rPr>
            <w:noProof/>
            <w:webHidden/>
          </w:rPr>
          <w:tab/>
        </w:r>
        <w:r>
          <w:rPr>
            <w:noProof/>
            <w:webHidden/>
          </w:rPr>
          <w:fldChar w:fldCharType="begin"/>
        </w:r>
        <w:r>
          <w:rPr>
            <w:noProof/>
            <w:webHidden/>
          </w:rPr>
          <w:instrText xml:space="preserve"> PAGEREF _Toc109848780 \h </w:instrText>
        </w:r>
        <w:r>
          <w:rPr>
            <w:noProof/>
            <w:webHidden/>
          </w:rPr>
        </w:r>
        <w:r>
          <w:rPr>
            <w:noProof/>
            <w:webHidden/>
          </w:rPr>
          <w:fldChar w:fldCharType="separate"/>
        </w:r>
        <w:r>
          <w:rPr>
            <w:noProof/>
            <w:webHidden/>
          </w:rPr>
          <w:t>11</w:t>
        </w:r>
        <w:r>
          <w:rPr>
            <w:noProof/>
            <w:webHidden/>
          </w:rPr>
          <w:fldChar w:fldCharType="end"/>
        </w:r>
      </w:hyperlink>
    </w:p>
    <w:p w14:paraId="3E7F6D56" w14:textId="74834CF1" w:rsidR="00A277F8" w:rsidRDefault="00A277F8">
      <w:pPr>
        <w:pStyle w:val="TOC3"/>
        <w:rPr>
          <w:rFonts w:asciiTheme="minorHAnsi" w:eastAsiaTheme="minorEastAsia" w:hAnsiTheme="minorHAnsi" w:cstheme="minorBidi"/>
          <w:noProof/>
          <w:szCs w:val="22"/>
          <w:lang w:val="en-GB" w:eastAsia="en-GB"/>
        </w:rPr>
      </w:pPr>
      <w:hyperlink w:anchor="_Toc109848781" w:history="1">
        <w:r w:rsidRPr="00A25D2F">
          <w:rPr>
            <w:rStyle w:val="Hyperlink"/>
            <w:noProof/>
          </w:rPr>
          <w:t>3.2.4 Step 4 – Select the process</w:t>
        </w:r>
        <w:r>
          <w:rPr>
            <w:noProof/>
            <w:webHidden/>
          </w:rPr>
          <w:tab/>
        </w:r>
        <w:r>
          <w:rPr>
            <w:noProof/>
            <w:webHidden/>
          </w:rPr>
          <w:fldChar w:fldCharType="begin"/>
        </w:r>
        <w:r>
          <w:rPr>
            <w:noProof/>
            <w:webHidden/>
          </w:rPr>
          <w:instrText xml:space="preserve"> PAGEREF _Toc109848781 \h </w:instrText>
        </w:r>
        <w:r>
          <w:rPr>
            <w:noProof/>
            <w:webHidden/>
          </w:rPr>
        </w:r>
        <w:r>
          <w:rPr>
            <w:noProof/>
            <w:webHidden/>
          </w:rPr>
          <w:fldChar w:fldCharType="separate"/>
        </w:r>
        <w:r>
          <w:rPr>
            <w:noProof/>
            <w:webHidden/>
          </w:rPr>
          <w:t>12</w:t>
        </w:r>
        <w:r>
          <w:rPr>
            <w:noProof/>
            <w:webHidden/>
          </w:rPr>
          <w:fldChar w:fldCharType="end"/>
        </w:r>
      </w:hyperlink>
    </w:p>
    <w:p w14:paraId="399243F3" w14:textId="1A80AE9D" w:rsidR="00A277F8" w:rsidRDefault="00A277F8">
      <w:pPr>
        <w:pStyle w:val="TOC3"/>
        <w:rPr>
          <w:rFonts w:asciiTheme="minorHAnsi" w:eastAsiaTheme="minorEastAsia" w:hAnsiTheme="minorHAnsi" w:cstheme="minorBidi"/>
          <w:noProof/>
          <w:szCs w:val="22"/>
          <w:lang w:val="en-GB" w:eastAsia="en-GB"/>
        </w:rPr>
      </w:pPr>
      <w:hyperlink w:anchor="_Toc109848782" w:history="1">
        <w:r w:rsidRPr="00A25D2F">
          <w:rPr>
            <w:rStyle w:val="Hyperlink"/>
            <w:noProof/>
          </w:rPr>
          <w:t>3.2.5 Step 5 – Edit the payload</w:t>
        </w:r>
        <w:r>
          <w:rPr>
            <w:noProof/>
            <w:webHidden/>
          </w:rPr>
          <w:tab/>
        </w:r>
        <w:r>
          <w:rPr>
            <w:noProof/>
            <w:webHidden/>
          </w:rPr>
          <w:fldChar w:fldCharType="begin"/>
        </w:r>
        <w:r>
          <w:rPr>
            <w:noProof/>
            <w:webHidden/>
          </w:rPr>
          <w:instrText xml:space="preserve"> PAGEREF _Toc109848782 \h </w:instrText>
        </w:r>
        <w:r>
          <w:rPr>
            <w:noProof/>
            <w:webHidden/>
          </w:rPr>
        </w:r>
        <w:r>
          <w:rPr>
            <w:noProof/>
            <w:webHidden/>
          </w:rPr>
          <w:fldChar w:fldCharType="separate"/>
        </w:r>
        <w:r>
          <w:rPr>
            <w:noProof/>
            <w:webHidden/>
          </w:rPr>
          <w:t>12</w:t>
        </w:r>
        <w:r>
          <w:rPr>
            <w:noProof/>
            <w:webHidden/>
          </w:rPr>
          <w:fldChar w:fldCharType="end"/>
        </w:r>
      </w:hyperlink>
    </w:p>
    <w:p w14:paraId="3B459499" w14:textId="3E28AF0E" w:rsidR="00A277F8" w:rsidRDefault="00A277F8">
      <w:pPr>
        <w:pStyle w:val="TOC3"/>
        <w:rPr>
          <w:rFonts w:asciiTheme="minorHAnsi" w:eastAsiaTheme="minorEastAsia" w:hAnsiTheme="minorHAnsi" w:cstheme="minorBidi"/>
          <w:noProof/>
          <w:szCs w:val="22"/>
          <w:lang w:val="en-GB" w:eastAsia="en-GB"/>
        </w:rPr>
      </w:pPr>
      <w:hyperlink w:anchor="_Toc109848783" w:history="1">
        <w:r w:rsidRPr="00A25D2F">
          <w:rPr>
            <w:rStyle w:val="Hyperlink"/>
            <w:noProof/>
          </w:rPr>
          <w:t>3.2.6 Step 6 - Run the bot</w:t>
        </w:r>
        <w:r>
          <w:rPr>
            <w:noProof/>
            <w:webHidden/>
          </w:rPr>
          <w:tab/>
        </w:r>
        <w:r>
          <w:rPr>
            <w:noProof/>
            <w:webHidden/>
          </w:rPr>
          <w:fldChar w:fldCharType="begin"/>
        </w:r>
        <w:r>
          <w:rPr>
            <w:noProof/>
            <w:webHidden/>
          </w:rPr>
          <w:instrText xml:space="preserve"> PAGEREF _Toc109848783 \h </w:instrText>
        </w:r>
        <w:r>
          <w:rPr>
            <w:noProof/>
            <w:webHidden/>
          </w:rPr>
        </w:r>
        <w:r>
          <w:rPr>
            <w:noProof/>
            <w:webHidden/>
          </w:rPr>
          <w:fldChar w:fldCharType="separate"/>
        </w:r>
        <w:r>
          <w:rPr>
            <w:noProof/>
            <w:webHidden/>
          </w:rPr>
          <w:t>13</w:t>
        </w:r>
        <w:r>
          <w:rPr>
            <w:noProof/>
            <w:webHidden/>
          </w:rPr>
          <w:fldChar w:fldCharType="end"/>
        </w:r>
      </w:hyperlink>
    </w:p>
    <w:p w14:paraId="77628AD2" w14:textId="1CE324FB" w:rsidR="00A277F8" w:rsidRDefault="00A277F8">
      <w:pPr>
        <w:pStyle w:val="TOC3"/>
        <w:rPr>
          <w:rFonts w:asciiTheme="minorHAnsi" w:eastAsiaTheme="minorEastAsia" w:hAnsiTheme="minorHAnsi" w:cstheme="minorBidi"/>
          <w:noProof/>
          <w:szCs w:val="22"/>
          <w:lang w:val="en-GB" w:eastAsia="en-GB"/>
        </w:rPr>
      </w:pPr>
      <w:hyperlink w:anchor="_Toc109848784" w:history="1">
        <w:r w:rsidRPr="00A25D2F">
          <w:rPr>
            <w:rStyle w:val="Hyperlink"/>
            <w:noProof/>
          </w:rPr>
          <w:t>3.2.7 Step 7 – View the Result</w:t>
        </w:r>
        <w:r>
          <w:rPr>
            <w:noProof/>
            <w:webHidden/>
          </w:rPr>
          <w:tab/>
        </w:r>
        <w:r>
          <w:rPr>
            <w:noProof/>
            <w:webHidden/>
          </w:rPr>
          <w:fldChar w:fldCharType="begin"/>
        </w:r>
        <w:r>
          <w:rPr>
            <w:noProof/>
            <w:webHidden/>
          </w:rPr>
          <w:instrText xml:space="preserve"> PAGEREF _Toc109848784 \h </w:instrText>
        </w:r>
        <w:r>
          <w:rPr>
            <w:noProof/>
            <w:webHidden/>
          </w:rPr>
        </w:r>
        <w:r>
          <w:rPr>
            <w:noProof/>
            <w:webHidden/>
          </w:rPr>
          <w:fldChar w:fldCharType="separate"/>
        </w:r>
        <w:r>
          <w:rPr>
            <w:noProof/>
            <w:webHidden/>
          </w:rPr>
          <w:t>13</w:t>
        </w:r>
        <w:r>
          <w:rPr>
            <w:noProof/>
            <w:webHidden/>
          </w:rPr>
          <w:fldChar w:fldCharType="end"/>
        </w:r>
      </w:hyperlink>
    </w:p>
    <w:p w14:paraId="1A7480F2" w14:textId="46A457C5" w:rsidR="00A277F8" w:rsidRDefault="00A277F8">
      <w:pPr>
        <w:pStyle w:val="TOC3"/>
        <w:rPr>
          <w:rFonts w:asciiTheme="minorHAnsi" w:eastAsiaTheme="minorEastAsia" w:hAnsiTheme="minorHAnsi" w:cstheme="minorBidi"/>
          <w:noProof/>
          <w:szCs w:val="22"/>
          <w:lang w:val="en-GB" w:eastAsia="en-GB"/>
        </w:rPr>
      </w:pPr>
      <w:hyperlink w:anchor="_Toc109848785" w:history="1">
        <w:r w:rsidRPr="00A25D2F">
          <w:rPr>
            <w:rStyle w:val="Hyperlink"/>
            <w:noProof/>
          </w:rPr>
          <w:t>3.2.8 View the RPA API Curl</w:t>
        </w:r>
        <w:r>
          <w:rPr>
            <w:noProof/>
            <w:webHidden/>
          </w:rPr>
          <w:tab/>
        </w:r>
        <w:r>
          <w:rPr>
            <w:noProof/>
            <w:webHidden/>
          </w:rPr>
          <w:fldChar w:fldCharType="begin"/>
        </w:r>
        <w:r>
          <w:rPr>
            <w:noProof/>
            <w:webHidden/>
          </w:rPr>
          <w:instrText xml:space="preserve"> PAGEREF _Toc109848785 \h </w:instrText>
        </w:r>
        <w:r>
          <w:rPr>
            <w:noProof/>
            <w:webHidden/>
          </w:rPr>
        </w:r>
        <w:r>
          <w:rPr>
            <w:noProof/>
            <w:webHidden/>
          </w:rPr>
          <w:fldChar w:fldCharType="separate"/>
        </w:r>
        <w:r>
          <w:rPr>
            <w:noProof/>
            <w:webHidden/>
          </w:rPr>
          <w:t>15</w:t>
        </w:r>
        <w:r>
          <w:rPr>
            <w:noProof/>
            <w:webHidden/>
          </w:rPr>
          <w:fldChar w:fldCharType="end"/>
        </w:r>
      </w:hyperlink>
    </w:p>
    <w:p w14:paraId="028371B3" w14:textId="34C14870" w:rsidR="00A277F8" w:rsidRDefault="00A277F8">
      <w:pPr>
        <w:pStyle w:val="TOC3"/>
        <w:rPr>
          <w:rFonts w:asciiTheme="minorHAnsi" w:eastAsiaTheme="minorEastAsia" w:hAnsiTheme="minorHAnsi" w:cstheme="minorBidi"/>
          <w:noProof/>
          <w:szCs w:val="22"/>
          <w:lang w:val="en-GB" w:eastAsia="en-GB"/>
        </w:rPr>
      </w:pPr>
      <w:hyperlink w:anchor="_Toc109848786" w:history="1">
        <w:r w:rsidRPr="00A25D2F">
          <w:rPr>
            <w:rStyle w:val="Hyperlink"/>
            <w:noProof/>
          </w:rPr>
          <w:t>3.2.9 Run curl</w:t>
        </w:r>
        <w:r>
          <w:rPr>
            <w:noProof/>
            <w:webHidden/>
          </w:rPr>
          <w:tab/>
        </w:r>
        <w:r>
          <w:rPr>
            <w:noProof/>
            <w:webHidden/>
          </w:rPr>
          <w:fldChar w:fldCharType="begin"/>
        </w:r>
        <w:r>
          <w:rPr>
            <w:noProof/>
            <w:webHidden/>
          </w:rPr>
          <w:instrText xml:space="preserve"> PAGEREF _Toc109848786 \h </w:instrText>
        </w:r>
        <w:r>
          <w:rPr>
            <w:noProof/>
            <w:webHidden/>
          </w:rPr>
        </w:r>
        <w:r>
          <w:rPr>
            <w:noProof/>
            <w:webHidden/>
          </w:rPr>
          <w:fldChar w:fldCharType="separate"/>
        </w:r>
        <w:r>
          <w:rPr>
            <w:noProof/>
            <w:webHidden/>
          </w:rPr>
          <w:t>15</w:t>
        </w:r>
        <w:r>
          <w:rPr>
            <w:noProof/>
            <w:webHidden/>
          </w:rPr>
          <w:fldChar w:fldCharType="end"/>
        </w:r>
      </w:hyperlink>
    </w:p>
    <w:p w14:paraId="07AD92D5" w14:textId="62A81C03" w:rsidR="00A277F8" w:rsidRDefault="00A277F8">
      <w:pPr>
        <w:pStyle w:val="TOC2"/>
        <w:rPr>
          <w:rFonts w:asciiTheme="minorHAnsi" w:eastAsiaTheme="minorEastAsia" w:hAnsiTheme="minorHAnsi" w:cstheme="minorBidi"/>
          <w:noProof/>
          <w:szCs w:val="22"/>
          <w:lang w:val="en-GB" w:eastAsia="en-GB"/>
        </w:rPr>
      </w:pPr>
      <w:hyperlink w:anchor="_Toc109848787" w:history="1">
        <w:r w:rsidRPr="00A25D2F">
          <w:rPr>
            <w:rStyle w:val="Hyperlink"/>
            <w:noProof/>
          </w:rPr>
          <w:t>3.3 Testing the API from SoapUI</w:t>
        </w:r>
        <w:r>
          <w:rPr>
            <w:noProof/>
            <w:webHidden/>
          </w:rPr>
          <w:tab/>
        </w:r>
        <w:r>
          <w:rPr>
            <w:noProof/>
            <w:webHidden/>
          </w:rPr>
          <w:fldChar w:fldCharType="begin"/>
        </w:r>
        <w:r>
          <w:rPr>
            <w:noProof/>
            <w:webHidden/>
          </w:rPr>
          <w:instrText xml:space="preserve"> PAGEREF _Toc109848787 \h </w:instrText>
        </w:r>
        <w:r>
          <w:rPr>
            <w:noProof/>
            <w:webHidden/>
          </w:rPr>
        </w:r>
        <w:r>
          <w:rPr>
            <w:noProof/>
            <w:webHidden/>
          </w:rPr>
          <w:fldChar w:fldCharType="separate"/>
        </w:r>
        <w:r>
          <w:rPr>
            <w:noProof/>
            <w:webHidden/>
          </w:rPr>
          <w:t>17</w:t>
        </w:r>
        <w:r>
          <w:rPr>
            <w:noProof/>
            <w:webHidden/>
          </w:rPr>
          <w:fldChar w:fldCharType="end"/>
        </w:r>
      </w:hyperlink>
    </w:p>
    <w:p w14:paraId="28E6AEB4" w14:textId="3F6A7B78" w:rsidR="00A277F8" w:rsidRDefault="00A277F8">
      <w:pPr>
        <w:pStyle w:val="TOC3"/>
        <w:rPr>
          <w:rFonts w:asciiTheme="minorHAnsi" w:eastAsiaTheme="minorEastAsia" w:hAnsiTheme="minorHAnsi" w:cstheme="minorBidi"/>
          <w:noProof/>
          <w:szCs w:val="22"/>
          <w:lang w:val="en-GB" w:eastAsia="en-GB"/>
        </w:rPr>
      </w:pPr>
      <w:hyperlink w:anchor="_Toc109848788" w:history="1">
        <w:r w:rsidRPr="00A25D2F">
          <w:rPr>
            <w:rStyle w:val="Hyperlink"/>
            <w:noProof/>
          </w:rPr>
          <w:t>3.3.1 Open SoapUI</w:t>
        </w:r>
        <w:r>
          <w:rPr>
            <w:noProof/>
            <w:webHidden/>
          </w:rPr>
          <w:tab/>
        </w:r>
        <w:r>
          <w:rPr>
            <w:noProof/>
            <w:webHidden/>
          </w:rPr>
          <w:fldChar w:fldCharType="begin"/>
        </w:r>
        <w:r>
          <w:rPr>
            <w:noProof/>
            <w:webHidden/>
          </w:rPr>
          <w:instrText xml:space="preserve"> PAGEREF _Toc109848788 \h </w:instrText>
        </w:r>
        <w:r>
          <w:rPr>
            <w:noProof/>
            <w:webHidden/>
          </w:rPr>
        </w:r>
        <w:r>
          <w:rPr>
            <w:noProof/>
            <w:webHidden/>
          </w:rPr>
          <w:fldChar w:fldCharType="separate"/>
        </w:r>
        <w:r>
          <w:rPr>
            <w:noProof/>
            <w:webHidden/>
          </w:rPr>
          <w:t>17</w:t>
        </w:r>
        <w:r>
          <w:rPr>
            <w:noProof/>
            <w:webHidden/>
          </w:rPr>
          <w:fldChar w:fldCharType="end"/>
        </w:r>
      </w:hyperlink>
    </w:p>
    <w:p w14:paraId="34C8F823" w14:textId="7EE6877D" w:rsidR="00A277F8" w:rsidRDefault="00A277F8">
      <w:pPr>
        <w:pStyle w:val="TOC3"/>
        <w:rPr>
          <w:rFonts w:asciiTheme="minorHAnsi" w:eastAsiaTheme="minorEastAsia" w:hAnsiTheme="minorHAnsi" w:cstheme="minorBidi"/>
          <w:noProof/>
          <w:szCs w:val="22"/>
          <w:lang w:val="en-GB" w:eastAsia="en-GB"/>
        </w:rPr>
      </w:pPr>
      <w:hyperlink w:anchor="_Toc109848789" w:history="1">
        <w:r w:rsidRPr="00A25D2F">
          <w:rPr>
            <w:rStyle w:val="Hyperlink"/>
            <w:noProof/>
          </w:rPr>
          <w:t>3.3.2 Setting Project Variables</w:t>
        </w:r>
        <w:r>
          <w:rPr>
            <w:noProof/>
            <w:webHidden/>
          </w:rPr>
          <w:tab/>
        </w:r>
        <w:r>
          <w:rPr>
            <w:noProof/>
            <w:webHidden/>
          </w:rPr>
          <w:fldChar w:fldCharType="begin"/>
        </w:r>
        <w:r>
          <w:rPr>
            <w:noProof/>
            <w:webHidden/>
          </w:rPr>
          <w:instrText xml:space="preserve"> PAGEREF _Toc109848789 \h </w:instrText>
        </w:r>
        <w:r>
          <w:rPr>
            <w:noProof/>
            <w:webHidden/>
          </w:rPr>
        </w:r>
        <w:r>
          <w:rPr>
            <w:noProof/>
            <w:webHidden/>
          </w:rPr>
          <w:fldChar w:fldCharType="separate"/>
        </w:r>
        <w:r>
          <w:rPr>
            <w:noProof/>
            <w:webHidden/>
          </w:rPr>
          <w:t>19</w:t>
        </w:r>
        <w:r>
          <w:rPr>
            <w:noProof/>
            <w:webHidden/>
          </w:rPr>
          <w:fldChar w:fldCharType="end"/>
        </w:r>
      </w:hyperlink>
    </w:p>
    <w:p w14:paraId="1CE42F9F" w14:textId="2A664FB4" w:rsidR="00A277F8" w:rsidRDefault="00A277F8">
      <w:pPr>
        <w:pStyle w:val="TOC3"/>
        <w:rPr>
          <w:rFonts w:asciiTheme="minorHAnsi" w:eastAsiaTheme="minorEastAsia" w:hAnsiTheme="minorHAnsi" w:cstheme="minorBidi"/>
          <w:noProof/>
          <w:szCs w:val="22"/>
          <w:lang w:val="en-GB" w:eastAsia="en-GB"/>
        </w:rPr>
      </w:pPr>
      <w:hyperlink w:anchor="_Toc109848790" w:history="1">
        <w:r w:rsidRPr="00A25D2F">
          <w:rPr>
            <w:rStyle w:val="Hyperlink"/>
            <w:noProof/>
          </w:rPr>
          <w:t>3.3.3 Run the test suite</w:t>
        </w:r>
        <w:r>
          <w:rPr>
            <w:noProof/>
            <w:webHidden/>
          </w:rPr>
          <w:tab/>
        </w:r>
        <w:r>
          <w:rPr>
            <w:noProof/>
            <w:webHidden/>
          </w:rPr>
          <w:fldChar w:fldCharType="begin"/>
        </w:r>
        <w:r>
          <w:rPr>
            <w:noProof/>
            <w:webHidden/>
          </w:rPr>
          <w:instrText xml:space="preserve"> PAGEREF _Toc109848790 \h </w:instrText>
        </w:r>
        <w:r>
          <w:rPr>
            <w:noProof/>
            <w:webHidden/>
          </w:rPr>
        </w:r>
        <w:r>
          <w:rPr>
            <w:noProof/>
            <w:webHidden/>
          </w:rPr>
          <w:fldChar w:fldCharType="separate"/>
        </w:r>
        <w:r>
          <w:rPr>
            <w:noProof/>
            <w:webHidden/>
          </w:rPr>
          <w:t>20</w:t>
        </w:r>
        <w:r>
          <w:rPr>
            <w:noProof/>
            <w:webHidden/>
          </w:rPr>
          <w:fldChar w:fldCharType="end"/>
        </w:r>
      </w:hyperlink>
    </w:p>
    <w:p w14:paraId="79039ADF" w14:textId="3B774C32" w:rsidR="00A277F8" w:rsidRDefault="00A277F8">
      <w:pPr>
        <w:pStyle w:val="TOC3"/>
        <w:rPr>
          <w:rFonts w:asciiTheme="minorHAnsi" w:eastAsiaTheme="minorEastAsia" w:hAnsiTheme="minorHAnsi" w:cstheme="minorBidi"/>
          <w:noProof/>
          <w:szCs w:val="22"/>
          <w:lang w:val="en-GB" w:eastAsia="en-GB"/>
        </w:rPr>
      </w:pPr>
      <w:hyperlink w:anchor="_Toc109848791" w:history="1">
        <w:r w:rsidRPr="00A25D2F">
          <w:rPr>
            <w:rStyle w:val="Hyperlink"/>
            <w:noProof/>
          </w:rPr>
          <w:t>3.3.4 Examine the test suite flow.</w:t>
        </w:r>
        <w:r>
          <w:rPr>
            <w:noProof/>
            <w:webHidden/>
          </w:rPr>
          <w:tab/>
        </w:r>
        <w:r>
          <w:rPr>
            <w:noProof/>
            <w:webHidden/>
          </w:rPr>
          <w:fldChar w:fldCharType="begin"/>
        </w:r>
        <w:r>
          <w:rPr>
            <w:noProof/>
            <w:webHidden/>
          </w:rPr>
          <w:instrText xml:space="preserve"> PAGEREF _Toc109848791 \h </w:instrText>
        </w:r>
        <w:r>
          <w:rPr>
            <w:noProof/>
            <w:webHidden/>
          </w:rPr>
        </w:r>
        <w:r>
          <w:rPr>
            <w:noProof/>
            <w:webHidden/>
          </w:rPr>
          <w:fldChar w:fldCharType="separate"/>
        </w:r>
        <w:r>
          <w:rPr>
            <w:noProof/>
            <w:webHidden/>
          </w:rPr>
          <w:t>23</w:t>
        </w:r>
        <w:r>
          <w:rPr>
            <w:noProof/>
            <w:webHidden/>
          </w:rPr>
          <w:fldChar w:fldCharType="end"/>
        </w:r>
      </w:hyperlink>
    </w:p>
    <w:p w14:paraId="1A5956BC" w14:textId="34F74C79" w:rsidR="00A277F8" w:rsidRDefault="00A277F8">
      <w:pPr>
        <w:pStyle w:val="TOC2"/>
        <w:rPr>
          <w:rFonts w:asciiTheme="minorHAnsi" w:eastAsiaTheme="minorEastAsia" w:hAnsiTheme="minorHAnsi" w:cstheme="minorBidi"/>
          <w:noProof/>
          <w:szCs w:val="22"/>
          <w:lang w:val="en-GB" w:eastAsia="en-GB"/>
        </w:rPr>
      </w:pPr>
      <w:hyperlink w:anchor="_Toc109848792" w:history="1">
        <w:r w:rsidRPr="00A25D2F">
          <w:rPr>
            <w:rStyle w:val="Hyperlink"/>
            <w:noProof/>
          </w:rPr>
          <w:t>3.4 Generating an Open API Specification</w:t>
        </w:r>
        <w:r>
          <w:rPr>
            <w:noProof/>
            <w:webHidden/>
          </w:rPr>
          <w:tab/>
        </w:r>
        <w:r>
          <w:rPr>
            <w:noProof/>
            <w:webHidden/>
          </w:rPr>
          <w:fldChar w:fldCharType="begin"/>
        </w:r>
        <w:r>
          <w:rPr>
            <w:noProof/>
            <w:webHidden/>
          </w:rPr>
          <w:instrText xml:space="preserve"> PAGEREF _Toc109848792 \h </w:instrText>
        </w:r>
        <w:r>
          <w:rPr>
            <w:noProof/>
            <w:webHidden/>
          </w:rPr>
        </w:r>
        <w:r>
          <w:rPr>
            <w:noProof/>
            <w:webHidden/>
          </w:rPr>
          <w:fldChar w:fldCharType="separate"/>
        </w:r>
        <w:r>
          <w:rPr>
            <w:noProof/>
            <w:webHidden/>
          </w:rPr>
          <w:t>25</w:t>
        </w:r>
        <w:r>
          <w:rPr>
            <w:noProof/>
            <w:webHidden/>
          </w:rPr>
          <w:fldChar w:fldCharType="end"/>
        </w:r>
      </w:hyperlink>
    </w:p>
    <w:p w14:paraId="706133F3" w14:textId="4A7B99CE" w:rsidR="00A277F8" w:rsidRDefault="00A277F8">
      <w:pPr>
        <w:pStyle w:val="TOC3"/>
        <w:rPr>
          <w:rFonts w:asciiTheme="minorHAnsi" w:eastAsiaTheme="minorEastAsia" w:hAnsiTheme="minorHAnsi" w:cstheme="minorBidi"/>
          <w:noProof/>
          <w:szCs w:val="22"/>
          <w:lang w:val="en-GB" w:eastAsia="en-GB"/>
        </w:rPr>
      </w:pPr>
      <w:hyperlink w:anchor="_Toc109848793" w:history="1">
        <w:r w:rsidRPr="00A25D2F">
          <w:rPr>
            <w:rStyle w:val="Hyperlink"/>
            <w:noProof/>
          </w:rPr>
          <w:t>3.4.1 Start Eclipse</w:t>
        </w:r>
        <w:r>
          <w:rPr>
            <w:noProof/>
            <w:webHidden/>
          </w:rPr>
          <w:tab/>
        </w:r>
        <w:r>
          <w:rPr>
            <w:noProof/>
            <w:webHidden/>
          </w:rPr>
          <w:fldChar w:fldCharType="begin"/>
        </w:r>
        <w:r>
          <w:rPr>
            <w:noProof/>
            <w:webHidden/>
          </w:rPr>
          <w:instrText xml:space="preserve"> PAGEREF _Toc109848793 \h </w:instrText>
        </w:r>
        <w:r>
          <w:rPr>
            <w:noProof/>
            <w:webHidden/>
          </w:rPr>
        </w:r>
        <w:r>
          <w:rPr>
            <w:noProof/>
            <w:webHidden/>
          </w:rPr>
          <w:fldChar w:fldCharType="separate"/>
        </w:r>
        <w:r>
          <w:rPr>
            <w:noProof/>
            <w:webHidden/>
          </w:rPr>
          <w:t>25</w:t>
        </w:r>
        <w:r>
          <w:rPr>
            <w:noProof/>
            <w:webHidden/>
          </w:rPr>
          <w:fldChar w:fldCharType="end"/>
        </w:r>
      </w:hyperlink>
    </w:p>
    <w:p w14:paraId="5C12E052" w14:textId="6433C87D" w:rsidR="00A277F8" w:rsidRDefault="00A277F8">
      <w:pPr>
        <w:pStyle w:val="TOC3"/>
        <w:rPr>
          <w:rFonts w:asciiTheme="minorHAnsi" w:eastAsiaTheme="minorEastAsia" w:hAnsiTheme="minorHAnsi" w:cstheme="minorBidi"/>
          <w:noProof/>
          <w:szCs w:val="22"/>
          <w:lang w:val="en-GB" w:eastAsia="en-GB"/>
        </w:rPr>
      </w:pPr>
      <w:hyperlink w:anchor="_Toc109848794" w:history="1">
        <w:r w:rsidRPr="00A25D2F">
          <w:rPr>
            <w:rStyle w:val="Hyperlink"/>
            <w:noProof/>
          </w:rPr>
          <w:t>3.4.2 Run curl from OpenApi</w:t>
        </w:r>
        <w:r>
          <w:rPr>
            <w:noProof/>
            <w:webHidden/>
          </w:rPr>
          <w:tab/>
        </w:r>
        <w:r>
          <w:rPr>
            <w:noProof/>
            <w:webHidden/>
          </w:rPr>
          <w:fldChar w:fldCharType="begin"/>
        </w:r>
        <w:r>
          <w:rPr>
            <w:noProof/>
            <w:webHidden/>
          </w:rPr>
          <w:instrText xml:space="preserve"> PAGEREF _Toc109848794 \h </w:instrText>
        </w:r>
        <w:r>
          <w:rPr>
            <w:noProof/>
            <w:webHidden/>
          </w:rPr>
        </w:r>
        <w:r>
          <w:rPr>
            <w:noProof/>
            <w:webHidden/>
          </w:rPr>
          <w:fldChar w:fldCharType="separate"/>
        </w:r>
        <w:r>
          <w:rPr>
            <w:noProof/>
            <w:webHidden/>
          </w:rPr>
          <w:t>32</w:t>
        </w:r>
        <w:r>
          <w:rPr>
            <w:noProof/>
            <w:webHidden/>
          </w:rPr>
          <w:fldChar w:fldCharType="end"/>
        </w:r>
      </w:hyperlink>
    </w:p>
    <w:p w14:paraId="5B348B1F" w14:textId="2B83E88D" w:rsidR="00A277F8" w:rsidRDefault="00A277F8">
      <w:pPr>
        <w:pStyle w:val="TOC3"/>
        <w:rPr>
          <w:rFonts w:asciiTheme="minorHAnsi" w:eastAsiaTheme="minorEastAsia" w:hAnsiTheme="minorHAnsi" w:cstheme="minorBidi"/>
          <w:noProof/>
          <w:szCs w:val="22"/>
          <w:lang w:val="en-GB" w:eastAsia="en-GB"/>
        </w:rPr>
      </w:pPr>
      <w:hyperlink w:anchor="_Toc109848795" w:history="1">
        <w:r w:rsidRPr="00A25D2F">
          <w:rPr>
            <w:rStyle w:val="Hyperlink"/>
            <w:noProof/>
          </w:rPr>
          <w:t>3.4.3 Test Api with JUnit</w:t>
        </w:r>
        <w:r>
          <w:rPr>
            <w:noProof/>
            <w:webHidden/>
          </w:rPr>
          <w:tab/>
        </w:r>
        <w:r>
          <w:rPr>
            <w:noProof/>
            <w:webHidden/>
          </w:rPr>
          <w:fldChar w:fldCharType="begin"/>
        </w:r>
        <w:r>
          <w:rPr>
            <w:noProof/>
            <w:webHidden/>
          </w:rPr>
          <w:instrText xml:space="preserve"> PAGEREF _Toc109848795 \h </w:instrText>
        </w:r>
        <w:r>
          <w:rPr>
            <w:noProof/>
            <w:webHidden/>
          </w:rPr>
        </w:r>
        <w:r>
          <w:rPr>
            <w:noProof/>
            <w:webHidden/>
          </w:rPr>
          <w:fldChar w:fldCharType="separate"/>
        </w:r>
        <w:r>
          <w:rPr>
            <w:noProof/>
            <w:webHidden/>
          </w:rPr>
          <w:t>35</w:t>
        </w:r>
        <w:r>
          <w:rPr>
            <w:noProof/>
            <w:webHidden/>
          </w:rPr>
          <w:fldChar w:fldCharType="end"/>
        </w:r>
      </w:hyperlink>
    </w:p>
    <w:p w14:paraId="09C9FC3B" w14:textId="78940D0B" w:rsidR="00A277F8" w:rsidRDefault="00A277F8">
      <w:pPr>
        <w:pStyle w:val="TOC2"/>
        <w:rPr>
          <w:rFonts w:asciiTheme="minorHAnsi" w:eastAsiaTheme="minorEastAsia" w:hAnsiTheme="minorHAnsi" w:cstheme="minorBidi"/>
          <w:noProof/>
          <w:szCs w:val="22"/>
          <w:lang w:val="en-GB" w:eastAsia="en-GB"/>
        </w:rPr>
      </w:pPr>
      <w:hyperlink w:anchor="_Toc109848796" w:history="1">
        <w:r w:rsidRPr="00A25D2F">
          <w:rPr>
            <w:rStyle w:val="Hyperlink"/>
            <w:noProof/>
          </w:rPr>
          <w:t>3.5 Integrate with the World!</w:t>
        </w:r>
        <w:r>
          <w:rPr>
            <w:noProof/>
            <w:webHidden/>
          </w:rPr>
          <w:tab/>
        </w:r>
        <w:r>
          <w:rPr>
            <w:noProof/>
            <w:webHidden/>
          </w:rPr>
          <w:fldChar w:fldCharType="begin"/>
        </w:r>
        <w:r>
          <w:rPr>
            <w:noProof/>
            <w:webHidden/>
          </w:rPr>
          <w:instrText xml:space="preserve"> PAGEREF _Toc109848796 \h </w:instrText>
        </w:r>
        <w:r>
          <w:rPr>
            <w:noProof/>
            <w:webHidden/>
          </w:rPr>
        </w:r>
        <w:r>
          <w:rPr>
            <w:noProof/>
            <w:webHidden/>
          </w:rPr>
          <w:fldChar w:fldCharType="separate"/>
        </w:r>
        <w:r>
          <w:rPr>
            <w:noProof/>
            <w:webHidden/>
          </w:rPr>
          <w:t>38</w:t>
        </w:r>
        <w:r>
          <w:rPr>
            <w:noProof/>
            <w:webHidden/>
          </w:rPr>
          <w:fldChar w:fldCharType="end"/>
        </w:r>
      </w:hyperlink>
    </w:p>
    <w:p w14:paraId="445A5FBE" w14:textId="24DE205A" w:rsidR="00D1381C" w:rsidRPr="00D1381C" w:rsidRDefault="000B7324" w:rsidP="00D1381C">
      <w:pPr>
        <w:pStyle w:val="Heading1"/>
      </w:pPr>
      <w:r w:rsidRPr="00204FC2">
        <w:rPr>
          <w:sz w:val="36"/>
          <w:szCs w:val="36"/>
        </w:rPr>
        <w:lastRenderedPageBreak/>
        <w:fldChar w:fldCharType="end"/>
      </w:r>
      <w:bookmarkStart w:id="1" w:name="_Ref109633044"/>
      <w:bookmarkStart w:id="2" w:name="_Ref109633061"/>
      <w:bookmarkStart w:id="3" w:name="_Ref109633065"/>
      <w:bookmarkStart w:id="4" w:name="_Ref109633070"/>
      <w:bookmarkStart w:id="5" w:name="_Toc109848768"/>
      <w:r w:rsidR="00D1381C" w:rsidRPr="00D1381C">
        <w:t>Introduction</w:t>
      </w:r>
      <w:bookmarkEnd w:id="1"/>
      <w:bookmarkEnd w:id="2"/>
      <w:bookmarkEnd w:id="3"/>
      <w:bookmarkEnd w:id="4"/>
      <w:bookmarkEnd w:id="5"/>
    </w:p>
    <w:p w14:paraId="5A17DD81" w14:textId="77777777" w:rsidR="00D1381C" w:rsidRPr="00A926D7" w:rsidRDefault="00D1381C" w:rsidP="00D1381C"/>
    <w:p w14:paraId="7CC86BA7" w14:textId="513AF365" w:rsidR="0059004B" w:rsidRDefault="00EB6533" w:rsidP="00CF31A5">
      <w:pPr>
        <w:rPr>
          <w:rFonts w:eastAsia="Calibri" w:cs="Calibri"/>
          <w:bCs/>
        </w:rPr>
      </w:pPr>
      <w:r w:rsidRPr="00EB6533">
        <w:t xml:space="preserve">In </w:t>
      </w:r>
      <w:r w:rsidR="007F5539">
        <w:t xml:space="preserve">this </w:t>
      </w:r>
      <w:r w:rsidRPr="00EB6533">
        <w:t xml:space="preserve">lab </w:t>
      </w:r>
      <w:r w:rsidR="007A03BE">
        <w:t>you</w:t>
      </w:r>
      <w:r w:rsidRPr="00EB6533">
        <w:t xml:space="preserve"> will </w:t>
      </w:r>
      <w:r w:rsidR="00B9313E" w:rsidRPr="00B9313E">
        <w:rPr>
          <w:b/>
          <w:bCs/>
        </w:rPr>
        <w:t>e</w:t>
      </w:r>
      <w:r w:rsidR="006C2A41" w:rsidRPr="00B9313E">
        <w:rPr>
          <w:b/>
          <w:bCs/>
        </w:rPr>
        <w:t>xplore the RPA API</w:t>
      </w:r>
      <w:r w:rsidR="00702E47">
        <w:rPr>
          <w:b/>
          <w:bCs/>
        </w:rPr>
        <w:t>s</w:t>
      </w:r>
      <w:r w:rsidR="0059004B">
        <w:rPr>
          <w:rFonts w:eastAsia="Calibri" w:cs="Calibri"/>
          <w:bCs/>
        </w:rPr>
        <w:t xml:space="preserve">.  </w:t>
      </w:r>
      <w:r w:rsidR="007A03BE">
        <w:rPr>
          <w:rFonts w:eastAsia="Calibri" w:cs="Calibri"/>
          <w:bCs/>
        </w:rPr>
        <w:t>You</w:t>
      </w:r>
      <w:r w:rsidR="0059004B">
        <w:rPr>
          <w:rFonts w:eastAsia="Calibri" w:cs="Calibri"/>
          <w:bCs/>
        </w:rPr>
        <w:t xml:space="preserve"> will learn how to:</w:t>
      </w:r>
    </w:p>
    <w:p w14:paraId="5EFEB335" w14:textId="77777777" w:rsidR="0059004B" w:rsidRDefault="0059004B" w:rsidP="00CF31A5">
      <w:pPr>
        <w:rPr>
          <w:rFonts w:eastAsia="Calibri" w:cs="Calibri"/>
          <w:bCs/>
        </w:rPr>
      </w:pPr>
    </w:p>
    <w:p w14:paraId="23A73EF3" w14:textId="4174C9C1" w:rsidR="0059004B" w:rsidRPr="0059004B" w:rsidRDefault="0059004B" w:rsidP="0059004B">
      <w:pPr>
        <w:pStyle w:val="ListParagraph"/>
        <w:numPr>
          <w:ilvl w:val="0"/>
          <w:numId w:val="32"/>
        </w:numPr>
        <w:rPr>
          <w:rFonts w:eastAsia="Calibri" w:cs="Calibri"/>
          <w:bCs/>
        </w:rPr>
      </w:pPr>
      <w:r w:rsidRPr="0059004B">
        <w:rPr>
          <w:rFonts w:eastAsia="Calibri" w:cs="Calibri"/>
          <w:bCs/>
        </w:rPr>
        <w:t xml:space="preserve">Apply </w:t>
      </w:r>
      <w:r w:rsidR="00B9313E" w:rsidRPr="0059004B">
        <w:rPr>
          <w:rFonts w:eastAsia="Calibri" w:cs="Calibri"/>
          <w:bCs/>
        </w:rPr>
        <w:t>tools</w:t>
      </w:r>
      <w:r w:rsidR="00E233E1" w:rsidRPr="0059004B">
        <w:rPr>
          <w:rFonts w:eastAsia="Calibri" w:cs="Calibri"/>
          <w:bCs/>
        </w:rPr>
        <w:t xml:space="preserve"> such as </w:t>
      </w:r>
      <w:r w:rsidRPr="0059004B">
        <w:rPr>
          <w:rFonts w:eastAsia="Calibri" w:cs="Calibri"/>
          <w:bCs/>
        </w:rPr>
        <w:t xml:space="preserve">PowerShell, </w:t>
      </w:r>
      <w:r w:rsidR="00E233E1" w:rsidRPr="0059004B">
        <w:rPr>
          <w:rFonts w:eastAsia="Calibri" w:cs="Calibri"/>
          <w:bCs/>
          <w:i/>
          <w:iCs/>
        </w:rPr>
        <w:t>curl</w:t>
      </w:r>
      <w:r w:rsidRPr="0059004B">
        <w:rPr>
          <w:rFonts w:eastAsia="Calibri" w:cs="Calibri"/>
          <w:bCs/>
        </w:rPr>
        <w:t xml:space="preserve"> and </w:t>
      </w:r>
      <w:r w:rsidRPr="0059004B">
        <w:rPr>
          <w:rFonts w:eastAsia="Calibri" w:cs="Calibri"/>
          <w:bCs/>
          <w:i/>
          <w:iCs/>
        </w:rPr>
        <w:t>SoapUI</w:t>
      </w:r>
      <w:r w:rsidRPr="0059004B">
        <w:rPr>
          <w:rFonts w:eastAsia="Calibri" w:cs="Calibri"/>
          <w:bCs/>
        </w:rPr>
        <w:t xml:space="preserve"> to test the RPA API</w:t>
      </w:r>
    </w:p>
    <w:p w14:paraId="04613B5E" w14:textId="77777777" w:rsidR="0059004B" w:rsidRDefault="0059004B" w:rsidP="00CF31A5">
      <w:pPr>
        <w:rPr>
          <w:rFonts w:eastAsia="Calibri" w:cs="Calibri"/>
          <w:bCs/>
        </w:rPr>
      </w:pPr>
    </w:p>
    <w:p w14:paraId="287F700C" w14:textId="3D1A5346" w:rsidR="0059004B" w:rsidRPr="0059004B" w:rsidRDefault="0059004B" w:rsidP="0059004B">
      <w:pPr>
        <w:pStyle w:val="ListParagraph"/>
        <w:numPr>
          <w:ilvl w:val="0"/>
          <w:numId w:val="32"/>
        </w:numPr>
        <w:rPr>
          <w:rFonts w:eastAsia="Calibri" w:cs="Calibri"/>
          <w:bCs/>
        </w:rPr>
      </w:pPr>
      <w:r w:rsidRPr="0059004B">
        <w:rPr>
          <w:rFonts w:eastAsia="Calibri" w:cs="Calibri"/>
          <w:bCs/>
        </w:rPr>
        <w:t>Generate an</w:t>
      </w:r>
      <w:r w:rsidR="00E233E1" w:rsidRPr="0059004B">
        <w:rPr>
          <w:rFonts w:eastAsia="Calibri" w:cs="Calibri"/>
          <w:bCs/>
        </w:rPr>
        <w:t xml:space="preserve"> </w:t>
      </w:r>
      <w:r w:rsidR="00B9313E" w:rsidRPr="0059004B">
        <w:rPr>
          <w:rFonts w:eastAsia="Calibri" w:cs="Calibri"/>
          <w:bCs/>
          <w:i/>
          <w:iCs/>
        </w:rPr>
        <w:t>OpenApi</w:t>
      </w:r>
      <w:r w:rsidRPr="0059004B">
        <w:rPr>
          <w:rFonts w:eastAsia="Calibri" w:cs="Calibri"/>
          <w:bCs/>
        </w:rPr>
        <w:t xml:space="preserve"> specification to integrate your bot to the modern world</w:t>
      </w:r>
      <w:r w:rsidR="00B9313E" w:rsidRPr="0059004B">
        <w:rPr>
          <w:rFonts w:eastAsia="Calibri" w:cs="Calibri"/>
          <w:bCs/>
        </w:rPr>
        <w:t xml:space="preserve">.  </w:t>
      </w:r>
    </w:p>
    <w:p w14:paraId="0C8AA28F" w14:textId="77777777" w:rsidR="0059004B" w:rsidRDefault="0059004B" w:rsidP="00CF31A5">
      <w:pPr>
        <w:rPr>
          <w:rFonts w:eastAsia="Calibri" w:cs="Calibri"/>
          <w:bCs/>
        </w:rPr>
      </w:pPr>
    </w:p>
    <w:p w14:paraId="6C5FF876" w14:textId="079BC88D" w:rsidR="00B9313E" w:rsidRPr="0059004B" w:rsidRDefault="0059004B" w:rsidP="0059004B">
      <w:pPr>
        <w:pStyle w:val="ListParagraph"/>
        <w:numPr>
          <w:ilvl w:val="0"/>
          <w:numId w:val="32"/>
        </w:numPr>
        <w:rPr>
          <w:rFonts w:eastAsia="Calibri" w:cs="Calibri"/>
          <w:bCs/>
        </w:rPr>
      </w:pPr>
      <w:r w:rsidRPr="0059004B">
        <w:rPr>
          <w:rFonts w:eastAsia="Calibri" w:cs="Calibri"/>
          <w:bCs/>
        </w:rPr>
        <w:t>T</w:t>
      </w:r>
      <w:r w:rsidR="00B9313E" w:rsidRPr="0059004B">
        <w:rPr>
          <w:rFonts w:eastAsia="Calibri" w:cs="Calibri"/>
          <w:bCs/>
        </w:rPr>
        <w:t xml:space="preserve">est the API using </w:t>
      </w:r>
      <w:r w:rsidRPr="0059004B">
        <w:rPr>
          <w:rFonts w:eastAsia="Calibri" w:cs="Calibri"/>
          <w:bCs/>
          <w:i/>
          <w:iCs/>
        </w:rPr>
        <w:t>Java</w:t>
      </w:r>
      <w:r w:rsidRPr="0059004B">
        <w:rPr>
          <w:rFonts w:eastAsia="Calibri" w:cs="Calibri"/>
          <w:bCs/>
        </w:rPr>
        <w:t xml:space="preserve"> and </w:t>
      </w:r>
      <w:r w:rsidR="00B9313E" w:rsidRPr="0059004B">
        <w:rPr>
          <w:rFonts w:eastAsia="Calibri" w:cs="Calibri"/>
          <w:bCs/>
          <w:i/>
          <w:iCs/>
        </w:rPr>
        <w:t>Junit</w:t>
      </w:r>
      <w:r w:rsidR="00B9313E" w:rsidRPr="0059004B">
        <w:rPr>
          <w:rFonts w:eastAsia="Calibri" w:cs="Calibri"/>
          <w:bCs/>
        </w:rPr>
        <w:t>.</w:t>
      </w:r>
    </w:p>
    <w:p w14:paraId="7A144C91" w14:textId="77777777" w:rsidR="00B9313E" w:rsidRDefault="00B9313E" w:rsidP="00CF31A5">
      <w:pPr>
        <w:rPr>
          <w:rFonts w:eastAsia="Calibri" w:cs="Calibri"/>
          <w:bCs/>
        </w:rPr>
      </w:pPr>
    </w:p>
    <w:p w14:paraId="380B130D" w14:textId="3B856137" w:rsidR="00CF31A5" w:rsidRDefault="00CF31A5" w:rsidP="00CF31A5">
      <w:pPr>
        <w:rPr>
          <w:rFonts w:eastAsia="Calibri" w:cs="Calibri"/>
          <w:bCs/>
        </w:rPr>
      </w:pPr>
      <w:r>
        <w:rPr>
          <w:rFonts w:eastAsia="Calibri" w:cs="Calibri"/>
          <w:bCs/>
        </w:rPr>
        <w:t>The lab is based on the IBM RPA API documentation</w:t>
      </w:r>
      <w:r w:rsidR="00367E59">
        <w:rPr>
          <w:rFonts w:eastAsia="Calibri" w:cs="Calibri"/>
          <w:bCs/>
        </w:rPr>
        <w:t xml:space="preserve"> here</w:t>
      </w:r>
      <w:r>
        <w:rPr>
          <w:rFonts w:eastAsia="Calibri" w:cs="Calibri"/>
          <w:bCs/>
        </w:rPr>
        <w:t>:</w:t>
      </w:r>
    </w:p>
    <w:p w14:paraId="23F6AC31" w14:textId="77777777" w:rsidR="00CF31A5" w:rsidRPr="00CF31A5" w:rsidRDefault="00CF31A5" w:rsidP="00CF31A5">
      <w:pPr>
        <w:rPr>
          <w:rFonts w:eastAsia="Calibri"/>
        </w:rPr>
      </w:pPr>
    </w:p>
    <w:p w14:paraId="1BE6AAA6" w14:textId="77777777" w:rsidR="00CF31A5" w:rsidRDefault="00DC6996" w:rsidP="00CF31A5">
      <w:pPr>
        <w:spacing w:after="200" w:line="276" w:lineRule="auto"/>
      </w:pPr>
      <w:hyperlink r:id="rId10" w:history="1">
        <w:r w:rsidR="00CF31A5">
          <w:rPr>
            <w:rStyle w:val="Hyperlink"/>
            <w:rFonts w:eastAsia="Calibri" w:cs="Calibri"/>
            <w:b/>
          </w:rPr>
          <w:t>https://ww</w:t>
        </w:r>
        <w:bookmarkStart w:id="6" w:name="_Hlt109136477"/>
        <w:bookmarkStart w:id="7" w:name="_Hlt109136478"/>
        <w:r w:rsidR="00CF31A5">
          <w:rPr>
            <w:rStyle w:val="Hyperlink"/>
            <w:rFonts w:eastAsia="Calibri" w:cs="Calibri"/>
            <w:b/>
          </w:rPr>
          <w:t>w</w:t>
        </w:r>
        <w:bookmarkEnd w:id="6"/>
        <w:bookmarkEnd w:id="7"/>
        <w:r w:rsidR="00CF31A5">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48B1C735" w:rsidR="00D1119A" w:rsidRDefault="007E0D44" w:rsidP="00D1119A">
      <w:pPr>
        <w:pStyle w:val="Heading1"/>
        <w:rPr>
          <w:rFonts w:eastAsia="Calibri"/>
        </w:rPr>
      </w:pPr>
      <w:bookmarkStart w:id="8" w:name="_Toc109848769"/>
      <w:r>
        <w:rPr>
          <w:rFonts w:eastAsia="Calibri"/>
          <w:lang w:val="en-GB"/>
        </w:rPr>
        <w:lastRenderedPageBreak/>
        <w:t xml:space="preserve">The </w:t>
      </w:r>
      <w:r w:rsidR="00D1119A">
        <w:rPr>
          <w:rFonts w:eastAsia="Calibri"/>
        </w:rPr>
        <w:t xml:space="preserve">RPA API </w:t>
      </w:r>
      <w:r w:rsidR="00CF31A5">
        <w:rPr>
          <w:rFonts w:eastAsia="Calibri"/>
          <w:lang w:val="en-GB"/>
        </w:rPr>
        <w:t>Overview</w:t>
      </w:r>
      <w:bookmarkEnd w:id="8"/>
    </w:p>
    <w:p w14:paraId="48AF0E86" w14:textId="77777777" w:rsidR="00D1119A" w:rsidRDefault="00D1119A" w:rsidP="00D1119A">
      <w:pPr>
        <w:rPr>
          <w:rFonts w:eastAsia="Calibri"/>
        </w:rPr>
      </w:pPr>
    </w:p>
    <w:p w14:paraId="495F9277" w14:textId="1A9B444A" w:rsidR="0092581D" w:rsidRDefault="00A469CD" w:rsidP="003D62B9">
      <w:pPr>
        <w:rPr>
          <w:rFonts w:eastAsia="Calibri"/>
        </w:rPr>
      </w:pPr>
      <w:r>
        <w:rPr>
          <w:rFonts w:eastAsia="Calibri"/>
        </w:rPr>
        <w:t xml:space="preserve">In IBM RPA there are two ways to run a bot; synchronously and asynchronously.  </w:t>
      </w:r>
      <w:r w:rsidR="0092581D">
        <w:rPr>
          <w:rFonts w:eastAsia="Calibri"/>
        </w:rPr>
        <w:t xml:space="preserve">For </w:t>
      </w:r>
      <w:r>
        <w:rPr>
          <w:rFonts w:eastAsia="Calibri"/>
        </w:rPr>
        <w:t>synchronous</w:t>
      </w:r>
      <w:r w:rsidR="0092581D">
        <w:rPr>
          <w:rFonts w:eastAsia="Calibri"/>
        </w:rPr>
        <w:t xml:space="preserve"> invocation,</w:t>
      </w:r>
      <w:r>
        <w:rPr>
          <w:rFonts w:eastAsia="Calibri"/>
        </w:rPr>
        <w:t xml:space="preserve"> you invoke an API on </w:t>
      </w:r>
      <w:r w:rsidR="00B21E4F">
        <w:rPr>
          <w:rFonts w:eastAsia="Calibri"/>
        </w:rPr>
        <w:t>an</w:t>
      </w:r>
      <w:r>
        <w:rPr>
          <w:rFonts w:eastAsia="Calibri"/>
        </w:rPr>
        <w:t xml:space="preserve"> </w:t>
      </w:r>
      <w:r w:rsidR="0092581D">
        <w:rPr>
          <w:rFonts w:eastAsia="Calibri"/>
        </w:rPr>
        <w:t xml:space="preserve">RPA </w:t>
      </w:r>
      <w:r>
        <w:rPr>
          <w:rFonts w:eastAsia="Calibri"/>
        </w:rPr>
        <w:t>agent and wait for your bot to run.  There is no aut</w:t>
      </w:r>
      <w:r w:rsidR="0092581D">
        <w:rPr>
          <w:rFonts w:eastAsia="Calibri"/>
        </w:rPr>
        <w:t>h</w:t>
      </w:r>
      <w:r>
        <w:rPr>
          <w:rFonts w:eastAsia="Calibri"/>
        </w:rPr>
        <w:t>entication or built</w:t>
      </w:r>
      <w:r w:rsidR="0092581D">
        <w:rPr>
          <w:rFonts w:eastAsia="Calibri"/>
        </w:rPr>
        <w:t>-i</w:t>
      </w:r>
      <w:r>
        <w:rPr>
          <w:rFonts w:eastAsia="Calibri"/>
        </w:rPr>
        <w:t xml:space="preserve">n security. </w:t>
      </w:r>
      <w:r w:rsidR="0092581D">
        <w:rPr>
          <w:rFonts w:eastAsia="Calibri"/>
        </w:rPr>
        <w:t xml:space="preserve"> If you need to add </w:t>
      </w:r>
      <w:r w:rsidR="00D74CF7">
        <w:rPr>
          <w:rFonts w:eastAsia="Calibri"/>
        </w:rPr>
        <w:t>security,</w:t>
      </w:r>
      <w:r w:rsidR="0092581D">
        <w:rPr>
          <w:rFonts w:eastAsia="Calibri"/>
        </w:rPr>
        <w:t xml:space="preserve"> you add it yourself</w:t>
      </w:r>
      <w:r w:rsidR="00D74CF7">
        <w:rPr>
          <w:rFonts w:eastAsia="Calibri"/>
        </w:rPr>
        <w:t xml:space="preserve"> as shown in the diagram below. The RPA synchronous API is depicted in the rightmost box</w:t>
      </w:r>
      <w:r w:rsidR="00B21E4F">
        <w:rPr>
          <w:rFonts w:eastAsia="Calibri"/>
        </w:rPr>
        <w:t xml:space="preserve"> and </w:t>
      </w:r>
      <w:r w:rsidR="00D74CF7">
        <w:rPr>
          <w:rFonts w:eastAsia="Calibri"/>
        </w:rPr>
        <w:t xml:space="preserve">you would </w:t>
      </w:r>
      <w:r w:rsidR="00B21E4F">
        <w:rPr>
          <w:rFonts w:eastAsia="Calibri"/>
        </w:rPr>
        <w:t>add</w:t>
      </w:r>
      <w:r w:rsidR="00D74CF7">
        <w:rPr>
          <w:rFonts w:eastAsia="Calibri"/>
        </w:rPr>
        <w:t xml:space="preserve"> an optional gateway layer shown in the middle box.  The invocation would be made from external applications, shown in the left box.</w:t>
      </w:r>
      <w:r w:rsidR="0092581D">
        <w:rPr>
          <w:rFonts w:eastAsia="Calibri"/>
        </w:rPr>
        <w:t xml:space="preserve">  See below:</w:t>
      </w:r>
    </w:p>
    <w:p w14:paraId="1AD7C6AA" w14:textId="77777777" w:rsidR="0092581D" w:rsidRDefault="0092581D" w:rsidP="003D62B9">
      <w:pPr>
        <w:rPr>
          <w:rFonts w:eastAsia="Calibri"/>
        </w:rPr>
      </w:pPr>
    </w:p>
    <w:p w14:paraId="3E2C139B" w14:textId="5E1AE592" w:rsidR="0092581D" w:rsidRDefault="0092581D" w:rsidP="003D62B9">
      <w:pPr>
        <w:rPr>
          <w:rFonts w:eastAsia="Calibri"/>
        </w:rPr>
      </w:pPr>
      <w:r>
        <w:rPr>
          <w:noProof/>
        </w:rPr>
        <w:drawing>
          <wp:inline distT="0" distB="0" distL="0" distR="0" wp14:anchorId="48E5E882" wp14:editId="4F2D1A45">
            <wp:extent cx="6188710" cy="2291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291715"/>
                    </a:xfrm>
                    <a:prstGeom prst="rect">
                      <a:avLst/>
                    </a:prstGeom>
                  </pic:spPr>
                </pic:pic>
              </a:graphicData>
            </a:graphic>
          </wp:inline>
        </w:drawing>
      </w:r>
    </w:p>
    <w:p w14:paraId="7DEFAADD" w14:textId="77777777" w:rsidR="0092581D" w:rsidRDefault="0092581D" w:rsidP="003D62B9">
      <w:pPr>
        <w:rPr>
          <w:rFonts w:eastAsia="Calibri"/>
        </w:rPr>
      </w:pPr>
    </w:p>
    <w:p w14:paraId="60BE5BD4" w14:textId="05D8229C" w:rsidR="00D1119A" w:rsidRDefault="0092581D" w:rsidP="003D62B9">
      <w:pPr>
        <w:rPr>
          <w:rFonts w:eastAsia="Calibri"/>
        </w:rPr>
      </w:pPr>
      <w:r>
        <w:rPr>
          <w:rFonts w:eastAsia="Calibri"/>
        </w:rPr>
        <w:t xml:space="preserve">For </w:t>
      </w:r>
      <w:r>
        <w:rPr>
          <w:rFonts w:eastAsia="Calibri"/>
        </w:rPr>
        <w:t>a</w:t>
      </w:r>
      <w:r>
        <w:rPr>
          <w:rFonts w:eastAsia="Calibri"/>
        </w:rPr>
        <w:t xml:space="preserve">synchronous invocation, </w:t>
      </w:r>
      <w:r w:rsidR="00B21E4F">
        <w:rPr>
          <w:rFonts w:eastAsia="Calibri"/>
        </w:rPr>
        <w:t>security and authentication are built in.  Y</w:t>
      </w:r>
      <w:r>
        <w:rPr>
          <w:rFonts w:eastAsia="Calibri"/>
        </w:rPr>
        <w:t xml:space="preserve">ou </w:t>
      </w:r>
      <w:r w:rsidR="00B21E4F">
        <w:rPr>
          <w:rFonts w:eastAsia="Calibri"/>
        </w:rPr>
        <w:t>follow</w:t>
      </w:r>
      <w:r>
        <w:rPr>
          <w:rFonts w:eastAsia="Calibri"/>
        </w:rPr>
        <w:t xml:space="preserve"> an API </w:t>
      </w:r>
      <w:r w:rsidR="00B21E4F">
        <w:rPr>
          <w:rFonts w:eastAsia="Calibri"/>
        </w:rPr>
        <w:t xml:space="preserve">journey </w:t>
      </w:r>
      <w:r>
        <w:rPr>
          <w:rFonts w:eastAsia="Calibri"/>
        </w:rPr>
        <w:t xml:space="preserve">on the RPA </w:t>
      </w:r>
      <w:r>
        <w:rPr>
          <w:rFonts w:eastAsia="Calibri"/>
        </w:rPr>
        <w:t>tenant</w:t>
      </w:r>
      <w:r w:rsidR="00B21E4F">
        <w:rPr>
          <w:rFonts w:eastAsia="Calibri"/>
        </w:rPr>
        <w:t xml:space="preserve">. </w:t>
      </w:r>
      <w:r w:rsidR="00D1119A">
        <w:rPr>
          <w:rFonts w:eastAsia="Calibri"/>
        </w:rPr>
        <w:t xml:space="preserve">The journey starts with </w:t>
      </w:r>
      <w:r w:rsidR="00B21E4F">
        <w:rPr>
          <w:rFonts w:eastAsia="Calibri"/>
        </w:rPr>
        <w:t xml:space="preserve">authentication </w:t>
      </w:r>
      <w:r w:rsidR="00D1119A">
        <w:rPr>
          <w:rFonts w:eastAsia="Calibri"/>
        </w:rPr>
        <w:t xml:space="preserve">and ends with </w:t>
      </w:r>
      <w:r w:rsidR="00B21E4F">
        <w:rPr>
          <w:rFonts w:eastAsia="Calibri"/>
        </w:rPr>
        <w:t xml:space="preserve">retrieving the </w:t>
      </w:r>
      <w:r w:rsidR="00D1119A">
        <w:rPr>
          <w:rFonts w:eastAsia="Calibri"/>
        </w:rPr>
        <w:t xml:space="preserve">bot </w:t>
      </w:r>
      <w:r w:rsidR="00B21E4F">
        <w:rPr>
          <w:rFonts w:eastAsia="Calibri"/>
        </w:rPr>
        <w:t>asynchronous result</w:t>
      </w:r>
      <w:r w:rsidR="00D1119A">
        <w:rPr>
          <w:rFonts w:eastAsia="Calibri"/>
        </w:rPr>
        <w:t>.  The</w:t>
      </w:r>
      <w:r w:rsidR="003D62B9">
        <w:rPr>
          <w:rFonts w:eastAsia="Calibri"/>
        </w:rPr>
        <w:t xml:space="preserve"> following</w:t>
      </w:r>
      <w:r w:rsidR="00D1119A">
        <w:rPr>
          <w:rFonts w:eastAsia="Calibri"/>
        </w:rPr>
        <w:t xml:space="preserve"> diagram describes each </w:t>
      </w:r>
      <w:r w:rsidR="003D62B9">
        <w:rPr>
          <w:rFonts w:eastAsia="Calibri"/>
        </w:rPr>
        <w:t>step</w:t>
      </w:r>
      <w:r w:rsidR="00FE5586">
        <w:rPr>
          <w:rFonts w:eastAsia="Calibri"/>
        </w:rPr>
        <w:t>:</w:t>
      </w:r>
    </w:p>
    <w:p w14:paraId="6F2A5038" w14:textId="77777777" w:rsidR="003D62B9" w:rsidRPr="003D62B9" w:rsidRDefault="003D62B9" w:rsidP="003D62B9">
      <w:pPr>
        <w:rPr>
          <w:rFonts w:eastAsia="Calibri"/>
        </w:rPr>
      </w:pPr>
    </w:p>
    <w:p w14:paraId="77E89F49" w14:textId="7DB03BFE" w:rsidR="003D62B9" w:rsidRDefault="00676EDC" w:rsidP="00D1119A">
      <w:pPr>
        <w:spacing w:after="200" w:line="276" w:lineRule="auto"/>
      </w:pPr>
      <w:r>
        <w:rPr>
          <w:noProof/>
        </w:rPr>
        <w:drawing>
          <wp:inline distT="0" distB="0" distL="0" distR="0" wp14:anchorId="6CFA69F8" wp14:editId="549C0633">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1922145"/>
                    </a:xfrm>
                    <a:prstGeom prst="rect">
                      <a:avLst/>
                    </a:prstGeom>
                  </pic:spPr>
                </pic:pic>
              </a:graphicData>
            </a:graphic>
          </wp:inline>
        </w:drawing>
      </w:r>
    </w:p>
    <w:p w14:paraId="1AB9DBA1" w14:textId="783F562D" w:rsidR="00D73CDD" w:rsidRDefault="00D1119A" w:rsidP="00D832BC">
      <w:pPr>
        <w:spacing w:after="200" w:line="276" w:lineRule="auto"/>
        <w:rPr>
          <w:rFonts w:eastAsia="Calibri" w:cs="Calibri"/>
          <w:bCs/>
        </w:rPr>
      </w:pPr>
      <w:r>
        <w:rPr>
          <w:rFonts w:eastAsia="Calibri" w:cs="Calibri"/>
          <w:bCs/>
        </w:rPr>
        <w:t xml:space="preserve">The API is invoked against the RPA tenant.  The tenant authenticates the caller, locates the process in which the bot resides and then permits invocation of the bot.  </w:t>
      </w:r>
      <w:r w:rsidR="00E5461C">
        <w:rPr>
          <w:rFonts w:eastAsia="Calibri" w:cs="Calibri"/>
          <w:bCs/>
        </w:rPr>
        <w:t xml:space="preserve">The </w:t>
      </w:r>
      <w:r>
        <w:rPr>
          <w:rFonts w:eastAsia="Calibri" w:cs="Calibri"/>
          <w:bCs/>
        </w:rPr>
        <w:t xml:space="preserve">tenant finds the designated computer and </w:t>
      </w:r>
      <w:r w:rsidR="00702E47">
        <w:rPr>
          <w:rFonts w:eastAsia="Calibri" w:cs="Calibri"/>
          <w:bCs/>
        </w:rPr>
        <w:t xml:space="preserve">then </w:t>
      </w:r>
      <w:r>
        <w:rPr>
          <w:rFonts w:eastAsia="Calibri" w:cs="Calibri"/>
          <w:bCs/>
        </w:rPr>
        <w:t>invokes the internal synchronous API to run the bot</w:t>
      </w:r>
      <w:r w:rsidR="00FE5586">
        <w:rPr>
          <w:rFonts w:eastAsia="Calibri" w:cs="Calibri"/>
          <w:bCs/>
        </w:rPr>
        <w:t>.</w:t>
      </w:r>
      <w:r>
        <w:rPr>
          <w:rFonts w:eastAsia="Calibri" w:cs="Calibri"/>
          <w:bCs/>
        </w:rPr>
        <w:t xml:space="preserve"> </w:t>
      </w:r>
      <w:r w:rsidR="00B21E4F">
        <w:rPr>
          <w:rFonts w:eastAsia="Calibri" w:cs="Calibri"/>
          <w:bCs/>
        </w:rPr>
        <w:t>The full</w:t>
      </w:r>
      <w:r w:rsidR="00D73CDD">
        <w:rPr>
          <w:rFonts w:eastAsia="Calibri" w:cs="Calibri"/>
          <w:bCs/>
        </w:rPr>
        <w:t xml:space="preserve"> interaction is depicted below:</w:t>
      </w:r>
    </w:p>
    <w:p w14:paraId="1EDE1D99" w14:textId="7EEB797C" w:rsidR="00D73CDD" w:rsidRDefault="00D73CDD" w:rsidP="00D832BC">
      <w:pPr>
        <w:spacing w:after="200" w:line="276" w:lineRule="auto"/>
        <w:rPr>
          <w:rFonts w:eastAsia="Calibri" w:cs="Calibri"/>
          <w:bCs/>
        </w:rPr>
      </w:pPr>
      <w:r>
        <w:rPr>
          <w:noProof/>
        </w:rPr>
        <w:lastRenderedPageBreak/>
        <w:drawing>
          <wp:inline distT="0" distB="0" distL="0" distR="0" wp14:anchorId="2AA08ED2" wp14:editId="076C47F5">
            <wp:extent cx="6667500" cy="3638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2178" cy="3641103"/>
                    </a:xfrm>
                    <a:prstGeom prst="rect">
                      <a:avLst/>
                    </a:prstGeom>
                  </pic:spPr>
                </pic:pic>
              </a:graphicData>
            </a:graphic>
          </wp:inline>
        </w:drawing>
      </w:r>
    </w:p>
    <w:p w14:paraId="53475930" w14:textId="51A29FB5" w:rsidR="006C2A41" w:rsidRDefault="007A03BE" w:rsidP="0079334A">
      <w:pPr>
        <w:spacing w:after="200" w:line="276" w:lineRule="auto"/>
      </w:pPr>
      <w:r>
        <w:rPr>
          <w:rFonts w:eastAsia="Calibri" w:cs="Calibri"/>
          <w:bCs/>
        </w:rPr>
        <w:t>You</w:t>
      </w:r>
      <w:r w:rsidR="009E5A59">
        <w:rPr>
          <w:rFonts w:eastAsia="Calibri" w:cs="Calibri"/>
          <w:bCs/>
        </w:rPr>
        <w:t xml:space="preserve"> </w:t>
      </w:r>
      <w:r w:rsidR="00E5461C">
        <w:rPr>
          <w:rFonts w:eastAsia="Calibri" w:cs="Calibri"/>
          <w:bCs/>
        </w:rPr>
        <w:t>will explore this</w:t>
      </w:r>
      <w:r w:rsidR="00677722">
        <w:rPr>
          <w:rFonts w:eastAsia="Calibri" w:cs="Calibri"/>
          <w:bCs/>
        </w:rPr>
        <w:t xml:space="preserve"> API flow</w:t>
      </w:r>
      <w:r w:rsidR="00D1119A">
        <w:rPr>
          <w:rFonts w:eastAsia="Calibri" w:cs="Calibri"/>
          <w:bCs/>
        </w:rPr>
        <w:t xml:space="preserve"> </w:t>
      </w:r>
      <w:r w:rsidR="00E5461C">
        <w:rPr>
          <w:rFonts w:eastAsia="Calibri" w:cs="Calibri"/>
          <w:bCs/>
        </w:rPr>
        <w:t xml:space="preserve">in the next </w:t>
      </w:r>
      <w:r w:rsidR="00702E47">
        <w:rPr>
          <w:rFonts w:eastAsia="Calibri" w:cs="Calibri"/>
          <w:bCs/>
        </w:rPr>
        <w:t>steps</w:t>
      </w:r>
      <w:r w:rsidR="00E5461C">
        <w:rPr>
          <w:rFonts w:eastAsia="Calibri" w:cs="Calibri"/>
          <w:bCs/>
        </w:rPr>
        <w:t>.</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6BDE39E1" w14:textId="7614AA59" w:rsidR="00D832BC" w:rsidRDefault="00EB6533" w:rsidP="00EB6533">
      <w:pPr>
        <w:pStyle w:val="Heading2"/>
      </w:pPr>
      <w:bookmarkStart w:id="9" w:name="_Toc109848770"/>
      <w:r>
        <w:lastRenderedPageBreak/>
        <w:t>Prerequisites</w:t>
      </w:r>
      <w:bookmarkEnd w:id="9"/>
    </w:p>
    <w:p w14:paraId="60D2B014" w14:textId="754B591A" w:rsidR="00FA2C74" w:rsidRDefault="00FA2C74" w:rsidP="00FA2C74">
      <w:pPr>
        <w:pStyle w:val="Heading3"/>
      </w:pPr>
      <w:bookmarkStart w:id="10" w:name="_Ref109633039"/>
      <w:bookmarkStart w:id="11" w:name="_Ref109633080"/>
      <w:bookmarkStart w:id="12" w:name="_Ref109748306"/>
      <w:bookmarkStart w:id="13" w:name="_Toc109848771"/>
      <w:r>
        <w:t xml:space="preserve">Download </w:t>
      </w:r>
      <w:r w:rsidR="007B6560">
        <w:t xml:space="preserve">Lab </w:t>
      </w:r>
      <w:bookmarkEnd w:id="10"/>
      <w:bookmarkEnd w:id="11"/>
      <w:r w:rsidR="00120F09">
        <w:t>Materials</w:t>
      </w:r>
      <w:bookmarkEnd w:id="12"/>
      <w:bookmarkEnd w:id="13"/>
    </w:p>
    <w:p w14:paraId="7370B8B4" w14:textId="466AC66E" w:rsidR="00FA2C74" w:rsidRDefault="00FA2C74" w:rsidP="00EB6533"/>
    <w:p w14:paraId="25E27341" w14:textId="0CCE76B2" w:rsidR="00FA2C74" w:rsidRDefault="00FA2C74" w:rsidP="00FA2C74">
      <w:r>
        <w:t xml:space="preserve">The prerequisite material for this lab is stored in </w:t>
      </w:r>
      <w:r w:rsidRPr="00FA2C74">
        <w:rPr>
          <w:b/>
          <w:bCs/>
        </w:rPr>
        <w:t>Github</w:t>
      </w:r>
      <w:r>
        <w:t>.  Using a browser, navigate to the folder:</w:t>
      </w:r>
    </w:p>
    <w:p w14:paraId="7B6C3922" w14:textId="77777777" w:rsidR="00FA2C74" w:rsidRDefault="00FA2C74" w:rsidP="00FA2C74"/>
    <w:p w14:paraId="01D8DA39" w14:textId="77777777" w:rsidR="00FA2C74" w:rsidRDefault="00DC6996" w:rsidP="00FA2C74">
      <w:hyperlink r:id="rId14" w:history="1">
        <w:r w:rsidR="00FA2C74" w:rsidRPr="00285EA0">
          <w:rPr>
            <w:rStyle w:val="Hyperlink"/>
          </w:rPr>
          <w:t>https://github.com/ncrowther/BotApiGenerator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49DA7EA1" w:rsidR="00FA2C74" w:rsidRDefault="00FA2C74" w:rsidP="00FA2C74">
      <w:r>
        <w:t xml:space="preserve">Click on the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0575" cy="352425"/>
                    </a:xfrm>
                    <a:prstGeom prst="rect">
                      <a:avLst/>
                    </a:prstGeom>
                  </pic:spPr>
                </pic:pic>
              </a:graphicData>
            </a:graphic>
          </wp:inline>
        </w:drawing>
      </w:r>
      <w:r>
        <w:t xml:space="preserve"> button, and then </w:t>
      </w:r>
      <w:r w:rsidRPr="000C4E18">
        <w:rPr>
          <w:i/>
          <w:iCs/>
        </w:rPr>
        <w:t>Download Zip</w:t>
      </w:r>
      <w:r>
        <w:t xml:space="preserve">.  </w:t>
      </w:r>
      <w:r w:rsidR="006A3E83">
        <w:t xml:space="preserve">Save the file.  </w:t>
      </w:r>
      <w:r>
        <w:t xml:space="preserve">Once downloaded, </w:t>
      </w:r>
      <w:r w:rsidR="002823E7">
        <w:t xml:space="preserve">right-click the zip and select </w:t>
      </w:r>
      <w:r w:rsidR="002823E7" w:rsidRPr="002823E7">
        <w:rPr>
          <w:i/>
          <w:iCs/>
        </w:rPr>
        <w:t>extract all….</w:t>
      </w:r>
      <w:r w:rsidR="002823E7">
        <w:t xml:space="preserve"> </w:t>
      </w:r>
      <w:r w:rsidR="006A3E83">
        <w:t>E</w:t>
      </w:r>
      <w:r>
        <w:t xml:space="preserve">xtract the zip to a </w:t>
      </w:r>
      <w:r w:rsidR="006A3E83">
        <w:t>local</w:t>
      </w:r>
      <w:r>
        <w:t xml:space="preserve"> folder.  If using the Skytap image,</w:t>
      </w:r>
      <w:r w:rsidR="00702E47">
        <w:t xml:space="preserve"> create the folder below and extract the contents</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6F1B09C6" w14:textId="7B52E55D" w:rsidR="00120F09" w:rsidRDefault="00120F09" w:rsidP="00EB6533"/>
    <w:p w14:paraId="572EC98D" w14:textId="26CFBCCA" w:rsidR="00120F09" w:rsidRDefault="00120F09" w:rsidP="00120F09">
      <w:pPr>
        <w:pStyle w:val="Heading3"/>
      </w:pPr>
      <w:bookmarkStart w:id="14" w:name="_Toc109848772"/>
      <w:r>
        <w:t>Download Cygwin</w:t>
      </w:r>
      <w:bookmarkEnd w:id="14"/>
      <w:r>
        <w:t xml:space="preserve"> </w:t>
      </w:r>
    </w:p>
    <w:p w14:paraId="36362B7A" w14:textId="2C0C001D" w:rsidR="00120F09" w:rsidRDefault="00120F09" w:rsidP="00EB6533"/>
    <w:p w14:paraId="206063B6" w14:textId="5DE6FDA5" w:rsidR="00120F09" w:rsidRDefault="00120F09" w:rsidP="00EB6533">
      <w:r>
        <w:t>Using a browser, download and run:</w:t>
      </w:r>
    </w:p>
    <w:p w14:paraId="5B049623" w14:textId="77777777" w:rsidR="00120F09" w:rsidRDefault="00120F09" w:rsidP="00EB6533"/>
    <w:p w14:paraId="37CB21D0" w14:textId="0876E284" w:rsidR="00120F09" w:rsidRDefault="00DC6996" w:rsidP="00EB6533">
      <w:hyperlink r:id="rId18" w:history="1">
        <w:r w:rsidR="00120F09" w:rsidRPr="00285EA0">
          <w:rPr>
            <w:rStyle w:val="Hyperlink"/>
          </w:rPr>
          <w:t>https://www.cygwin.com/setup-x86_64.exe</w:t>
        </w:r>
      </w:hyperlink>
    </w:p>
    <w:p w14:paraId="38EC6C20" w14:textId="1BF0EA9F" w:rsidR="007F5493" w:rsidRDefault="007F5493" w:rsidP="00EB6533"/>
    <w:p w14:paraId="5BDEA84B" w14:textId="3D645C59" w:rsidR="007F5493" w:rsidRDefault="006A3E83" w:rsidP="00EB6533">
      <w:r>
        <w:t>Use default installation settings.  When it comes to selecting a download site, s</w:t>
      </w:r>
      <w:r w:rsidR="00684D84">
        <w:t xml:space="preserve">elect your </w:t>
      </w:r>
      <w:r>
        <w:t xml:space="preserve">most </w:t>
      </w:r>
      <w:r w:rsidR="00684D84">
        <w:t xml:space="preserve">local server. </w:t>
      </w:r>
    </w:p>
    <w:p w14:paraId="4FE5C8F4" w14:textId="3D5B1939" w:rsidR="00684D84" w:rsidRDefault="00684D84" w:rsidP="00EB6533"/>
    <w:p w14:paraId="069F18FA" w14:textId="3C869A2B" w:rsidR="00684D84" w:rsidRDefault="00684D84" w:rsidP="00EB6533">
      <w:r>
        <w:t xml:space="preserve">When selecting packages, </w:t>
      </w:r>
      <w:r w:rsidR="006A3E83">
        <w:t>enter</w:t>
      </w:r>
      <w:r>
        <w:t xml:space="preserve"> </w:t>
      </w:r>
      <w:r w:rsidRPr="006A3E83">
        <w:rPr>
          <w:b/>
          <w:bCs/>
        </w:rPr>
        <w:t>curl</w:t>
      </w:r>
      <w:r>
        <w:t xml:space="preserve"> </w:t>
      </w:r>
      <w:r w:rsidR="006A3E83">
        <w:t>as the search criteria and</w:t>
      </w:r>
      <w:r w:rsidR="00702E47">
        <w:t xml:space="preserve"> </w:t>
      </w:r>
      <w:r w:rsidR="006A3E83">
        <w:t>expand the package tree.  You should see the following:</w:t>
      </w:r>
    </w:p>
    <w:p w14:paraId="2849F5CF" w14:textId="77777777" w:rsidR="006A3E83" w:rsidRDefault="006A3E83" w:rsidP="00EB6533"/>
    <w:p w14:paraId="00FDEEF4" w14:textId="4D7279BF" w:rsidR="00684D84" w:rsidRDefault="006A3E83" w:rsidP="00EB6533">
      <w:r>
        <w:rPr>
          <w:noProof/>
        </w:rPr>
        <w:drawing>
          <wp:inline distT="0" distB="0" distL="0" distR="0" wp14:anchorId="3BB572DF" wp14:editId="491220D0">
            <wp:extent cx="4667250" cy="2192727"/>
            <wp:effectExtent l="76200" t="76200" r="76200" b="742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8761" cy="2193437"/>
                    </a:xfrm>
                    <a:prstGeom prst="rect">
                      <a:avLst/>
                    </a:prstGeom>
                    <a:effectLst>
                      <a:glow rad="63500">
                        <a:schemeClr val="accent1">
                          <a:satMod val="175000"/>
                          <a:alpha val="40000"/>
                        </a:schemeClr>
                      </a:glow>
                    </a:effectLst>
                  </pic:spPr>
                </pic:pic>
              </a:graphicData>
            </a:graphic>
          </wp:inline>
        </w:drawing>
      </w:r>
    </w:p>
    <w:p w14:paraId="1041404E" w14:textId="77777777" w:rsidR="007F5493" w:rsidRDefault="007F5493" w:rsidP="00EB6533"/>
    <w:p w14:paraId="0C982C04" w14:textId="68F2DC2B" w:rsidR="006A3E83" w:rsidRDefault="006A3E83" w:rsidP="006A3E83">
      <w:r>
        <w:t xml:space="preserve">Curl is in </w:t>
      </w:r>
      <w:r w:rsidRPr="00184C63">
        <w:rPr>
          <w:i/>
          <w:iCs/>
        </w:rPr>
        <w:t>Skip</w:t>
      </w:r>
      <w:r>
        <w:t xml:space="preserve"> state which means it won’t be installed by default.  Change ‘Skip’ to the latest version as highlighted below.</w:t>
      </w:r>
    </w:p>
    <w:p w14:paraId="640B6A08" w14:textId="5DF5A5FB" w:rsidR="007F5493" w:rsidRDefault="007F5493" w:rsidP="00EB6533"/>
    <w:p w14:paraId="33ED6F37" w14:textId="14A50730" w:rsidR="006A3E83" w:rsidRDefault="006A3E83" w:rsidP="00EB6533">
      <w:r>
        <w:rPr>
          <w:noProof/>
        </w:rPr>
        <w:lastRenderedPageBreak/>
        <w:drawing>
          <wp:inline distT="0" distB="0" distL="0" distR="0" wp14:anchorId="1A116906" wp14:editId="28F6C194">
            <wp:extent cx="4010025" cy="1872356"/>
            <wp:effectExtent l="76200" t="76200" r="66675" b="71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5687" cy="1875000"/>
                    </a:xfrm>
                    <a:prstGeom prst="rect">
                      <a:avLst/>
                    </a:prstGeom>
                    <a:effectLst>
                      <a:glow rad="63500">
                        <a:schemeClr val="accent1">
                          <a:satMod val="175000"/>
                          <a:alpha val="40000"/>
                        </a:schemeClr>
                      </a:glow>
                    </a:effectLst>
                  </pic:spPr>
                </pic:pic>
              </a:graphicData>
            </a:graphic>
          </wp:inline>
        </w:drawing>
      </w:r>
    </w:p>
    <w:p w14:paraId="4B7416C6" w14:textId="77777777" w:rsidR="006A3E83" w:rsidRDefault="006A3E83" w:rsidP="00EB6533"/>
    <w:p w14:paraId="7542DA44" w14:textId="09BB2820" w:rsidR="00684D84" w:rsidRDefault="006A3E83" w:rsidP="00EB6533">
      <w:r>
        <w:t xml:space="preserve">Now click </w:t>
      </w:r>
      <w:r w:rsidRPr="006A3E83">
        <w:rPr>
          <w:i/>
          <w:iCs/>
        </w:rPr>
        <w:t>Next</w:t>
      </w:r>
      <w:r>
        <w:t xml:space="preserve"> and c</w:t>
      </w:r>
      <w:r w:rsidR="00684D84">
        <w:t>ontinue pressing defaults until the installation window starts.  After a minute you should see this:</w:t>
      </w:r>
    </w:p>
    <w:p w14:paraId="7939D536" w14:textId="3AB57932" w:rsidR="00684D84" w:rsidRDefault="00684D84" w:rsidP="00EB6533"/>
    <w:p w14:paraId="5EF74150" w14:textId="448F0CCE" w:rsidR="00684D84" w:rsidRDefault="00684D84" w:rsidP="00EB6533">
      <w:r>
        <w:rPr>
          <w:noProof/>
        </w:rPr>
        <w:drawing>
          <wp:inline distT="0" distB="0" distL="0" distR="0" wp14:anchorId="396DBCE2" wp14:editId="1EE11FC8">
            <wp:extent cx="3343275" cy="246736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402" cy="2471145"/>
                    </a:xfrm>
                    <a:prstGeom prst="rect">
                      <a:avLst/>
                    </a:prstGeom>
                  </pic:spPr>
                </pic:pic>
              </a:graphicData>
            </a:graphic>
          </wp:inline>
        </w:drawing>
      </w:r>
    </w:p>
    <w:p w14:paraId="3EEB05EA" w14:textId="1DEC0F3F" w:rsidR="00684D84" w:rsidRDefault="00684D84" w:rsidP="00EB6533"/>
    <w:p w14:paraId="0411A89A" w14:textId="6872B0B7" w:rsidR="00684D84" w:rsidRDefault="00684D84" w:rsidP="00EB6533">
      <w:r>
        <w:t>Press Finish.  The install is complete</w:t>
      </w:r>
      <w:r w:rsidR="006A3E83">
        <w:t>!</w:t>
      </w:r>
    </w:p>
    <w:p w14:paraId="457EE37D" w14:textId="0D24B425" w:rsidR="00607013" w:rsidRDefault="00607013" w:rsidP="00EB6533"/>
    <w:p w14:paraId="5BBA0E8D" w14:textId="77777777" w:rsidR="00607013" w:rsidRDefault="00607013" w:rsidP="00607013">
      <w:pPr>
        <w:pStyle w:val="Heading3"/>
      </w:pPr>
      <w:bookmarkStart w:id="15" w:name="_Toc109848773"/>
      <w:r>
        <w:t>Optional - Download SoapUI</w:t>
      </w:r>
      <w:bookmarkEnd w:id="15"/>
    </w:p>
    <w:p w14:paraId="0BCD261F" w14:textId="77777777" w:rsidR="00607013" w:rsidRDefault="00607013" w:rsidP="00607013"/>
    <w:p w14:paraId="583C2025" w14:textId="20A89EC0" w:rsidR="00607013" w:rsidRDefault="00607013" w:rsidP="00607013">
      <w:r>
        <w:t>This step is not required if you are using the Skytap imag</w:t>
      </w:r>
      <w:r w:rsidR="003E3CBA">
        <w:t>e</w:t>
      </w:r>
      <w:r>
        <w:t>.</w:t>
      </w:r>
    </w:p>
    <w:p w14:paraId="15A9FDB7" w14:textId="77777777" w:rsidR="00607013" w:rsidRDefault="00607013" w:rsidP="00607013"/>
    <w:p w14:paraId="357719E4" w14:textId="77777777" w:rsidR="00607013" w:rsidRDefault="00607013" w:rsidP="00607013">
      <w:r>
        <w:t>You can download an open source version of SoapUI from the following location:</w:t>
      </w:r>
    </w:p>
    <w:p w14:paraId="35291373" w14:textId="77777777" w:rsidR="00607013" w:rsidRDefault="00607013" w:rsidP="00607013"/>
    <w:p w14:paraId="03DBF188" w14:textId="77777777" w:rsidR="00607013" w:rsidRDefault="00DC6996" w:rsidP="00607013">
      <w:hyperlink r:id="rId22" w:history="1">
        <w:r w:rsidR="00607013" w:rsidRPr="00285EA0">
          <w:rPr>
            <w:rStyle w:val="Hyperlink"/>
          </w:rPr>
          <w:t>https://www.soapui.org/downloads/soapui/</w:t>
        </w:r>
      </w:hyperlink>
    </w:p>
    <w:p w14:paraId="27CD9E36" w14:textId="77777777" w:rsidR="00607013" w:rsidRDefault="00607013" w:rsidP="00607013"/>
    <w:p w14:paraId="163B531D" w14:textId="77777777" w:rsidR="00607013" w:rsidRDefault="00607013" w:rsidP="00607013">
      <w:r>
        <w:t xml:space="preserve">Click on </w:t>
      </w:r>
      <w:r w:rsidRPr="007F5493">
        <w:rPr>
          <w:i/>
          <w:iCs/>
        </w:rPr>
        <w:t>Download SoapUI Open Source</w:t>
      </w:r>
      <w:r>
        <w:t xml:space="preserve">.  </w:t>
      </w:r>
    </w:p>
    <w:p w14:paraId="7CF03CAC" w14:textId="77777777" w:rsidR="00607013" w:rsidRDefault="00607013" w:rsidP="00607013"/>
    <w:p w14:paraId="27549B15" w14:textId="62B2E2A2" w:rsidR="00607013" w:rsidRDefault="00607013" w:rsidP="00607013">
      <w:r>
        <w:t>Save the zip, extract and install the software using the default settings.</w:t>
      </w:r>
    </w:p>
    <w:p w14:paraId="2E2DA859" w14:textId="70682F7D" w:rsidR="00607013" w:rsidRDefault="00607013" w:rsidP="00607013"/>
    <w:p w14:paraId="67F2B223" w14:textId="77777777" w:rsidR="003E3CBA" w:rsidRDefault="003E3CBA" w:rsidP="00607013"/>
    <w:p w14:paraId="253EA805" w14:textId="18F5F4C7" w:rsidR="00607013" w:rsidRDefault="00607013" w:rsidP="00607013">
      <w:pPr>
        <w:pStyle w:val="Heading3"/>
      </w:pPr>
      <w:bookmarkStart w:id="16" w:name="_Toc109848774"/>
      <w:r>
        <w:lastRenderedPageBreak/>
        <w:t>Optional - Download Eclipse IDE</w:t>
      </w:r>
      <w:bookmarkEnd w:id="16"/>
    </w:p>
    <w:p w14:paraId="6FC0925E" w14:textId="77777777" w:rsidR="00607013" w:rsidRDefault="00607013" w:rsidP="00607013"/>
    <w:p w14:paraId="49BC1616" w14:textId="65900E52" w:rsidR="00607013" w:rsidRDefault="00607013" w:rsidP="00607013">
      <w:r>
        <w:t>This step is not required if you are using the Skytap image.</w:t>
      </w:r>
    </w:p>
    <w:p w14:paraId="4FA8203C" w14:textId="77777777" w:rsidR="00607013" w:rsidRDefault="00607013" w:rsidP="00607013"/>
    <w:p w14:paraId="7FE97A41" w14:textId="7EF596AC" w:rsidR="00607013" w:rsidRDefault="00607013" w:rsidP="00607013">
      <w:r>
        <w:t>You can download Eclipse from the following location:</w:t>
      </w:r>
    </w:p>
    <w:p w14:paraId="3B04155C" w14:textId="77777777" w:rsidR="00607013" w:rsidRDefault="00607013" w:rsidP="00607013"/>
    <w:p w14:paraId="6DFEC0C0" w14:textId="3553340A" w:rsidR="00607013" w:rsidRDefault="00DC6996" w:rsidP="00607013">
      <w:hyperlink r:id="rId23" w:history="1">
        <w:r w:rsidR="00607013" w:rsidRPr="00285EA0">
          <w:rPr>
            <w:rStyle w:val="Hyperlink"/>
          </w:rPr>
          <w:t>https://www.eclipse.org/downloads/</w:t>
        </w:r>
      </w:hyperlink>
    </w:p>
    <w:p w14:paraId="7EAE279F" w14:textId="77777777" w:rsidR="00607013" w:rsidRDefault="00607013" w:rsidP="00607013"/>
    <w:p w14:paraId="5B3B7218" w14:textId="51A8FFD0" w:rsidR="00D1381C" w:rsidRDefault="00583714" w:rsidP="00D1381C">
      <w:pPr>
        <w:pStyle w:val="Heading1"/>
        <w:rPr>
          <w:lang w:val="en-US"/>
        </w:rPr>
      </w:pPr>
      <w:bookmarkStart w:id="17" w:name="_Toc109848775"/>
      <w:r>
        <w:rPr>
          <w:lang w:val="en-US"/>
        </w:rPr>
        <w:lastRenderedPageBreak/>
        <w:t>Exploring</w:t>
      </w:r>
      <w:r w:rsidR="00CF45A3">
        <w:rPr>
          <w:lang w:val="en-US"/>
        </w:rPr>
        <w:t xml:space="preserve"> the </w:t>
      </w:r>
      <w:r>
        <w:rPr>
          <w:lang w:val="en-US"/>
        </w:rPr>
        <w:t xml:space="preserve">RPA </w:t>
      </w:r>
      <w:r w:rsidR="00CF45A3">
        <w:rPr>
          <w:lang w:val="en-US"/>
        </w:rPr>
        <w:t>API</w:t>
      </w:r>
      <w:bookmarkEnd w:id="17"/>
      <w:r w:rsidR="00CF45A3">
        <w:rPr>
          <w:lang w:val="en-US"/>
        </w:rPr>
        <w:t xml:space="preserve"> </w:t>
      </w:r>
    </w:p>
    <w:p w14:paraId="24C861C8" w14:textId="33F6AE43" w:rsidR="00425D9F" w:rsidRDefault="00425D9F" w:rsidP="00425D9F">
      <w:pPr>
        <w:rPr>
          <w:lang w:eastAsia="x-none"/>
        </w:rPr>
      </w:pPr>
    </w:p>
    <w:p w14:paraId="19880055" w14:textId="45DAEEF6" w:rsidR="00F8578D" w:rsidRDefault="00F8578D" w:rsidP="00F8578D">
      <w:pPr>
        <w:pStyle w:val="Heading2"/>
      </w:pPr>
      <w:bookmarkStart w:id="18" w:name="_Toc109848776"/>
      <w:r>
        <w:t>Create a bot process</w:t>
      </w:r>
      <w:bookmarkEnd w:id="18"/>
    </w:p>
    <w:p w14:paraId="7B0E29FB" w14:textId="77777777" w:rsidR="00F8578D" w:rsidRPr="00F8578D" w:rsidRDefault="00F8578D" w:rsidP="00F8578D"/>
    <w:p w14:paraId="55DAE2DC" w14:textId="744CD8CA" w:rsidR="00F8578D" w:rsidRDefault="00383CC9" w:rsidP="00F8578D">
      <w:r w:rsidRPr="00383CC9">
        <w:rPr>
          <w:b/>
          <w:bCs/>
          <w:lang w:eastAsia="x-none"/>
        </w:rPr>
        <w:t>IMPORTANT</w:t>
      </w:r>
      <w:r>
        <w:rPr>
          <w:lang w:eastAsia="x-none"/>
        </w:rPr>
        <w:t xml:space="preserve">. </w:t>
      </w:r>
      <w:r w:rsidR="00F8578D">
        <w:rPr>
          <w:lang w:eastAsia="x-none"/>
        </w:rPr>
        <w:t xml:space="preserve">To start your exploration, you need to create a bot process.  Please follow </w:t>
      </w:r>
      <w:r w:rsidR="00F8578D">
        <w:t xml:space="preserve">steps </w:t>
      </w:r>
      <w:r w:rsidR="00F8578D" w:rsidRPr="00F8578D">
        <w:rPr>
          <w:b/>
          <w:bCs/>
        </w:rPr>
        <w:t>2.1 to 2.</w:t>
      </w:r>
      <w:r w:rsidR="001477D9">
        <w:rPr>
          <w:b/>
          <w:bCs/>
        </w:rPr>
        <w:t>5</w:t>
      </w:r>
      <w:r w:rsidR="00F8578D">
        <w:t xml:space="preserve"> in </w:t>
      </w:r>
      <w:r>
        <w:t>th</w:t>
      </w:r>
      <w:r w:rsidR="009E5A59">
        <w:t xml:space="preserve">is </w:t>
      </w:r>
      <w:r w:rsidR="00F8578D">
        <w:t>lab:</w:t>
      </w:r>
    </w:p>
    <w:p w14:paraId="493E0456" w14:textId="77777777" w:rsidR="00F8578D" w:rsidRDefault="00F8578D" w:rsidP="00F8578D"/>
    <w:p w14:paraId="6B393F17" w14:textId="77777777" w:rsidR="00F8578D" w:rsidRDefault="00DC6996" w:rsidP="00F8578D">
      <w:hyperlink r:id="rId24" w:history="1">
        <w:r w:rsidR="00F8578D" w:rsidRPr="00285EA0">
          <w:rPr>
            <w:rStyle w:val="Hyperlink"/>
          </w:rPr>
          <w:t>https://github.com/juseljuk/IBM-RPA-Toolkit-for-BAW/blob/master/downloads/Using%20IBM%20RPA%20with%20IBM%20BAW%201_1.pdf</w:t>
        </w:r>
      </w:hyperlink>
    </w:p>
    <w:p w14:paraId="7D72169A" w14:textId="77777777" w:rsidR="00F8578D" w:rsidRDefault="00F8578D" w:rsidP="00425D9F">
      <w:pPr>
        <w:rPr>
          <w:lang w:eastAsia="x-none"/>
        </w:rPr>
      </w:pPr>
    </w:p>
    <w:p w14:paraId="27CCEB12" w14:textId="70656664" w:rsidR="00E8683F" w:rsidRDefault="00461279" w:rsidP="00A229A2">
      <w:pPr>
        <w:pStyle w:val="Heading2"/>
      </w:pPr>
      <w:bookmarkStart w:id="19" w:name="_Toc109848777"/>
      <w:r>
        <w:t>Test</w:t>
      </w:r>
      <w:r w:rsidR="00CE725F">
        <w:t xml:space="preserve"> the </w:t>
      </w:r>
      <w:r>
        <w:t xml:space="preserve">RPA </w:t>
      </w:r>
      <w:r w:rsidR="00CE725F">
        <w:t>API from</w:t>
      </w:r>
      <w:r w:rsidR="00CF45A3">
        <w:t xml:space="preserve"> </w:t>
      </w:r>
      <w:r>
        <w:t>PowerShell</w:t>
      </w:r>
      <w:bookmarkEnd w:id="19"/>
    </w:p>
    <w:p w14:paraId="7D15FD57" w14:textId="77777777" w:rsidR="00E8683F" w:rsidRPr="00E8683F" w:rsidRDefault="00E8683F" w:rsidP="00E8683F"/>
    <w:p w14:paraId="7BBD564D" w14:textId="07576D4F" w:rsidR="00A229A2" w:rsidRDefault="00A229A2" w:rsidP="00A229A2">
      <w:r>
        <w:t xml:space="preserve">Navigate to the </w:t>
      </w:r>
      <w:r w:rsidRPr="00FA2C74">
        <w:t xml:space="preserve">Folder </w:t>
      </w:r>
      <w:r>
        <w:t xml:space="preserve">in which you unzipped the </w:t>
      </w:r>
      <w:r w:rsidR="003E3CBA">
        <w:t xml:space="preserve">GitHub Repo </w:t>
      </w:r>
      <w:r>
        <w:t xml:space="preserve">in the </w:t>
      </w:r>
      <w:r w:rsidR="003E3CBA">
        <w:t>pre-requisites</w:t>
      </w:r>
      <w:r>
        <w:t xml:space="preserve"> step:</w:t>
      </w:r>
    </w:p>
    <w:p w14:paraId="4009335C" w14:textId="77777777" w:rsidR="00AE2107" w:rsidRDefault="00AE2107" w:rsidP="00A229A2"/>
    <w:p w14:paraId="45EEBD45" w14:textId="22DB4D84" w:rsidR="00AE2107" w:rsidRDefault="00AE2107" w:rsidP="00AE2107">
      <w:pPr>
        <w:rPr>
          <w:rFonts w:ascii="Courier New" w:hAnsi="Courier New" w:cs="Courier New"/>
        </w:rPr>
      </w:pPr>
      <w:r w:rsidRPr="0088641C">
        <w:rPr>
          <w:rFonts w:ascii="Courier New" w:hAnsi="Courier New" w:cs="Courier New"/>
        </w:rPr>
        <w:t xml:space="preserve">C:\Users\Administrator\Desktop\IBM RPA Lab Resources\Lab 12 – </w:t>
      </w:r>
      <w:r>
        <w:rPr>
          <w:rFonts w:ascii="Courier New" w:hAnsi="Courier New" w:cs="Courier New"/>
        </w:rPr>
        <w:t xml:space="preserve">Explore the </w:t>
      </w:r>
      <w:r w:rsidRPr="0088641C">
        <w:rPr>
          <w:rFonts w:ascii="Courier New" w:hAnsi="Courier New" w:cs="Courier New"/>
        </w:rPr>
        <w:t>API</w:t>
      </w:r>
      <w:r>
        <w:rPr>
          <w:rFonts w:ascii="Courier New" w:hAnsi="Courier New" w:cs="Courier New"/>
        </w:rPr>
        <w:t>\BotApiGenerator-main</w:t>
      </w:r>
    </w:p>
    <w:p w14:paraId="2C970522" w14:textId="77777777" w:rsidR="00A229A2" w:rsidRDefault="00A229A2" w:rsidP="00A229A2"/>
    <w:p w14:paraId="031618DE" w14:textId="59B8075E" w:rsidR="00FA2C74" w:rsidRDefault="003E3CBA" w:rsidP="00FA2C74">
      <w:r>
        <w:t xml:space="preserve">Within the </w:t>
      </w:r>
      <w:r w:rsidRPr="003E3CBA">
        <w:rPr>
          <w:i/>
          <w:iCs/>
        </w:rPr>
        <w:t>testsuites</w:t>
      </w:r>
      <w:r>
        <w:t xml:space="preserve"> folder, </w:t>
      </w:r>
      <w:r w:rsidR="00A229A2">
        <w:t xml:space="preserve">Right-click </w:t>
      </w:r>
      <w:r w:rsidR="00A229A2" w:rsidRPr="00A229A2">
        <w:rPr>
          <w:i/>
          <w:iCs/>
        </w:rPr>
        <w:t>testApi.ps1</w:t>
      </w:r>
      <w:r w:rsidR="00A229A2">
        <w:t xml:space="preserve"> and select </w:t>
      </w:r>
      <w:r w:rsidR="00A229A2" w:rsidRPr="00A229A2">
        <w:rPr>
          <w:i/>
          <w:iCs/>
        </w:rPr>
        <w:t>Run with PowerShell</w:t>
      </w:r>
      <w:r w:rsidR="00A229A2">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2E6D98E9" w:rsidR="00FA2C74" w:rsidRDefault="00F2049E" w:rsidP="00FA2C74">
      <w:r>
        <w:t xml:space="preserve">Ignore the security warning and press </w:t>
      </w:r>
      <w:r w:rsidRPr="00F2049E">
        <w:rPr>
          <w:i/>
          <w:iCs/>
        </w:rPr>
        <w:t>Open</w:t>
      </w:r>
      <w:r>
        <w:t xml:space="preserve">.  </w:t>
      </w:r>
      <w:r w:rsidR="00CE725F">
        <w:t>A series of dialog boxes should appear.  Let’s follow the steps.</w:t>
      </w:r>
    </w:p>
    <w:p w14:paraId="1E914175" w14:textId="31425FE6" w:rsidR="00FA2C74" w:rsidRDefault="00FA2C74" w:rsidP="00FA2C74">
      <w:pPr>
        <w:pStyle w:val="Heading3"/>
      </w:pPr>
      <w:bookmarkStart w:id="20" w:name="_Toc109848778"/>
      <w:r>
        <w:t xml:space="preserve">Step 1 – </w:t>
      </w:r>
      <w:r w:rsidR="00A229A2">
        <w:t>Host Selection</w:t>
      </w:r>
      <w:bookmarkEnd w:id="20"/>
    </w:p>
    <w:p w14:paraId="4B9D1BE2" w14:textId="65439147" w:rsidR="007654BB" w:rsidRDefault="007654BB" w:rsidP="007654BB"/>
    <w:p w14:paraId="1DEADC1A" w14:textId="488D5341" w:rsidR="00F2049E" w:rsidRDefault="00565881" w:rsidP="007654BB">
      <w:r>
        <w:t>If you are running the Skytap image you</w:t>
      </w:r>
      <w:r w:rsidR="00F2049E">
        <w:t xml:space="preserve"> will</w:t>
      </w:r>
      <w:r>
        <w:t xml:space="preserve"> </w:t>
      </w:r>
      <w:r w:rsidR="00F2049E">
        <w:t>not</w:t>
      </w:r>
      <w:r>
        <w:t xml:space="preserve"> be able to see </w:t>
      </w:r>
      <w:r w:rsidR="009E5A59">
        <w:t>your</w:t>
      </w:r>
      <w:r>
        <w:t xml:space="preserve"> </w:t>
      </w:r>
      <w:r w:rsidR="00F2049E">
        <w:t>SaaS tenants</w:t>
      </w:r>
      <w:r>
        <w:t xml:space="preserve">.  </w:t>
      </w:r>
      <w:r w:rsidR="003E3CBA">
        <w:t>Press OK when t</w:t>
      </w:r>
      <w:r>
        <w:t>he</w:t>
      </w:r>
      <w:r w:rsidR="00F2049E">
        <w:t xml:space="preserve"> message “</w:t>
      </w:r>
      <w:r w:rsidR="00F2049E" w:rsidRPr="003E3CBA">
        <w:rPr>
          <w:i/>
          <w:iCs/>
        </w:rPr>
        <w:t>Unable to find SaaS tenants</w:t>
      </w:r>
      <w:r w:rsidR="00F2049E">
        <w:t>”</w:t>
      </w:r>
      <w:r w:rsidR="003E3CBA">
        <w:t xml:space="preserve"> appears</w:t>
      </w:r>
      <w:r w:rsidR="00F2049E">
        <w:t>.</w:t>
      </w:r>
    </w:p>
    <w:p w14:paraId="6C8BC40D" w14:textId="77777777" w:rsidR="00F2049E" w:rsidRDefault="00F2049E" w:rsidP="007654BB"/>
    <w:p w14:paraId="6C294B60" w14:textId="7EA99E65" w:rsidR="007654BB" w:rsidRPr="007654BB" w:rsidRDefault="007654BB" w:rsidP="007654BB">
      <w:r>
        <w:t xml:space="preserve">Select </w:t>
      </w:r>
      <w:r w:rsidRPr="007654BB">
        <w:rPr>
          <w:i/>
          <w:iCs/>
        </w:rPr>
        <w:t>Local RPA Server</w:t>
      </w:r>
    </w:p>
    <w:p w14:paraId="4588E472" w14:textId="77777777" w:rsidR="00FA2C74" w:rsidRDefault="00FA2C74" w:rsidP="00FA2C74"/>
    <w:p w14:paraId="2FB0B312" w14:textId="7664DD9F" w:rsidR="00FA2C74" w:rsidRDefault="00A229A2" w:rsidP="00FA2C74">
      <w:r>
        <w:rPr>
          <w:noProof/>
        </w:rPr>
        <w:lastRenderedPageBreak/>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593EDD7D" w:rsidR="00565881" w:rsidRDefault="003E3CBA" w:rsidP="00FA2C74">
      <w:r w:rsidRPr="003E3CBA">
        <w:rPr>
          <w:b/>
          <w:bCs/>
        </w:rPr>
        <w:t>Tip:</w:t>
      </w:r>
      <w:r>
        <w:t xml:space="preserve"> You need to select it so that it turns blue as shown above.</w:t>
      </w:r>
    </w:p>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21" w:name="_Toc109848779"/>
      <w:r>
        <w:t>Step 2 – Enter your tenant credentials</w:t>
      </w:r>
      <w:bookmarkEnd w:id="21"/>
    </w:p>
    <w:p w14:paraId="45C51CFB" w14:textId="35F5A13A" w:rsidR="00FA2C74" w:rsidRDefault="00FA2C74" w:rsidP="00FA2C74"/>
    <w:p w14:paraId="2B36F1F5" w14:textId="71774D3B" w:rsidR="00FA2C74" w:rsidRPr="00FA2C74" w:rsidRDefault="009E5A59" w:rsidP="00FA2C74">
      <w:r>
        <w:t>If you are using the Skytap image the username and password are</w:t>
      </w:r>
      <w:r w:rsidR="00A229A2" w:rsidRPr="00A229A2">
        <w:t xml:space="preserve"> </w:t>
      </w:r>
      <w:r w:rsidR="003E3CBA">
        <w:t>set as</w:t>
      </w:r>
      <w:r w:rsidR="00A229A2">
        <w:t xml:space="preserve"> default values</w:t>
      </w:r>
      <w:r>
        <w:t>.  IF you are using your own tenant, these will be your tenant credentials.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22" w:name="_Toc109848780"/>
      <w:r>
        <w:t>Step 3 – Select the tenant</w:t>
      </w:r>
      <w:bookmarkEnd w:id="22"/>
    </w:p>
    <w:p w14:paraId="20CDEC6F" w14:textId="1B65571B" w:rsidR="00FA2C74" w:rsidRDefault="00FA2C74" w:rsidP="00FA2C74"/>
    <w:p w14:paraId="3A937F5A" w14:textId="0E8DF3DF" w:rsidR="00A229A2" w:rsidRPr="007654BB" w:rsidRDefault="00A229A2" w:rsidP="00A229A2">
      <w:r>
        <w:t xml:space="preserve">Select tenant.  If you are running within the Skytap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lastRenderedPageBreak/>
        <w:drawing>
          <wp:inline distT="0" distB="0" distL="0" distR="0" wp14:anchorId="63480782" wp14:editId="7E6C78B9">
            <wp:extent cx="2638425" cy="1750242"/>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640" cy="1751711"/>
                    </a:xfrm>
                    <a:prstGeom prst="rect">
                      <a:avLst/>
                    </a:prstGeom>
                  </pic:spPr>
                </pic:pic>
              </a:graphicData>
            </a:graphic>
          </wp:inline>
        </w:drawing>
      </w:r>
    </w:p>
    <w:p w14:paraId="54D7510F" w14:textId="77777777" w:rsidR="003E3CBA" w:rsidRDefault="003E3CBA" w:rsidP="003E3CBA"/>
    <w:p w14:paraId="2FF59556" w14:textId="22348B78" w:rsidR="00FA2C74" w:rsidRDefault="00FA2C74" w:rsidP="003E3CBA">
      <w:pPr>
        <w:pStyle w:val="Heading3"/>
      </w:pPr>
      <w:bookmarkStart w:id="23" w:name="_Toc109848781"/>
      <w:r>
        <w:t>Step 4 – Select the process</w:t>
      </w:r>
      <w:bookmarkEnd w:id="23"/>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4CCA0A13" w14:textId="12133E08" w:rsidR="003F5965" w:rsidRDefault="00A229A2" w:rsidP="003F5965">
      <w:r>
        <w:rPr>
          <w:noProof/>
        </w:rPr>
        <w:drawing>
          <wp:inline distT="0" distB="0" distL="0" distR="0" wp14:anchorId="3B318226" wp14:editId="7BE16CAE">
            <wp:extent cx="2600325" cy="174506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1201" cy="1745657"/>
                    </a:xfrm>
                    <a:prstGeom prst="rect">
                      <a:avLst/>
                    </a:prstGeom>
                  </pic:spPr>
                </pic:pic>
              </a:graphicData>
            </a:graphic>
          </wp:inline>
        </w:drawing>
      </w:r>
    </w:p>
    <w:p w14:paraId="097C22A8" w14:textId="77777777" w:rsidR="00FA2C74" w:rsidRDefault="00FA2C74" w:rsidP="00FA2C74">
      <w:pPr>
        <w:pStyle w:val="Heading3"/>
      </w:pPr>
      <w:bookmarkStart w:id="24" w:name="_Toc109848782"/>
      <w:r>
        <w:t>Step 5 – Edit the payload</w:t>
      </w:r>
      <w:bookmarkEnd w:id="24"/>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16D92A0E">
            <wp:extent cx="2219325" cy="283539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6457" cy="284450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5" w:name="_Toc109848783"/>
      <w:r>
        <w:lastRenderedPageBreak/>
        <w:t xml:space="preserve">Step 6 </w:t>
      </w:r>
      <w:r w:rsidR="003F5965">
        <w:t>- R</w:t>
      </w:r>
      <w:r>
        <w:t>un the bot</w:t>
      </w:r>
      <w:bookmarkEnd w:id="25"/>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6" w:name="_Toc109848784"/>
      <w:r>
        <w:t xml:space="preserve">Step 7 – View the </w:t>
      </w:r>
      <w:r w:rsidR="003F5965">
        <w:t>R</w:t>
      </w:r>
      <w:r>
        <w:t>esult</w:t>
      </w:r>
      <w:bookmarkEnd w:id="26"/>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5F3F9885" w:rsidR="004D6B53" w:rsidRDefault="004D6B53" w:rsidP="00FA2C74">
      <w:r>
        <w:t>N</w:t>
      </w:r>
      <w:r w:rsidR="007A03BE">
        <w:t xml:space="preserve">ext you will </w:t>
      </w:r>
      <w:r>
        <w:t>view the actual RPA API commands executed.</w:t>
      </w:r>
    </w:p>
    <w:p w14:paraId="37968209" w14:textId="24076A57" w:rsidR="000B4270" w:rsidRDefault="000B4270">
      <w:r>
        <w:br w:type="page"/>
      </w:r>
    </w:p>
    <w:p w14:paraId="2BBAAE0E" w14:textId="44DB8797" w:rsidR="00FA2C74" w:rsidRDefault="00FA2C74" w:rsidP="00FA2C74">
      <w:pPr>
        <w:pStyle w:val="Heading3"/>
      </w:pPr>
      <w:bookmarkStart w:id="27" w:name="_Toc109848785"/>
      <w:r>
        <w:lastRenderedPageBreak/>
        <w:t xml:space="preserve">View </w:t>
      </w:r>
      <w:r w:rsidR="00495567">
        <w:t>the</w:t>
      </w:r>
      <w:r w:rsidR="000B4270">
        <w:t xml:space="preserve"> </w:t>
      </w:r>
      <w:r w:rsidR="00C139B2">
        <w:t>RPA</w:t>
      </w:r>
      <w:r>
        <w:t xml:space="preserve"> </w:t>
      </w:r>
      <w:r w:rsidR="000B4270">
        <w:t xml:space="preserve">API </w:t>
      </w:r>
      <w:r w:rsidR="00F2049E">
        <w:t>Curl</w:t>
      </w:r>
      <w:bookmarkEnd w:id="27"/>
    </w:p>
    <w:p w14:paraId="33B42B19" w14:textId="77777777" w:rsidR="00FA2C74" w:rsidRDefault="00FA2C74" w:rsidP="00FA2C74"/>
    <w:p w14:paraId="45DB0443" w14:textId="4BA7901C" w:rsidR="0065760A" w:rsidRDefault="0065760A" w:rsidP="00FA2C74">
      <w:r>
        <w:t xml:space="preserve">In this section </w:t>
      </w:r>
      <w:r w:rsidR="007A03BE">
        <w:t>you</w:t>
      </w:r>
      <w:r>
        <w:t xml:space="preserve"> will use curl to </w:t>
      </w:r>
      <w:r w:rsidR="003E3CBA">
        <w:t>call</w:t>
      </w:r>
      <w:r>
        <w:t xml:space="preserve"> the RPA API.  Curl is the de facto tool to test APIs.  </w:t>
      </w:r>
    </w:p>
    <w:p w14:paraId="5F436D17" w14:textId="77777777" w:rsidR="0065760A" w:rsidRDefault="0065760A" w:rsidP="00FA2C74"/>
    <w:p w14:paraId="334F9935" w14:textId="6467625E" w:rsidR="003F5965" w:rsidRDefault="00495567" w:rsidP="00FA2C74">
      <w:r>
        <w:t>N</w:t>
      </w:r>
      <w:r w:rsidR="003F5965">
        <w:t>avigate to the directory in which you ran PowerShell</w:t>
      </w:r>
      <w:r w:rsidR="009718B9">
        <w:t xml:space="preserve">.  Right click </w:t>
      </w:r>
      <w:r w:rsidR="009718B9" w:rsidRPr="009718B9">
        <w:rPr>
          <w:i/>
          <w:iCs/>
        </w:rPr>
        <w:t>curls.sh</w:t>
      </w:r>
      <w:r w:rsidR="009718B9">
        <w:t xml:space="preserve"> and edit 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6D359DC4" w:rsidR="003F5965" w:rsidRDefault="003F5965" w:rsidP="00FA2C74">
      <w:r>
        <w:t xml:space="preserve">You will see </w:t>
      </w:r>
      <w:r w:rsidR="009718B9">
        <w:t>the</w:t>
      </w:r>
      <w:r>
        <w:t xml:space="preserve"> curl </w:t>
      </w:r>
      <w:r w:rsidR="004D6B53">
        <w:t xml:space="preserve">executed </w:t>
      </w:r>
      <w:r>
        <w:t>in the previous step</w:t>
      </w:r>
      <w:r w:rsidR="00C139B2">
        <w:t>.</w:t>
      </w:r>
      <w:r w:rsidR="00495567">
        <w:t xml:space="preserve">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7103B75" w14:textId="4D928E69" w:rsidR="003F5965" w:rsidRDefault="00F2049E" w:rsidP="003F5965">
      <w:pPr>
        <w:pStyle w:val="Heading3"/>
      </w:pPr>
      <w:bookmarkStart w:id="28" w:name="_Toc109848786"/>
      <w:r>
        <w:t>R</w:t>
      </w:r>
      <w:r w:rsidR="003F5965">
        <w:t>un curl</w:t>
      </w:r>
      <w:bookmarkEnd w:id="28"/>
      <w:r w:rsidR="002F6CDF">
        <w:t xml:space="preserve"> </w:t>
      </w:r>
    </w:p>
    <w:p w14:paraId="5C220597" w14:textId="77777777" w:rsidR="00684D84" w:rsidRDefault="00684D84" w:rsidP="007654BB"/>
    <w:p w14:paraId="53129EEA" w14:textId="17A97CB6" w:rsidR="006B2950" w:rsidRDefault="00684D84" w:rsidP="007654BB">
      <w:r>
        <w:t xml:space="preserve">From the desktop, open </w:t>
      </w:r>
    </w:p>
    <w:p w14:paraId="1AEF5A2D" w14:textId="6B63270B" w:rsidR="00684D84" w:rsidRDefault="00684D84" w:rsidP="007654BB"/>
    <w:p w14:paraId="55DDC1C3" w14:textId="1B4EBF67" w:rsidR="00684D84" w:rsidRDefault="00684D84" w:rsidP="007654BB">
      <w:r>
        <w:rPr>
          <w:noProof/>
        </w:rPr>
        <w:drawing>
          <wp:inline distT="0" distB="0" distL="0" distR="0" wp14:anchorId="4B931E71" wp14:editId="6603AEF6">
            <wp:extent cx="657225" cy="85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pic:spPr>
                </pic:pic>
              </a:graphicData>
            </a:graphic>
          </wp:inline>
        </w:drawing>
      </w:r>
    </w:p>
    <w:p w14:paraId="3711987A" w14:textId="58C5F3AA" w:rsidR="00684D84" w:rsidRDefault="00684D84" w:rsidP="007654BB"/>
    <w:p w14:paraId="5AFF9F18" w14:textId="1FFA79F1" w:rsidR="00F2049E" w:rsidRDefault="00684D84" w:rsidP="007654BB">
      <w:r>
        <w:t xml:space="preserve">A Unix terminal should appear.  </w:t>
      </w:r>
    </w:p>
    <w:p w14:paraId="6724C93F" w14:textId="77777777" w:rsidR="00F2049E" w:rsidRDefault="00F2049E" w:rsidP="007654BB"/>
    <w:p w14:paraId="03DD3713" w14:textId="3A8AD7FD" w:rsidR="00F2049E" w:rsidRDefault="00F2049E" w:rsidP="00F2049E">
      <w:r>
        <w:lastRenderedPageBreak/>
        <w:t xml:space="preserve">Paste each curl command into the terminal and hit return. </w:t>
      </w:r>
      <w:r w:rsidR="003E3CBA">
        <w:t xml:space="preserve">Examine the result of each command to verify it is working.  </w:t>
      </w:r>
      <w:r w:rsidR="00EF68F6">
        <w:t>Finally, your</w:t>
      </w:r>
      <w:r w:rsidR="0065760A">
        <w:t xml:space="preserve"> terminal should look like this:</w:t>
      </w:r>
    </w:p>
    <w:p w14:paraId="77A0DC72" w14:textId="7135FC38" w:rsidR="0065760A" w:rsidRDefault="0065760A" w:rsidP="00F2049E"/>
    <w:p w14:paraId="3F19E575" w14:textId="7550E9C3" w:rsidR="0065760A" w:rsidRDefault="0065760A" w:rsidP="00F2049E">
      <w:r>
        <w:rPr>
          <w:noProof/>
        </w:rPr>
        <w:drawing>
          <wp:inline distT="0" distB="0" distL="0" distR="0" wp14:anchorId="3C24D726" wp14:editId="33167C6D">
            <wp:extent cx="6188710" cy="2254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254250"/>
                    </a:xfrm>
                    <a:prstGeom prst="rect">
                      <a:avLst/>
                    </a:prstGeom>
                  </pic:spPr>
                </pic:pic>
              </a:graphicData>
            </a:graphic>
          </wp:inline>
        </w:drawing>
      </w:r>
    </w:p>
    <w:p w14:paraId="2D665D64" w14:textId="77777777" w:rsidR="00F2049E" w:rsidRDefault="00F2049E" w:rsidP="007654BB"/>
    <w:p w14:paraId="009FE6CF" w14:textId="62A12795" w:rsidR="00684D84" w:rsidRDefault="0065760A" w:rsidP="007654BB">
      <w:r>
        <w:t xml:space="preserve">Congratulations, </w:t>
      </w:r>
      <w:r w:rsidR="00EF68F6">
        <w:t>you</w:t>
      </w:r>
      <w:r w:rsidR="003E3CBA">
        <w:t xml:space="preserve"> have </w:t>
      </w:r>
      <w:r>
        <w:t>run a bot using curl!</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29" w:name="_Toc109848787"/>
      <w:r>
        <w:lastRenderedPageBreak/>
        <w:t>Testing the API from SoapUI</w:t>
      </w:r>
      <w:bookmarkEnd w:id="29"/>
    </w:p>
    <w:p w14:paraId="0EFDDCA3" w14:textId="277B590B" w:rsidR="00425D9F" w:rsidRDefault="00425D9F" w:rsidP="001F0136"/>
    <w:p w14:paraId="4213D4AF" w14:textId="2977F51A" w:rsidR="008A6389" w:rsidRDefault="00AE2107" w:rsidP="001F0136">
      <w:r>
        <w:t xml:space="preserve">Curl is great for initial testing of your bot, but it is not great for building test suites.  </w:t>
      </w:r>
      <w:r w:rsidR="008A6389">
        <w:t xml:space="preserve">SoapUI is an </w:t>
      </w:r>
      <w:r w:rsidR="003E3CBA">
        <w:t>open-source</w:t>
      </w:r>
      <w:r w:rsidR="008A6389">
        <w:t xml:space="preserve"> tool </w:t>
      </w:r>
      <w:r>
        <w:t>that makes it much easier to build such suites</w:t>
      </w:r>
      <w:r w:rsidR="008A6389">
        <w:t xml:space="preserve">.  In this section </w:t>
      </w:r>
      <w:r w:rsidR="007A03BE">
        <w:t>you</w:t>
      </w:r>
      <w:r w:rsidR="008A6389">
        <w:t xml:space="preserve"> will </w:t>
      </w:r>
      <w:r w:rsidR="003E3CBA">
        <w:t>apply</w:t>
      </w:r>
      <w:r w:rsidR="008A6389">
        <w:t xml:space="preserve"> SoapUI to test the</w:t>
      </w:r>
      <w:r>
        <w:t xml:space="preserve"> async</w:t>
      </w:r>
      <w:r w:rsidR="008A6389">
        <w:t xml:space="preserve"> RPA API.</w:t>
      </w:r>
    </w:p>
    <w:p w14:paraId="5A074144" w14:textId="46C6FBBD" w:rsidR="00B74956" w:rsidRDefault="00B74956" w:rsidP="00B74956">
      <w:pPr>
        <w:pStyle w:val="Heading3"/>
      </w:pPr>
      <w:bookmarkStart w:id="30" w:name="_Toc109848788"/>
      <w:r>
        <w:t>Open SoapUI</w:t>
      </w:r>
      <w:bookmarkEnd w:id="30"/>
    </w:p>
    <w:p w14:paraId="5AB460E5" w14:textId="77777777" w:rsidR="00B74956" w:rsidRDefault="00B74956" w:rsidP="001F0136"/>
    <w:p w14:paraId="50F98195" w14:textId="5D562EA2" w:rsidR="007F5493" w:rsidRDefault="00B94615" w:rsidP="005C3630">
      <w:pPr>
        <w:rPr>
          <w:noProof/>
        </w:rPr>
      </w:pPr>
      <w:r>
        <w:rPr>
          <w:noProof/>
        </w:rPr>
        <w:t>Find Soap UI and run it:</w:t>
      </w:r>
    </w:p>
    <w:p w14:paraId="4E47F735" w14:textId="39E39DD9" w:rsidR="00B94615" w:rsidRDefault="00B94615" w:rsidP="005C3630">
      <w:pPr>
        <w:rPr>
          <w:noProof/>
        </w:rPr>
      </w:pPr>
    </w:p>
    <w:p w14:paraId="6C2B4F64" w14:textId="180C0DA7" w:rsidR="00B94615" w:rsidRDefault="00B94615" w:rsidP="005C3630">
      <w:r>
        <w:rPr>
          <w:noProof/>
        </w:rPr>
        <w:drawing>
          <wp:inline distT="0" distB="0" distL="0" distR="0" wp14:anchorId="21747026" wp14:editId="32E54601">
            <wp:extent cx="2886075" cy="1962150"/>
            <wp:effectExtent l="76200" t="76200" r="85725" b="762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075" cy="1962150"/>
                    </a:xfrm>
                    <a:prstGeom prst="rect">
                      <a:avLst/>
                    </a:prstGeom>
                    <a:effectLst>
                      <a:glow rad="63500">
                        <a:schemeClr val="accent1">
                          <a:satMod val="175000"/>
                          <a:alpha val="40000"/>
                        </a:schemeClr>
                      </a:glow>
                    </a:effectLst>
                  </pic:spPr>
                </pic:pic>
              </a:graphicData>
            </a:graphic>
          </wp:inline>
        </w:drawing>
      </w:r>
    </w:p>
    <w:p w14:paraId="3A627462" w14:textId="77777777" w:rsidR="007F5493" w:rsidRDefault="007F5493" w:rsidP="005C3630"/>
    <w:p w14:paraId="6DC77EC7" w14:textId="2EE33B47" w:rsidR="00B94615" w:rsidRDefault="007F5493" w:rsidP="005C3630">
      <w:r>
        <w:t>On</w:t>
      </w:r>
      <w:r w:rsidR="005F6966">
        <w:t>ce open,</w:t>
      </w:r>
      <w:r w:rsidR="00AE2107">
        <w:t xml:space="preserve"> close the splash screen and</w:t>
      </w:r>
      <w:r w:rsidR="005F6966">
        <w:t xml:space="preserve"> c</w:t>
      </w:r>
      <w:r w:rsidR="005C3630">
        <w:t xml:space="preserve">lick the </w:t>
      </w:r>
      <w:r w:rsidR="005C3630" w:rsidRPr="00B94615">
        <w:rPr>
          <w:i/>
          <w:iCs/>
        </w:rPr>
        <w:t>Import</w:t>
      </w:r>
      <w:r w:rsidR="005C3630">
        <w:t xml:space="preserve"> button</w:t>
      </w:r>
      <w:r w:rsidR="005F6966">
        <w:t xml:space="preserve">. </w:t>
      </w:r>
    </w:p>
    <w:p w14:paraId="4FA4BBEA" w14:textId="77777777" w:rsidR="00B94615" w:rsidRDefault="00B94615" w:rsidP="005C3630"/>
    <w:p w14:paraId="474C2240" w14:textId="784FF2B5" w:rsidR="00B94615" w:rsidRDefault="00B94615" w:rsidP="005C3630">
      <w:r>
        <w:rPr>
          <w:noProof/>
        </w:rPr>
        <w:drawing>
          <wp:inline distT="0" distB="0" distL="0" distR="0" wp14:anchorId="68FD088F" wp14:editId="05EC302B">
            <wp:extent cx="5191125" cy="514350"/>
            <wp:effectExtent l="76200" t="76200" r="85725" b="762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91125" cy="514350"/>
                    </a:xfrm>
                    <a:prstGeom prst="rect">
                      <a:avLst/>
                    </a:prstGeom>
                    <a:effectLst>
                      <a:glow rad="63500">
                        <a:schemeClr val="accent1">
                          <a:satMod val="175000"/>
                          <a:alpha val="40000"/>
                        </a:schemeClr>
                      </a:glow>
                    </a:effectLst>
                  </pic:spPr>
                </pic:pic>
              </a:graphicData>
            </a:graphic>
          </wp:inline>
        </w:drawing>
      </w:r>
    </w:p>
    <w:p w14:paraId="2E1F0EE7" w14:textId="77777777" w:rsidR="00B94615" w:rsidRDefault="00B94615">
      <w:r>
        <w:br w:type="page"/>
      </w:r>
    </w:p>
    <w:p w14:paraId="605A03C8" w14:textId="77777777" w:rsidR="00B94615" w:rsidRDefault="00B94615" w:rsidP="005C3630"/>
    <w:p w14:paraId="2BF5FCB8" w14:textId="51009E03" w:rsidR="005C3630" w:rsidRDefault="005F6966" w:rsidP="005C3630">
      <w:r>
        <w:t>Navigate to folder</w:t>
      </w:r>
      <w:r w:rsidR="005C3630">
        <w:t>:</w:t>
      </w:r>
    </w:p>
    <w:p w14:paraId="16ECF2FE" w14:textId="77777777" w:rsidR="005C3630" w:rsidRDefault="005C3630" w:rsidP="005C3630"/>
    <w:p w14:paraId="1B32AD14" w14:textId="78D54007" w:rsidR="005C3630" w:rsidRPr="002A652F" w:rsidRDefault="005C3630" w:rsidP="002A652F">
      <w:pPr>
        <w:rPr>
          <w:rFonts w:ascii="Courier New" w:hAnsi="Courier New" w:cs="Courier New"/>
        </w:rPr>
      </w:pPr>
      <w:r w:rsidRPr="002A652F">
        <w:rPr>
          <w:rFonts w:ascii="Courier New" w:hAnsi="Courier New" w:cs="Courier New"/>
        </w:rPr>
        <w:t>C:\Users\Administrator\Desktop\IBM RPA Lab Resources\Lab 12 - API\BotApiGenerator-main\testSuites</w:t>
      </w:r>
    </w:p>
    <w:p w14:paraId="410277B1" w14:textId="77777777" w:rsidR="005F6966" w:rsidRDefault="005F6966" w:rsidP="00462B6F"/>
    <w:p w14:paraId="0B1A37BF" w14:textId="2DBD0215" w:rsidR="005F6966" w:rsidRDefault="005F6966" w:rsidP="00462B6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350C3875" w14:textId="30DEBF70" w:rsidR="005F6966" w:rsidRDefault="005F6966" w:rsidP="00462B6F"/>
    <w:p w14:paraId="6C630AD8" w14:textId="6502485D" w:rsidR="005F6966" w:rsidRDefault="005F6966" w:rsidP="00462B6F">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7FAB0A7C" w14:textId="5FBE40D7" w:rsidR="005F6966" w:rsidRDefault="005F6966" w:rsidP="00462B6F"/>
    <w:p w14:paraId="20CA5372" w14:textId="120C16B9" w:rsidR="005F6966" w:rsidRDefault="005F6966" w:rsidP="00462B6F">
      <w:r>
        <w:rPr>
          <w:noProof/>
        </w:rPr>
        <w:drawing>
          <wp:inline distT="0" distB="0" distL="0" distR="0" wp14:anchorId="74D07193" wp14:editId="654EC2CC">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6857" cy="2397659"/>
                    </a:xfrm>
                    <a:prstGeom prst="rect">
                      <a:avLst/>
                    </a:prstGeom>
                  </pic:spPr>
                </pic:pic>
              </a:graphicData>
            </a:graphic>
          </wp:inline>
        </w:drawing>
      </w:r>
    </w:p>
    <w:p w14:paraId="5864DB55" w14:textId="77777777" w:rsidR="005F6966" w:rsidRDefault="005F6966" w:rsidP="00462B6F">
      <w:pPr>
        <w:rPr>
          <w:rStyle w:val="Hyperlink"/>
          <w:rFonts w:ascii="Courier New" w:hAnsi="Courier New" w:cs="Courier New"/>
        </w:rPr>
      </w:pPr>
    </w:p>
    <w:p w14:paraId="23D3D1AC" w14:textId="77777777" w:rsidR="008A6389" w:rsidRDefault="005F6966" w:rsidP="005F6966">
      <w:pPr>
        <w:rPr>
          <w:rStyle w:val="Hyperlink"/>
          <w:rFonts w:cstheme="minorHAnsi"/>
          <w:color w:val="auto"/>
          <w:u w:val="none"/>
        </w:rPr>
      </w:pPr>
      <w:r>
        <w:rPr>
          <w:rStyle w:val="Hyperlink"/>
          <w:rFonts w:cstheme="minorHAnsi"/>
          <w:color w:val="auto"/>
          <w:u w:val="none"/>
        </w:rPr>
        <w:t xml:space="preserve">Ignore the version warning. </w:t>
      </w:r>
    </w:p>
    <w:p w14:paraId="19EB8A5C" w14:textId="6E4953B1" w:rsidR="00462B6F" w:rsidRPr="005F6966" w:rsidRDefault="00244B9F" w:rsidP="005F6966">
      <w:r>
        <w:rPr>
          <w:rStyle w:val="Hyperlink"/>
          <w:rFonts w:cstheme="minorHAnsi"/>
          <w:color w:val="auto"/>
          <w:u w:val="none"/>
        </w:rPr>
        <w:t>Verify</w:t>
      </w:r>
      <w:r w:rsidR="005C3630" w:rsidRPr="005F6966">
        <w:rPr>
          <w:rStyle w:val="Hyperlink"/>
          <w:rFonts w:cstheme="minorHAnsi"/>
          <w:color w:val="auto"/>
          <w:u w:val="none"/>
        </w:rPr>
        <w:t xml:space="preserve"> </w:t>
      </w:r>
      <w:r w:rsidR="00462B6F" w:rsidRPr="005F6966">
        <w:rPr>
          <w:rStyle w:val="Hyperlink"/>
          <w:rFonts w:cstheme="minorHAnsi"/>
          <w:color w:val="auto"/>
          <w:u w:val="none"/>
        </w:rPr>
        <w:t xml:space="preserve">the </w:t>
      </w:r>
      <w:r w:rsidR="005C3630" w:rsidRPr="005F6966">
        <w:rPr>
          <w:rStyle w:val="Hyperlink"/>
          <w:rFonts w:cstheme="minorHAnsi"/>
          <w:color w:val="auto"/>
          <w:u w:val="none"/>
        </w:rPr>
        <w:t xml:space="preserve">file is </w:t>
      </w:r>
      <w:r w:rsidR="00B272C8" w:rsidRPr="005F6966">
        <w:rPr>
          <w:rStyle w:val="Hyperlink"/>
          <w:rFonts w:cstheme="minorHAnsi"/>
          <w:color w:val="auto"/>
          <w:u w:val="none"/>
        </w:rPr>
        <w:t>import</w:t>
      </w:r>
      <w:r w:rsidR="008A6389">
        <w:rPr>
          <w:rStyle w:val="Hyperlink"/>
          <w:rFonts w:cstheme="minorHAnsi"/>
          <w:color w:val="auto"/>
          <w:u w:val="none"/>
        </w:rPr>
        <w:t>ed:</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drawing>
          <wp:inline distT="0" distB="0" distL="0" distR="0" wp14:anchorId="2B015B4F" wp14:editId="1B448572">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58346E5" w14:textId="08438C5F" w:rsidR="005F6966" w:rsidRDefault="005F6966">
      <w:r>
        <w:br w:type="page"/>
      </w:r>
    </w:p>
    <w:p w14:paraId="3B151941" w14:textId="77777777" w:rsidR="009E305B" w:rsidRDefault="009E305B" w:rsidP="009E305B">
      <w:pPr>
        <w:pStyle w:val="Heading3"/>
      </w:pPr>
      <w:bookmarkStart w:id="31" w:name="_Toc109848789"/>
      <w:r>
        <w:lastRenderedPageBreak/>
        <w:t>Setting Project Variables</w:t>
      </w:r>
      <w:bookmarkEnd w:id="31"/>
      <w:r>
        <w:t xml:space="preserve"> </w:t>
      </w:r>
    </w:p>
    <w:p w14:paraId="3376B346" w14:textId="77777777" w:rsidR="009E305B" w:rsidRDefault="009E305B" w:rsidP="009E305B"/>
    <w:p w14:paraId="6BC8440B" w14:textId="7D305FEB" w:rsidR="009E305B" w:rsidRDefault="009E305B" w:rsidP="009E305B">
      <w:r w:rsidRPr="009E305B">
        <w:rPr>
          <w:b/>
          <w:bCs/>
        </w:rPr>
        <w:t>Note:</w:t>
      </w:r>
      <w:r>
        <w:t xml:space="preserve"> If you are using Skytap you can skip this step as the variables have been pre-configured.</w:t>
      </w:r>
    </w:p>
    <w:p w14:paraId="7CE73C00" w14:textId="77777777" w:rsidR="009E305B" w:rsidRDefault="009E305B" w:rsidP="009E305B"/>
    <w:p w14:paraId="4DF5BC51" w14:textId="726EDF45" w:rsidR="009E305B" w:rsidRDefault="009E305B" w:rsidP="009E305B">
      <w:r>
        <w:t xml:space="preserve">The test suite retrieves information </w:t>
      </w:r>
      <w:r w:rsidR="00244B9F">
        <w:t>from project</w:t>
      </w:r>
      <w:r>
        <w:t xml:space="preserve"> variables.  </w:t>
      </w:r>
      <w:r w:rsidR="00244B9F">
        <w:t>C</w:t>
      </w:r>
      <w:r>
        <w:t xml:space="preserve">lick on the project </w:t>
      </w:r>
      <w:r>
        <w:rPr>
          <w:i/>
          <w:iCs/>
        </w:rPr>
        <w:t>RPA Workflow API</w:t>
      </w:r>
      <w:r>
        <w:t xml:space="preserve"> and select </w:t>
      </w:r>
      <w:r w:rsidRPr="00244B9F">
        <w:rPr>
          <w:i/>
          <w:iCs/>
        </w:rPr>
        <w:t>custom properties</w:t>
      </w:r>
      <w:r>
        <w:t xml:space="preserve"> tab.  </w:t>
      </w:r>
    </w:p>
    <w:p w14:paraId="6746540D" w14:textId="77777777" w:rsidR="009E305B" w:rsidRDefault="009E305B" w:rsidP="009E305B"/>
    <w:p w14:paraId="101374C1" w14:textId="77777777" w:rsidR="009E305B" w:rsidRDefault="009E305B" w:rsidP="009E305B">
      <w:r>
        <w:rPr>
          <w:noProof/>
        </w:rPr>
        <w:drawing>
          <wp:inline distT="0" distB="0" distL="0" distR="0" wp14:anchorId="26605468" wp14:editId="5892DB91">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5572D785" w14:textId="77777777" w:rsidR="009E305B" w:rsidRDefault="009E305B" w:rsidP="009E305B"/>
    <w:p w14:paraId="39078EF9" w14:textId="77777777" w:rsidR="008A6389" w:rsidRDefault="009E305B" w:rsidP="009E305B">
      <w:r>
        <w:t xml:space="preserve">You can edit these variables to your own tenant and processes. The two </w:t>
      </w:r>
      <w:r w:rsidR="00244B9F">
        <w:t>key</w:t>
      </w:r>
      <w:r>
        <w:t xml:space="preserve"> variables are </w:t>
      </w:r>
      <w:r w:rsidRPr="009B78B8">
        <w:rPr>
          <w:i/>
          <w:iCs/>
        </w:rPr>
        <w:t>username</w:t>
      </w:r>
      <w:r>
        <w:rPr>
          <w:i/>
          <w:iCs/>
        </w:rPr>
        <w:t xml:space="preserve"> </w:t>
      </w:r>
      <w:r w:rsidRPr="00046A0D">
        <w:t>and</w:t>
      </w:r>
      <w:r>
        <w:rPr>
          <w:i/>
          <w:iCs/>
        </w:rPr>
        <w:t xml:space="preserve"> hostURL</w:t>
      </w:r>
      <w:r>
        <w:t xml:space="preserve">. </w:t>
      </w:r>
    </w:p>
    <w:p w14:paraId="3B3AF651" w14:textId="77777777" w:rsidR="008A6389" w:rsidRDefault="008A6389" w:rsidP="009E305B"/>
    <w:p w14:paraId="501EE66B" w14:textId="7204BFB2" w:rsidR="00B74956" w:rsidRDefault="00B74956" w:rsidP="009E305B">
      <w:r>
        <w:t>The default</w:t>
      </w:r>
      <w:r w:rsidR="009E305B">
        <w:t xml:space="preserve"> </w:t>
      </w:r>
      <w:r w:rsidR="00244B9F">
        <w:t xml:space="preserve">for </w:t>
      </w:r>
      <w:r w:rsidR="009E305B" w:rsidRPr="00244B9F">
        <w:rPr>
          <w:i/>
          <w:iCs/>
        </w:rPr>
        <w:t>username</w:t>
      </w:r>
      <w:r w:rsidR="009E305B">
        <w:t xml:space="preserve"> is </w:t>
      </w:r>
    </w:p>
    <w:p w14:paraId="1225B211" w14:textId="77777777" w:rsidR="00B74956" w:rsidRDefault="00B74956" w:rsidP="009E305B"/>
    <w:p w14:paraId="2EF0E347" w14:textId="77777777" w:rsidR="00B74956" w:rsidRDefault="00DC6996" w:rsidP="009E305B">
      <w:hyperlink r:id="rId45" w:history="1">
        <w:r w:rsidR="009E305B" w:rsidRPr="00285EA0">
          <w:rPr>
            <w:rStyle w:val="Hyperlink"/>
          </w:rPr>
          <w:t>admin@ibmdba.com</w:t>
        </w:r>
      </w:hyperlink>
      <w:r w:rsidR="009E305B">
        <w:t xml:space="preserve">. </w:t>
      </w:r>
    </w:p>
    <w:p w14:paraId="7B8803F7" w14:textId="77777777" w:rsidR="00B74956" w:rsidRDefault="00B74956" w:rsidP="009E305B"/>
    <w:p w14:paraId="31C2E721" w14:textId="3AC79B34" w:rsidR="009E305B" w:rsidRDefault="009E305B" w:rsidP="009E305B">
      <w:r>
        <w:t xml:space="preserve">If you are not using Skytap, you need to set this to your RPA user.  </w:t>
      </w:r>
    </w:p>
    <w:p w14:paraId="1D29A05A" w14:textId="77777777" w:rsidR="009E305B" w:rsidRDefault="009E305B" w:rsidP="009E305B"/>
    <w:p w14:paraId="60F95B7C" w14:textId="7D64C495" w:rsidR="009E305B" w:rsidRDefault="009E305B" w:rsidP="009E305B">
      <w:r w:rsidRPr="00B74956">
        <w:t xml:space="preserve">The default </w:t>
      </w:r>
      <w:r w:rsidR="00244B9F">
        <w:t xml:space="preserve">for </w:t>
      </w:r>
      <w:r w:rsidRPr="0083219A">
        <w:rPr>
          <w:i/>
          <w:iCs/>
        </w:rPr>
        <w:t>hostURL</w:t>
      </w:r>
      <w:r>
        <w:t xml:space="preserve"> is </w:t>
      </w:r>
    </w:p>
    <w:p w14:paraId="59378620" w14:textId="77777777" w:rsidR="009E305B" w:rsidRDefault="009E305B" w:rsidP="009E305B"/>
    <w:p w14:paraId="422170E9" w14:textId="77777777" w:rsidR="009E305B" w:rsidRDefault="00DC6996" w:rsidP="009E305B">
      <w:hyperlink r:id="rId46" w:history="1">
        <w:r w:rsidR="009E305B" w:rsidRPr="00285EA0">
          <w:rPr>
            <w:rStyle w:val="Hyperlink"/>
          </w:rPr>
          <w:t>https://ibmbaw:30000</w:t>
        </w:r>
      </w:hyperlink>
    </w:p>
    <w:p w14:paraId="17F57B14" w14:textId="77777777" w:rsidR="009E305B" w:rsidRDefault="009E305B" w:rsidP="009E305B"/>
    <w:p w14:paraId="3F7F7F57" w14:textId="2C085485" w:rsidR="009E305B" w:rsidRDefault="009E305B" w:rsidP="009E305B">
      <w:r>
        <w:t>If you are not using Skytap, you will need to set this to your RPA server.   If you are using SaaS, you can use the tenant below:</w:t>
      </w:r>
    </w:p>
    <w:p w14:paraId="1944F49D" w14:textId="77777777" w:rsidR="009E305B" w:rsidRDefault="009E305B" w:rsidP="009E305B"/>
    <w:p w14:paraId="0568F3DF" w14:textId="040C5AC8" w:rsidR="009E305B" w:rsidRDefault="00DC6996" w:rsidP="009E305B">
      <w:hyperlink r:id="rId47" w:history="1">
        <w:r w:rsidR="009E305B" w:rsidRPr="00285EA0">
          <w:rPr>
            <w:rStyle w:val="Hyperlink"/>
          </w:rPr>
          <w:t>https://us1api.wdgautomation.com</w:t>
        </w:r>
      </w:hyperlink>
    </w:p>
    <w:p w14:paraId="69035C69" w14:textId="0A1040AB" w:rsidR="00244B9F" w:rsidRDefault="00244B9F">
      <w:r>
        <w:br w:type="page"/>
      </w:r>
    </w:p>
    <w:p w14:paraId="4675285E" w14:textId="4A3BD66C" w:rsidR="00B74956" w:rsidRDefault="00B74956" w:rsidP="00B74956">
      <w:pPr>
        <w:pStyle w:val="Heading3"/>
      </w:pPr>
      <w:bookmarkStart w:id="32" w:name="_Toc109848790"/>
      <w:r>
        <w:lastRenderedPageBreak/>
        <w:t>Run the test suite</w:t>
      </w:r>
      <w:bookmarkEnd w:id="32"/>
    </w:p>
    <w:p w14:paraId="749DC280" w14:textId="77777777" w:rsidR="00244B9F" w:rsidRPr="00244B9F" w:rsidRDefault="00244B9F" w:rsidP="00244B9F"/>
    <w:p w14:paraId="37B24A0D" w14:textId="107D4CD8" w:rsidR="00462B6F" w:rsidRDefault="00462B6F" w:rsidP="00462B6F">
      <w:r>
        <w:t>In the</w:t>
      </w:r>
      <w:r w:rsidR="00046A0D">
        <w:t xml:space="preserve"> Projects</w:t>
      </w:r>
      <w:r>
        <w:t xml:space="preserve"> </w:t>
      </w:r>
      <w:r w:rsidR="00046A0D">
        <w:t>t</w:t>
      </w:r>
      <w:r>
        <w:t xml:space="preserve">ree, navigate to </w:t>
      </w:r>
      <w:r w:rsidRPr="00F54201">
        <w:rPr>
          <w:i/>
          <w:iCs/>
        </w:rPr>
        <w:t>Test Steps</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00231032" w14:textId="77777777" w:rsidR="00462B6F" w:rsidRDefault="00462B6F" w:rsidP="00462B6F"/>
    <w:p w14:paraId="5C3103D0" w14:textId="2D86BA6B"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w:t>
      </w:r>
      <w:r w:rsidR="00046A0D">
        <w:t>test suite</w:t>
      </w:r>
      <w:r>
        <w:t>.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075B2F36" w:rsidR="00462B6F" w:rsidRDefault="00462B6F" w:rsidP="00462B6F">
      <w:r>
        <w:t xml:space="preserve">When running, you will be prompted for a series of dialog boxes showing you the API journey.  </w:t>
      </w:r>
      <w:r w:rsidR="00046A0D">
        <w:t>When complete</w:t>
      </w:r>
      <w:r>
        <w:t xml:space="preserve">, you should see the following: </w:t>
      </w:r>
    </w:p>
    <w:p w14:paraId="2238A50E" w14:textId="77777777" w:rsidR="00462B6F" w:rsidRDefault="00462B6F" w:rsidP="00462B6F"/>
    <w:p w14:paraId="7220BCA9" w14:textId="08253D26"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7A78EBC" w14:textId="714AE427" w:rsidR="0043417B" w:rsidRDefault="0043417B">
      <w:r>
        <w:br w:type="page"/>
      </w:r>
    </w:p>
    <w:p w14:paraId="611FA22E" w14:textId="77777777" w:rsidR="00AE5EA1" w:rsidRDefault="00AE5EA1" w:rsidP="00462B6F"/>
    <w:p w14:paraId="41CCE6C0" w14:textId="5F52CA8C" w:rsidR="00AE5EA1" w:rsidRDefault="00AE5EA1" w:rsidP="00AE5EA1">
      <w:pPr>
        <w:pStyle w:val="Heading3"/>
      </w:pPr>
      <w:bookmarkStart w:id="33" w:name="_Toc109848791"/>
      <w:r>
        <w:t>Examine the test</w:t>
      </w:r>
      <w:r w:rsidR="00C2521C">
        <w:t xml:space="preserve"> suite flow.</w:t>
      </w:r>
      <w:bookmarkEnd w:id="33"/>
    </w:p>
    <w:p w14:paraId="5D1C7D74" w14:textId="77777777" w:rsidR="00AE5EA1" w:rsidRDefault="00AE5EA1">
      <w:pPr>
        <w:rPr>
          <w:lang w:eastAsia="x-none"/>
        </w:rPr>
      </w:pPr>
    </w:p>
    <w:p w14:paraId="24A44AD7" w14:textId="2972B2CC" w:rsidR="00AE5EA1" w:rsidRDefault="00C2521C">
      <w:pPr>
        <w:rPr>
          <w:lang w:eastAsia="x-none"/>
        </w:rPr>
      </w:pPr>
      <w:r>
        <w:rPr>
          <w:lang w:eastAsia="x-none"/>
        </w:rPr>
        <w:t xml:space="preserve">The </w:t>
      </w:r>
      <w:r w:rsidR="00AE5EA1">
        <w:rPr>
          <w:lang w:eastAsia="x-none"/>
        </w:rPr>
        <w:t xml:space="preserve">SoapUI test suite </w:t>
      </w:r>
      <w:r>
        <w:rPr>
          <w:lang w:eastAsia="x-none"/>
        </w:rPr>
        <w:t>orchestrates</w:t>
      </w:r>
      <w:r w:rsidR="00AE5EA1">
        <w:rPr>
          <w:lang w:eastAsia="x-none"/>
        </w:rPr>
        <w:t xml:space="preserve"> </w:t>
      </w:r>
      <w:r>
        <w:rPr>
          <w:lang w:eastAsia="x-none"/>
        </w:rPr>
        <w:t xml:space="preserve">the flow of execution </w:t>
      </w:r>
      <w:r w:rsidR="00AE5EA1">
        <w:rPr>
          <w:lang w:eastAsia="x-none"/>
        </w:rPr>
        <w:t xml:space="preserve">by setting variables in one step and reading them in the next.   You can verify this by </w:t>
      </w:r>
      <w:r w:rsidR="00B94615">
        <w:rPr>
          <w:lang w:eastAsia="x-none"/>
        </w:rPr>
        <w:t>double-clicking</w:t>
      </w:r>
      <w:r w:rsidR="00AE5EA1">
        <w:rPr>
          <w:lang w:eastAsia="x-none"/>
        </w:rPr>
        <w:t xml:space="preserve"> </w:t>
      </w:r>
      <w:r w:rsidR="00AE5EA1" w:rsidRPr="00AE5EA1">
        <w:rPr>
          <w:b/>
          <w:bCs/>
          <w:lang w:eastAsia="x-none"/>
        </w:rPr>
        <w:t>step 1 – Get Regions:</w:t>
      </w:r>
    </w:p>
    <w:p w14:paraId="6EED5125" w14:textId="77777777" w:rsidR="00AE5EA1" w:rsidRDefault="00AE5EA1">
      <w:pPr>
        <w:rPr>
          <w:lang w:eastAsia="x-none"/>
        </w:rPr>
      </w:pPr>
    </w:p>
    <w:p w14:paraId="4BD2D81F" w14:textId="66FDB2C2" w:rsidR="00AE5EA1" w:rsidRDefault="0043417B">
      <w:pPr>
        <w:rPr>
          <w:lang w:eastAsia="x-none"/>
        </w:rPr>
      </w:pPr>
      <w:r>
        <w:rPr>
          <w:noProof/>
          <w:lang w:eastAsia="x-none"/>
        </w:rPr>
        <w:drawing>
          <wp:inline distT="0" distB="0" distL="0" distR="0" wp14:anchorId="2BA40E9A" wp14:editId="5954E8C5">
            <wp:extent cx="5681561" cy="3400425"/>
            <wp:effectExtent l="76200" t="76200" r="71755" b="666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2163" cy="3406771"/>
                    </a:xfrm>
                    <a:prstGeom prst="rect">
                      <a:avLst/>
                    </a:prstGeom>
                    <a:noFill/>
                    <a:ln>
                      <a:noFill/>
                    </a:ln>
                    <a:effectLst>
                      <a:glow rad="63500">
                        <a:schemeClr val="accent1">
                          <a:satMod val="175000"/>
                          <a:alpha val="40000"/>
                        </a:schemeClr>
                      </a:glow>
                    </a:effectLst>
                  </pic:spPr>
                </pic:pic>
              </a:graphicData>
            </a:graphic>
          </wp:inline>
        </w:drawing>
      </w:r>
    </w:p>
    <w:p w14:paraId="62130015" w14:textId="77777777" w:rsidR="00AE5EA1" w:rsidRDefault="00AE5EA1">
      <w:pPr>
        <w:rPr>
          <w:lang w:eastAsia="x-none"/>
        </w:rPr>
      </w:pPr>
    </w:p>
    <w:p w14:paraId="71165ADC" w14:textId="195C4538" w:rsidR="00487682" w:rsidRDefault="00AE5EA1">
      <w:pPr>
        <w:rPr>
          <w:lang w:eastAsia="x-none"/>
        </w:rPr>
      </w:pPr>
      <w:r>
        <w:rPr>
          <w:lang w:eastAsia="x-none"/>
        </w:rPr>
        <w:t xml:space="preserve">You can see the invocation request in the center panel and the invocation result on the </w:t>
      </w:r>
      <w:r w:rsidR="0043417B">
        <w:rPr>
          <w:lang w:eastAsia="x-none"/>
        </w:rPr>
        <w:t xml:space="preserve">right </w:t>
      </w:r>
      <w:r>
        <w:rPr>
          <w:lang w:eastAsia="x-none"/>
        </w:rPr>
        <w:t>panel</w:t>
      </w:r>
      <w:r w:rsidR="00487682">
        <w:rPr>
          <w:lang w:eastAsia="x-none"/>
        </w:rPr>
        <w:t xml:space="preserve">. </w:t>
      </w:r>
    </w:p>
    <w:p w14:paraId="3EC15D4E" w14:textId="77777777" w:rsidR="00487682" w:rsidRDefault="00487682">
      <w:pPr>
        <w:rPr>
          <w:lang w:eastAsia="x-none"/>
        </w:rPr>
      </w:pPr>
    </w:p>
    <w:p w14:paraId="1A8BA525" w14:textId="07F8AFB2" w:rsidR="00487682" w:rsidRDefault="00B94615">
      <w:pPr>
        <w:rPr>
          <w:lang w:eastAsia="x-none"/>
        </w:rPr>
      </w:pPr>
      <w:r>
        <w:rPr>
          <w:b/>
          <w:bCs/>
          <w:lang w:eastAsia="x-none"/>
        </w:rPr>
        <w:t>Tip</w:t>
      </w:r>
      <w:r w:rsidR="00487682" w:rsidRPr="00487682">
        <w:rPr>
          <w:b/>
          <w:bCs/>
          <w:lang w:eastAsia="x-none"/>
        </w:rPr>
        <w:t>:</w:t>
      </w:r>
      <w:r w:rsidR="00487682">
        <w:rPr>
          <w:lang w:eastAsia="x-none"/>
        </w:rPr>
        <w:t xml:space="preserve">  The result is JSON, so you need to select the JSON tab</w:t>
      </w:r>
      <w:r>
        <w:rPr>
          <w:lang w:eastAsia="x-none"/>
        </w:rPr>
        <w:t xml:space="preserve"> on the right panel</w:t>
      </w:r>
      <w:r w:rsidR="00487682">
        <w:rPr>
          <w:lang w:eastAsia="x-none"/>
        </w:rPr>
        <w:t>.</w:t>
      </w:r>
    </w:p>
    <w:p w14:paraId="3476B9A5" w14:textId="77777777" w:rsidR="00487682" w:rsidRDefault="00487682">
      <w:pPr>
        <w:rPr>
          <w:lang w:eastAsia="x-none"/>
        </w:rPr>
      </w:pPr>
    </w:p>
    <w:p w14:paraId="2612EEC1" w14:textId="00468672" w:rsidR="00487682" w:rsidRDefault="00487682">
      <w:pPr>
        <w:rPr>
          <w:lang w:eastAsia="x-none"/>
        </w:rPr>
      </w:pPr>
      <w:r>
        <w:rPr>
          <w:lang w:eastAsia="x-none"/>
        </w:rPr>
        <w:t xml:space="preserve">Now select </w:t>
      </w:r>
      <w:r w:rsidR="0041344B">
        <w:rPr>
          <w:lang w:eastAsia="x-none"/>
        </w:rPr>
        <w:t xml:space="preserve">the next step, </w:t>
      </w:r>
      <w:r w:rsidR="0041344B">
        <w:rPr>
          <w:noProof/>
        </w:rPr>
        <w:drawing>
          <wp:inline distT="0" distB="0" distL="0" distR="0" wp14:anchorId="4686DC51" wp14:editId="3EBEDA34">
            <wp:extent cx="762000" cy="142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62000" cy="142875"/>
                    </a:xfrm>
                    <a:prstGeom prst="rect">
                      <a:avLst/>
                    </a:prstGeom>
                  </pic:spPr>
                </pic:pic>
              </a:graphicData>
            </a:graphic>
          </wp:inline>
        </w:drawing>
      </w:r>
      <w:r>
        <w:rPr>
          <w:lang w:eastAsia="x-none"/>
        </w:rPr>
        <w:t xml:space="preserve">. This step is written in </w:t>
      </w:r>
      <w:r w:rsidRPr="00487682">
        <w:rPr>
          <w:i/>
          <w:iCs/>
          <w:lang w:eastAsia="x-none"/>
        </w:rPr>
        <w:t>Groovy Script</w:t>
      </w:r>
      <w:r>
        <w:rPr>
          <w:lang w:eastAsia="x-none"/>
        </w:rPr>
        <w:t xml:space="preserve">.  It parses the </w:t>
      </w:r>
      <w:r w:rsidR="0041344B">
        <w:rPr>
          <w:lang w:eastAsia="x-none"/>
        </w:rPr>
        <w:t xml:space="preserve">JSON </w:t>
      </w:r>
      <w:r>
        <w:rPr>
          <w:lang w:eastAsia="x-none"/>
        </w:rPr>
        <w:t>response from previous step and sets a project variable to be used in the next step. See below:</w:t>
      </w:r>
    </w:p>
    <w:p w14:paraId="190FE0C7" w14:textId="77777777" w:rsidR="00487682" w:rsidRDefault="00487682">
      <w:pPr>
        <w:rPr>
          <w:lang w:eastAsia="x-none"/>
        </w:rPr>
      </w:pPr>
    </w:p>
    <w:p w14:paraId="3BECA44E" w14:textId="77777777" w:rsidR="00C2521C" w:rsidRDefault="00487682">
      <w:pPr>
        <w:rPr>
          <w:lang w:eastAsia="x-none"/>
        </w:rPr>
      </w:pPr>
      <w:r>
        <w:rPr>
          <w:noProof/>
          <w:lang w:eastAsia="x-none"/>
        </w:rPr>
        <w:lastRenderedPageBreak/>
        <w:drawing>
          <wp:inline distT="0" distB="0" distL="0" distR="0" wp14:anchorId="4BD83F40" wp14:editId="293D5FE4">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32D3B31E" w14:textId="77777777" w:rsidR="00C2521C" w:rsidRDefault="00C2521C">
      <w:pPr>
        <w:rPr>
          <w:lang w:eastAsia="x-none"/>
        </w:rPr>
      </w:pPr>
    </w:p>
    <w:p w14:paraId="0BD93215" w14:textId="68D5769D" w:rsidR="009E305B" w:rsidRDefault="00C2521C">
      <w:pPr>
        <w:rPr>
          <w:lang w:eastAsia="x-none"/>
        </w:rPr>
      </w:pPr>
      <w:r>
        <w:rPr>
          <w:lang w:eastAsia="x-none"/>
        </w:rPr>
        <w:t>Now follow the remainder of the suite</w:t>
      </w:r>
      <w:r w:rsidR="0041344B">
        <w:rPr>
          <w:lang w:eastAsia="x-none"/>
        </w:rPr>
        <w:t xml:space="preserve"> to see the full API journey</w:t>
      </w:r>
      <w:r>
        <w:rPr>
          <w:lang w:eastAsia="x-none"/>
        </w:rPr>
        <w:t>.</w:t>
      </w:r>
      <w:r w:rsidR="009E305B">
        <w:rPr>
          <w:lang w:eastAsia="x-none"/>
        </w:rPr>
        <w:br w:type="page"/>
      </w:r>
    </w:p>
    <w:p w14:paraId="2B8793E1" w14:textId="77777777" w:rsidR="00AE5EA1" w:rsidRDefault="00AE5EA1">
      <w:pPr>
        <w:rPr>
          <w:lang w:eastAsia="x-none"/>
        </w:rPr>
      </w:pPr>
    </w:p>
    <w:p w14:paraId="5D4D3178" w14:textId="77777777" w:rsidR="0059642A" w:rsidRDefault="0059642A" w:rsidP="005349BB">
      <w:pPr>
        <w:pStyle w:val="ListParagraph"/>
        <w:ind w:left="0"/>
        <w:rPr>
          <w:lang w:eastAsia="x-none"/>
        </w:rPr>
      </w:pPr>
    </w:p>
    <w:p w14:paraId="10015BAC" w14:textId="4337A19D" w:rsidR="00583714" w:rsidRDefault="00583714" w:rsidP="00583714">
      <w:pPr>
        <w:pStyle w:val="Heading2"/>
      </w:pPr>
      <w:bookmarkStart w:id="34" w:name="_Toc109848792"/>
      <w:r>
        <w:t xml:space="preserve">Generating </w:t>
      </w:r>
      <w:r w:rsidR="005B02E9">
        <w:t xml:space="preserve">an </w:t>
      </w:r>
      <w:r>
        <w:t>Open API Specification</w:t>
      </w:r>
      <w:bookmarkEnd w:id="34"/>
    </w:p>
    <w:p w14:paraId="0174F8F2" w14:textId="5E62D6D6" w:rsidR="00583714" w:rsidRDefault="00583714" w:rsidP="00583714"/>
    <w:p w14:paraId="10D8B5DF" w14:textId="1E6C5863" w:rsidR="0078358B" w:rsidRDefault="0078358B" w:rsidP="00583714">
      <w:r>
        <w:t xml:space="preserve">Up until now </w:t>
      </w:r>
      <w:r w:rsidR="000A6114">
        <w:t>you</w:t>
      </w:r>
      <w:r>
        <w:t xml:space="preserve"> us</w:t>
      </w:r>
      <w:r w:rsidR="00711C04">
        <w:t>ed</w:t>
      </w:r>
      <w:r>
        <w:t xml:space="preserve"> the raw </w:t>
      </w:r>
      <w:r w:rsidR="00AE5EA1">
        <w:t xml:space="preserve">REST </w:t>
      </w:r>
      <w:r w:rsidR="005C6A73">
        <w:t xml:space="preserve">RPA </w:t>
      </w:r>
      <w:r>
        <w:t xml:space="preserve">API.  </w:t>
      </w:r>
      <w:r w:rsidR="007A03BE">
        <w:t xml:space="preserve">But there is a better way! </w:t>
      </w:r>
      <w:r>
        <w:t xml:space="preserve">Modern applications </w:t>
      </w:r>
      <w:r w:rsidR="00081B1B">
        <w:t xml:space="preserve">allow </w:t>
      </w:r>
      <w:r w:rsidR="00EF68F6">
        <w:t>API integration</w:t>
      </w:r>
      <w:r w:rsidR="00AE5EA1">
        <w:t xml:space="preserve"> </w:t>
      </w:r>
      <w:r w:rsidR="005C6A73">
        <w:t>through</w:t>
      </w:r>
      <w:r>
        <w:t xml:space="preserve"> </w:t>
      </w:r>
      <w:r w:rsidR="007A03BE">
        <w:t>the</w:t>
      </w:r>
      <w:r>
        <w:t xml:space="preserve"> </w:t>
      </w:r>
      <w:r w:rsidRPr="0078358B">
        <w:rPr>
          <w:i/>
          <w:iCs/>
        </w:rPr>
        <w:t>OpenAPI</w:t>
      </w:r>
      <w:r>
        <w:t xml:space="preserve"> specification.  </w:t>
      </w:r>
    </w:p>
    <w:p w14:paraId="07947596" w14:textId="656F9EC8" w:rsidR="00711C04" w:rsidRDefault="00711C04" w:rsidP="00583714"/>
    <w:p w14:paraId="062B4DB4" w14:textId="25612B2D" w:rsidR="00711C04" w:rsidRDefault="00711C04" w:rsidP="00583714">
      <w:r>
        <w:t>The advantage</w:t>
      </w:r>
      <w:r w:rsidR="00081B1B">
        <w:t>s</w:t>
      </w:r>
      <w:r>
        <w:t xml:space="preserve"> of using OpenAPI</w:t>
      </w:r>
      <w:r w:rsidR="00081B1B">
        <w:t xml:space="preserve"> are</w:t>
      </w:r>
      <w:r>
        <w:t>:</w:t>
      </w:r>
    </w:p>
    <w:p w14:paraId="425E967E" w14:textId="41C037AA" w:rsidR="00711C04" w:rsidRDefault="00711C04" w:rsidP="00583714"/>
    <w:p w14:paraId="06245113" w14:textId="6BA75E36" w:rsidR="00711C04" w:rsidRDefault="00711C04" w:rsidP="00711C04">
      <w:pPr>
        <w:pStyle w:val="ListParagraph"/>
        <w:numPr>
          <w:ilvl w:val="0"/>
          <w:numId w:val="31"/>
        </w:numPr>
      </w:pPr>
      <w:r>
        <w:t>It’s a universal</w:t>
      </w:r>
      <w:r w:rsidR="007A03BE">
        <w:t xml:space="preserve"> API</w:t>
      </w:r>
      <w:r>
        <w:t xml:space="preserve"> definition language understood by most modern applications</w:t>
      </w:r>
    </w:p>
    <w:p w14:paraId="6577E65C" w14:textId="43CD433E" w:rsidR="00711C04" w:rsidRDefault="00711C04" w:rsidP="00583714"/>
    <w:p w14:paraId="349989F9" w14:textId="28150B09" w:rsidR="00711C04" w:rsidRDefault="00711C04" w:rsidP="00711C04">
      <w:pPr>
        <w:pStyle w:val="ListParagraph"/>
        <w:numPr>
          <w:ilvl w:val="0"/>
          <w:numId w:val="31"/>
        </w:numPr>
      </w:pPr>
      <w:r>
        <w:t xml:space="preserve">It can be </w:t>
      </w:r>
      <w:r w:rsidR="007A03BE">
        <w:t xml:space="preserve">easily </w:t>
      </w:r>
      <w:r w:rsidR="00293C80">
        <w:t>understood</w:t>
      </w:r>
      <w:r>
        <w:t xml:space="preserve"> </w:t>
      </w:r>
      <w:r w:rsidR="007A03BE">
        <w:t xml:space="preserve">by humans </w:t>
      </w:r>
      <w:r>
        <w:t xml:space="preserve">in tools such as </w:t>
      </w:r>
      <w:hyperlink r:id="rId54" w:history="1">
        <w:r w:rsidRPr="00285EA0">
          <w:rPr>
            <w:rStyle w:val="Hyperlink"/>
          </w:rPr>
          <w:t>https://editor.swagger.io/</w:t>
        </w:r>
      </w:hyperlink>
    </w:p>
    <w:p w14:paraId="3CF627BD" w14:textId="77777777" w:rsidR="00081B1B" w:rsidRDefault="00081B1B" w:rsidP="00081B1B">
      <w:pPr>
        <w:pStyle w:val="ListParagraph"/>
      </w:pPr>
    </w:p>
    <w:p w14:paraId="01B2A1CF" w14:textId="173D6FF0" w:rsidR="00081B1B" w:rsidRDefault="00081B1B" w:rsidP="00711C04">
      <w:pPr>
        <w:pStyle w:val="ListParagraph"/>
        <w:numPr>
          <w:ilvl w:val="0"/>
          <w:numId w:val="31"/>
        </w:numPr>
      </w:pPr>
      <w:r>
        <w:t>The definition language is rigorous, so avoids the creation of sloppy APIs.</w:t>
      </w:r>
    </w:p>
    <w:p w14:paraId="27F4BDA4" w14:textId="731C0EB2" w:rsidR="005B02E9" w:rsidRDefault="005B02E9" w:rsidP="00583714"/>
    <w:p w14:paraId="70089D2D" w14:textId="2AFC0F93" w:rsidR="00711C04" w:rsidRDefault="003D2C81" w:rsidP="00583714">
      <w:r>
        <w:t>Let’s</w:t>
      </w:r>
      <w:r w:rsidR="005B02E9">
        <w:t xml:space="preserve"> </w:t>
      </w:r>
      <w:r w:rsidR="00711C04">
        <w:t>go ahead and generate</w:t>
      </w:r>
      <w:r w:rsidR="005B02E9">
        <w:t xml:space="preserve"> </w:t>
      </w:r>
      <w:r w:rsidR="002823E7">
        <w:t xml:space="preserve">an </w:t>
      </w:r>
      <w:r w:rsidR="005B02E9">
        <w:t>OpenAPI</w:t>
      </w:r>
      <w:r w:rsidR="00AE5EA1">
        <w:t xml:space="preserve"> spec</w:t>
      </w:r>
      <w:r w:rsidR="002823E7">
        <w:t xml:space="preserve"> for the bot </w:t>
      </w:r>
      <w:r w:rsidR="000A6114">
        <w:t>you</w:t>
      </w:r>
      <w:r w:rsidR="002823E7">
        <w:t xml:space="preserve"> created</w:t>
      </w:r>
      <w:r w:rsidR="008A6389">
        <w:t>.</w:t>
      </w:r>
    </w:p>
    <w:p w14:paraId="533A1479" w14:textId="1CB8A62E" w:rsidR="00711C04" w:rsidRDefault="002823E7" w:rsidP="00711C04">
      <w:pPr>
        <w:pStyle w:val="Heading3"/>
      </w:pPr>
      <w:bookmarkStart w:id="35" w:name="_Ref109748385"/>
      <w:bookmarkStart w:id="36" w:name="_Toc109848793"/>
      <w:r>
        <w:t>Start Eclipse</w:t>
      </w:r>
      <w:bookmarkEnd w:id="35"/>
      <w:bookmarkEnd w:id="36"/>
    </w:p>
    <w:p w14:paraId="3954A159" w14:textId="7EBEB470" w:rsidR="002823E7" w:rsidRDefault="002823E7" w:rsidP="002823E7"/>
    <w:p w14:paraId="751D161C" w14:textId="22EE3586" w:rsidR="002823E7" w:rsidRDefault="002823E7" w:rsidP="002823E7">
      <w:r>
        <w:t xml:space="preserve">If you are running in the Skyap image, </w:t>
      </w:r>
      <w:r w:rsidR="008A6389">
        <w:t>you</w:t>
      </w:r>
      <w:r>
        <w:t xml:space="preserve"> can access Eclipse by running </w:t>
      </w:r>
      <w:r w:rsidRPr="00293C80">
        <w:rPr>
          <w:b/>
          <w:bCs/>
        </w:rPr>
        <w:t>Rule Designer</w:t>
      </w:r>
      <w:r>
        <w:t xml:space="preserve">.  Search for </w:t>
      </w:r>
      <w:r w:rsidRPr="002823E7">
        <w:rPr>
          <w:i/>
          <w:iCs/>
        </w:rPr>
        <w:t>Rule Designer</w:t>
      </w:r>
      <w:r>
        <w:t xml:space="preserve"> in the Windows search and then double click to start.</w:t>
      </w:r>
    </w:p>
    <w:p w14:paraId="75790CC2" w14:textId="3FEB6BAF" w:rsidR="002823E7" w:rsidRDefault="002823E7" w:rsidP="002823E7"/>
    <w:p w14:paraId="28FBAA3D" w14:textId="5BDA421A" w:rsidR="002823E7" w:rsidRDefault="002823E7" w:rsidP="002823E7">
      <w:r>
        <w:rPr>
          <w:noProof/>
        </w:rPr>
        <w:drawing>
          <wp:inline distT="0" distB="0" distL="0" distR="0" wp14:anchorId="3115F29F" wp14:editId="50907B15">
            <wp:extent cx="3076575" cy="2038350"/>
            <wp:effectExtent l="76200" t="76200" r="85725"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76575" cy="2038350"/>
                    </a:xfrm>
                    <a:prstGeom prst="rect">
                      <a:avLst/>
                    </a:prstGeom>
                    <a:effectLst>
                      <a:glow rad="63500">
                        <a:schemeClr val="accent1">
                          <a:satMod val="175000"/>
                          <a:alpha val="40000"/>
                        </a:schemeClr>
                      </a:glow>
                    </a:effectLst>
                  </pic:spPr>
                </pic:pic>
              </a:graphicData>
            </a:graphic>
          </wp:inline>
        </w:drawing>
      </w:r>
    </w:p>
    <w:p w14:paraId="393C186F" w14:textId="77777777" w:rsidR="002823E7" w:rsidRDefault="002823E7" w:rsidP="002823E7"/>
    <w:p w14:paraId="55B79A62" w14:textId="78D482F8" w:rsidR="002823E7" w:rsidRDefault="002823E7" w:rsidP="002823E7">
      <w:r>
        <w:t>Create a workspace</w:t>
      </w:r>
      <w:r w:rsidR="00293C80">
        <w:t>, for example:</w:t>
      </w:r>
    </w:p>
    <w:p w14:paraId="13E4A75F" w14:textId="45F5A2DB" w:rsidR="002823E7" w:rsidRDefault="002823E7" w:rsidP="002823E7"/>
    <w:p w14:paraId="7B758000" w14:textId="10D06276" w:rsidR="002823E7" w:rsidRPr="002823E7" w:rsidRDefault="002823E7" w:rsidP="002823E7">
      <w:pPr>
        <w:rPr>
          <w:rFonts w:ascii="Courier New" w:hAnsi="Courier New" w:cs="Courier New"/>
        </w:rPr>
      </w:pPr>
      <w:r w:rsidRPr="002823E7">
        <w:rPr>
          <w:rFonts w:ascii="Courier New" w:hAnsi="Courier New" w:cs="Courier New"/>
        </w:rPr>
        <w:t>C:\Users\Administrator\Desktop\workspace</w:t>
      </w:r>
    </w:p>
    <w:p w14:paraId="4CB5940C" w14:textId="19043FB2" w:rsidR="002823E7" w:rsidRDefault="002823E7" w:rsidP="002823E7"/>
    <w:p w14:paraId="530C5832" w14:textId="302AEB08" w:rsidR="002A652F" w:rsidRPr="002823E7" w:rsidRDefault="002A652F" w:rsidP="002823E7">
      <w:r>
        <w:rPr>
          <w:noProof/>
        </w:rPr>
        <w:lastRenderedPageBreak/>
        <w:drawing>
          <wp:inline distT="0" distB="0" distL="0" distR="0" wp14:anchorId="7987527E" wp14:editId="65CC7EBF">
            <wp:extent cx="4714875" cy="218420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25307" cy="2189040"/>
                    </a:xfrm>
                    <a:prstGeom prst="rect">
                      <a:avLst/>
                    </a:prstGeom>
                  </pic:spPr>
                </pic:pic>
              </a:graphicData>
            </a:graphic>
          </wp:inline>
        </w:drawing>
      </w:r>
    </w:p>
    <w:p w14:paraId="2A4D8175" w14:textId="7A6C3347" w:rsidR="00711C04" w:rsidRDefault="00711C04" w:rsidP="00583714"/>
    <w:p w14:paraId="23F81977" w14:textId="77777777" w:rsidR="00711C04" w:rsidRDefault="00711C04" w:rsidP="00583714"/>
    <w:p w14:paraId="42B950AB" w14:textId="777379E7" w:rsidR="002A652F" w:rsidRDefault="00A333D8">
      <w:r>
        <w:t>Press</w:t>
      </w:r>
      <w:r w:rsidR="002A652F">
        <w:t xml:space="preserve"> </w:t>
      </w:r>
      <w:r w:rsidR="002A652F" w:rsidRPr="008A6389">
        <w:rPr>
          <w:i/>
          <w:iCs/>
        </w:rPr>
        <w:t>Launch</w:t>
      </w:r>
      <w:r w:rsidR="002A652F">
        <w:t>.</w:t>
      </w:r>
    </w:p>
    <w:p w14:paraId="1315E401" w14:textId="77777777" w:rsidR="002A652F" w:rsidRDefault="002A652F"/>
    <w:p w14:paraId="5018CB4E" w14:textId="3EF9257C" w:rsidR="002A652F" w:rsidRDefault="002A652F">
      <w:r>
        <w:t xml:space="preserve">Once </w:t>
      </w:r>
      <w:r w:rsidR="00A333D8">
        <w:t xml:space="preserve">Eclipser is </w:t>
      </w:r>
      <w:r>
        <w:t xml:space="preserve">open, </w:t>
      </w:r>
      <w:r w:rsidR="00293C80">
        <w:t>s</w:t>
      </w:r>
      <w:r>
        <w:t xml:space="preserve">elect </w:t>
      </w:r>
      <w:r w:rsidRPr="002A652F">
        <w:rPr>
          <w:i/>
          <w:iCs/>
        </w:rPr>
        <w:t>File-&gt;Import</w:t>
      </w:r>
      <w:r>
        <w:rPr>
          <w:i/>
          <w:iCs/>
        </w:rPr>
        <w:t>:</w:t>
      </w:r>
    </w:p>
    <w:p w14:paraId="2295099B" w14:textId="77777777" w:rsidR="002A652F" w:rsidRDefault="002A652F"/>
    <w:p w14:paraId="7A966426" w14:textId="7CE6C252" w:rsidR="002A652F" w:rsidRDefault="002A652F">
      <w:r>
        <w:rPr>
          <w:noProof/>
        </w:rPr>
        <w:drawing>
          <wp:inline distT="0" distB="0" distL="0" distR="0" wp14:anchorId="3BB9C1D2" wp14:editId="5EF8A041">
            <wp:extent cx="2390775" cy="2864687"/>
            <wp:effectExtent l="76200" t="76200" r="66675" b="692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4646" cy="2869325"/>
                    </a:xfrm>
                    <a:prstGeom prst="rect">
                      <a:avLst/>
                    </a:prstGeom>
                    <a:effectLst>
                      <a:glow rad="63500">
                        <a:schemeClr val="accent1">
                          <a:satMod val="175000"/>
                          <a:alpha val="40000"/>
                        </a:schemeClr>
                      </a:glow>
                    </a:effectLst>
                  </pic:spPr>
                </pic:pic>
              </a:graphicData>
            </a:graphic>
          </wp:inline>
        </w:drawing>
      </w:r>
    </w:p>
    <w:p w14:paraId="11F27C10" w14:textId="3F9A8187" w:rsidR="00711C04" w:rsidRDefault="00711C04" w:rsidP="00583714"/>
    <w:p w14:paraId="2567FEC6" w14:textId="2C71F9A7" w:rsidR="002A652F" w:rsidRDefault="002A652F" w:rsidP="00583714">
      <w:r>
        <w:t xml:space="preserve">Select </w:t>
      </w:r>
      <w:r w:rsidR="002A7392" w:rsidRPr="002A7392">
        <w:rPr>
          <w:i/>
          <w:iCs/>
        </w:rPr>
        <w:t>General-&gt;</w:t>
      </w:r>
      <w:r w:rsidRPr="00A333D8">
        <w:rPr>
          <w:i/>
          <w:iCs/>
        </w:rPr>
        <w:t>Existing Projects into Workspace</w:t>
      </w:r>
      <w:r>
        <w:t>:</w:t>
      </w:r>
    </w:p>
    <w:p w14:paraId="23DD05DD" w14:textId="77777777" w:rsidR="002A652F" w:rsidRDefault="002A652F"/>
    <w:p w14:paraId="23B40CD3" w14:textId="77777777" w:rsidR="002A652F" w:rsidRDefault="002A652F">
      <w:r>
        <w:rPr>
          <w:noProof/>
        </w:rPr>
        <w:lastRenderedPageBreak/>
        <w:drawing>
          <wp:inline distT="0" distB="0" distL="0" distR="0" wp14:anchorId="6A31BFB4" wp14:editId="02F115C2">
            <wp:extent cx="3570244" cy="3705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71500" cy="3706529"/>
                    </a:xfrm>
                    <a:prstGeom prst="rect">
                      <a:avLst/>
                    </a:prstGeom>
                  </pic:spPr>
                </pic:pic>
              </a:graphicData>
            </a:graphic>
          </wp:inline>
        </w:drawing>
      </w:r>
    </w:p>
    <w:p w14:paraId="7B84CC22" w14:textId="77777777" w:rsidR="002A652F" w:rsidRDefault="002A652F"/>
    <w:p w14:paraId="00DD1F94" w14:textId="0C2A32D1" w:rsidR="002A652F" w:rsidRDefault="00081B1B">
      <w:r>
        <w:t xml:space="preserve">Press </w:t>
      </w:r>
      <w:r w:rsidRPr="00081B1B">
        <w:rPr>
          <w:i/>
          <w:iCs/>
        </w:rPr>
        <w:t>Next</w:t>
      </w:r>
      <w:r>
        <w:t xml:space="preserve">.  </w:t>
      </w:r>
      <w:r w:rsidR="002A652F">
        <w:t>Select the folder</w:t>
      </w:r>
    </w:p>
    <w:p w14:paraId="11DAF6DB" w14:textId="77777777" w:rsidR="002A652F" w:rsidRDefault="002A652F" w:rsidP="002A652F"/>
    <w:p w14:paraId="183CE403" w14:textId="411F0A2C" w:rsidR="002A652F" w:rsidRPr="002A652F" w:rsidRDefault="002A652F" w:rsidP="002A652F">
      <w:pPr>
        <w:rPr>
          <w:rFonts w:ascii="Courier New" w:hAnsi="Courier New" w:cs="Courier New"/>
        </w:rPr>
      </w:pPr>
      <w:r w:rsidRPr="002A652F">
        <w:rPr>
          <w:rFonts w:ascii="Courier New" w:hAnsi="Courier New" w:cs="Courier New"/>
        </w:rPr>
        <w:t>C:\Users\Administrator\Desktop\IBM RPA Lab Resources\Lab 12 - API\BotApiGenerator-main</w:t>
      </w:r>
    </w:p>
    <w:p w14:paraId="73040042" w14:textId="77777777" w:rsidR="002A652F" w:rsidRDefault="002A652F" w:rsidP="002A652F"/>
    <w:p w14:paraId="7B8AD484" w14:textId="4010D4A1" w:rsidR="002A652F" w:rsidRDefault="002A652F" w:rsidP="002A652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FB0FAE">
        <w:t>2.1.1</w:t>
      </w:r>
      <w:r>
        <w:fldChar w:fldCharType="end"/>
      </w:r>
    </w:p>
    <w:p w14:paraId="573BE662" w14:textId="30021438" w:rsidR="002A652F" w:rsidRDefault="002A652F" w:rsidP="002A652F"/>
    <w:p w14:paraId="5ACE8148" w14:textId="513655FD" w:rsidR="002A652F" w:rsidRDefault="002A652F" w:rsidP="002A652F">
      <w:r>
        <w:rPr>
          <w:noProof/>
        </w:rPr>
        <w:drawing>
          <wp:inline distT="0" distB="0" distL="0" distR="0" wp14:anchorId="16BE8669" wp14:editId="0EE3C2D1">
            <wp:extent cx="3152640" cy="2971800"/>
            <wp:effectExtent l="76200" t="76200" r="67310" b="76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5923" cy="2974894"/>
                    </a:xfrm>
                    <a:prstGeom prst="rect">
                      <a:avLst/>
                    </a:prstGeom>
                    <a:effectLst>
                      <a:glow rad="63500">
                        <a:schemeClr val="accent1">
                          <a:satMod val="175000"/>
                          <a:alpha val="40000"/>
                        </a:schemeClr>
                      </a:glow>
                    </a:effectLst>
                  </pic:spPr>
                </pic:pic>
              </a:graphicData>
            </a:graphic>
          </wp:inline>
        </w:drawing>
      </w:r>
    </w:p>
    <w:p w14:paraId="2C8DABDE" w14:textId="6AF0FB93" w:rsidR="002A652F" w:rsidRDefault="002A652F" w:rsidP="002A652F"/>
    <w:p w14:paraId="39F02EBD" w14:textId="49DA4839" w:rsidR="002A652F" w:rsidRDefault="002A652F" w:rsidP="002A652F">
      <w:r>
        <w:t xml:space="preserve">Press </w:t>
      </w:r>
      <w:r w:rsidR="00293C80">
        <w:rPr>
          <w:i/>
          <w:iCs/>
        </w:rPr>
        <w:t>Finish</w:t>
      </w:r>
      <w:r w:rsidR="002A7392">
        <w:rPr>
          <w:i/>
          <w:iCs/>
        </w:rPr>
        <w:t>.</w:t>
      </w:r>
    </w:p>
    <w:p w14:paraId="7F8351A6" w14:textId="77777777" w:rsidR="002A652F" w:rsidRDefault="002A652F"/>
    <w:p w14:paraId="6AF27683" w14:textId="5AA5DDAF" w:rsidR="002A652F" w:rsidRDefault="002A652F">
      <w:r>
        <w:br w:type="page"/>
      </w:r>
      <w:r>
        <w:lastRenderedPageBreak/>
        <w:t xml:space="preserve">Select </w:t>
      </w:r>
      <w:r w:rsidRPr="002A652F">
        <w:rPr>
          <w:i/>
          <w:iCs/>
        </w:rPr>
        <w:t>BotApiGenerator</w:t>
      </w:r>
      <w:r>
        <w:t xml:space="preserve"> and then press Finish:</w:t>
      </w:r>
    </w:p>
    <w:p w14:paraId="28366029" w14:textId="4913D9B7" w:rsidR="002A652F" w:rsidRDefault="002A652F"/>
    <w:p w14:paraId="19940CA3" w14:textId="140FAA39" w:rsidR="002A652F" w:rsidRDefault="002A652F">
      <w:pPr>
        <w:rPr>
          <w:b/>
          <w:bCs/>
        </w:rPr>
      </w:pPr>
      <w:r>
        <w:rPr>
          <w:noProof/>
        </w:rPr>
        <w:drawing>
          <wp:inline distT="0" distB="0" distL="0" distR="0" wp14:anchorId="56A0D845" wp14:editId="35A8908D">
            <wp:extent cx="3924300" cy="4903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27925" cy="4908117"/>
                    </a:xfrm>
                    <a:prstGeom prst="rect">
                      <a:avLst/>
                    </a:prstGeom>
                  </pic:spPr>
                </pic:pic>
              </a:graphicData>
            </a:graphic>
          </wp:inline>
        </w:drawing>
      </w:r>
    </w:p>
    <w:p w14:paraId="38020966" w14:textId="412F6CD7" w:rsidR="00A333D8" w:rsidRDefault="00A333D8">
      <w:pPr>
        <w:rPr>
          <w:b/>
          <w:bCs/>
        </w:rPr>
      </w:pPr>
    </w:p>
    <w:p w14:paraId="536F4554" w14:textId="6BE0CDC6" w:rsidR="00A333D8" w:rsidRDefault="00A333D8">
      <w:pPr>
        <w:rPr>
          <w:b/>
          <w:bCs/>
        </w:rPr>
      </w:pPr>
    </w:p>
    <w:p w14:paraId="2A4322BC" w14:textId="29D61092" w:rsidR="00A333D8" w:rsidRDefault="00A333D8">
      <w:pPr>
        <w:rPr>
          <w:b/>
          <w:bCs/>
        </w:rPr>
      </w:pPr>
      <w:r>
        <w:rPr>
          <w:b/>
          <w:bCs/>
        </w:rPr>
        <w:t>Set the perspective to Java</w:t>
      </w:r>
    </w:p>
    <w:p w14:paraId="1BA30434" w14:textId="77777777" w:rsidR="002A7392" w:rsidRDefault="002A7392" w:rsidP="00A333D8"/>
    <w:p w14:paraId="6B321664" w14:textId="3B5A8B69" w:rsidR="00A333D8" w:rsidRDefault="00A333D8" w:rsidP="00A333D8">
      <w:r>
        <w:t xml:space="preserve">Navigate </w:t>
      </w:r>
      <w:r w:rsidR="002A7392">
        <w:t>t</w:t>
      </w:r>
      <w:r>
        <w:t>o Window-&gt;Perspective-&gt;Open Perspective-&gt;Other</w:t>
      </w:r>
    </w:p>
    <w:p w14:paraId="2757685D" w14:textId="5F4B71A1" w:rsidR="00A333D8" w:rsidRDefault="00A333D8">
      <w:pPr>
        <w:rPr>
          <w:b/>
          <w:bCs/>
        </w:rPr>
      </w:pPr>
    </w:p>
    <w:p w14:paraId="3776C020" w14:textId="77777777" w:rsidR="008A6389" w:rsidRDefault="00A333D8">
      <w:r>
        <w:rPr>
          <w:b/>
          <w:bCs/>
          <w:noProof/>
        </w:rPr>
        <w:drawing>
          <wp:inline distT="0" distB="0" distL="0" distR="0" wp14:anchorId="0D165040" wp14:editId="3F9FABC6">
            <wp:extent cx="5327341" cy="2019300"/>
            <wp:effectExtent l="76200" t="76200" r="83185" b="762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2603" cy="2021295"/>
                    </a:xfrm>
                    <a:prstGeom prst="rect">
                      <a:avLst/>
                    </a:prstGeom>
                    <a:noFill/>
                    <a:ln>
                      <a:noFill/>
                    </a:ln>
                    <a:effectLst>
                      <a:glow rad="63500">
                        <a:schemeClr val="accent1">
                          <a:satMod val="175000"/>
                          <a:alpha val="40000"/>
                        </a:schemeClr>
                      </a:glow>
                    </a:effectLst>
                  </pic:spPr>
                </pic:pic>
              </a:graphicData>
            </a:graphic>
          </wp:inline>
        </w:drawing>
      </w:r>
    </w:p>
    <w:p w14:paraId="06CBBA5D" w14:textId="77777777" w:rsidR="008A6389" w:rsidRDefault="008A6389"/>
    <w:p w14:paraId="2564CE1C" w14:textId="3D7C57FF" w:rsidR="00A333D8" w:rsidRPr="008A6389" w:rsidRDefault="00A333D8">
      <w:pPr>
        <w:rPr>
          <w:i/>
          <w:iCs/>
        </w:rPr>
      </w:pPr>
      <w:r>
        <w:lastRenderedPageBreak/>
        <w:t xml:space="preserve">Then choose </w:t>
      </w:r>
      <w:r w:rsidRPr="00A333D8">
        <w:rPr>
          <w:i/>
          <w:iCs/>
        </w:rPr>
        <w:t>Java (default)</w:t>
      </w:r>
      <w:r>
        <w:rPr>
          <w:i/>
          <w:iCs/>
        </w:rPr>
        <w:t>:</w:t>
      </w:r>
    </w:p>
    <w:p w14:paraId="2544611D" w14:textId="4B4E5945" w:rsidR="00A333D8" w:rsidRDefault="00A333D8"/>
    <w:p w14:paraId="17C38DB3" w14:textId="2743D4AD" w:rsidR="00A333D8" w:rsidRDefault="00A333D8">
      <w:r>
        <w:rPr>
          <w:noProof/>
        </w:rPr>
        <w:drawing>
          <wp:inline distT="0" distB="0" distL="0" distR="0" wp14:anchorId="664E7BA3" wp14:editId="6BEA1BBE">
            <wp:extent cx="2600325" cy="2438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00325" cy="2438400"/>
                    </a:xfrm>
                    <a:prstGeom prst="rect">
                      <a:avLst/>
                    </a:prstGeom>
                  </pic:spPr>
                </pic:pic>
              </a:graphicData>
            </a:graphic>
          </wp:inline>
        </w:drawing>
      </w:r>
    </w:p>
    <w:p w14:paraId="7042B5C7" w14:textId="09644A54" w:rsidR="00A333D8" w:rsidRDefault="00A333D8"/>
    <w:p w14:paraId="0506359F" w14:textId="107A4381" w:rsidR="002A7392" w:rsidRDefault="002A7392">
      <w:r>
        <w:t xml:space="preserve">Press </w:t>
      </w:r>
      <w:r w:rsidR="008A6389">
        <w:rPr>
          <w:i/>
          <w:iCs/>
        </w:rPr>
        <w:t>Open</w:t>
      </w:r>
      <w:r>
        <w:t>.</w:t>
      </w:r>
    </w:p>
    <w:p w14:paraId="752660AD" w14:textId="77777777" w:rsidR="002A7392" w:rsidRDefault="002A7392"/>
    <w:p w14:paraId="67843F52" w14:textId="41593A57" w:rsidR="00A333D8" w:rsidRDefault="00A333D8">
      <w:r>
        <w:t xml:space="preserve">Close the </w:t>
      </w:r>
      <w:r w:rsidR="002A7392" w:rsidRPr="00081B1B">
        <w:rPr>
          <w:i/>
          <w:iCs/>
        </w:rPr>
        <w:t>Welcome</w:t>
      </w:r>
      <w:r w:rsidR="002A7392">
        <w:t xml:space="preserve"> tab</w:t>
      </w:r>
      <w:r>
        <w:t>.  You should see this:</w:t>
      </w:r>
    </w:p>
    <w:p w14:paraId="1A7F6064" w14:textId="3DDE650B" w:rsidR="00A333D8" w:rsidRDefault="00A333D8"/>
    <w:p w14:paraId="17D730B0" w14:textId="171FF346" w:rsidR="00A333D8" w:rsidRDefault="00A333D8">
      <w:r>
        <w:rPr>
          <w:noProof/>
        </w:rPr>
        <w:drawing>
          <wp:inline distT="0" distB="0" distL="0" distR="0" wp14:anchorId="153712CE" wp14:editId="47C7DB59">
            <wp:extent cx="5753100" cy="304242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8140" cy="3045090"/>
                    </a:xfrm>
                    <a:prstGeom prst="rect">
                      <a:avLst/>
                    </a:prstGeom>
                  </pic:spPr>
                </pic:pic>
              </a:graphicData>
            </a:graphic>
          </wp:inline>
        </w:drawing>
      </w:r>
    </w:p>
    <w:p w14:paraId="06DF00F3" w14:textId="34342925" w:rsidR="002A7392" w:rsidRDefault="002A7392"/>
    <w:p w14:paraId="501B3320" w14:textId="1CF6BCD0" w:rsidR="002A7392" w:rsidRDefault="002A7392">
      <w:r>
        <w:t xml:space="preserve">Expand the Package hierarchy on the left until you find </w:t>
      </w:r>
      <w:r w:rsidRPr="008A6389">
        <w:rPr>
          <w:i/>
          <w:iCs/>
        </w:rPr>
        <w:t>build.xml</w:t>
      </w:r>
      <w:r>
        <w:t>. Double</w:t>
      </w:r>
      <w:r w:rsidR="00081B1B">
        <w:t>-</w:t>
      </w:r>
      <w:r>
        <w:t>click to open.  You should see this:</w:t>
      </w:r>
    </w:p>
    <w:p w14:paraId="7102AB4E" w14:textId="0E72CBA5" w:rsidR="002A7392" w:rsidRDefault="002A7392"/>
    <w:p w14:paraId="64FB399A" w14:textId="034BD456" w:rsidR="002A7392" w:rsidRDefault="002A7392">
      <w:r>
        <w:rPr>
          <w:noProof/>
        </w:rPr>
        <w:lastRenderedPageBreak/>
        <w:drawing>
          <wp:inline distT="0" distB="0" distL="0" distR="0" wp14:anchorId="54FAAF5B" wp14:editId="21EBD5CB">
            <wp:extent cx="5381625" cy="3728374"/>
            <wp:effectExtent l="76200" t="76200" r="66675" b="819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5000" cy="3730712"/>
                    </a:xfrm>
                    <a:prstGeom prst="rect">
                      <a:avLst/>
                    </a:prstGeom>
                    <a:effectLst>
                      <a:glow rad="63500">
                        <a:schemeClr val="accent1">
                          <a:satMod val="175000"/>
                          <a:alpha val="40000"/>
                        </a:schemeClr>
                      </a:glow>
                    </a:effectLst>
                  </pic:spPr>
                </pic:pic>
              </a:graphicData>
            </a:graphic>
          </wp:inline>
        </w:drawing>
      </w:r>
    </w:p>
    <w:p w14:paraId="0F1D8B23" w14:textId="2F81A6AD" w:rsidR="002A7392" w:rsidRDefault="002A7392"/>
    <w:p w14:paraId="602186CE" w14:textId="69083E95" w:rsidR="002A7392" w:rsidRDefault="00081B1B">
      <w:r>
        <w:t>E</w:t>
      </w:r>
      <w:r w:rsidR="002A7392">
        <w:t xml:space="preserve">xecute the </w:t>
      </w:r>
      <w:r w:rsidR="002A7392" w:rsidRPr="002A7392">
        <w:rPr>
          <w:i/>
          <w:iCs/>
        </w:rPr>
        <w:t>build.xml</w:t>
      </w:r>
      <w:r w:rsidR="002A7392">
        <w:t xml:space="preserve"> by selecting the </w:t>
      </w:r>
      <w:r w:rsidR="002A7392" w:rsidRPr="002A7392">
        <w:rPr>
          <w:i/>
          <w:iCs/>
        </w:rPr>
        <w:t>External Tools</w:t>
      </w:r>
      <w:r w:rsidR="002A7392">
        <w:t xml:space="preserve"> icon</w:t>
      </w:r>
      <w:r>
        <w:t xml:space="preserve"> </w:t>
      </w:r>
      <w:r>
        <w:rPr>
          <w:noProof/>
        </w:rPr>
        <w:drawing>
          <wp:inline distT="0" distB="0" distL="0" distR="0" wp14:anchorId="56F678A8" wp14:editId="487FA504">
            <wp:extent cx="361950" cy="200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 cy="200025"/>
                    </a:xfrm>
                    <a:prstGeom prst="rect">
                      <a:avLst/>
                    </a:prstGeom>
                  </pic:spPr>
                </pic:pic>
              </a:graphicData>
            </a:graphic>
          </wp:inline>
        </w:drawing>
      </w:r>
      <w:r w:rsidR="002A7392">
        <w:t xml:space="preserve">, then select </w:t>
      </w:r>
      <w:r w:rsidR="002A7392" w:rsidRPr="002A7392">
        <w:rPr>
          <w:i/>
          <w:iCs/>
        </w:rPr>
        <w:t>Run As-&gt;An</w:t>
      </w:r>
      <w:r w:rsidR="002A7392">
        <w:rPr>
          <w:i/>
          <w:iCs/>
        </w:rPr>
        <w:t>t</w:t>
      </w:r>
      <w:r w:rsidR="002A7392" w:rsidRPr="002A7392">
        <w:rPr>
          <w:i/>
          <w:iCs/>
        </w:rPr>
        <w:t xml:space="preserve"> Build</w:t>
      </w:r>
      <w:r w:rsidR="002A7392">
        <w:t xml:space="preserve">.  </w:t>
      </w:r>
    </w:p>
    <w:p w14:paraId="081C6341" w14:textId="77777777" w:rsidR="00A333D8" w:rsidRDefault="00A333D8"/>
    <w:p w14:paraId="2636B18F" w14:textId="607EB9A6" w:rsidR="002A652F" w:rsidRDefault="002A7392" w:rsidP="00583714">
      <w:r>
        <w:rPr>
          <w:noProof/>
        </w:rPr>
        <w:drawing>
          <wp:inline distT="0" distB="0" distL="0" distR="0" wp14:anchorId="7C6740EF" wp14:editId="572C8727">
            <wp:extent cx="5724525" cy="1695169"/>
            <wp:effectExtent l="76200" t="76200" r="66675" b="768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0474" cy="1699892"/>
                    </a:xfrm>
                    <a:prstGeom prst="rect">
                      <a:avLst/>
                    </a:prstGeom>
                    <a:effectLst>
                      <a:glow rad="63500">
                        <a:schemeClr val="accent1">
                          <a:satMod val="175000"/>
                          <a:alpha val="40000"/>
                        </a:schemeClr>
                      </a:glow>
                    </a:effectLst>
                  </pic:spPr>
                </pic:pic>
              </a:graphicData>
            </a:graphic>
          </wp:inline>
        </w:drawing>
      </w:r>
    </w:p>
    <w:p w14:paraId="47A2335F" w14:textId="4D36CE02" w:rsidR="002A7392" w:rsidRDefault="002A7392" w:rsidP="00583714"/>
    <w:p w14:paraId="4A8A0E2C" w14:textId="5D6A28B7" w:rsidR="002A7392" w:rsidRDefault="002A7392" w:rsidP="00583714">
      <w:r>
        <w:t>This run</w:t>
      </w:r>
      <w:r w:rsidR="00081B1B">
        <w:t xml:space="preserve">s </w:t>
      </w:r>
      <w:r>
        <w:t xml:space="preserve">the API generator. You should see the following </w:t>
      </w:r>
      <w:r w:rsidR="00081B1B">
        <w:t xml:space="preserve">output </w:t>
      </w:r>
      <w:r>
        <w:t>in the Console:</w:t>
      </w:r>
    </w:p>
    <w:p w14:paraId="3F671A8C" w14:textId="7172371C" w:rsidR="002A7392" w:rsidRDefault="002A7392" w:rsidP="00583714"/>
    <w:p w14:paraId="45B92D99" w14:textId="16AD6F4D" w:rsidR="002A7392" w:rsidRDefault="00286326" w:rsidP="00583714">
      <w:r>
        <w:rPr>
          <w:noProof/>
        </w:rPr>
        <w:lastRenderedPageBreak/>
        <w:drawing>
          <wp:inline distT="0" distB="0" distL="0" distR="0" wp14:anchorId="63742738" wp14:editId="1B8BD3CC">
            <wp:extent cx="5767100" cy="3352800"/>
            <wp:effectExtent l="76200" t="76200" r="81280" b="762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9809" cy="3354375"/>
                    </a:xfrm>
                    <a:prstGeom prst="rect">
                      <a:avLst/>
                    </a:prstGeom>
                    <a:effectLst>
                      <a:glow rad="63500">
                        <a:schemeClr val="accent1">
                          <a:satMod val="175000"/>
                          <a:alpha val="40000"/>
                        </a:schemeClr>
                      </a:glow>
                    </a:effectLst>
                  </pic:spPr>
                </pic:pic>
              </a:graphicData>
            </a:graphic>
          </wp:inline>
        </w:drawing>
      </w:r>
    </w:p>
    <w:p w14:paraId="32856628" w14:textId="52FA76EC" w:rsidR="00286326" w:rsidRDefault="00286326" w:rsidP="00583714"/>
    <w:p w14:paraId="3AB54F83" w14:textId="7A1A32D2" w:rsidR="00081B1B" w:rsidRDefault="00081B1B" w:rsidP="00583714">
      <w:r w:rsidRPr="00745C8B">
        <w:rPr>
          <w:b/>
          <w:bCs/>
        </w:rPr>
        <w:t>Tip:</w:t>
      </w:r>
      <w:r>
        <w:t xml:space="preserve"> If you</w:t>
      </w:r>
      <w:r w:rsidR="00A322FC">
        <w:t xml:space="preserve"> </w:t>
      </w:r>
      <w:r>
        <w:t xml:space="preserve">see an error, it could be that the name of your process does not match that defined in the </w:t>
      </w:r>
      <w:r w:rsidRPr="00A322FC">
        <w:rPr>
          <w:i/>
          <w:iCs/>
        </w:rPr>
        <w:t>data/config.json.</w:t>
      </w:r>
      <w:r>
        <w:t xml:space="preserve">  Edit this file to match your </w:t>
      </w:r>
      <w:r w:rsidR="00A322FC">
        <w:t>system.</w:t>
      </w:r>
    </w:p>
    <w:p w14:paraId="2E91CFD9" w14:textId="77777777" w:rsidR="00081B1B" w:rsidRDefault="00081B1B" w:rsidP="00583714"/>
    <w:p w14:paraId="579E6BAE" w14:textId="72DEC2B5" w:rsidR="00A322FC" w:rsidRDefault="00A322FC" w:rsidP="00583714">
      <w:r>
        <w:t xml:space="preserve">Refresh the </w:t>
      </w:r>
      <w:r w:rsidRPr="00A322FC">
        <w:rPr>
          <w:i/>
          <w:iCs/>
        </w:rPr>
        <w:t>BotApiGenerator</w:t>
      </w:r>
      <w:r>
        <w:t xml:space="preserve"> folder by hitting F5</w:t>
      </w:r>
      <w:r w:rsidR="00293C80">
        <w:t>, or selecting the Refresh menu option:</w:t>
      </w:r>
    </w:p>
    <w:p w14:paraId="66E09E26" w14:textId="52201682" w:rsidR="00293C80" w:rsidRDefault="00293C80" w:rsidP="00583714"/>
    <w:p w14:paraId="340C58FC" w14:textId="57EB99B9" w:rsidR="00293C80" w:rsidRDefault="00293C80" w:rsidP="00583714">
      <w:r>
        <w:rPr>
          <w:noProof/>
        </w:rPr>
        <w:drawing>
          <wp:inline distT="0" distB="0" distL="0" distR="0" wp14:anchorId="04754439" wp14:editId="11F89457">
            <wp:extent cx="3314700" cy="3335504"/>
            <wp:effectExtent l="76200" t="76200" r="76200" b="749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16253" cy="3337067"/>
                    </a:xfrm>
                    <a:prstGeom prst="rect">
                      <a:avLst/>
                    </a:prstGeom>
                    <a:effectLst>
                      <a:glow rad="63500">
                        <a:schemeClr val="accent1">
                          <a:satMod val="175000"/>
                          <a:alpha val="40000"/>
                        </a:schemeClr>
                      </a:glow>
                    </a:effectLst>
                  </pic:spPr>
                </pic:pic>
              </a:graphicData>
            </a:graphic>
          </wp:inline>
        </w:drawing>
      </w:r>
    </w:p>
    <w:p w14:paraId="7CBDA08B" w14:textId="77777777" w:rsidR="00745C8B" w:rsidRDefault="00745C8B" w:rsidP="00583714"/>
    <w:p w14:paraId="6DB12275" w14:textId="7395D45D" w:rsidR="00286326" w:rsidRDefault="00286326" w:rsidP="00583714">
      <w:r>
        <w:t xml:space="preserve">Open </w:t>
      </w:r>
      <w:r w:rsidR="00A322FC">
        <w:t>g</w:t>
      </w:r>
      <w:r w:rsidR="00A322FC" w:rsidRPr="00A322FC">
        <w:rPr>
          <w:i/>
          <w:iCs/>
        </w:rPr>
        <w:t>enerated/</w:t>
      </w:r>
      <w:r w:rsidRPr="008A6389">
        <w:rPr>
          <w:i/>
          <w:iCs/>
        </w:rPr>
        <w:t>Bawintegrationtest_external.yaml</w:t>
      </w:r>
      <w:r w:rsidR="00A322FC">
        <w:rPr>
          <w:i/>
          <w:iCs/>
        </w:rPr>
        <w:t>:</w:t>
      </w:r>
    </w:p>
    <w:p w14:paraId="6B7D4065" w14:textId="3F1C46F2" w:rsidR="00286326" w:rsidRDefault="00286326" w:rsidP="00583714"/>
    <w:p w14:paraId="3ADA8D41" w14:textId="50BA1A92" w:rsidR="00286326" w:rsidRDefault="00286326" w:rsidP="00583714">
      <w:r>
        <w:rPr>
          <w:noProof/>
        </w:rPr>
        <w:lastRenderedPageBreak/>
        <w:drawing>
          <wp:inline distT="0" distB="0" distL="0" distR="0" wp14:anchorId="1BC07512" wp14:editId="6CC2989A">
            <wp:extent cx="6188710" cy="2430780"/>
            <wp:effectExtent l="76200" t="76200" r="78740" b="838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2430780"/>
                    </a:xfrm>
                    <a:prstGeom prst="rect">
                      <a:avLst/>
                    </a:prstGeom>
                    <a:effectLst>
                      <a:glow rad="63500">
                        <a:schemeClr val="accent1">
                          <a:satMod val="175000"/>
                          <a:alpha val="40000"/>
                        </a:schemeClr>
                      </a:glow>
                    </a:effectLst>
                  </pic:spPr>
                </pic:pic>
              </a:graphicData>
            </a:graphic>
          </wp:inline>
        </w:drawing>
      </w:r>
    </w:p>
    <w:p w14:paraId="0E9A3247" w14:textId="161E0BF6" w:rsidR="00286326" w:rsidRDefault="00286326" w:rsidP="00583714"/>
    <w:p w14:paraId="7A8059ED" w14:textId="6E76AFA7" w:rsidR="00286326" w:rsidRDefault="00A322FC" w:rsidP="00286326">
      <w:r>
        <w:t xml:space="preserve">The contents of this file contain </w:t>
      </w:r>
      <w:r w:rsidR="000500F4">
        <w:t>a</w:t>
      </w:r>
      <w:r>
        <w:t xml:space="preserve"> generated OpenAPI specification </w:t>
      </w:r>
      <w:r w:rsidR="000500F4">
        <w:t>to run your bot asynchronously</w:t>
      </w:r>
      <w:r>
        <w:t xml:space="preserve">.  </w:t>
      </w:r>
      <w:r w:rsidR="00286326">
        <w:t xml:space="preserve">Copy the contents of the </w:t>
      </w:r>
      <w:r w:rsidR="004F5173">
        <w:t>entire file</w:t>
      </w:r>
      <w:r w:rsidR="008A6389">
        <w:t xml:space="preserve"> into the clipboard</w:t>
      </w:r>
      <w:r w:rsidR="00745C8B">
        <w:t xml:space="preserve"> (Ctrl-A , Ctrl-C)</w:t>
      </w:r>
      <w:r w:rsidR="008A6389">
        <w:t>.</w:t>
      </w:r>
    </w:p>
    <w:p w14:paraId="0718CD4E" w14:textId="77777777" w:rsidR="00286326" w:rsidRDefault="00286326" w:rsidP="00286326"/>
    <w:p w14:paraId="6923EB5C" w14:textId="137C29DE" w:rsidR="00286326" w:rsidRDefault="00286326" w:rsidP="00286326">
      <w:r>
        <w:t>Open URL</w:t>
      </w:r>
      <w:r w:rsidR="000500F4">
        <w:t xml:space="preserve">: </w:t>
      </w:r>
      <w:hyperlink r:id="rId70" w:history="1">
        <w:r w:rsidR="000500F4" w:rsidRPr="00652A6B">
          <w:rPr>
            <w:rStyle w:val="Hyperlink"/>
          </w:rPr>
          <w:t>https://editor.swagger.io/</w:t>
        </w:r>
      </w:hyperlink>
    </w:p>
    <w:p w14:paraId="11113E2C" w14:textId="5D8AD594" w:rsidR="00286326" w:rsidRDefault="00286326" w:rsidP="00286326"/>
    <w:p w14:paraId="25F8110F" w14:textId="2B2D72B6" w:rsidR="00286326" w:rsidRDefault="00286326" w:rsidP="00286326">
      <w:r>
        <w:t>Paste into the left panel.  You should see the Open API specification for your bot:</w:t>
      </w:r>
    </w:p>
    <w:p w14:paraId="587D5F57" w14:textId="5CBF84DE" w:rsidR="00286326" w:rsidRDefault="00286326" w:rsidP="00286326"/>
    <w:p w14:paraId="3A591795" w14:textId="50CAE74A" w:rsidR="00286326" w:rsidRDefault="00286326" w:rsidP="00286326">
      <w:r>
        <w:rPr>
          <w:noProof/>
        </w:rPr>
        <w:drawing>
          <wp:inline distT="0" distB="0" distL="0" distR="0" wp14:anchorId="1317E40B" wp14:editId="1A6E5B15">
            <wp:extent cx="6188710" cy="3279775"/>
            <wp:effectExtent l="76200" t="76200" r="78740" b="73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2A472DEE" w14:textId="07B9D49D" w:rsidR="00286326" w:rsidRDefault="00286326" w:rsidP="00286326"/>
    <w:p w14:paraId="7F1E33A5" w14:textId="387C4E77" w:rsidR="00286326" w:rsidRDefault="00286326" w:rsidP="00286326">
      <w:r>
        <w:t xml:space="preserve">Take a moment to explore the API.  </w:t>
      </w:r>
    </w:p>
    <w:p w14:paraId="13DB0BD1" w14:textId="77777777" w:rsidR="008A6389" w:rsidRDefault="008A6389" w:rsidP="00286326"/>
    <w:p w14:paraId="05C6B5FE" w14:textId="233F9CEE" w:rsidR="00684D84" w:rsidRDefault="00293C80" w:rsidP="00684D84">
      <w:pPr>
        <w:pStyle w:val="Heading3"/>
      </w:pPr>
      <w:bookmarkStart w:id="37" w:name="_Toc109848794"/>
      <w:r>
        <w:t xml:space="preserve">Optional - </w:t>
      </w:r>
      <w:r w:rsidR="003344E2">
        <w:t>Test</w:t>
      </w:r>
      <w:r w:rsidR="008A6389">
        <w:t xml:space="preserve"> OpenApi</w:t>
      </w:r>
      <w:bookmarkEnd w:id="37"/>
      <w:r w:rsidR="003344E2">
        <w:t xml:space="preserve"> using curl</w:t>
      </w:r>
    </w:p>
    <w:p w14:paraId="5CDAA382" w14:textId="77777777" w:rsidR="00684D84" w:rsidRPr="00684D84" w:rsidRDefault="00684D84" w:rsidP="00684D84"/>
    <w:p w14:paraId="040CD2AD" w14:textId="635BCF52" w:rsidR="00293C80" w:rsidRDefault="00293C80" w:rsidP="00684D84">
      <w:r>
        <w:t xml:space="preserve">If you don’t want to test the </w:t>
      </w:r>
      <w:r w:rsidR="003344E2">
        <w:t xml:space="preserve">generated </w:t>
      </w:r>
      <w:r>
        <w:t>Open</w:t>
      </w:r>
      <w:r w:rsidR="003344E2">
        <w:t>A</w:t>
      </w:r>
      <w:r>
        <w:t xml:space="preserve">PI </w:t>
      </w:r>
      <w:r w:rsidR="003344E2">
        <w:t xml:space="preserve">with curl </w:t>
      </w:r>
      <w:r>
        <w:t>you can skip this step.</w:t>
      </w:r>
    </w:p>
    <w:p w14:paraId="06597F27" w14:textId="77777777" w:rsidR="00293C80" w:rsidRDefault="00293C80" w:rsidP="00684D84"/>
    <w:p w14:paraId="467FF39E" w14:textId="560B421D" w:rsidR="004F675A" w:rsidRDefault="004F675A" w:rsidP="00684D84">
      <w:r>
        <w:t xml:space="preserve">Navigate to </w:t>
      </w:r>
      <w:r w:rsidRPr="004F675A">
        <w:rPr>
          <w:i/>
          <w:iCs/>
        </w:rPr>
        <w:t>Login to RPA</w:t>
      </w:r>
      <w:r w:rsidR="004F5173">
        <w:rPr>
          <w:i/>
          <w:iCs/>
        </w:rPr>
        <w:t xml:space="preserve"> tenant</w:t>
      </w:r>
      <w:r>
        <w:t xml:space="preserve"> in the Swagger Editor:</w:t>
      </w:r>
    </w:p>
    <w:p w14:paraId="396C6489" w14:textId="0E59B6F6" w:rsidR="004F675A" w:rsidRDefault="004F675A" w:rsidP="00684D84"/>
    <w:p w14:paraId="22CCB105" w14:textId="3064EFE9" w:rsidR="004F675A" w:rsidRDefault="004F675A" w:rsidP="00684D84">
      <w:r>
        <w:rPr>
          <w:noProof/>
        </w:rPr>
        <w:drawing>
          <wp:inline distT="0" distB="0" distL="0" distR="0" wp14:anchorId="497460D6" wp14:editId="6749CC6E">
            <wp:extent cx="6188710" cy="1619885"/>
            <wp:effectExtent l="76200" t="76200" r="78740" b="7556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1619885"/>
                    </a:xfrm>
                    <a:prstGeom prst="rect">
                      <a:avLst/>
                    </a:prstGeom>
                    <a:effectLst>
                      <a:glow rad="63500">
                        <a:schemeClr val="accent1">
                          <a:satMod val="175000"/>
                          <a:alpha val="40000"/>
                        </a:schemeClr>
                      </a:glow>
                    </a:effectLst>
                  </pic:spPr>
                </pic:pic>
              </a:graphicData>
            </a:graphic>
          </wp:inline>
        </w:drawing>
      </w:r>
    </w:p>
    <w:p w14:paraId="2B547E29" w14:textId="167A8437" w:rsidR="004F675A" w:rsidRDefault="004F675A" w:rsidP="00684D84"/>
    <w:p w14:paraId="76EEC141" w14:textId="197D8C70" w:rsidR="004F675A" w:rsidRDefault="004F5173" w:rsidP="00684D84">
      <w:r>
        <w:t xml:space="preserve">Expand the command.  </w:t>
      </w:r>
      <w:r w:rsidR="004F675A">
        <w:t>Press “</w:t>
      </w:r>
      <w:r w:rsidR="004F675A" w:rsidRPr="00684D84">
        <w:rPr>
          <w:i/>
          <w:iCs/>
        </w:rPr>
        <w:t>try it out</w:t>
      </w:r>
      <w:r w:rsidR="004F675A">
        <w:t xml:space="preserve">”.  Then press </w:t>
      </w:r>
      <w:r w:rsidR="004F675A" w:rsidRPr="004F675A">
        <w:rPr>
          <w:i/>
          <w:iCs/>
        </w:rPr>
        <w:t>Execute</w:t>
      </w:r>
      <w:r w:rsidR="004F675A">
        <w:t>.   See below:</w:t>
      </w:r>
    </w:p>
    <w:p w14:paraId="24D07053" w14:textId="6B71DCD8" w:rsidR="004F675A" w:rsidRDefault="004F675A" w:rsidP="00684D84"/>
    <w:p w14:paraId="0A322942" w14:textId="52A5BC99" w:rsidR="004F675A" w:rsidRDefault="004F675A" w:rsidP="00684D84">
      <w:r>
        <w:rPr>
          <w:noProof/>
        </w:rPr>
        <w:drawing>
          <wp:inline distT="0" distB="0" distL="0" distR="0" wp14:anchorId="3B41288D" wp14:editId="2FD262F0">
            <wp:extent cx="5181600" cy="4120930"/>
            <wp:effectExtent l="76200" t="76200" r="76200" b="704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84776" cy="4123456"/>
                    </a:xfrm>
                    <a:prstGeom prst="rect">
                      <a:avLst/>
                    </a:prstGeom>
                    <a:effectLst>
                      <a:glow rad="63500">
                        <a:schemeClr val="accent1">
                          <a:satMod val="175000"/>
                          <a:alpha val="40000"/>
                        </a:schemeClr>
                      </a:glow>
                    </a:effectLst>
                  </pic:spPr>
                </pic:pic>
              </a:graphicData>
            </a:graphic>
          </wp:inline>
        </w:drawing>
      </w:r>
    </w:p>
    <w:p w14:paraId="45DD7500" w14:textId="77777777" w:rsidR="00684D84" w:rsidRDefault="00684D84" w:rsidP="00684D84"/>
    <w:p w14:paraId="29F653CB" w14:textId="2902B967" w:rsidR="004F675A" w:rsidRDefault="004F675A" w:rsidP="00684D84">
      <w:r>
        <w:t>Copy the generated curl using the clipboard icon</w:t>
      </w:r>
      <w:r w:rsidR="004F5173">
        <w:t>.</w:t>
      </w:r>
    </w:p>
    <w:p w14:paraId="26ADC4A8" w14:textId="77777777" w:rsidR="004F675A" w:rsidRDefault="004F675A" w:rsidP="00684D84"/>
    <w:p w14:paraId="4F4DF31C" w14:textId="63D5C511" w:rsidR="00684D84" w:rsidRDefault="00684D84" w:rsidP="00684D84">
      <w:r>
        <w:t xml:space="preserve">From the desktop, open </w:t>
      </w:r>
      <w:r w:rsidR="004F675A">
        <w:t>a Unix terminal:</w:t>
      </w:r>
    </w:p>
    <w:p w14:paraId="7C744B11" w14:textId="77777777" w:rsidR="00684D84" w:rsidRDefault="00684D84" w:rsidP="00684D84"/>
    <w:p w14:paraId="1470B979" w14:textId="735E3326" w:rsidR="00684D84" w:rsidRDefault="00684D84" w:rsidP="00684D84">
      <w:r>
        <w:rPr>
          <w:noProof/>
        </w:rPr>
        <w:lastRenderedPageBreak/>
        <w:drawing>
          <wp:inline distT="0" distB="0" distL="0" distR="0" wp14:anchorId="438818D2" wp14:editId="72CB9357">
            <wp:extent cx="657225" cy="857250"/>
            <wp:effectExtent l="76200" t="76200" r="85725" b="762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a:effectLst>
                      <a:glow rad="63500">
                        <a:schemeClr val="accent1">
                          <a:satMod val="175000"/>
                          <a:alpha val="40000"/>
                        </a:schemeClr>
                      </a:glow>
                    </a:effectLst>
                  </pic:spPr>
                </pic:pic>
              </a:graphicData>
            </a:graphic>
          </wp:inline>
        </w:drawing>
      </w:r>
    </w:p>
    <w:p w14:paraId="7FDD3C00" w14:textId="6553CE4C" w:rsidR="004F675A" w:rsidRDefault="004F675A" w:rsidP="00684D84"/>
    <w:p w14:paraId="7BAF1675" w14:textId="761D8855" w:rsidR="00C55C73" w:rsidRDefault="004F675A" w:rsidP="00C55C73">
      <w:r>
        <w:t xml:space="preserve">Paste the curl command into the terminal and hit return.  </w:t>
      </w:r>
      <w:r w:rsidR="00C55C73">
        <w:t>If you are using Skytap, then you will see the following error:</w:t>
      </w:r>
    </w:p>
    <w:p w14:paraId="297A8B3A" w14:textId="06FD8AE8" w:rsidR="004F675A" w:rsidRDefault="004F675A" w:rsidP="00684D84"/>
    <w:p w14:paraId="5FB48B16" w14:textId="734577AD" w:rsidR="004F675A" w:rsidRDefault="00C30DCD" w:rsidP="00684D84">
      <w:r>
        <w:rPr>
          <w:noProof/>
        </w:rPr>
        <w:drawing>
          <wp:inline distT="0" distB="0" distL="0" distR="0" wp14:anchorId="07E85097" wp14:editId="71F461C2">
            <wp:extent cx="3952875" cy="2502156"/>
            <wp:effectExtent l="76200" t="76200" r="66675" b="698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60621" cy="2507060"/>
                    </a:xfrm>
                    <a:prstGeom prst="rect">
                      <a:avLst/>
                    </a:prstGeom>
                    <a:effectLst>
                      <a:glow rad="63500">
                        <a:schemeClr val="accent1">
                          <a:satMod val="175000"/>
                          <a:alpha val="40000"/>
                        </a:schemeClr>
                      </a:glow>
                    </a:effectLst>
                  </pic:spPr>
                </pic:pic>
              </a:graphicData>
            </a:graphic>
          </wp:inline>
        </w:drawing>
      </w:r>
      <w:r w:rsidR="00F8578D">
        <w:t>La</w:t>
      </w:r>
    </w:p>
    <w:p w14:paraId="7DD943A7" w14:textId="6177A094" w:rsidR="004F675A" w:rsidRDefault="004F675A" w:rsidP="00684D84"/>
    <w:p w14:paraId="45583D09" w14:textId="74E66448" w:rsidR="00C30DCD" w:rsidRDefault="00C30DCD" w:rsidP="00684D84">
      <w:r>
        <w:t xml:space="preserve">This is not a problem!  </w:t>
      </w:r>
      <w:r w:rsidR="000A6114">
        <w:t xml:space="preserve">In </w:t>
      </w:r>
      <w:r w:rsidR="00C55C73">
        <w:t xml:space="preserve">Skytap </w:t>
      </w:r>
      <w:r w:rsidR="000A6114">
        <w:t>you</w:t>
      </w:r>
      <w:r>
        <w:t xml:space="preserve"> can ignore certificate errors by adding the </w:t>
      </w:r>
      <w:r w:rsidRPr="00C30DCD">
        <w:rPr>
          <w:b/>
          <w:bCs/>
        </w:rPr>
        <w:t>-k</w:t>
      </w:r>
      <w:r>
        <w:t xml:space="preserve"> </w:t>
      </w:r>
      <w:r w:rsidR="00585860">
        <w:t xml:space="preserve">(lowercase) </w:t>
      </w:r>
      <w:r>
        <w:t xml:space="preserve">flag to the </w:t>
      </w:r>
      <w:r w:rsidR="004F5173">
        <w:t xml:space="preserve">beginning of the </w:t>
      </w:r>
      <w:r w:rsidR="00C55C73">
        <w:t>curl</w:t>
      </w:r>
      <w:r>
        <w:t xml:space="preserve"> </w:t>
      </w:r>
      <w:r w:rsidR="004F5173">
        <w:t xml:space="preserve">command </w:t>
      </w:r>
      <w:r>
        <w:t>as shown below:</w:t>
      </w:r>
    </w:p>
    <w:p w14:paraId="0D62F285" w14:textId="27FE8ECB" w:rsidR="004F5173" w:rsidRDefault="004F5173" w:rsidP="00684D84"/>
    <w:p w14:paraId="1AC54649" w14:textId="734F88C4" w:rsidR="00C30DCD" w:rsidRPr="004F5173" w:rsidRDefault="004F5173" w:rsidP="00684D84">
      <w:pPr>
        <w:rPr>
          <w:rFonts w:ascii="Courier New" w:hAnsi="Courier New" w:cs="Courier New"/>
        </w:rPr>
      </w:pPr>
      <w:r w:rsidRPr="004F5173">
        <w:rPr>
          <w:rFonts w:ascii="Courier New" w:hAnsi="Courier New" w:cs="Courier New"/>
        </w:rPr>
        <w:t xml:space="preserve">curl </w:t>
      </w:r>
      <w:r w:rsidRPr="00745C8B">
        <w:rPr>
          <w:rFonts w:ascii="Courier New" w:hAnsi="Courier New" w:cs="Courier New"/>
          <w:b/>
          <w:bCs/>
          <w:sz w:val="24"/>
          <w:szCs w:val="28"/>
        </w:rPr>
        <w:t>-k</w:t>
      </w:r>
      <w:r w:rsidRPr="00745C8B">
        <w:rPr>
          <w:rFonts w:ascii="Courier New" w:hAnsi="Courier New" w:cs="Courier New"/>
          <w:sz w:val="24"/>
          <w:szCs w:val="28"/>
        </w:rPr>
        <w:t xml:space="preserve"> </w:t>
      </w:r>
      <w:r w:rsidRPr="004F5173">
        <w:rPr>
          <w:rFonts w:ascii="Courier New" w:hAnsi="Courier New" w:cs="Courier New"/>
        </w:rPr>
        <w:t>-X 'POST'   'https://ibmbaw:30000/v1.0/token'   -H 'accept: application/json'   -H 'tenantId: bc94fbd3-3d42-49ec-8575-63dd51d2e489'   -H 'Content-Type: application/x-www-form-urlencoded'   -d 'grant_type=password&amp;username=admin%40ibmdba.com&amp;password=passw0rd&amp;culture=en-US'</w:t>
      </w:r>
    </w:p>
    <w:p w14:paraId="23954B8A" w14:textId="317FB18B" w:rsidR="00C30DCD" w:rsidRDefault="00C30DCD" w:rsidP="00684D84"/>
    <w:p w14:paraId="0E423CF8" w14:textId="3F1566C4" w:rsidR="00C30DCD" w:rsidRDefault="00C30DCD" w:rsidP="00684D84">
      <w:r>
        <w:t xml:space="preserve">Now the curl </w:t>
      </w:r>
      <w:r w:rsidR="004F5173">
        <w:t>should run</w:t>
      </w:r>
      <w:r>
        <w:t xml:space="preserve"> successfully</w:t>
      </w:r>
      <w:r w:rsidR="00C55C73">
        <w:t>!</w:t>
      </w:r>
    </w:p>
    <w:p w14:paraId="3E8F00E5" w14:textId="25F16419" w:rsidR="00252784" w:rsidRDefault="00252784">
      <w:r>
        <w:br w:type="page"/>
      </w:r>
    </w:p>
    <w:p w14:paraId="3899D4DF" w14:textId="77777777" w:rsidR="00C30DCD" w:rsidRDefault="00C30DCD" w:rsidP="00684D84"/>
    <w:p w14:paraId="6A5BF3F2" w14:textId="0E05471F" w:rsidR="00C30DCD" w:rsidRDefault="007E7233" w:rsidP="00252784">
      <w:pPr>
        <w:pStyle w:val="Heading3"/>
      </w:pPr>
      <w:bookmarkStart w:id="38" w:name="_Toc109848795"/>
      <w:r>
        <w:t xml:space="preserve">Test </w:t>
      </w:r>
      <w:r w:rsidR="00EF68F6">
        <w:t xml:space="preserve">the </w:t>
      </w:r>
      <w:r w:rsidR="000500F4">
        <w:t>API</w:t>
      </w:r>
      <w:r w:rsidR="004F5173">
        <w:t xml:space="preserve"> </w:t>
      </w:r>
      <w:r>
        <w:t>with JUnit</w:t>
      </w:r>
      <w:bookmarkEnd w:id="38"/>
    </w:p>
    <w:p w14:paraId="3230866D" w14:textId="264F8C1F" w:rsidR="00286326" w:rsidRDefault="00286326" w:rsidP="00286326"/>
    <w:p w14:paraId="54BF3A48" w14:textId="5A741793" w:rsidR="00A77B86" w:rsidRDefault="00DD7187" w:rsidP="00286326">
      <w:r>
        <w:t xml:space="preserve">In this step </w:t>
      </w:r>
      <w:r w:rsidR="000A6114">
        <w:t>you</w:t>
      </w:r>
      <w:r>
        <w:t xml:space="preserve"> will test the RPA API using Junit.   </w:t>
      </w:r>
      <w:r w:rsidR="006B7E9E">
        <w:t>Junit is the original test framework and</w:t>
      </w:r>
      <w:r w:rsidR="00A77B86">
        <w:t xml:space="preserve"> </w:t>
      </w:r>
      <w:r>
        <w:t>is still popular</w:t>
      </w:r>
      <w:r w:rsidR="006B7E9E">
        <w:t>.</w:t>
      </w:r>
      <w:r>
        <w:t xml:space="preserve"> </w:t>
      </w:r>
    </w:p>
    <w:p w14:paraId="331E23C8" w14:textId="77777777" w:rsidR="00A77B86" w:rsidRDefault="00A77B86" w:rsidP="00286326"/>
    <w:p w14:paraId="2EBA4D51" w14:textId="5BC31E26" w:rsidR="006B7E9E" w:rsidRDefault="00DD7187" w:rsidP="00583714">
      <w:r>
        <w:t>R</w:t>
      </w:r>
      <w:r w:rsidR="00A77B86">
        <w:t>evisit</w:t>
      </w:r>
      <w:r w:rsidR="00E848F9">
        <w:t xml:space="preserve"> the Eclipse IDE </w:t>
      </w:r>
      <w:r w:rsidR="000A6114">
        <w:t>you</w:t>
      </w:r>
      <w:r w:rsidR="00E848F9">
        <w:t xml:space="preserve"> ran in </w:t>
      </w:r>
      <w:r w:rsidR="00E848F9">
        <w:fldChar w:fldCharType="begin"/>
      </w:r>
      <w:r w:rsidR="00E848F9">
        <w:instrText xml:space="preserve"> REF _Ref109748385 \w \h </w:instrText>
      </w:r>
      <w:r w:rsidR="00E848F9">
        <w:fldChar w:fldCharType="separate"/>
      </w:r>
      <w:r w:rsidR="00FB0FAE">
        <w:t>3.4.1</w:t>
      </w:r>
      <w:r w:rsidR="00E848F9">
        <w:fldChar w:fldCharType="end"/>
      </w:r>
      <w:r w:rsidR="00E848F9">
        <w:t xml:space="preserve">.   </w:t>
      </w:r>
    </w:p>
    <w:p w14:paraId="568AC3DE" w14:textId="2E300141" w:rsidR="006B7E9E" w:rsidRDefault="006B7E9E" w:rsidP="00583714"/>
    <w:p w14:paraId="02ACD37D" w14:textId="30B23669" w:rsidR="006B7E9E" w:rsidRDefault="006B7E9E" w:rsidP="00583714">
      <w:r>
        <w:t xml:space="preserve">Create a new package under the </w:t>
      </w:r>
      <w:r w:rsidRPr="006B7E9E">
        <w:rPr>
          <w:i/>
          <w:iCs/>
        </w:rPr>
        <w:t>src</w:t>
      </w:r>
      <w:r>
        <w:t xml:space="preserve"> folder:</w:t>
      </w:r>
    </w:p>
    <w:p w14:paraId="6283221E" w14:textId="5BC0C89D" w:rsidR="006B7E9E" w:rsidRDefault="006B7E9E" w:rsidP="00583714"/>
    <w:p w14:paraId="0DDD2892" w14:textId="7AE6EF0E" w:rsidR="006B7E9E" w:rsidRDefault="006B7E9E" w:rsidP="00583714">
      <w:r>
        <w:rPr>
          <w:noProof/>
        </w:rPr>
        <w:drawing>
          <wp:inline distT="0" distB="0" distL="0" distR="0" wp14:anchorId="086DEA92" wp14:editId="2451BE51">
            <wp:extent cx="4581525" cy="2105025"/>
            <wp:effectExtent l="76200" t="76200" r="85725" b="857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1525" cy="2105025"/>
                    </a:xfrm>
                    <a:prstGeom prst="rect">
                      <a:avLst/>
                    </a:prstGeom>
                    <a:effectLst>
                      <a:glow rad="63500">
                        <a:schemeClr val="accent1">
                          <a:satMod val="175000"/>
                          <a:alpha val="40000"/>
                        </a:schemeClr>
                      </a:glow>
                    </a:effectLst>
                  </pic:spPr>
                </pic:pic>
              </a:graphicData>
            </a:graphic>
          </wp:inline>
        </w:drawing>
      </w:r>
    </w:p>
    <w:p w14:paraId="1F2DF4D3" w14:textId="49FB3380" w:rsidR="006B7E9E" w:rsidRDefault="006B7E9E" w:rsidP="00583714"/>
    <w:p w14:paraId="44F37F28" w14:textId="4FE91767" w:rsidR="006B7E9E" w:rsidRDefault="006B7E9E" w:rsidP="00583714">
      <w:r>
        <w:t xml:space="preserve">Set the name of the folder to </w:t>
      </w:r>
      <w:r w:rsidRPr="006B7E9E">
        <w:rPr>
          <w:i/>
          <w:iCs/>
        </w:rPr>
        <w:t>junit</w:t>
      </w:r>
      <w:r>
        <w:rPr>
          <w:i/>
          <w:iCs/>
        </w:rPr>
        <w:t xml:space="preserve"> </w:t>
      </w:r>
      <w:r w:rsidRPr="006B7E9E">
        <w:t>and press Finish</w:t>
      </w:r>
      <w:r>
        <w:t>:</w:t>
      </w:r>
    </w:p>
    <w:p w14:paraId="3CFFDE43" w14:textId="3EFE8F6D" w:rsidR="006B7E9E" w:rsidRDefault="006B7E9E" w:rsidP="00583714"/>
    <w:p w14:paraId="46D10F54" w14:textId="41EA9E20" w:rsidR="006B7E9E" w:rsidRDefault="006B7E9E" w:rsidP="00583714">
      <w:r>
        <w:rPr>
          <w:noProof/>
        </w:rPr>
        <w:drawing>
          <wp:inline distT="0" distB="0" distL="0" distR="0" wp14:anchorId="60C115CD" wp14:editId="6A6E540E">
            <wp:extent cx="4295775" cy="2981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95775" cy="2981325"/>
                    </a:xfrm>
                    <a:prstGeom prst="rect">
                      <a:avLst/>
                    </a:prstGeom>
                  </pic:spPr>
                </pic:pic>
              </a:graphicData>
            </a:graphic>
          </wp:inline>
        </w:drawing>
      </w:r>
    </w:p>
    <w:p w14:paraId="349AB574" w14:textId="77777777" w:rsidR="006B7E9E" w:rsidRDefault="006B7E9E" w:rsidP="00583714"/>
    <w:p w14:paraId="29B460B2" w14:textId="2488F138" w:rsidR="00E848F9" w:rsidRDefault="00E848F9" w:rsidP="00583714">
      <w:r>
        <w:t xml:space="preserve">In the Package Explorer drag and drop </w:t>
      </w:r>
      <w:r w:rsidR="006B7E9E" w:rsidRPr="006B7E9E">
        <w:rPr>
          <w:i/>
          <w:iCs/>
        </w:rPr>
        <w:t>generated/</w:t>
      </w:r>
      <w:r w:rsidRPr="00E848F9">
        <w:rPr>
          <w:i/>
          <w:iCs/>
        </w:rPr>
        <w:t>BawintegrationTest.java</w:t>
      </w:r>
      <w:r>
        <w:t xml:space="preserve"> into the </w:t>
      </w:r>
      <w:r w:rsidRPr="00E848F9">
        <w:rPr>
          <w:i/>
          <w:iCs/>
        </w:rPr>
        <w:t>junit</w:t>
      </w:r>
      <w:r>
        <w:t xml:space="preserve"> folder, as shown below:</w:t>
      </w:r>
    </w:p>
    <w:p w14:paraId="152F39DE" w14:textId="4FCBA8ED" w:rsidR="00E848F9" w:rsidRDefault="00E848F9" w:rsidP="00583714"/>
    <w:p w14:paraId="531C7D8A" w14:textId="18B05A41" w:rsidR="00E848F9" w:rsidRDefault="00AF6FFA" w:rsidP="00583714">
      <w:r>
        <w:rPr>
          <w:noProof/>
        </w:rPr>
        <w:lastRenderedPageBreak/>
        <w:drawing>
          <wp:inline distT="0" distB="0" distL="0" distR="0" wp14:anchorId="31045DF3" wp14:editId="449E42F4">
            <wp:extent cx="1819275" cy="3450581"/>
            <wp:effectExtent l="76200" t="76200" r="66675" b="74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823179" cy="3457986"/>
                    </a:xfrm>
                    <a:prstGeom prst="rect">
                      <a:avLst/>
                    </a:prstGeom>
                    <a:noFill/>
                    <a:ln>
                      <a:noFill/>
                    </a:ln>
                    <a:effectLst>
                      <a:glow rad="63500">
                        <a:schemeClr val="accent1">
                          <a:satMod val="175000"/>
                          <a:alpha val="40000"/>
                        </a:schemeClr>
                      </a:glow>
                    </a:effectLst>
                  </pic:spPr>
                </pic:pic>
              </a:graphicData>
            </a:graphic>
          </wp:inline>
        </w:drawing>
      </w:r>
    </w:p>
    <w:p w14:paraId="6CBD0B4D" w14:textId="2B6782E2" w:rsidR="00E848F9" w:rsidRDefault="00E848F9" w:rsidP="00583714"/>
    <w:p w14:paraId="3D14DFF5" w14:textId="5920714E" w:rsidR="00E848F9" w:rsidRDefault="00AF6FFA" w:rsidP="00583714">
      <w:r>
        <w:t xml:space="preserve">Now right-click </w:t>
      </w:r>
      <w:r w:rsidRPr="00E848F9">
        <w:rPr>
          <w:i/>
          <w:iCs/>
        </w:rPr>
        <w:t>BawintegrationTest.java</w:t>
      </w:r>
      <w:r>
        <w:t xml:space="preserve"> and run as a Junit test:</w:t>
      </w:r>
    </w:p>
    <w:p w14:paraId="7259B7C1" w14:textId="76EB649D" w:rsidR="00AF6FFA" w:rsidRDefault="00AF6FFA" w:rsidP="00583714"/>
    <w:p w14:paraId="3F7FE4D4" w14:textId="0E709D4B" w:rsidR="00AF6FFA" w:rsidRPr="00583714" w:rsidRDefault="00AF6FFA" w:rsidP="00583714">
      <w:r>
        <w:rPr>
          <w:noProof/>
        </w:rPr>
        <w:drawing>
          <wp:inline distT="0" distB="0" distL="0" distR="0" wp14:anchorId="43C48E59" wp14:editId="1ED578CE">
            <wp:extent cx="4373460" cy="3162300"/>
            <wp:effectExtent l="76200" t="76200" r="84455" b="762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75965" cy="3164111"/>
                    </a:xfrm>
                    <a:prstGeom prst="rect">
                      <a:avLst/>
                    </a:prstGeom>
                    <a:noFill/>
                    <a:ln>
                      <a:noFill/>
                    </a:ln>
                    <a:effectLst>
                      <a:glow rad="63500">
                        <a:schemeClr val="accent1">
                          <a:satMod val="175000"/>
                          <a:alpha val="40000"/>
                        </a:schemeClr>
                      </a:glow>
                    </a:effectLst>
                  </pic:spPr>
                </pic:pic>
              </a:graphicData>
            </a:graphic>
          </wp:inline>
        </w:drawing>
      </w:r>
    </w:p>
    <w:p w14:paraId="45C2186C" w14:textId="77777777" w:rsidR="00583714" w:rsidRPr="00583714" w:rsidRDefault="00583714" w:rsidP="00583714"/>
    <w:p w14:paraId="694AED3A" w14:textId="77777777" w:rsidR="00EF68F6" w:rsidRDefault="00AF6FFA" w:rsidP="005349BB">
      <w:pPr>
        <w:pStyle w:val="ListParagraph"/>
        <w:ind w:left="0"/>
        <w:rPr>
          <w:lang w:eastAsia="x-none"/>
        </w:rPr>
      </w:pPr>
      <w:r>
        <w:rPr>
          <w:lang w:eastAsia="x-none"/>
        </w:rPr>
        <w:t>Junit</w:t>
      </w:r>
      <w:r w:rsidR="00DD7187">
        <w:rPr>
          <w:lang w:eastAsia="x-none"/>
        </w:rPr>
        <w:t xml:space="preserve"> will </w:t>
      </w:r>
      <w:r w:rsidR="001E50CD">
        <w:rPr>
          <w:lang w:eastAsia="x-none"/>
        </w:rPr>
        <w:t xml:space="preserve">test </w:t>
      </w:r>
      <w:r w:rsidR="00DD7187">
        <w:rPr>
          <w:lang w:eastAsia="x-none"/>
        </w:rPr>
        <w:t>the b</w:t>
      </w:r>
      <w:r w:rsidR="001E50CD">
        <w:rPr>
          <w:lang w:eastAsia="x-none"/>
        </w:rPr>
        <w:t xml:space="preserve">ot using </w:t>
      </w:r>
      <w:r w:rsidR="00DD7187">
        <w:rPr>
          <w:lang w:eastAsia="x-none"/>
        </w:rPr>
        <w:t>the RPA API</w:t>
      </w:r>
      <w:r>
        <w:rPr>
          <w:lang w:eastAsia="x-none"/>
        </w:rPr>
        <w:t xml:space="preserve">.  </w:t>
      </w:r>
    </w:p>
    <w:p w14:paraId="79289B51" w14:textId="77777777" w:rsidR="00EF68F6" w:rsidRDefault="00EF68F6" w:rsidP="005349BB">
      <w:pPr>
        <w:pStyle w:val="ListParagraph"/>
        <w:ind w:left="0"/>
        <w:rPr>
          <w:lang w:eastAsia="x-none"/>
        </w:rPr>
      </w:pPr>
    </w:p>
    <w:p w14:paraId="09C96FAF" w14:textId="77777777" w:rsidR="00EF68F6" w:rsidRDefault="00EF68F6" w:rsidP="005349BB">
      <w:pPr>
        <w:pStyle w:val="ListParagraph"/>
        <w:ind w:left="0"/>
        <w:rPr>
          <w:lang w:eastAsia="x-none"/>
        </w:rPr>
      </w:pPr>
      <w:r w:rsidRPr="00EF68F6">
        <w:rPr>
          <w:b/>
          <w:bCs/>
          <w:lang w:eastAsia="x-none"/>
        </w:rPr>
        <w:t>Note:</w:t>
      </w:r>
      <w:r>
        <w:rPr>
          <w:lang w:eastAsia="x-none"/>
        </w:rPr>
        <w:t xml:space="preserve"> Depending on how quickly you interact with the dialog boxes, you may see the test fail as shown below:</w:t>
      </w:r>
    </w:p>
    <w:p w14:paraId="3356E9B9" w14:textId="28513C05" w:rsidR="00CA1A0F" w:rsidRDefault="00CA1A0F" w:rsidP="005349BB">
      <w:pPr>
        <w:pStyle w:val="ListParagraph"/>
        <w:ind w:left="0"/>
        <w:rPr>
          <w:lang w:eastAsia="x-none"/>
        </w:rPr>
      </w:pPr>
    </w:p>
    <w:p w14:paraId="5D0D6FE2" w14:textId="08049930" w:rsidR="00CA1A0F" w:rsidRDefault="00CA1A0F" w:rsidP="005349BB">
      <w:pPr>
        <w:pStyle w:val="ListParagraph"/>
        <w:ind w:left="0"/>
        <w:rPr>
          <w:lang w:eastAsia="x-none"/>
        </w:rPr>
      </w:pPr>
      <w:r>
        <w:rPr>
          <w:noProof/>
        </w:rPr>
        <w:lastRenderedPageBreak/>
        <w:drawing>
          <wp:inline distT="0" distB="0" distL="0" distR="0" wp14:anchorId="5241378F" wp14:editId="56418794">
            <wp:extent cx="4775291" cy="3638550"/>
            <wp:effectExtent l="76200" t="76200" r="82550" b="7620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79334" cy="3641631"/>
                    </a:xfrm>
                    <a:prstGeom prst="rect">
                      <a:avLst/>
                    </a:prstGeom>
                    <a:effectLst>
                      <a:glow rad="63500">
                        <a:schemeClr val="accent1">
                          <a:satMod val="175000"/>
                          <a:alpha val="40000"/>
                        </a:schemeClr>
                      </a:glow>
                    </a:effectLst>
                  </pic:spPr>
                </pic:pic>
              </a:graphicData>
            </a:graphic>
          </wp:inline>
        </w:drawing>
      </w:r>
    </w:p>
    <w:p w14:paraId="7A9B92EE" w14:textId="2D24ADB6" w:rsidR="00CA1A0F" w:rsidRDefault="00CA1A0F" w:rsidP="005349BB">
      <w:pPr>
        <w:pStyle w:val="ListParagraph"/>
        <w:ind w:left="0"/>
        <w:rPr>
          <w:lang w:eastAsia="x-none"/>
        </w:rPr>
      </w:pPr>
      <w:r>
        <w:rPr>
          <w:lang w:eastAsia="x-none"/>
        </w:rPr>
        <w:t xml:space="preserve">The test failed </w:t>
      </w:r>
      <w:r w:rsidR="00DD7187">
        <w:rPr>
          <w:lang w:eastAsia="x-none"/>
        </w:rPr>
        <w:t xml:space="preserve">because </w:t>
      </w:r>
      <w:r w:rsidR="00F24B5F">
        <w:rPr>
          <w:lang w:eastAsia="x-none"/>
        </w:rPr>
        <w:t>you took too long to enter a response</w:t>
      </w:r>
      <w:r w:rsidR="00CC4D9C">
        <w:rPr>
          <w:lang w:eastAsia="x-none"/>
        </w:rPr>
        <w:t>.</w:t>
      </w:r>
      <w:r>
        <w:rPr>
          <w:lang w:eastAsia="x-none"/>
        </w:rPr>
        <w:t xml:space="preserve">   Edit line 22 in </w:t>
      </w:r>
      <w:r w:rsidR="00D114B4" w:rsidRPr="00D114B4">
        <w:rPr>
          <w:i/>
          <w:iCs/>
          <w:lang w:eastAsia="x-none"/>
        </w:rPr>
        <w:t>BawintegrationTest.java,</w:t>
      </w:r>
      <w:r w:rsidR="00D114B4">
        <w:rPr>
          <w:lang w:eastAsia="x-none"/>
        </w:rPr>
        <w:t xml:space="preserve"> and</w:t>
      </w:r>
      <w:r>
        <w:rPr>
          <w:lang w:eastAsia="x-none"/>
        </w:rPr>
        <w:t xml:space="preserve"> </w:t>
      </w:r>
      <w:r w:rsidR="00CC4D9C">
        <w:rPr>
          <w:lang w:eastAsia="x-none"/>
        </w:rPr>
        <w:t>increase</w:t>
      </w:r>
      <w:r>
        <w:rPr>
          <w:lang w:eastAsia="x-none"/>
        </w:rPr>
        <w:t xml:space="preserve"> the value to 30.</w:t>
      </w:r>
    </w:p>
    <w:p w14:paraId="370FD33B" w14:textId="752747C9" w:rsidR="00CA1A0F" w:rsidRDefault="00CA1A0F" w:rsidP="005349BB">
      <w:pPr>
        <w:pStyle w:val="ListParagraph"/>
        <w:ind w:left="0"/>
        <w:rPr>
          <w:lang w:eastAsia="x-none"/>
        </w:rPr>
      </w:pPr>
    </w:p>
    <w:p w14:paraId="7EF9E38D" w14:textId="1D58C510" w:rsidR="00CA1A0F" w:rsidRDefault="00CA1A0F" w:rsidP="005349BB">
      <w:pPr>
        <w:pStyle w:val="ListParagraph"/>
        <w:ind w:left="0"/>
        <w:rPr>
          <w:lang w:eastAsia="x-none"/>
        </w:rPr>
      </w:pPr>
      <w:r>
        <w:rPr>
          <w:noProof/>
        </w:rPr>
        <w:drawing>
          <wp:inline distT="0" distB="0" distL="0" distR="0" wp14:anchorId="7A9FA85D" wp14:editId="00A1F2D5">
            <wp:extent cx="3209925" cy="2425277"/>
            <wp:effectExtent l="76200" t="76200" r="66675" b="704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1303" cy="2426318"/>
                    </a:xfrm>
                    <a:prstGeom prst="rect">
                      <a:avLst/>
                    </a:prstGeom>
                    <a:effectLst>
                      <a:glow rad="63500">
                        <a:schemeClr val="accent1">
                          <a:satMod val="175000"/>
                          <a:alpha val="40000"/>
                        </a:schemeClr>
                      </a:glow>
                    </a:effectLst>
                  </pic:spPr>
                </pic:pic>
              </a:graphicData>
            </a:graphic>
          </wp:inline>
        </w:drawing>
      </w:r>
    </w:p>
    <w:p w14:paraId="718CC82F" w14:textId="0DE5313C" w:rsidR="00CA1A0F" w:rsidRDefault="00CA1A0F" w:rsidP="005349BB">
      <w:pPr>
        <w:pStyle w:val="ListParagraph"/>
        <w:ind w:left="0"/>
        <w:rPr>
          <w:lang w:eastAsia="x-none"/>
        </w:rPr>
      </w:pPr>
    </w:p>
    <w:p w14:paraId="2C9E8B63" w14:textId="21181632" w:rsidR="00CA1A0F" w:rsidRDefault="00CA1A0F" w:rsidP="005349BB">
      <w:pPr>
        <w:pStyle w:val="ListParagraph"/>
        <w:ind w:left="0"/>
        <w:rPr>
          <w:lang w:eastAsia="x-none"/>
        </w:rPr>
      </w:pPr>
      <w:r>
        <w:rPr>
          <w:lang w:eastAsia="x-none"/>
        </w:rPr>
        <w:t>Re-run the test.  This time</w:t>
      </w:r>
      <w:r w:rsidR="00CC4D9C">
        <w:rPr>
          <w:lang w:eastAsia="x-none"/>
        </w:rPr>
        <w:t>, enter the values requested by the bot within 30 seconds and</w:t>
      </w:r>
      <w:r>
        <w:rPr>
          <w:lang w:eastAsia="x-none"/>
        </w:rPr>
        <w:t xml:space="preserve"> it should pass:</w:t>
      </w:r>
    </w:p>
    <w:p w14:paraId="39A97DEA" w14:textId="365051E6" w:rsidR="00AF6FFA" w:rsidRDefault="00AF6FFA" w:rsidP="005349BB">
      <w:pPr>
        <w:pStyle w:val="ListParagraph"/>
        <w:ind w:left="0"/>
        <w:rPr>
          <w:lang w:eastAsia="x-none"/>
        </w:rPr>
      </w:pPr>
    </w:p>
    <w:p w14:paraId="26630295" w14:textId="2B31F8D4" w:rsidR="0059642A" w:rsidRDefault="00AF6FFA" w:rsidP="00CA1A0F">
      <w:pPr>
        <w:pStyle w:val="ListParagraph"/>
        <w:ind w:left="0"/>
        <w:rPr>
          <w:lang w:eastAsia="x-none"/>
        </w:rPr>
      </w:pPr>
      <w:r>
        <w:rPr>
          <w:noProof/>
        </w:rPr>
        <w:lastRenderedPageBreak/>
        <w:drawing>
          <wp:inline distT="0" distB="0" distL="0" distR="0" wp14:anchorId="1E73BA78" wp14:editId="2DB2C8ED">
            <wp:extent cx="5809662" cy="3571875"/>
            <wp:effectExtent l="76200" t="76200" r="76835" b="666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10860" cy="3572612"/>
                    </a:xfrm>
                    <a:prstGeom prst="rect">
                      <a:avLst/>
                    </a:prstGeom>
                    <a:effectLst>
                      <a:glow rad="63500">
                        <a:schemeClr val="accent1">
                          <a:satMod val="175000"/>
                          <a:alpha val="40000"/>
                        </a:schemeClr>
                      </a:glow>
                    </a:effectLst>
                  </pic:spPr>
                </pic:pic>
              </a:graphicData>
            </a:graphic>
          </wp:inline>
        </w:drawing>
      </w:r>
    </w:p>
    <w:p w14:paraId="0E144F43" w14:textId="50124FFA" w:rsidR="00CA1A0F" w:rsidRDefault="00CA1A0F" w:rsidP="00CA1A0F">
      <w:pPr>
        <w:rPr>
          <w:lang w:eastAsia="x-none"/>
        </w:rPr>
      </w:pPr>
    </w:p>
    <w:p w14:paraId="0BA7E8FB" w14:textId="227697A1" w:rsidR="00DD7187" w:rsidRDefault="00F24B5F" w:rsidP="00CA1A0F">
      <w:r>
        <w:t xml:space="preserve">As you can </w:t>
      </w:r>
      <w:r w:rsidR="00DD7187">
        <w:t>see</w:t>
      </w:r>
      <w:r>
        <w:t xml:space="preserve">, there is a </w:t>
      </w:r>
      <w:r w:rsidR="00DD7187">
        <w:t>problem testing this bot</w:t>
      </w:r>
      <w:r>
        <w:t>.</w:t>
      </w:r>
      <w:r w:rsidR="00DD7187">
        <w:t xml:space="preserve">   It relies on human input </w:t>
      </w:r>
      <w:r w:rsidR="001E50CD">
        <w:t xml:space="preserve">which fails </w:t>
      </w:r>
      <w:r w:rsidR="00CC4D9C">
        <w:t>if the human is too slow</w:t>
      </w:r>
      <w:r w:rsidR="00DD7187">
        <w:t xml:space="preserve">. Junit is not ideal for </w:t>
      </w:r>
      <w:r w:rsidR="00CC4D9C">
        <w:t>this</w:t>
      </w:r>
      <w:r w:rsidR="00DD7187">
        <w:t xml:space="preserve"> scenario</w:t>
      </w:r>
      <w:r w:rsidR="00CC4D9C">
        <w:t xml:space="preserve">.  It </w:t>
      </w:r>
      <w:r w:rsidR="00DD7187">
        <w:t xml:space="preserve">should be used for testing bots that do not require user input.  </w:t>
      </w:r>
    </w:p>
    <w:p w14:paraId="28172C54" w14:textId="77777777" w:rsidR="00DD7187" w:rsidRDefault="00DD7187" w:rsidP="00CA1A0F"/>
    <w:p w14:paraId="761E8050" w14:textId="16672CA9" w:rsidR="00CA1A0F" w:rsidRDefault="00A63686" w:rsidP="00027FAE">
      <w:r w:rsidRPr="00A63686">
        <w:t xml:space="preserve">Nicely done! </w:t>
      </w:r>
      <w:r w:rsidR="00CA1A0F">
        <w:t>You have tested the RPA API with Junit.</w:t>
      </w:r>
    </w:p>
    <w:p w14:paraId="0F291B3A" w14:textId="04A73EFD" w:rsidR="00027FAE" w:rsidRDefault="00027FAE" w:rsidP="00027FAE"/>
    <w:p w14:paraId="1F282EDA" w14:textId="5047EFE7" w:rsidR="000500F4" w:rsidRDefault="000500F4">
      <w:r>
        <w:br w:type="page"/>
      </w:r>
    </w:p>
    <w:p w14:paraId="2C6AB5E1" w14:textId="6DE4C570" w:rsidR="000500F4" w:rsidRDefault="000500F4" w:rsidP="000500F4">
      <w:pPr>
        <w:pStyle w:val="Heading2"/>
      </w:pPr>
      <w:r>
        <w:lastRenderedPageBreak/>
        <w:t>Integrate the Synchronous API with BAW</w:t>
      </w:r>
    </w:p>
    <w:p w14:paraId="46C01F87" w14:textId="53864599" w:rsidR="000500F4" w:rsidRDefault="000500F4" w:rsidP="00027FAE"/>
    <w:p w14:paraId="4673FC02" w14:textId="02BD89A9" w:rsidR="000500F4" w:rsidRDefault="000500F4" w:rsidP="000500F4">
      <w:r>
        <w:t>Let’s revisit the synchronous API we generated earlier.  Go back to eclipse and this time o</w:t>
      </w:r>
      <w:r>
        <w:t>pen g</w:t>
      </w:r>
      <w:r w:rsidRPr="00A322FC">
        <w:rPr>
          <w:i/>
          <w:iCs/>
        </w:rPr>
        <w:t>enerated/</w:t>
      </w:r>
      <w:r w:rsidRPr="008A6389">
        <w:rPr>
          <w:i/>
          <w:iCs/>
        </w:rPr>
        <w:t>Bawintegrationtest_</w:t>
      </w:r>
      <w:r>
        <w:rPr>
          <w:i/>
          <w:iCs/>
        </w:rPr>
        <w:t>internal</w:t>
      </w:r>
      <w:r w:rsidRPr="008A6389">
        <w:rPr>
          <w:i/>
          <w:iCs/>
        </w:rPr>
        <w:t>.yaml</w:t>
      </w:r>
      <w:r>
        <w:rPr>
          <w:i/>
          <w:iCs/>
        </w:rPr>
        <w:t>:</w:t>
      </w:r>
    </w:p>
    <w:p w14:paraId="6A97A06E" w14:textId="77777777" w:rsidR="000500F4" w:rsidRDefault="000500F4" w:rsidP="000500F4"/>
    <w:p w14:paraId="55F295A5" w14:textId="34EDD740" w:rsidR="000500F4" w:rsidRDefault="000500F4" w:rsidP="000500F4">
      <w:r>
        <w:rPr>
          <w:noProof/>
        </w:rPr>
        <w:drawing>
          <wp:inline distT="0" distB="0" distL="0" distR="0" wp14:anchorId="236777EF" wp14:editId="7C805AA6">
            <wp:extent cx="6188710" cy="2722880"/>
            <wp:effectExtent l="76200" t="76200" r="78740" b="774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722880"/>
                    </a:xfrm>
                    <a:prstGeom prst="rect">
                      <a:avLst/>
                    </a:prstGeom>
                    <a:effectLst>
                      <a:glow rad="63500">
                        <a:schemeClr val="accent1">
                          <a:satMod val="175000"/>
                          <a:alpha val="40000"/>
                        </a:schemeClr>
                      </a:glow>
                    </a:effectLst>
                  </pic:spPr>
                </pic:pic>
              </a:graphicData>
            </a:graphic>
          </wp:inline>
        </w:drawing>
      </w:r>
    </w:p>
    <w:p w14:paraId="5663B42E" w14:textId="77777777" w:rsidR="000500F4" w:rsidRDefault="000500F4" w:rsidP="000500F4"/>
    <w:p w14:paraId="4A042F5D" w14:textId="5613D8BC" w:rsidR="000500F4" w:rsidRDefault="000500F4" w:rsidP="000500F4">
      <w:r>
        <w:t xml:space="preserve">The contents of this file contain the generated OpenAPI specification </w:t>
      </w:r>
      <w:r>
        <w:t>to run your bot synchronously</w:t>
      </w:r>
      <w:r>
        <w:t>.  Copy the contents of the entire file into the clipboard (Ctrl-A , Ctrl-C).</w:t>
      </w:r>
    </w:p>
    <w:p w14:paraId="1D99D6C8" w14:textId="77777777" w:rsidR="000500F4" w:rsidRDefault="000500F4" w:rsidP="000500F4"/>
    <w:p w14:paraId="752B1AE8" w14:textId="7D62DAAA" w:rsidR="000500F4" w:rsidRDefault="000500F4" w:rsidP="000500F4">
      <w:r>
        <w:t>Open URL</w:t>
      </w:r>
      <w:r>
        <w:t xml:space="preserve">:   </w:t>
      </w:r>
      <w:hyperlink r:id="rId83" w:history="1">
        <w:r w:rsidRPr="00285EA0">
          <w:rPr>
            <w:rStyle w:val="Hyperlink"/>
          </w:rPr>
          <w:t>https://editor.swagger.io/</w:t>
        </w:r>
      </w:hyperlink>
    </w:p>
    <w:p w14:paraId="11B42E8B" w14:textId="77777777" w:rsidR="000500F4" w:rsidRDefault="000500F4" w:rsidP="000500F4"/>
    <w:p w14:paraId="486A5281" w14:textId="55740672" w:rsidR="000500F4" w:rsidRDefault="000500F4" w:rsidP="000500F4">
      <w:r>
        <w:t xml:space="preserve">Paste into the left panel.  You should see the </w:t>
      </w:r>
      <w:r>
        <w:t xml:space="preserve">Synchronous </w:t>
      </w:r>
      <w:r>
        <w:t>Open API specification for your bot:</w:t>
      </w:r>
    </w:p>
    <w:p w14:paraId="31EBE7B2" w14:textId="77777777" w:rsidR="000500F4" w:rsidRDefault="000500F4" w:rsidP="000500F4"/>
    <w:p w14:paraId="4224606B" w14:textId="77777777" w:rsidR="000500F4" w:rsidRDefault="000500F4" w:rsidP="000500F4">
      <w:r>
        <w:rPr>
          <w:noProof/>
        </w:rPr>
        <w:drawing>
          <wp:inline distT="0" distB="0" distL="0" distR="0" wp14:anchorId="6324CAC6" wp14:editId="15840944">
            <wp:extent cx="6188710" cy="3279775"/>
            <wp:effectExtent l="76200" t="76200" r="78740" b="730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0893D106" w14:textId="77777777" w:rsidR="000500F4" w:rsidRDefault="000500F4" w:rsidP="000500F4"/>
    <w:p w14:paraId="29C69917" w14:textId="77777777" w:rsidR="000500F4" w:rsidRDefault="000500F4" w:rsidP="000500F4">
      <w:r>
        <w:t xml:space="preserve">Take a moment to explore the API.  </w:t>
      </w:r>
    </w:p>
    <w:p w14:paraId="42EBCCE4" w14:textId="77777777" w:rsidR="000500F4" w:rsidRDefault="000500F4" w:rsidP="000500F4"/>
    <w:p w14:paraId="77D0E1A7" w14:textId="77777777" w:rsidR="000500F4" w:rsidRDefault="000500F4" w:rsidP="00027FAE"/>
    <w:p w14:paraId="02EBDF6F" w14:textId="174F83C2" w:rsidR="00027FAE" w:rsidRDefault="00027FAE" w:rsidP="00027FAE">
      <w:pPr>
        <w:pStyle w:val="Heading2"/>
      </w:pPr>
      <w:bookmarkStart w:id="39" w:name="_Toc109848796"/>
      <w:r>
        <w:t xml:space="preserve">Integrate </w:t>
      </w:r>
      <w:r w:rsidR="00F1491E">
        <w:t>with</w:t>
      </w:r>
      <w:r>
        <w:t xml:space="preserve"> the World!</w:t>
      </w:r>
      <w:bookmarkEnd w:id="39"/>
    </w:p>
    <w:p w14:paraId="7052BD5A" w14:textId="77777777" w:rsidR="00E233E1" w:rsidRPr="00E233E1" w:rsidRDefault="00E233E1" w:rsidP="00E233E1"/>
    <w:p w14:paraId="67CC9935" w14:textId="3AA3C1C6" w:rsidR="00FB1710" w:rsidRDefault="00FB1710" w:rsidP="00FB1710">
      <w:pPr>
        <w:rPr>
          <w:rFonts w:eastAsia="Calibri" w:cs="Calibri"/>
          <w:bCs/>
        </w:rPr>
      </w:pPr>
      <w:r>
        <w:t>In this lab you should now be familiar with the RPA Asynchronous API</w:t>
      </w:r>
      <w:r>
        <w:rPr>
          <w:rFonts w:eastAsia="Calibri" w:cs="Calibri"/>
          <w:bCs/>
        </w:rPr>
        <w:t xml:space="preserve">.  </w:t>
      </w:r>
      <w:r w:rsidR="000A6114">
        <w:rPr>
          <w:rFonts w:eastAsia="Calibri" w:cs="Calibri"/>
          <w:bCs/>
        </w:rPr>
        <w:t>You</w:t>
      </w:r>
      <w:r>
        <w:rPr>
          <w:rFonts w:eastAsia="Calibri" w:cs="Calibri"/>
          <w:bCs/>
        </w:rPr>
        <w:t xml:space="preserve"> called it using </w:t>
      </w:r>
      <w:r w:rsidR="00981FFF">
        <w:rPr>
          <w:rFonts w:eastAsia="Calibri" w:cs="Calibri"/>
          <w:bCs/>
        </w:rPr>
        <w:t>PowerShell</w:t>
      </w:r>
      <w:r w:rsidR="00DE0281">
        <w:rPr>
          <w:rFonts w:eastAsia="Calibri" w:cs="Calibri"/>
          <w:bCs/>
        </w:rPr>
        <w:t>, C</w:t>
      </w:r>
      <w:r>
        <w:rPr>
          <w:rFonts w:eastAsia="Calibri" w:cs="Calibri"/>
          <w:bCs/>
        </w:rPr>
        <w:t>url</w:t>
      </w:r>
      <w:r w:rsidR="00DE0281">
        <w:rPr>
          <w:rFonts w:eastAsia="Calibri" w:cs="Calibri"/>
          <w:bCs/>
        </w:rPr>
        <w:t xml:space="preserve"> and SoapUI</w:t>
      </w:r>
      <w:r>
        <w:rPr>
          <w:rFonts w:eastAsia="Calibri" w:cs="Calibri"/>
          <w:bCs/>
        </w:rPr>
        <w:t xml:space="preserve">.  </w:t>
      </w:r>
      <w:r w:rsidR="000A6114">
        <w:rPr>
          <w:rFonts w:eastAsia="Calibri" w:cs="Calibri"/>
          <w:bCs/>
        </w:rPr>
        <w:t>You</w:t>
      </w:r>
      <w:r>
        <w:rPr>
          <w:rFonts w:eastAsia="Calibri" w:cs="Calibri"/>
          <w:bCs/>
        </w:rPr>
        <w:t xml:space="preserve"> generated an </w:t>
      </w:r>
      <w:r w:rsidRPr="00B9313E">
        <w:rPr>
          <w:rFonts w:eastAsia="Calibri" w:cs="Calibri"/>
          <w:bCs/>
        </w:rPr>
        <w:t>OpenApi</w:t>
      </w:r>
      <w:r>
        <w:rPr>
          <w:rFonts w:eastAsia="Calibri" w:cs="Calibri"/>
          <w:bCs/>
        </w:rPr>
        <w:t xml:space="preserve"> specification </w:t>
      </w:r>
      <w:r w:rsidR="00745C8B">
        <w:rPr>
          <w:rFonts w:eastAsia="Calibri" w:cs="Calibri"/>
          <w:bCs/>
        </w:rPr>
        <w:t>for</w:t>
      </w:r>
      <w:r>
        <w:rPr>
          <w:rFonts w:eastAsia="Calibri" w:cs="Calibri"/>
          <w:bCs/>
        </w:rPr>
        <w:t xml:space="preserve"> modern applications.  Finally, </w:t>
      </w:r>
      <w:r w:rsidR="000A6114">
        <w:rPr>
          <w:rFonts w:eastAsia="Calibri" w:cs="Calibri"/>
          <w:bCs/>
        </w:rPr>
        <w:t>you</w:t>
      </w:r>
      <w:r>
        <w:rPr>
          <w:rFonts w:eastAsia="Calibri" w:cs="Calibri"/>
          <w:bCs/>
        </w:rPr>
        <w:t xml:space="preserve"> tested the API using Junit.</w:t>
      </w:r>
    </w:p>
    <w:p w14:paraId="26BAF483" w14:textId="2F1E7FDD" w:rsidR="00027FAE" w:rsidRDefault="00027FAE" w:rsidP="00027FAE"/>
    <w:p w14:paraId="0E586785" w14:textId="2DFCCD4C" w:rsidR="00027FAE" w:rsidRDefault="00027FAE" w:rsidP="00027FAE">
      <w:r>
        <w:t xml:space="preserve">Now that you have completed </w:t>
      </w:r>
      <w:r w:rsidR="00FB1710">
        <w:t>this</w:t>
      </w:r>
      <w:r>
        <w:t xml:space="preserve"> lab, you can start creating your own bot integration.  The generator provided in </w:t>
      </w:r>
      <w:r w:rsidR="00FB1710">
        <w:t>the</w:t>
      </w:r>
      <w:r>
        <w:t xml:space="preserve"> lab </w:t>
      </w:r>
      <w:r w:rsidR="00DE0281">
        <w:t>should help you</w:t>
      </w:r>
      <w:r w:rsidR="00745C8B">
        <w:t xml:space="preserve"> </w:t>
      </w:r>
      <w:r w:rsidR="00DE0281">
        <w:t xml:space="preserve">create APIs for </w:t>
      </w:r>
      <w:r w:rsidR="00745C8B">
        <w:t>your</w:t>
      </w:r>
      <w:r w:rsidR="000E09FE">
        <w:t xml:space="preserve"> bot</w:t>
      </w:r>
      <w:r>
        <w:t xml:space="preserve">.  Give it a try and integrate </w:t>
      </w:r>
      <w:r w:rsidR="00F1491E">
        <w:t>with</w:t>
      </w:r>
      <w:r>
        <w:t xml:space="preserve"> the world!</w:t>
      </w:r>
    </w:p>
    <w:p w14:paraId="30EC1C10" w14:textId="77777777" w:rsidR="00027FAE" w:rsidRDefault="00027FAE" w:rsidP="00027FAE"/>
    <w:p w14:paraId="501D6B3E" w14:textId="34551EA3" w:rsidR="00027FAE" w:rsidRDefault="00027FAE" w:rsidP="00027FAE">
      <w:r>
        <w:t>If you have feedback</w:t>
      </w:r>
      <w:r w:rsidR="000E09FE">
        <w:t>,</w:t>
      </w:r>
      <w:r>
        <w:t xml:space="preserve"> please contact:</w:t>
      </w:r>
    </w:p>
    <w:p w14:paraId="6FC27BF5" w14:textId="131A635D" w:rsidR="00027FAE" w:rsidRDefault="00027FAE" w:rsidP="00027FAE"/>
    <w:p w14:paraId="766295E9" w14:textId="45F669C2" w:rsidR="00027FAE" w:rsidRDefault="00DC6996" w:rsidP="00027FAE">
      <w:hyperlink r:id="rId84" w:history="1">
        <w:r w:rsidR="00027FAE" w:rsidRPr="00285EA0">
          <w:rPr>
            <w:rStyle w:val="Hyperlink"/>
          </w:rPr>
          <w:t>ncrowther@uk.ibm.com</w:t>
        </w:r>
      </w:hyperlink>
    </w:p>
    <w:p w14:paraId="7DA11504" w14:textId="77777777" w:rsidR="00027FAE" w:rsidRDefault="00027FAE" w:rsidP="00027FAE"/>
    <w:p w14:paraId="3FC0F72C" w14:textId="77777777" w:rsidR="00027FAE" w:rsidRDefault="00027FAE" w:rsidP="00027FAE">
      <w:pPr>
        <w:rPr>
          <w:sz w:val="28"/>
          <w:szCs w:val="28"/>
          <w:lang w:eastAsia="x-none"/>
        </w:rPr>
      </w:pPr>
    </w:p>
    <w:p w14:paraId="7B417C46" w14:textId="03F2BD10" w:rsidR="00CA1A0F" w:rsidRDefault="00CA1A0F" w:rsidP="00A63686">
      <w:pPr>
        <w:pStyle w:val="ListParagraph"/>
        <w:ind w:left="360"/>
        <w:jc w:val="center"/>
        <w:rPr>
          <w:sz w:val="28"/>
          <w:szCs w:val="28"/>
          <w:lang w:eastAsia="x-none"/>
        </w:rPr>
      </w:pPr>
    </w:p>
    <w:p w14:paraId="124BCCA2" w14:textId="43931307" w:rsidR="00027FAE" w:rsidRDefault="00027FAE" w:rsidP="00A63686">
      <w:pPr>
        <w:pStyle w:val="ListParagraph"/>
        <w:ind w:left="360"/>
        <w:jc w:val="center"/>
        <w:rPr>
          <w:sz w:val="28"/>
          <w:szCs w:val="28"/>
          <w:lang w:eastAsia="x-none"/>
        </w:rPr>
      </w:pPr>
    </w:p>
    <w:p w14:paraId="7C4DD792" w14:textId="77777777" w:rsidR="00027FAE" w:rsidRDefault="00027FAE" w:rsidP="00A63686">
      <w:pPr>
        <w:pStyle w:val="ListParagraph"/>
        <w:ind w:left="360"/>
        <w:jc w:val="center"/>
        <w:rPr>
          <w:sz w:val="28"/>
          <w:szCs w:val="28"/>
          <w:lang w:eastAsia="x-none"/>
        </w:rPr>
      </w:pPr>
    </w:p>
    <w:p w14:paraId="16494641" w14:textId="57B92DCA" w:rsidR="00A63686" w:rsidRPr="00A63686" w:rsidRDefault="00A63686" w:rsidP="00A63686">
      <w:pPr>
        <w:pStyle w:val="ListParagraph"/>
        <w:ind w:left="360"/>
        <w:jc w:val="center"/>
        <w:rPr>
          <w:sz w:val="28"/>
          <w:szCs w:val="28"/>
          <w:lang w:eastAsia="x-none"/>
        </w:rPr>
      </w:pPr>
      <w:r w:rsidRPr="00A63686">
        <w:rPr>
          <w:sz w:val="28"/>
          <w:szCs w:val="28"/>
          <w:lang w:eastAsia="x-none"/>
        </w:rPr>
        <w:t>This concludes the lab.</w:t>
      </w:r>
    </w:p>
    <w:sectPr w:rsidR="00A63686" w:rsidRPr="00A63686" w:rsidSect="00472111">
      <w:headerReference w:type="default" r:id="rId85"/>
      <w:footerReference w:type="even" r:id="rId86"/>
      <w:footerReference w:type="default" r:id="rId87"/>
      <w:headerReference w:type="first" r:id="rId88"/>
      <w:footerReference w:type="first" r:id="rId89"/>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5AAF67" w14:textId="77777777" w:rsidR="00DC6996" w:rsidRDefault="00DC6996">
      <w:r>
        <w:separator/>
      </w:r>
    </w:p>
    <w:p w14:paraId="0007DBE3" w14:textId="77777777" w:rsidR="00DC6996" w:rsidRDefault="00DC6996"/>
  </w:endnote>
  <w:endnote w:type="continuationSeparator" w:id="0">
    <w:p w14:paraId="217B253F" w14:textId="77777777" w:rsidR="00DC6996" w:rsidRDefault="00DC6996">
      <w:r>
        <w:continuationSeparator/>
      </w:r>
    </w:p>
    <w:p w14:paraId="0C509584" w14:textId="77777777" w:rsidR="00DC6996" w:rsidRDefault="00DC6996"/>
  </w:endnote>
  <w:endnote w:type="continuationNotice" w:id="1">
    <w:p w14:paraId="1D4F4FAD" w14:textId="77777777" w:rsidR="00DC6996" w:rsidRDefault="00DC69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C1D72295-4B4D-4599-B4B5-B8A4B023EB3F}"/>
    <w:embedBold r:id="rId2" w:fontKey="{61D20A35-54B7-4DBE-8A7E-F17FDCECAE9E}"/>
    <w:embedItalic r:id="rId3" w:fontKey="{94303F0D-086E-48ED-97CA-3BE01F5C2FD7}"/>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AEE9F99D-9226-4477-BF0F-D6426AAFDF57}"/>
  </w:font>
  <w:font w:name="Calibri">
    <w:panose1 w:val="020F0502020204030204"/>
    <w:charset w:val="00"/>
    <w:family w:val="swiss"/>
    <w:pitch w:val="variable"/>
    <w:sig w:usb0="E4002EFF" w:usb1="C000247B" w:usb2="00000009" w:usb3="00000000" w:csb0="000001FF" w:csb1="00000000"/>
    <w:embedRegular r:id="rId5" w:fontKey="{8254430A-008E-40E9-B0B9-57ACCF348542}"/>
    <w:embedBold r:id="rId6" w:fontKey="{AE5D3FC2-8029-4ACB-A7AD-D762D6177014}"/>
    <w:embedItalic r:id="rId7" w:fontKey="{1C8296CB-5D86-4499-969D-CC39C36E16E6}"/>
    <w:embedBoldItalic r:id="rId8" w:fontKey="{279A01B4-2E59-459C-B425-88350C8545F7}"/>
  </w:font>
  <w:font w:name="Cambria">
    <w:panose1 w:val="02040503050406030204"/>
    <w:charset w:val="00"/>
    <w:family w:val="roman"/>
    <w:pitch w:val="variable"/>
    <w:sig w:usb0="E00006FF" w:usb1="420024FF" w:usb2="02000000" w:usb3="00000000" w:csb0="0000019F" w:csb1="00000000"/>
    <w:embedBold r:id="rId9" w:fontKey="{DEB1EDCD-448D-44BE-99DF-05203E68FD98}"/>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8566D445-E86F-4E74-8A48-6DAF24D37508}"/>
    <w:embedBold r:id="rId11" w:fontKey="{36EE9847-6FE9-4607-BCC7-89C2146AD555}"/>
  </w:font>
  <w:font w:name="IBM Plex Sans Medium">
    <w:panose1 w:val="020B0603050203000203"/>
    <w:charset w:val="00"/>
    <w:family w:val="swiss"/>
    <w:pitch w:val="variable"/>
    <w:sig w:usb0="A00002EF" w:usb1="5000207B" w:usb2="00000000" w:usb3="00000000" w:csb0="0000019F" w:csb1="00000000"/>
    <w:embedBold r:id="rId12" w:fontKey="{4E64F484-81F6-487B-BAFC-7164A17F50FE}"/>
  </w:font>
  <w:font w:name="IBM Plex Sans SemiBold">
    <w:panose1 w:val="020B0703050203000203"/>
    <w:charset w:val="00"/>
    <w:family w:val="swiss"/>
    <w:pitch w:val="variable"/>
    <w:sig w:usb0="A00002EF" w:usb1="5000207B" w:usb2="00000000" w:usb3="00000000" w:csb0="0000019F" w:csb1="00000000"/>
    <w:embedBold r:id="rId13" w:fontKey="{75DD4E3B-86C4-4632-9B48-4F5FCA9CB0C3}"/>
  </w:font>
  <w:font w:name="IBM Plex Sans Light">
    <w:panose1 w:val="020B0403050203000203"/>
    <w:charset w:val="00"/>
    <w:family w:val="swiss"/>
    <w:pitch w:val="variable"/>
    <w:sig w:usb0="A00002EF" w:usb1="5000207B" w:usb2="00000000" w:usb3="00000000" w:csb0="0000019F" w:csb1="00000000"/>
    <w:embedRegular r:id="rId14" w:fontKey="{028F3B83-5BCD-4076-9799-24DD476C7509}"/>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4B30201D-F799-472E-9F21-16E2CDA4C0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24EA1B" w14:textId="77777777" w:rsidR="00DC6996" w:rsidRDefault="00DC6996">
      <w:r>
        <w:separator/>
      </w:r>
    </w:p>
    <w:p w14:paraId="6C3604DE" w14:textId="77777777" w:rsidR="00DC6996" w:rsidRDefault="00DC6996"/>
  </w:footnote>
  <w:footnote w:type="continuationSeparator" w:id="0">
    <w:p w14:paraId="2A4C4D92" w14:textId="77777777" w:rsidR="00DC6996" w:rsidRDefault="00DC6996">
      <w:r>
        <w:continuationSeparator/>
      </w:r>
    </w:p>
    <w:p w14:paraId="4C48A0FF" w14:textId="77777777" w:rsidR="00DC6996" w:rsidRDefault="00DC6996"/>
  </w:footnote>
  <w:footnote w:type="continuationNotice" w:id="1">
    <w:p w14:paraId="7445A916" w14:textId="77777777" w:rsidR="00DC6996" w:rsidRDefault="00DC699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FB3338"/>
    <w:multiLevelType w:val="hybridMultilevel"/>
    <w:tmpl w:val="685C2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3"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2" w15:restartNumberingAfterBreak="0">
    <w:nsid w:val="7E682DFB"/>
    <w:multiLevelType w:val="hybridMultilevel"/>
    <w:tmpl w:val="6790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28"/>
  </w:num>
  <w:num w:numId="3">
    <w:abstractNumId w:val="16"/>
  </w:num>
  <w:num w:numId="4">
    <w:abstractNumId w:val="3"/>
  </w:num>
  <w:num w:numId="5">
    <w:abstractNumId w:val="26"/>
  </w:num>
  <w:num w:numId="6">
    <w:abstractNumId w:val="21"/>
  </w:num>
  <w:num w:numId="7">
    <w:abstractNumId w:val="12"/>
  </w:num>
  <w:num w:numId="8">
    <w:abstractNumId w:val="23"/>
  </w:num>
  <w:num w:numId="9">
    <w:abstractNumId w:val="13"/>
  </w:num>
  <w:num w:numId="10">
    <w:abstractNumId w:val="20"/>
  </w:num>
  <w:num w:numId="11">
    <w:abstractNumId w:val="30"/>
  </w:num>
  <w:num w:numId="12">
    <w:abstractNumId w:val="27"/>
  </w:num>
  <w:num w:numId="13">
    <w:abstractNumId w:val="8"/>
  </w:num>
  <w:num w:numId="14">
    <w:abstractNumId w:val="4"/>
  </w:num>
  <w:num w:numId="15">
    <w:abstractNumId w:val="18"/>
  </w:num>
  <w:num w:numId="16">
    <w:abstractNumId w:val="7"/>
  </w:num>
  <w:num w:numId="17">
    <w:abstractNumId w:val="2"/>
  </w:num>
  <w:num w:numId="18">
    <w:abstractNumId w:val="24"/>
  </w:num>
  <w:num w:numId="19">
    <w:abstractNumId w:val="11"/>
  </w:num>
  <w:num w:numId="20">
    <w:abstractNumId w:val="9"/>
  </w:num>
  <w:num w:numId="21">
    <w:abstractNumId w:val="29"/>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5"/>
  </w:num>
  <w:num w:numId="30">
    <w:abstractNumId w:val="22"/>
  </w:num>
  <w:num w:numId="31">
    <w:abstractNumId w:val="19"/>
  </w:num>
  <w:num w:numId="32">
    <w:abstractNumId w:val="3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27FAE"/>
    <w:rsid w:val="00030294"/>
    <w:rsid w:val="000303E0"/>
    <w:rsid w:val="0003045C"/>
    <w:rsid w:val="000305D1"/>
    <w:rsid w:val="00030604"/>
    <w:rsid w:val="0003068A"/>
    <w:rsid w:val="00030B9E"/>
    <w:rsid w:val="00030C3B"/>
    <w:rsid w:val="00030E92"/>
    <w:rsid w:val="0003107C"/>
    <w:rsid w:val="000310F5"/>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0F4"/>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1B"/>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114"/>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9FE"/>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09"/>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477D9"/>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4C63"/>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D"/>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784"/>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2B6"/>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073"/>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3E7"/>
    <w:rsid w:val="00282A3C"/>
    <w:rsid w:val="00282C7D"/>
    <w:rsid w:val="002833B3"/>
    <w:rsid w:val="00283DB9"/>
    <w:rsid w:val="00285875"/>
    <w:rsid w:val="00285DCE"/>
    <w:rsid w:val="00285FC5"/>
    <w:rsid w:val="00286326"/>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3C80"/>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52F"/>
    <w:rsid w:val="002A667A"/>
    <w:rsid w:val="002A6703"/>
    <w:rsid w:val="002A679A"/>
    <w:rsid w:val="002A6ECB"/>
    <w:rsid w:val="002A734F"/>
    <w:rsid w:val="002A7392"/>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4EC"/>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6DCD"/>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4E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59"/>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3CC9"/>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CB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44B"/>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17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173"/>
    <w:rsid w:val="004F5684"/>
    <w:rsid w:val="004F5D18"/>
    <w:rsid w:val="004F60D0"/>
    <w:rsid w:val="004F629D"/>
    <w:rsid w:val="004F6353"/>
    <w:rsid w:val="004F675A"/>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5860"/>
    <w:rsid w:val="00586196"/>
    <w:rsid w:val="00586535"/>
    <w:rsid w:val="0058693C"/>
    <w:rsid w:val="00586A4E"/>
    <w:rsid w:val="00586E91"/>
    <w:rsid w:val="005877E2"/>
    <w:rsid w:val="00587879"/>
    <w:rsid w:val="00587DBE"/>
    <w:rsid w:val="00587FA8"/>
    <w:rsid w:val="0059004B"/>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013"/>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5760A"/>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03"/>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D84"/>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E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B7E9E"/>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2E47"/>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1C04"/>
    <w:rsid w:val="0071211F"/>
    <w:rsid w:val="007123F8"/>
    <w:rsid w:val="00712AB0"/>
    <w:rsid w:val="00712B2C"/>
    <w:rsid w:val="007138E2"/>
    <w:rsid w:val="00713A1F"/>
    <w:rsid w:val="00713EB4"/>
    <w:rsid w:val="00713FE8"/>
    <w:rsid w:val="00714ADF"/>
    <w:rsid w:val="00714B5B"/>
    <w:rsid w:val="0071588D"/>
    <w:rsid w:val="00715EE8"/>
    <w:rsid w:val="007170E3"/>
    <w:rsid w:val="007172BE"/>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A7E"/>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C8B"/>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B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44"/>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233"/>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389"/>
    <w:rsid w:val="008A6A2A"/>
    <w:rsid w:val="008A6A4F"/>
    <w:rsid w:val="008A6C38"/>
    <w:rsid w:val="008A6F7A"/>
    <w:rsid w:val="008A6FC1"/>
    <w:rsid w:val="008A7EBF"/>
    <w:rsid w:val="008B035D"/>
    <w:rsid w:val="008B12AD"/>
    <w:rsid w:val="008B13B0"/>
    <w:rsid w:val="008B1E62"/>
    <w:rsid w:val="008B1EC5"/>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81D"/>
    <w:rsid w:val="00925A5E"/>
    <w:rsid w:val="00925B5B"/>
    <w:rsid w:val="009261DD"/>
    <w:rsid w:val="0092675B"/>
    <w:rsid w:val="009268F3"/>
    <w:rsid w:val="00926B5E"/>
    <w:rsid w:val="00927EFE"/>
    <w:rsid w:val="00930671"/>
    <w:rsid w:val="00930676"/>
    <w:rsid w:val="009307B6"/>
    <w:rsid w:val="0093094A"/>
    <w:rsid w:val="00930BA7"/>
    <w:rsid w:val="0093129F"/>
    <w:rsid w:val="00931BD7"/>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FF"/>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A59"/>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7F8"/>
    <w:rsid w:val="00A27BDA"/>
    <w:rsid w:val="00A303C5"/>
    <w:rsid w:val="00A30B6A"/>
    <w:rsid w:val="00A31122"/>
    <w:rsid w:val="00A318F4"/>
    <w:rsid w:val="00A31EF4"/>
    <w:rsid w:val="00A32057"/>
    <w:rsid w:val="00A322FC"/>
    <w:rsid w:val="00A32A1D"/>
    <w:rsid w:val="00A32E4E"/>
    <w:rsid w:val="00A333D8"/>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9CD"/>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6DB0"/>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B86"/>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107"/>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6FFA"/>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1E4F"/>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A39"/>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13E"/>
    <w:rsid w:val="00B9322B"/>
    <w:rsid w:val="00B9331D"/>
    <w:rsid w:val="00B935BB"/>
    <w:rsid w:val="00B944D5"/>
    <w:rsid w:val="00B9461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30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DCD"/>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5C73"/>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A0F"/>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0E99"/>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D9C"/>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4B4"/>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CDD"/>
    <w:rsid w:val="00D73DED"/>
    <w:rsid w:val="00D73F30"/>
    <w:rsid w:val="00D7495B"/>
    <w:rsid w:val="00D74CF7"/>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996"/>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187"/>
    <w:rsid w:val="00DD7305"/>
    <w:rsid w:val="00DD742C"/>
    <w:rsid w:val="00DD7977"/>
    <w:rsid w:val="00DE0281"/>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3E1"/>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61C"/>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8F9"/>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8F6"/>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491E"/>
    <w:rsid w:val="00F150A8"/>
    <w:rsid w:val="00F15BD6"/>
    <w:rsid w:val="00F15F75"/>
    <w:rsid w:val="00F15F76"/>
    <w:rsid w:val="00F16D2E"/>
    <w:rsid w:val="00F179FB"/>
    <w:rsid w:val="00F17AD5"/>
    <w:rsid w:val="00F17C64"/>
    <w:rsid w:val="00F20311"/>
    <w:rsid w:val="00F20435"/>
    <w:rsid w:val="00F2049E"/>
    <w:rsid w:val="00F20F85"/>
    <w:rsid w:val="00F21262"/>
    <w:rsid w:val="00F21AFC"/>
    <w:rsid w:val="00F22B1B"/>
    <w:rsid w:val="00F22F45"/>
    <w:rsid w:val="00F23235"/>
    <w:rsid w:val="00F235C7"/>
    <w:rsid w:val="00F239B4"/>
    <w:rsid w:val="00F23FAC"/>
    <w:rsid w:val="00F24682"/>
    <w:rsid w:val="00F24767"/>
    <w:rsid w:val="00F24B5F"/>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78D"/>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0FAE"/>
    <w:rsid w:val="00FB1396"/>
    <w:rsid w:val="00FB1710"/>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0BE"/>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AE2107"/>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hyperlink" Target="https://us1api.wdgautomation.com"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hyperlink" Target="mailto:ncrowther@uk.ibm.com" TargetMode="External"/><Relationship Id="rId89"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fontTable" Target="fontTable.xml"/><Relationship Id="rId14" Type="http://schemas.openxmlformats.org/officeDocument/2006/relationships/hyperlink" Target="https://github.com/ncrowther/BotApiGenerator" TargetMode="External"/><Relationship Id="rId22" Type="http://schemas.openxmlformats.org/officeDocument/2006/relationships/hyperlink" Target="https://www.soapui.org/downloads/soapui/"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hyperlink" Target="https://ibmbaw:30000" TargetMode="External"/><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editor.swagger.io/" TargetMode="External"/><Relationship Id="rId62" Type="http://schemas.openxmlformats.org/officeDocument/2006/relationships/image" Target="media/image44.png"/><Relationship Id="rId70" Type="http://schemas.openxmlformats.org/officeDocument/2006/relationships/hyperlink" Target="https://editor.swagger.io/" TargetMode="External"/><Relationship Id="rId75" Type="http://schemas.openxmlformats.org/officeDocument/2006/relationships/image" Target="media/image56.png"/><Relationship Id="rId83" Type="http://schemas.openxmlformats.org/officeDocument/2006/relationships/hyperlink" Target="https://editor.swagger.io/" TargetMode="External"/><Relationship Id="rId88" Type="http://schemas.openxmlformats.org/officeDocument/2006/relationships/header" Target="header2.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eclipse.org/downloads/"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www.ibm.com/docs/en/rpa/21.0?topic=automation-rpa-api-reference"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cygwin.com/setup-x86_64.exe"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github.com/juseljuk/IBM-RPA-Toolkit-for-BAW/blob/master/downloads/Using%20IBM%20RPA%20with%20IBM%20BAW%201_1.pdf" TargetMode="External"/><Relationship Id="rId40" Type="http://schemas.openxmlformats.org/officeDocument/2006/relationships/image" Target="media/image26.png"/><Relationship Id="rId45" Type="http://schemas.openxmlformats.org/officeDocument/2006/relationships/hyperlink" Target="mailto:admin@ibmdba.com" TargetMode="External"/><Relationship Id="rId66" Type="http://schemas.openxmlformats.org/officeDocument/2006/relationships/image" Target="media/image48.png"/><Relationship Id="rId87" Type="http://schemas.openxmlformats.org/officeDocument/2006/relationships/footer" Target="footer2.xml"/><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5.png"/></Relationships>
</file>

<file path=word/_rels/footer3.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13916</TotalTime>
  <Pages>41</Pages>
  <Words>3407</Words>
  <Characters>19421</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22783</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79</cp:revision>
  <cp:lastPrinted>2022-07-27T10:06:00Z</cp:lastPrinted>
  <dcterms:created xsi:type="dcterms:W3CDTF">2022-07-23T11:40:00Z</dcterms:created>
  <dcterms:modified xsi:type="dcterms:W3CDTF">2022-08-02T04:51:00Z</dcterms:modified>
</cp:coreProperties>
</file>