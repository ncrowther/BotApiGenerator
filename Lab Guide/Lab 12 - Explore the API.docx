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89EF5A" w14:textId="710982DD" w:rsidR="00A13FB2" w:rsidRPr="00204FC2" w:rsidRDefault="000458F6" w:rsidP="004F2622">
      <w:pPr>
        <w:rPr>
          <w:sz w:val="21"/>
          <w:szCs w:val="28"/>
        </w:rPr>
      </w:pPr>
      <w:bookmarkStart w:id="0" w:name="_Hlk109467617"/>
      <w:bookmarkEnd w:id="0"/>
      <w:r w:rsidRPr="00204FC2">
        <w:rPr>
          <w:rFonts w:ascii="IBM Plex Sans Medium" w:hAnsi="IBM Plex Sans Medium"/>
          <w:b/>
          <w:bCs/>
          <w:noProof/>
          <w:color w:val="000000" w:themeColor="text1"/>
          <w:sz w:val="52"/>
          <w:szCs w:val="52"/>
        </w:rPr>
        <mc:AlternateContent>
          <mc:Choice Requires="wps">
            <w:drawing>
              <wp:anchor distT="0" distB="0" distL="114300" distR="114300" simplePos="0" relativeHeight="251661312" behindDoc="0" locked="0" layoutInCell="1" allowOverlap="1" wp14:anchorId="14EE4EE6" wp14:editId="1388C975">
                <wp:simplePos x="0" y="0"/>
                <wp:positionH relativeFrom="column">
                  <wp:posOffset>-685800</wp:posOffset>
                </wp:positionH>
                <wp:positionV relativeFrom="paragraph">
                  <wp:posOffset>-905608</wp:posOffset>
                </wp:positionV>
                <wp:extent cx="7842739" cy="10726616"/>
                <wp:effectExtent l="0" t="0" r="19050" b="17780"/>
                <wp:wrapNone/>
                <wp:docPr id="17" name="Rectangle 17"/>
                <wp:cNvGraphicFramePr/>
                <a:graphic xmlns:a="http://schemas.openxmlformats.org/drawingml/2006/main">
                  <a:graphicData uri="http://schemas.microsoft.com/office/word/2010/wordprocessingShape">
                    <wps:wsp>
                      <wps:cNvSpPr/>
                      <wps:spPr>
                        <a:xfrm>
                          <a:off x="0" y="0"/>
                          <a:ext cx="7842739" cy="10726616"/>
                        </a:xfrm>
                        <a:prstGeom prst="rect">
                          <a:avLst/>
                        </a:prstGeom>
                        <a:solidFill>
                          <a:srgbClr val="262626"/>
                        </a:solidFill>
                      </wps:spPr>
                      <wps:style>
                        <a:lnRef idx="2">
                          <a:schemeClr val="accent1">
                            <a:shade val="50000"/>
                          </a:schemeClr>
                        </a:lnRef>
                        <a:fillRef idx="1">
                          <a:schemeClr val="accent1"/>
                        </a:fillRef>
                        <a:effectRef idx="0">
                          <a:schemeClr val="accent1"/>
                        </a:effectRef>
                        <a:fontRef idx="minor">
                          <a:schemeClr val="lt1"/>
                        </a:fontRef>
                      </wps:style>
                      <wps:txbx>
                        <w:txbxContent>
                          <w:p w14:paraId="08C62716" w14:textId="77777777" w:rsidR="00EB6533" w:rsidRDefault="00EB6533" w:rsidP="000458F6">
                            <w:pPr>
                              <w:ind w:left="720"/>
                              <w:rPr>
                                <w:rFonts w:ascii="IBM Plex Sans Medium" w:hAnsi="IBM Plex Sans Medium"/>
                                <w:b/>
                                <w:bCs/>
                                <w:sz w:val="48"/>
                                <w:szCs w:val="48"/>
                              </w:rPr>
                            </w:pPr>
                          </w:p>
                          <w:p w14:paraId="34D628F8" w14:textId="77777777" w:rsidR="00EB6533" w:rsidRPr="00112C16" w:rsidRDefault="00EB6533" w:rsidP="000458F6">
                            <w:pPr>
                              <w:ind w:left="720"/>
                              <w:rPr>
                                <w:rFonts w:ascii="IBM Plex Sans SemiBold" w:hAnsi="IBM Plex Sans SemiBold"/>
                                <w:b/>
                                <w:bCs/>
                                <w:sz w:val="48"/>
                                <w:szCs w:val="48"/>
                                <w14:textFill>
                                  <w14:gradFill>
                                    <w14:gsLst>
                                      <w14:gs w14:pos="0">
                                        <w14:srgbClr w14:val="0F62FE"/>
                                      </w14:gs>
                                      <w14:gs w14:pos="67000">
                                        <w14:srgbClr w14:val="A56EFF"/>
                                      </w14:gs>
                                      <w14:gs w14:pos="33000">
                                        <w14:srgbClr w14:val="4589FF"/>
                                      </w14:gs>
                                      <w14:gs w14:pos="99000">
                                        <w14:srgbClr w14:val="D4BBFF"/>
                                      </w14:gs>
                                    </w14:gsLst>
                                    <w14:lin w14:ang="18900000" w14:scaled="0"/>
                                  </w14:gradFill>
                                </w14:textFill>
                              </w:rPr>
                            </w:pPr>
                            <w:r w:rsidRPr="00112C16">
                              <w:rPr>
                                <w:rFonts w:ascii="IBM Plex Sans SemiBold" w:hAnsi="IBM Plex Sans SemiBold"/>
                                <w:b/>
                                <w:bCs/>
                                <w:sz w:val="48"/>
                                <w:szCs w:val="48"/>
                                <w14:textFill>
                                  <w14:gradFill>
                                    <w14:gsLst>
                                      <w14:gs w14:pos="0">
                                        <w14:srgbClr w14:val="0F62FE"/>
                                      </w14:gs>
                                      <w14:gs w14:pos="67000">
                                        <w14:srgbClr w14:val="A56EFF"/>
                                      </w14:gs>
                                      <w14:gs w14:pos="33000">
                                        <w14:srgbClr w14:val="4589FF"/>
                                      </w14:gs>
                                      <w14:gs w14:pos="99000">
                                        <w14:srgbClr w14:val="D4BBFF"/>
                                      </w14:gs>
                                    </w14:gsLst>
                                    <w14:lin w14:ang="18900000" w14:scaled="0"/>
                                  </w14:gradFill>
                                </w14:textFill>
                              </w:rPr>
                              <w:t>Lab Guide</w:t>
                            </w:r>
                          </w:p>
                          <w:p w14:paraId="16EE91DB" w14:textId="46B89B01" w:rsidR="00EB6533" w:rsidRDefault="006C2A41" w:rsidP="000458F6">
                            <w:pPr>
                              <w:ind w:left="720"/>
                              <w:rPr>
                                <w:rFonts w:ascii="IBM Plex Sans Light" w:hAnsi="IBM Plex Sans Light"/>
                                <w:sz w:val="48"/>
                                <w:szCs w:val="48"/>
                              </w:rPr>
                            </w:pPr>
                            <w:r>
                              <w:rPr>
                                <w:rFonts w:ascii="IBM Plex Sans Light" w:hAnsi="IBM Plex Sans Light"/>
                                <w:sz w:val="48"/>
                                <w:szCs w:val="48"/>
                              </w:rPr>
                              <w:t>Explor</w:t>
                            </w:r>
                            <w:r w:rsidR="00583714">
                              <w:rPr>
                                <w:rFonts w:ascii="IBM Plex Sans Light" w:hAnsi="IBM Plex Sans Light"/>
                                <w:sz w:val="48"/>
                                <w:szCs w:val="48"/>
                              </w:rPr>
                              <w:t>ing</w:t>
                            </w:r>
                            <w:r>
                              <w:rPr>
                                <w:rFonts w:ascii="IBM Plex Sans Light" w:hAnsi="IBM Plex Sans Light"/>
                                <w:sz w:val="48"/>
                                <w:szCs w:val="48"/>
                              </w:rPr>
                              <w:t xml:space="preserve"> the RPA API</w:t>
                            </w:r>
                          </w:p>
                          <w:p w14:paraId="7EC4D455" w14:textId="77777777" w:rsidR="00EB6533" w:rsidRPr="00112C16" w:rsidRDefault="00EB6533" w:rsidP="000458F6">
                            <w:pPr>
                              <w:ind w:left="720"/>
                              <w:rPr>
                                <w:rFonts w:ascii="IBM Plex Sans Light" w:hAnsi="IBM Plex Sans Light"/>
                                <w:sz w:val="48"/>
                                <w:szCs w:val="48"/>
                              </w:rPr>
                            </w:pPr>
                          </w:p>
                          <w:p w14:paraId="0B24561E" w14:textId="77777777" w:rsidR="006C2A41" w:rsidRDefault="006C2A41" w:rsidP="008D3039">
                            <w:pPr>
                              <w:ind w:left="720"/>
                              <w:rPr>
                                <w:rFonts w:ascii="IBM Plex Sans Light" w:hAnsi="IBM Plex Sans Light"/>
                                <w:sz w:val="24"/>
                              </w:rPr>
                            </w:pPr>
                            <w:r>
                              <w:rPr>
                                <w:rFonts w:ascii="IBM Plex Sans Light" w:hAnsi="IBM Plex Sans Light"/>
                                <w:sz w:val="24"/>
                              </w:rPr>
                              <w:t>Nigel T. Crowther</w:t>
                            </w:r>
                            <w:r w:rsidRPr="00EB6533">
                              <w:rPr>
                                <w:rFonts w:ascii="IBM Plex Sans Light" w:hAnsi="IBM Plex Sans Light"/>
                                <w:sz w:val="24"/>
                              </w:rPr>
                              <w:t xml:space="preserve"> </w:t>
                            </w:r>
                          </w:p>
                          <w:p w14:paraId="0E7B8BE4" w14:textId="07533589" w:rsidR="00EB6533" w:rsidRPr="00EB6533" w:rsidRDefault="00EB6533" w:rsidP="000458F6">
                            <w:pPr>
                              <w:ind w:left="720"/>
                              <w:rPr>
                                <w:rFonts w:ascii="IBM Plex Sans Light" w:hAnsi="IBM Plex Sans Light"/>
                                <w:sz w:val="24"/>
                              </w:rPr>
                            </w:pPr>
                          </w:p>
                          <w:p w14:paraId="4827D8B1" w14:textId="1E88F537" w:rsidR="00EB6533" w:rsidRDefault="00EB6533" w:rsidP="000458F6">
                            <w:pPr>
                              <w:ind w:left="720"/>
                              <w:rPr>
                                <w:rFonts w:ascii="IBM Plex Sans Light" w:hAnsi="IBM Plex Sans Light"/>
                                <w:sz w:val="24"/>
                              </w:rPr>
                            </w:pPr>
                          </w:p>
                          <w:p w14:paraId="07340E55" w14:textId="77777777" w:rsidR="00EB6533" w:rsidRPr="00EB6533" w:rsidRDefault="00EB6533" w:rsidP="000458F6">
                            <w:pPr>
                              <w:ind w:left="720"/>
                              <w:rPr>
                                <w:rFonts w:ascii="IBM Plex Sans Light" w:hAnsi="IBM Plex Sans Light"/>
                                <w:sz w:val="24"/>
                              </w:rPr>
                            </w:pPr>
                          </w:p>
                          <w:p w14:paraId="101B8DB4" w14:textId="7056D5C2" w:rsidR="00EB6533" w:rsidRDefault="00EB6533" w:rsidP="008E4EA3">
                            <w:pPr>
                              <w:ind w:left="720"/>
                              <w:rPr>
                                <w:rFonts w:ascii="IBM Plex Sans Light" w:hAnsi="IBM Plex Sans Light"/>
                                <w:color w:val="FFFFFF" w:themeColor="background1"/>
                                <w:lang w:val="fi-FI"/>
                              </w:rPr>
                            </w:pPr>
                          </w:p>
                          <w:p w14:paraId="4E5363DE" w14:textId="702B272B" w:rsidR="00EB6533" w:rsidRDefault="00EB6533" w:rsidP="008E4EA3">
                            <w:pPr>
                              <w:ind w:left="720"/>
                              <w:rPr>
                                <w:rFonts w:ascii="IBM Plex Sans Light" w:hAnsi="IBM Plex Sans Light"/>
                                <w:color w:val="FFFFFF" w:themeColor="background1"/>
                                <w:lang w:val="fi-FI"/>
                              </w:rPr>
                            </w:pPr>
                          </w:p>
                          <w:p w14:paraId="428A8F90" w14:textId="268B40B5" w:rsidR="00EB6533" w:rsidRPr="009A183F" w:rsidRDefault="00EB6533" w:rsidP="00EB6533">
                            <w:pPr>
                              <w:ind w:left="720"/>
                              <w:jc w:val="center"/>
                              <w:rPr>
                                <w:rFonts w:ascii="IBM Plex Sans Light" w:hAnsi="IBM Plex Sans Light"/>
                                <w:color w:val="FFFFFF" w:themeColor="background1"/>
                                <w:sz w:val="40"/>
                                <w:szCs w:val="40"/>
                              </w:rPr>
                            </w:pPr>
                            <w:r w:rsidRPr="009A183F">
                              <w:rPr>
                                <w:rFonts w:ascii="IBM Plex Sans Light" w:hAnsi="IBM Plex Sans Light"/>
                                <w:color w:val="FFFFFF" w:themeColor="background1"/>
                                <w:sz w:val="40"/>
                                <w:szCs w:val="40"/>
                              </w:rPr>
                              <w:t>Hands-on Lab</w:t>
                            </w:r>
                          </w:p>
                          <w:p w14:paraId="473E2061" w14:textId="356D0969" w:rsidR="00EB6533" w:rsidRPr="009A183F" w:rsidRDefault="00EB6533" w:rsidP="00EB6533">
                            <w:pPr>
                              <w:ind w:left="720"/>
                              <w:jc w:val="center"/>
                              <w:rPr>
                                <w:rFonts w:ascii="IBM Plex Sans Light" w:hAnsi="IBM Plex Sans Light"/>
                                <w:color w:val="FFFFFF" w:themeColor="background1"/>
                              </w:rPr>
                            </w:pPr>
                          </w:p>
                          <w:p w14:paraId="330ECCF9" w14:textId="2D3CEAFA" w:rsidR="00EB6533" w:rsidRPr="009A183F" w:rsidRDefault="00EB6533" w:rsidP="00EB6533">
                            <w:pPr>
                              <w:ind w:left="720"/>
                              <w:jc w:val="center"/>
                              <w:rPr>
                                <w:rFonts w:ascii="IBM Plex Sans Light" w:hAnsi="IBM Plex Sans Light"/>
                                <w:color w:val="FFFFFF" w:themeColor="background1"/>
                                <w:sz w:val="28"/>
                                <w:szCs w:val="28"/>
                              </w:rPr>
                            </w:pPr>
                            <w:r w:rsidRPr="009A183F">
                              <w:rPr>
                                <w:rFonts w:ascii="IBM Plex Sans Light" w:hAnsi="IBM Plex Sans Light"/>
                                <w:color w:val="FFFFFF" w:themeColor="background1"/>
                                <w:sz w:val="28"/>
                                <w:szCs w:val="28"/>
                              </w:rPr>
                              <w:t>Version 1.</w:t>
                            </w:r>
                            <w:r w:rsidR="006C2A41">
                              <w:rPr>
                                <w:rFonts w:ascii="IBM Plex Sans Light" w:hAnsi="IBM Plex Sans Light"/>
                                <w:color w:val="FFFFFF" w:themeColor="background1"/>
                                <w:sz w:val="28"/>
                                <w:szCs w:val="28"/>
                              </w:rPr>
                              <w:t>0</w:t>
                            </w:r>
                            <w:r w:rsidRPr="009A183F">
                              <w:rPr>
                                <w:rFonts w:ascii="IBM Plex Sans Light" w:hAnsi="IBM Plex Sans Light"/>
                                <w:color w:val="FFFFFF" w:themeColor="background1"/>
                                <w:sz w:val="28"/>
                                <w:szCs w:val="28"/>
                              </w:rPr>
                              <w:t xml:space="preserve"> for </w:t>
                            </w:r>
                            <w:r w:rsidR="00832C21">
                              <w:rPr>
                                <w:rFonts w:ascii="IBM Plex Sans Light" w:hAnsi="IBM Plex Sans Light"/>
                                <w:color w:val="FFFFFF" w:themeColor="background1"/>
                                <w:sz w:val="28"/>
                                <w:szCs w:val="28"/>
                              </w:rPr>
                              <w:t>General Availability</w:t>
                            </w:r>
                            <w:r w:rsidRPr="009A183F">
                              <w:rPr>
                                <w:rFonts w:ascii="IBM Plex Sans Light" w:hAnsi="IBM Plex Sans Light"/>
                                <w:color w:val="FFFFFF" w:themeColor="background1"/>
                                <w:sz w:val="28"/>
                                <w:szCs w:val="28"/>
                              </w:rPr>
                              <w:t xml:space="preserve"> </w:t>
                            </w:r>
                          </w:p>
                          <w:p w14:paraId="0C39230E" w14:textId="07029493" w:rsidR="00EB6533" w:rsidRPr="009A183F" w:rsidRDefault="00EB6533" w:rsidP="008E4EA3">
                            <w:pPr>
                              <w:ind w:left="720"/>
                              <w:rPr>
                                <w:rFonts w:ascii="IBM Plex Sans Light" w:hAnsi="IBM Plex Sans Light"/>
                                <w:color w:val="FFFFFF" w:themeColor="background1"/>
                                <w:sz w:val="28"/>
                                <w:szCs w:val="28"/>
                              </w:rPr>
                            </w:pPr>
                          </w:p>
                          <w:p w14:paraId="71C09F97" w14:textId="6012CDBE" w:rsidR="00EB6533" w:rsidRDefault="00EB6533" w:rsidP="000458F6">
                            <w:pPr>
                              <w:rPr>
                                <w:rFonts w:ascii="IBM Plex Sans Light" w:hAnsi="IBM Plex Sans Light"/>
                                <w:color w:val="FFFFFF" w:themeColor="background1"/>
                              </w:rPr>
                            </w:pPr>
                          </w:p>
                          <w:p w14:paraId="4C6BDE72" w14:textId="77777777" w:rsidR="00EB6533" w:rsidRDefault="00EB6533" w:rsidP="000458F6">
                            <w:pPr>
                              <w:rPr>
                                <w:rFonts w:ascii="IBM Plex Sans Light" w:hAnsi="IBM Plex Sans Light"/>
                                <w:color w:val="FFFFFF" w:themeColor="background1"/>
                              </w:rPr>
                            </w:pPr>
                          </w:p>
                          <w:p w14:paraId="655B9E3B" w14:textId="1FFF86D5" w:rsidR="00EB6533" w:rsidRDefault="00EB6533" w:rsidP="000458F6">
                            <w:pPr>
                              <w:rPr>
                                <w:rFonts w:ascii="IBM Plex Sans Light" w:hAnsi="IBM Plex Sans Light"/>
                                <w:color w:val="FFFFFF" w:themeColor="background1"/>
                              </w:rPr>
                            </w:pPr>
                          </w:p>
                          <w:p w14:paraId="28E456E6" w14:textId="5AE66DE6" w:rsidR="00EB6533" w:rsidRDefault="00EB6533" w:rsidP="000458F6">
                            <w:pPr>
                              <w:rPr>
                                <w:rFonts w:ascii="IBM Plex Sans Light" w:hAnsi="IBM Plex Sans Light"/>
                                <w:color w:val="FFFFFF" w:themeColor="background1"/>
                              </w:rPr>
                            </w:pPr>
                          </w:p>
                          <w:p w14:paraId="384E75C5" w14:textId="73169410" w:rsidR="00EB6533" w:rsidRDefault="00EB6533" w:rsidP="000458F6">
                            <w:pPr>
                              <w:ind w:left="720"/>
                              <w:rPr>
                                <w:rFonts w:ascii="IBM Plex Sans Light" w:hAnsi="IBM Plex Sans Light"/>
                                <w:color w:val="FFFFFF" w:themeColor="background1"/>
                              </w:rPr>
                            </w:pPr>
                          </w:p>
                          <w:p w14:paraId="443B2B10" w14:textId="77777777" w:rsidR="00EB6533" w:rsidRPr="008E4EA3" w:rsidRDefault="00EB6533" w:rsidP="000458F6">
                            <w:pPr>
                              <w:ind w:left="720"/>
                              <w:rPr>
                                <w:rFonts w:ascii="IBM Plex Sans Light" w:hAnsi="IBM Plex Sans Light"/>
                              </w:rPr>
                            </w:pPr>
                          </w:p>
                          <w:p w14:paraId="3508D684" w14:textId="3810687A" w:rsidR="00EB6533" w:rsidRPr="00D868D0" w:rsidRDefault="00EB6533" w:rsidP="000458F6">
                            <w:pPr>
                              <w:jc w:val="center"/>
                              <w:rPr>
                                <w:rFonts w:ascii="IBM Plex Sans Light" w:hAnsi="IBM Plex Sans Light"/>
                              </w:rPr>
                            </w:pPr>
                            <w:r>
                              <w:rPr>
                                <w:rFonts w:ascii="IBM Plex Sans Light" w:hAnsi="IBM Plex Sans Light"/>
                                <w:noProof/>
                              </w:rPr>
                              <w:drawing>
                                <wp:inline distT="0" distB="0" distL="0" distR="0" wp14:anchorId="2F1A5887" wp14:editId="6D5ECC24">
                                  <wp:extent cx="6024012" cy="603504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9"/>
                                          <a:stretch>
                                            <a:fillRect/>
                                          </a:stretch>
                                        </pic:blipFill>
                                        <pic:spPr>
                                          <a:xfrm>
                                            <a:off x="0" y="0"/>
                                            <a:ext cx="6024012" cy="603504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EE4EE6" id="Rectangle 17" o:spid="_x0000_s1026" style="position:absolute;margin-left:-54pt;margin-top:-71.3pt;width:617.55pt;height:844.6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" fillcolor="#262626" strokecolor="#1f4d78 [1604]" strokeweight="1pt">
                <v:textbox>
                  <w:txbxContent>
                    <w:p w14:paraId="08C62716" w14:textId="77777777" w:rsidR="00EB6533" w:rsidRDefault="00EB6533" w:rsidP="000458F6">
                      <w:pPr>
                        <w:ind w:left="720"/>
                        <w:rPr>
                          <w:rFonts w:ascii="IBM Plex Sans Medium" w:hAnsi="IBM Plex Sans Medium"/>
                          <w:b/>
                          <w:bCs/>
                          <w:sz w:val="48"/>
                          <w:szCs w:val="48"/>
                        </w:rPr>
                      </w:pPr>
                    </w:p>
                    <w:p w14:paraId="34D628F8" w14:textId="77777777" w:rsidR="00EB6533" w:rsidRPr="00112C16" w:rsidRDefault="00EB6533" w:rsidP="000458F6">
                      <w:pPr>
                        <w:ind w:left="720"/>
                        <w:rPr>
                          <w:rFonts w:ascii="IBM Plex Sans SemiBold" w:hAnsi="IBM Plex Sans SemiBold"/>
                          <w:b/>
                          <w:bCs/>
                          <w:sz w:val="48"/>
                          <w:szCs w:val="48"/>
                          <w14:textFill>
                            <w14:gradFill>
                              <w14:gsLst>
                                <w14:gs w14:pos="0">
                                  <w14:srgbClr w14:val="0F62FE"/>
                                </w14:gs>
                                <w14:gs w14:pos="67000">
                                  <w14:srgbClr w14:val="A56EFF"/>
                                </w14:gs>
                                <w14:gs w14:pos="33000">
                                  <w14:srgbClr w14:val="4589FF"/>
                                </w14:gs>
                                <w14:gs w14:pos="99000">
                                  <w14:srgbClr w14:val="D4BBFF"/>
                                </w14:gs>
                              </w14:gsLst>
                              <w14:lin w14:ang="18900000" w14:scaled="0"/>
                            </w14:gradFill>
                          </w14:textFill>
                        </w:rPr>
                      </w:pPr>
                      <w:r w:rsidRPr="00112C16">
                        <w:rPr>
                          <w:rFonts w:ascii="IBM Plex Sans SemiBold" w:hAnsi="IBM Plex Sans SemiBold"/>
                          <w:b/>
                          <w:bCs/>
                          <w:sz w:val="48"/>
                          <w:szCs w:val="48"/>
                          <w14:textFill>
                            <w14:gradFill>
                              <w14:gsLst>
                                <w14:gs w14:pos="0">
                                  <w14:srgbClr w14:val="0F62FE"/>
                                </w14:gs>
                                <w14:gs w14:pos="67000">
                                  <w14:srgbClr w14:val="A56EFF"/>
                                </w14:gs>
                                <w14:gs w14:pos="33000">
                                  <w14:srgbClr w14:val="4589FF"/>
                                </w14:gs>
                                <w14:gs w14:pos="99000">
                                  <w14:srgbClr w14:val="D4BBFF"/>
                                </w14:gs>
                              </w14:gsLst>
                              <w14:lin w14:ang="18900000" w14:scaled="0"/>
                            </w14:gradFill>
                          </w14:textFill>
                        </w:rPr>
                        <w:t>Lab Guide</w:t>
                      </w:r>
                    </w:p>
                    <w:p w14:paraId="16EE91DB" w14:textId="46B89B01" w:rsidR="00EB6533" w:rsidRDefault="006C2A41" w:rsidP="000458F6">
                      <w:pPr>
                        <w:ind w:left="720"/>
                        <w:rPr>
                          <w:rFonts w:ascii="IBM Plex Sans Light" w:hAnsi="IBM Plex Sans Light"/>
                          <w:sz w:val="48"/>
                          <w:szCs w:val="48"/>
                        </w:rPr>
                      </w:pPr>
                      <w:r>
                        <w:rPr>
                          <w:rFonts w:ascii="IBM Plex Sans Light" w:hAnsi="IBM Plex Sans Light"/>
                          <w:sz w:val="48"/>
                          <w:szCs w:val="48"/>
                        </w:rPr>
                        <w:t>Explor</w:t>
                      </w:r>
                      <w:r w:rsidR="00583714">
                        <w:rPr>
                          <w:rFonts w:ascii="IBM Plex Sans Light" w:hAnsi="IBM Plex Sans Light"/>
                          <w:sz w:val="48"/>
                          <w:szCs w:val="48"/>
                        </w:rPr>
                        <w:t>ing</w:t>
                      </w:r>
                      <w:r>
                        <w:rPr>
                          <w:rFonts w:ascii="IBM Plex Sans Light" w:hAnsi="IBM Plex Sans Light"/>
                          <w:sz w:val="48"/>
                          <w:szCs w:val="48"/>
                        </w:rPr>
                        <w:t xml:space="preserve"> the RPA API</w:t>
                      </w:r>
                    </w:p>
                    <w:p w14:paraId="7EC4D455" w14:textId="77777777" w:rsidR="00EB6533" w:rsidRPr="00112C16" w:rsidRDefault="00EB6533" w:rsidP="000458F6">
                      <w:pPr>
                        <w:ind w:left="720"/>
                        <w:rPr>
                          <w:rFonts w:ascii="IBM Plex Sans Light" w:hAnsi="IBM Plex Sans Light"/>
                          <w:sz w:val="48"/>
                          <w:szCs w:val="48"/>
                        </w:rPr>
                      </w:pPr>
                    </w:p>
                    <w:p w14:paraId="0B24561E" w14:textId="77777777" w:rsidR="006C2A41" w:rsidRDefault="006C2A41" w:rsidP="008D3039">
                      <w:pPr>
                        <w:ind w:left="720"/>
                        <w:rPr>
                          <w:rFonts w:ascii="IBM Plex Sans Light" w:hAnsi="IBM Plex Sans Light"/>
                          <w:sz w:val="24"/>
                        </w:rPr>
                      </w:pPr>
                      <w:r>
                        <w:rPr>
                          <w:rFonts w:ascii="IBM Plex Sans Light" w:hAnsi="IBM Plex Sans Light"/>
                          <w:sz w:val="24"/>
                        </w:rPr>
                        <w:t>Nigel T. Crowther</w:t>
                      </w:r>
                      <w:r w:rsidRPr="00EB6533">
                        <w:rPr>
                          <w:rFonts w:ascii="IBM Plex Sans Light" w:hAnsi="IBM Plex Sans Light"/>
                          <w:sz w:val="24"/>
                        </w:rPr>
                        <w:t xml:space="preserve"> </w:t>
                      </w:r>
                    </w:p>
                    <w:p w14:paraId="0E7B8BE4" w14:textId="07533589" w:rsidR="00EB6533" w:rsidRPr="00EB6533" w:rsidRDefault="00EB6533" w:rsidP="000458F6">
                      <w:pPr>
                        <w:ind w:left="720"/>
                        <w:rPr>
                          <w:rFonts w:ascii="IBM Plex Sans Light" w:hAnsi="IBM Plex Sans Light"/>
                          <w:sz w:val="24"/>
                        </w:rPr>
                      </w:pPr>
                    </w:p>
                    <w:p w14:paraId="4827D8B1" w14:textId="1E88F537" w:rsidR="00EB6533" w:rsidRDefault="00EB6533" w:rsidP="000458F6">
                      <w:pPr>
                        <w:ind w:left="720"/>
                        <w:rPr>
                          <w:rFonts w:ascii="IBM Plex Sans Light" w:hAnsi="IBM Plex Sans Light"/>
                          <w:sz w:val="24"/>
                        </w:rPr>
                      </w:pPr>
                    </w:p>
                    <w:p w14:paraId="07340E55" w14:textId="77777777" w:rsidR="00EB6533" w:rsidRPr="00EB6533" w:rsidRDefault="00EB6533" w:rsidP="000458F6">
                      <w:pPr>
                        <w:ind w:left="720"/>
                        <w:rPr>
                          <w:rFonts w:ascii="IBM Plex Sans Light" w:hAnsi="IBM Plex Sans Light"/>
                          <w:sz w:val="24"/>
                        </w:rPr>
                      </w:pPr>
                    </w:p>
                    <w:p w14:paraId="101B8DB4" w14:textId="7056D5C2" w:rsidR="00EB6533" w:rsidRDefault="00EB6533" w:rsidP="008E4EA3">
                      <w:pPr>
                        <w:ind w:left="720"/>
                        <w:rPr>
                          <w:rFonts w:ascii="IBM Plex Sans Light" w:hAnsi="IBM Plex Sans Light"/>
                          <w:color w:val="FFFFFF" w:themeColor="background1"/>
                          <w:lang w:val="fi-FI"/>
                        </w:rPr>
                      </w:pPr>
                    </w:p>
                    <w:p w14:paraId="4E5363DE" w14:textId="702B272B" w:rsidR="00EB6533" w:rsidRDefault="00EB6533" w:rsidP="008E4EA3">
                      <w:pPr>
                        <w:ind w:left="720"/>
                        <w:rPr>
                          <w:rFonts w:ascii="IBM Plex Sans Light" w:hAnsi="IBM Plex Sans Light"/>
                          <w:color w:val="FFFFFF" w:themeColor="background1"/>
                          <w:lang w:val="fi-FI"/>
                        </w:rPr>
                      </w:pPr>
                    </w:p>
                    <w:p w14:paraId="428A8F90" w14:textId="268B40B5" w:rsidR="00EB6533" w:rsidRPr="009A183F" w:rsidRDefault="00EB6533" w:rsidP="00EB6533">
                      <w:pPr>
                        <w:ind w:left="720"/>
                        <w:jc w:val="center"/>
                        <w:rPr>
                          <w:rFonts w:ascii="IBM Plex Sans Light" w:hAnsi="IBM Plex Sans Light"/>
                          <w:color w:val="FFFFFF" w:themeColor="background1"/>
                          <w:sz w:val="40"/>
                          <w:szCs w:val="40"/>
                        </w:rPr>
                      </w:pPr>
                      <w:r w:rsidRPr="009A183F">
                        <w:rPr>
                          <w:rFonts w:ascii="IBM Plex Sans Light" w:hAnsi="IBM Plex Sans Light"/>
                          <w:color w:val="FFFFFF" w:themeColor="background1"/>
                          <w:sz w:val="40"/>
                          <w:szCs w:val="40"/>
                        </w:rPr>
                        <w:t>Hands-on Lab</w:t>
                      </w:r>
                    </w:p>
                    <w:p w14:paraId="473E2061" w14:textId="356D0969" w:rsidR="00EB6533" w:rsidRPr="009A183F" w:rsidRDefault="00EB6533" w:rsidP="00EB6533">
                      <w:pPr>
                        <w:ind w:left="720"/>
                        <w:jc w:val="center"/>
                        <w:rPr>
                          <w:rFonts w:ascii="IBM Plex Sans Light" w:hAnsi="IBM Plex Sans Light"/>
                          <w:color w:val="FFFFFF" w:themeColor="background1"/>
                        </w:rPr>
                      </w:pPr>
                    </w:p>
                    <w:p w14:paraId="330ECCF9" w14:textId="2D3CEAFA" w:rsidR="00EB6533" w:rsidRPr="009A183F" w:rsidRDefault="00EB6533" w:rsidP="00EB6533">
                      <w:pPr>
                        <w:ind w:left="720"/>
                        <w:jc w:val="center"/>
                        <w:rPr>
                          <w:rFonts w:ascii="IBM Plex Sans Light" w:hAnsi="IBM Plex Sans Light"/>
                          <w:color w:val="FFFFFF" w:themeColor="background1"/>
                          <w:sz w:val="28"/>
                          <w:szCs w:val="28"/>
                        </w:rPr>
                      </w:pPr>
                      <w:r w:rsidRPr="009A183F">
                        <w:rPr>
                          <w:rFonts w:ascii="IBM Plex Sans Light" w:hAnsi="IBM Plex Sans Light"/>
                          <w:color w:val="FFFFFF" w:themeColor="background1"/>
                          <w:sz w:val="28"/>
                          <w:szCs w:val="28"/>
                        </w:rPr>
                        <w:t>Version 1.</w:t>
                      </w:r>
                      <w:r w:rsidR="006C2A41">
                        <w:rPr>
                          <w:rFonts w:ascii="IBM Plex Sans Light" w:hAnsi="IBM Plex Sans Light"/>
                          <w:color w:val="FFFFFF" w:themeColor="background1"/>
                          <w:sz w:val="28"/>
                          <w:szCs w:val="28"/>
                        </w:rPr>
                        <w:t>0</w:t>
                      </w:r>
                      <w:r w:rsidRPr="009A183F">
                        <w:rPr>
                          <w:rFonts w:ascii="IBM Plex Sans Light" w:hAnsi="IBM Plex Sans Light"/>
                          <w:color w:val="FFFFFF" w:themeColor="background1"/>
                          <w:sz w:val="28"/>
                          <w:szCs w:val="28"/>
                        </w:rPr>
                        <w:t xml:space="preserve"> for </w:t>
                      </w:r>
                      <w:r w:rsidR="00832C21">
                        <w:rPr>
                          <w:rFonts w:ascii="IBM Plex Sans Light" w:hAnsi="IBM Plex Sans Light"/>
                          <w:color w:val="FFFFFF" w:themeColor="background1"/>
                          <w:sz w:val="28"/>
                          <w:szCs w:val="28"/>
                        </w:rPr>
                        <w:t>General Availability</w:t>
                      </w:r>
                      <w:r w:rsidRPr="009A183F">
                        <w:rPr>
                          <w:rFonts w:ascii="IBM Plex Sans Light" w:hAnsi="IBM Plex Sans Light"/>
                          <w:color w:val="FFFFFF" w:themeColor="background1"/>
                          <w:sz w:val="28"/>
                          <w:szCs w:val="28"/>
                        </w:rPr>
                        <w:t xml:space="preserve"> </w:t>
                      </w:r>
                    </w:p>
                    <w:p w14:paraId="0C39230E" w14:textId="07029493" w:rsidR="00EB6533" w:rsidRPr="009A183F" w:rsidRDefault="00EB6533" w:rsidP="008E4EA3">
                      <w:pPr>
                        <w:ind w:left="720"/>
                        <w:rPr>
                          <w:rFonts w:ascii="IBM Plex Sans Light" w:hAnsi="IBM Plex Sans Light"/>
                          <w:color w:val="FFFFFF" w:themeColor="background1"/>
                          <w:sz w:val="28"/>
                          <w:szCs w:val="28"/>
                        </w:rPr>
                      </w:pPr>
                    </w:p>
                    <w:p w14:paraId="71C09F97" w14:textId="6012CDBE" w:rsidR="00EB6533" w:rsidRDefault="00EB6533" w:rsidP="000458F6">
                      <w:pPr>
                        <w:rPr>
                          <w:rFonts w:ascii="IBM Plex Sans Light" w:hAnsi="IBM Plex Sans Light"/>
                          <w:color w:val="FFFFFF" w:themeColor="background1"/>
                        </w:rPr>
                      </w:pPr>
                    </w:p>
                    <w:p w14:paraId="4C6BDE72" w14:textId="77777777" w:rsidR="00EB6533" w:rsidRDefault="00EB6533" w:rsidP="000458F6">
                      <w:pPr>
                        <w:rPr>
                          <w:rFonts w:ascii="IBM Plex Sans Light" w:hAnsi="IBM Plex Sans Light"/>
                          <w:color w:val="FFFFFF" w:themeColor="background1"/>
                        </w:rPr>
                      </w:pPr>
                    </w:p>
                    <w:p w14:paraId="655B9E3B" w14:textId="1FFF86D5" w:rsidR="00EB6533" w:rsidRDefault="00EB6533" w:rsidP="000458F6">
                      <w:pPr>
                        <w:rPr>
                          <w:rFonts w:ascii="IBM Plex Sans Light" w:hAnsi="IBM Plex Sans Light"/>
                          <w:color w:val="FFFFFF" w:themeColor="background1"/>
                        </w:rPr>
                      </w:pPr>
                    </w:p>
                    <w:p w14:paraId="28E456E6" w14:textId="5AE66DE6" w:rsidR="00EB6533" w:rsidRDefault="00EB6533" w:rsidP="000458F6">
                      <w:pPr>
                        <w:rPr>
                          <w:rFonts w:ascii="IBM Plex Sans Light" w:hAnsi="IBM Plex Sans Light"/>
                          <w:color w:val="FFFFFF" w:themeColor="background1"/>
                        </w:rPr>
                      </w:pPr>
                    </w:p>
                    <w:p w14:paraId="384E75C5" w14:textId="73169410" w:rsidR="00EB6533" w:rsidRDefault="00EB6533" w:rsidP="000458F6">
                      <w:pPr>
                        <w:ind w:left="720"/>
                        <w:rPr>
                          <w:rFonts w:ascii="IBM Plex Sans Light" w:hAnsi="IBM Plex Sans Light"/>
                          <w:color w:val="FFFFFF" w:themeColor="background1"/>
                        </w:rPr>
                      </w:pPr>
                    </w:p>
                    <w:p w14:paraId="443B2B10" w14:textId="77777777" w:rsidR="00EB6533" w:rsidRPr="008E4EA3" w:rsidRDefault="00EB6533" w:rsidP="000458F6">
                      <w:pPr>
                        <w:ind w:left="720"/>
                        <w:rPr>
                          <w:rFonts w:ascii="IBM Plex Sans Light" w:hAnsi="IBM Plex Sans Light"/>
                        </w:rPr>
                      </w:pPr>
                    </w:p>
                    <w:p w14:paraId="3508D684" w14:textId="3810687A" w:rsidR="00EB6533" w:rsidRPr="00D868D0" w:rsidRDefault="00EB6533" w:rsidP="000458F6">
                      <w:pPr>
                        <w:jc w:val="center"/>
                        <w:rPr>
                          <w:rFonts w:ascii="IBM Plex Sans Light" w:hAnsi="IBM Plex Sans Light"/>
                        </w:rPr>
                      </w:pPr>
                      <w:r>
                        <w:rPr>
                          <w:rFonts w:ascii="IBM Plex Sans Light" w:hAnsi="IBM Plex Sans Light"/>
                          <w:noProof/>
                        </w:rPr>
                        <w:drawing>
                          <wp:inline distT="0" distB="0" distL="0" distR="0" wp14:anchorId="2F1A5887" wp14:editId="6D5ECC24">
                            <wp:extent cx="6024012" cy="603504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9"/>
                                    <a:stretch>
                                      <a:fillRect/>
                                    </a:stretch>
                                  </pic:blipFill>
                                  <pic:spPr>
                                    <a:xfrm>
                                      <a:off x="0" y="0"/>
                                      <a:ext cx="6024012" cy="6035040"/>
                                    </a:xfrm>
                                    <a:prstGeom prst="rect">
                                      <a:avLst/>
                                    </a:prstGeom>
                                  </pic:spPr>
                                </pic:pic>
                              </a:graphicData>
                            </a:graphic>
                          </wp:inline>
                        </w:drawing>
                      </w:r>
                    </w:p>
                  </w:txbxContent>
                </v:textbox>
              </v:rect>
            </w:pict>
          </mc:Fallback>
        </mc:AlternateContent>
      </w:r>
    </w:p>
    <w:p w14:paraId="2A826780" w14:textId="5D3AFE6C" w:rsidR="000458F6" w:rsidRPr="00204FC2" w:rsidRDefault="000458F6" w:rsidP="004F2622">
      <w:pPr>
        <w:rPr>
          <w:sz w:val="21"/>
          <w:szCs w:val="28"/>
        </w:rPr>
      </w:pPr>
    </w:p>
    <w:p w14:paraId="3B3F5212" w14:textId="073C5868" w:rsidR="000458F6" w:rsidRPr="00204FC2" w:rsidRDefault="000458F6">
      <w:pPr>
        <w:rPr>
          <w:sz w:val="21"/>
          <w:szCs w:val="28"/>
        </w:rPr>
      </w:pPr>
      <w:r w:rsidRPr="00204FC2">
        <w:rPr>
          <w:sz w:val="21"/>
          <w:szCs w:val="28"/>
        </w:rPr>
        <w:br w:type="page"/>
      </w:r>
    </w:p>
    <w:p w14:paraId="2BFEB217" w14:textId="77777777" w:rsidR="003F73A9" w:rsidRPr="00204FC2" w:rsidRDefault="003F73A9" w:rsidP="003F73A9">
      <w:pPr>
        <w:pStyle w:val="RD-ReleaseDate"/>
        <w:spacing w:before="0" w:after="40"/>
        <w:rPr>
          <w:rFonts w:ascii="IBM Plex Sans" w:hAnsi="IBM Plex Sans"/>
          <w:b w:val="0"/>
          <w:bCs w:val="0"/>
          <w:i/>
          <w:iCs/>
          <w:w w:val="100"/>
        </w:rPr>
      </w:pPr>
      <w:r w:rsidRPr="00204FC2">
        <w:rPr>
          <w:rFonts w:ascii="IBM Plex Sans" w:hAnsi="IBM Plex Sans"/>
        </w:rPr>
        <w:lastRenderedPageBreak/>
        <w:t>NOTICES</w:t>
      </w:r>
    </w:p>
    <w:p w14:paraId="6502E8BE" w14:textId="77777777" w:rsidR="003F73A9" w:rsidRPr="00204FC2" w:rsidRDefault="003F73A9" w:rsidP="003F73A9">
      <w:pPr>
        <w:pStyle w:val="Copyright"/>
        <w:spacing w:before="0" w:afterLines="40" w:after="96"/>
        <w:rPr>
          <w:rFonts w:ascii="IBM Plex Sans" w:hAnsi="IBM Plex Sans"/>
          <w:sz w:val="16"/>
          <w:szCs w:val="16"/>
        </w:rPr>
      </w:pPr>
      <w:r w:rsidRPr="00204FC2">
        <w:rPr>
          <w:rFonts w:ascii="IBM Plex Sans" w:hAnsi="IBM Plex Sans"/>
          <w:sz w:val="16"/>
          <w:szCs w:val="16"/>
        </w:rPr>
        <w:t>This information was developed for products and services offered in the USA.</w:t>
      </w:r>
    </w:p>
    <w:p w14:paraId="3BA7B50D" w14:textId="77777777" w:rsidR="003F73A9" w:rsidRPr="00204FC2" w:rsidRDefault="003F73A9" w:rsidP="003F73A9">
      <w:pPr>
        <w:pStyle w:val="Copyright"/>
        <w:spacing w:before="0" w:afterLines="40" w:after="96"/>
        <w:rPr>
          <w:rFonts w:ascii="IBM Plex Sans" w:hAnsi="IBM Plex Sans"/>
          <w:sz w:val="16"/>
          <w:szCs w:val="16"/>
        </w:rPr>
      </w:pPr>
      <w:r w:rsidRPr="00204FC2">
        <w:rPr>
          <w:rFonts w:ascii="IBM Plex Sans" w:hAnsi="IBM Plex Sans"/>
          <w:sz w:val="16"/>
          <w:szCs w:val="16"/>
        </w:rPr>
        <w:t>IBM may not offer the products, services, or features discussed in this document in other countries. Consult your local IBM representative for information on the products and services currently available in your area. Any reference to an IBM product, program, or service is not intended to state or imply that only that IBM product, program, or service may be used. Any functionally equivalent product, program, or service that does not infringe any IBM intellectual property right may be used instead. However, it is the user's responsibility to evaluate and verify the operation of any non-IBM product, program, or service.</w:t>
      </w:r>
    </w:p>
    <w:p w14:paraId="2BD984CC" w14:textId="77777777" w:rsidR="003F73A9" w:rsidRPr="00204FC2" w:rsidRDefault="003F73A9" w:rsidP="003F73A9">
      <w:pPr>
        <w:pStyle w:val="Copyright"/>
        <w:spacing w:before="0" w:after="0"/>
        <w:rPr>
          <w:rFonts w:ascii="IBM Plex Sans" w:hAnsi="IBM Plex Sans"/>
          <w:sz w:val="16"/>
        </w:rPr>
      </w:pPr>
      <w:r w:rsidRPr="00204FC2">
        <w:rPr>
          <w:rFonts w:ascii="IBM Plex Sans" w:hAnsi="IBM Plex Sans"/>
          <w:sz w:val="16"/>
        </w:rPr>
        <w:t>IBM may have patents or pending patent applications covering subject matter described in this document. The furnishing of this document does not grant you any license to these patents. You can send license inquiries, in writing, to:</w:t>
      </w:r>
    </w:p>
    <w:p w14:paraId="52C84E1D" w14:textId="77777777" w:rsidR="003F73A9" w:rsidRPr="00204FC2" w:rsidRDefault="003F73A9" w:rsidP="003F73A9">
      <w:pPr>
        <w:pStyle w:val="Copyright"/>
        <w:spacing w:before="0" w:after="0"/>
        <w:ind w:left="720"/>
        <w:rPr>
          <w:rFonts w:ascii="IBM Plex Sans" w:hAnsi="IBM Plex Sans"/>
          <w:sz w:val="16"/>
        </w:rPr>
      </w:pPr>
      <w:r w:rsidRPr="00204FC2">
        <w:rPr>
          <w:rFonts w:ascii="IBM Plex Sans" w:hAnsi="IBM Plex Sans"/>
          <w:sz w:val="16"/>
        </w:rPr>
        <w:t>IBM Director of Licensing</w:t>
      </w:r>
    </w:p>
    <w:p w14:paraId="69699DBA" w14:textId="77777777" w:rsidR="003F73A9" w:rsidRPr="00204FC2" w:rsidRDefault="003F73A9" w:rsidP="003F73A9">
      <w:pPr>
        <w:pStyle w:val="Copyright"/>
        <w:spacing w:before="0" w:after="0"/>
        <w:ind w:left="720"/>
        <w:rPr>
          <w:rFonts w:ascii="IBM Plex Sans" w:hAnsi="IBM Plex Sans"/>
          <w:sz w:val="16"/>
        </w:rPr>
      </w:pPr>
      <w:r w:rsidRPr="00204FC2">
        <w:rPr>
          <w:rFonts w:ascii="IBM Plex Sans" w:hAnsi="IBM Plex Sans"/>
          <w:sz w:val="16"/>
        </w:rPr>
        <w:t>IBM Corporation</w:t>
      </w:r>
    </w:p>
    <w:p w14:paraId="13D4D7B1" w14:textId="77777777" w:rsidR="003F73A9" w:rsidRPr="00204FC2" w:rsidRDefault="003F73A9" w:rsidP="003F73A9">
      <w:pPr>
        <w:pStyle w:val="Copyright"/>
        <w:spacing w:before="0" w:after="0"/>
        <w:ind w:left="720"/>
        <w:rPr>
          <w:rFonts w:ascii="IBM Plex Sans" w:hAnsi="IBM Plex Sans"/>
          <w:sz w:val="16"/>
        </w:rPr>
      </w:pPr>
      <w:r w:rsidRPr="00204FC2">
        <w:rPr>
          <w:rFonts w:ascii="IBM Plex Sans" w:hAnsi="IBM Plex Sans"/>
          <w:sz w:val="16"/>
        </w:rPr>
        <w:t>North Castle Drive, MD-NC119</w:t>
      </w:r>
    </w:p>
    <w:p w14:paraId="67636316" w14:textId="77777777" w:rsidR="003F73A9" w:rsidRPr="00204FC2" w:rsidRDefault="003F73A9" w:rsidP="003F73A9">
      <w:pPr>
        <w:pStyle w:val="Copyright"/>
        <w:spacing w:before="0" w:after="0"/>
        <w:ind w:left="720"/>
        <w:rPr>
          <w:rFonts w:ascii="IBM Plex Sans" w:hAnsi="IBM Plex Sans"/>
          <w:sz w:val="16"/>
        </w:rPr>
      </w:pPr>
      <w:r w:rsidRPr="00204FC2">
        <w:rPr>
          <w:rFonts w:ascii="IBM Plex Sans" w:hAnsi="IBM Plex Sans"/>
          <w:sz w:val="16"/>
        </w:rPr>
        <w:t>Armonk, NY 10504-1785</w:t>
      </w:r>
    </w:p>
    <w:p w14:paraId="6ADD2F43" w14:textId="77777777" w:rsidR="003F73A9" w:rsidRPr="00204FC2" w:rsidRDefault="003F73A9" w:rsidP="003F73A9">
      <w:pPr>
        <w:pStyle w:val="Copyright"/>
        <w:spacing w:before="0" w:after="40"/>
        <w:ind w:left="720"/>
        <w:rPr>
          <w:rFonts w:ascii="IBM Plex Sans" w:hAnsi="IBM Plex Sans"/>
          <w:sz w:val="16"/>
        </w:rPr>
      </w:pPr>
      <w:r w:rsidRPr="00204FC2">
        <w:rPr>
          <w:rFonts w:ascii="IBM Plex Sans" w:hAnsi="IBM Plex Sans"/>
          <w:sz w:val="16"/>
        </w:rPr>
        <w:t>United States of America</w:t>
      </w:r>
    </w:p>
    <w:p w14:paraId="426B093D" w14:textId="77777777" w:rsidR="003F73A9" w:rsidRPr="00204FC2" w:rsidRDefault="003F73A9" w:rsidP="003F73A9">
      <w:pPr>
        <w:pStyle w:val="Copyright"/>
        <w:spacing w:before="0" w:afterLines="40" w:after="96"/>
        <w:rPr>
          <w:rFonts w:ascii="IBM Plex Sans" w:hAnsi="IBM Plex Sans"/>
          <w:sz w:val="16"/>
        </w:rPr>
      </w:pPr>
      <w:r w:rsidRPr="00204FC2">
        <w:rPr>
          <w:rFonts w:ascii="IBM Plex Sans" w:hAnsi="IBM Plex Sans"/>
          <w:sz w:val="16"/>
        </w:rPr>
        <w:t>The following paragraph does not apply to the United Kingdom or any other country where such provisions are inconsistent with local law: INTERNATIONAL BUSINESS MACHINES CORPORATION PROVIDES THIS PUBLICATION "AS IS" WITHOUT WARRANTY OF ANY KIND, EITHER EXPRESS OR IMPLIED, INCLUDING, BUT NOT LIMITED TO, THE IMPLIED WARRANTIES OF NON-INFRINGEMENT, MERCHANTABILITY OR FITNESS FOR A PARTICULAR PURPOSE. Some states do not allow disclaimer of express or implied warranties in certain transactions, therefore, this statement may not apply to you.</w:t>
      </w:r>
    </w:p>
    <w:p w14:paraId="1F4E3238" w14:textId="77777777" w:rsidR="003F73A9" w:rsidRPr="00204FC2" w:rsidRDefault="003F73A9" w:rsidP="003F73A9">
      <w:pPr>
        <w:pStyle w:val="Copyright"/>
        <w:spacing w:before="0" w:afterLines="40" w:after="96"/>
        <w:rPr>
          <w:rFonts w:ascii="IBM Plex Sans" w:hAnsi="IBM Plex Sans"/>
          <w:sz w:val="16"/>
        </w:rPr>
      </w:pPr>
      <w:r w:rsidRPr="00204FC2">
        <w:rPr>
          <w:rFonts w:ascii="IBM Plex Sans" w:hAnsi="IBM Plex Sans"/>
          <w:sz w:val="16"/>
        </w:rPr>
        <w:t xml:space="preserve">This information could include technical inaccuracies or typographical errors. Changes are periodically made to the information herein; these changes will be incorporated in new editions of the publication. IBM may make improvements and/or changes in the product(s) and/or the program(s) described in this publication at any time without notice. </w:t>
      </w:r>
    </w:p>
    <w:p w14:paraId="15E945A5" w14:textId="77777777" w:rsidR="003F73A9" w:rsidRPr="00204FC2" w:rsidRDefault="003F73A9" w:rsidP="003F73A9">
      <w:pPr>
        <w:pStyle w:val="Copyright"/>
        <w:spacing w:before="0" w:afterLines="40" w:after="96"/>
        <w:rPr>
          <w:rFonts w:ascii="IBM Plex Sans" w:hAnsi="IBM Plex Sans"/>
          <w:sz w:val="16"/>
        </w:rPr>
      </w:pPr>
      <w:r w:rsidRPr="00204FC2">
        <w:rPr>
          <w:rFonts w:ascii="IBM Plex Sans" w:hAnsi="IBM Plex Sans"/>
          <w:sz w:val="16"/>
        </w:rPr>
        <w:t>Any references in this information to non-IBM websites are provided for convenience only and do not in any manner serve as an endorsement of those websites. The materials at those websites are not part of the materials for this IBM product and use of those websites is at your own risk.</w:t>
      </w:r>
    </w:p>
    <w:p w14:paraId="3121805E" w14:textId="77777777" w:rsidR="003F73A9" w:rsidRPr="00204FC2" w:rsidRDefault="003F73A9" w:rsidP="003F73A9">
      <w:pPr>
        <w:pStyle w:val="Copyright"/>
        <w:spacing w:before="0" w:afterLines="40" w:after="96"/>
        <w:rPr>
          <w:rFonts w:ascii="IBM Plex Sans" w:hAnsi="IBM Plex Sans"/>
          <w:sz w:val="16"/>
        </w:rPr>
      </w:pPr>
      <w:r w:rsidRPr="00204FC2">
        <w:rPr>
          <w:rFonts w:ascii="IBM Plex Sans" w:hAnsi="IBM Plex Sans"/>
          <w:sz w:val="16"/>
        </w:rPr>
        <w:t>IBM may use or distribute any of the information you supply in any way it believes appropriate without incurring any obligation to you.</w:t>
      </w:r>
    </w:p>
    <w:p w14:paraId="6D465D2E" w14:textId="77777777" w:rsidR="003F73A9" w:rsidRPr="00204FC2" w:rsidRDefault="003F73A9" w:rsidP="003F73A9">
      <w:pPr>
        <w:pStyle w:val="Copyright"/>
        <w:spacing w:before="0" w:afterLines="40" w:after="96"/>
        <w:rPr>
          <w:rFonts w:ascii="IBM Plex Sans" w:hAnsi="IBM Plex Sans"/>
          <w:sz w:val="16"/>
        </w:rPr>
      </w:pPr>
      <w:r w:rsidRPr="00204FC2">
        <w:rPr>
          <w:rFonts w:ascii="IBM Plex Sans" w:hAnsi="IBM Plex Sans"/>
          <w:sz w:val="16"/>
        </w:rPr>
        <w:t>Information concerning non-IBM products was obtained from the suppliers of those products, their published announcements or other publicly available sources. IBM has not tested those products and cannot confirm the accuracy of performance, compatibility or any other claims related to non-IBM products. Questions on the capabilities of non-IBM products should be addressed to the suppliers of those products.</w:t>
      </w:r>
    </w:p>
    <w:p w14:paraId="3F718F0B" w14:textId="77777777" w:rsidR="003F73A9" w:rsidRPr="00204FC2" w:rsidRDefault="003F73A9" w:rsidP="003F73A9">
      <w:pPr>
        <w:pStyle w:val="Copyright"/>
        <w:spacing w:before="0" w:afterLines="40" w:after="96"/>
        <w:rPr>
          <w:rFonts w:ascii="IBM Plex Sans" w:hAnsi="IBM Plex Sans"/>
          <w:sz w:val="16"/>
        </w:rPr>
      </w:pPr>
      <w:r w:rsidRPr="00204FC2">
        <w:rPr>
          <w:rFonts w:ascii="IBM Plex Sans" w:hAnsi="IBM Plex Sans"/>
          <w:sz w:val="16"/>
        </w:rPr>
        <w:t>This information contains examples of data and reports used in daily business operations. To illustrate them as completely as possible, the examples include the names of individuals, companies, brands, and products. All of these names are fictitious and any similarity to the names and addresses used by an actual business enterprise is entirely coincidental.</w:t>
      </w:r>
    </w:p>
    <w:p w14:paraId="0289710A" w14:textId="77777777" w:rsidR="003F73A9" w:rsidRPr="00204FC2" w:rsidRDefault="003F73A9" w:rsidP="003F73A9">
      <w:pPr>
        <w:pStyle w:val="Copyright"/>
        <w:rPr>
          <w:rFonts w:ascii="IBM Plex Sans" w:hAnsi="IBM Plex Sans"/>
          <w:b/>
        </w:rPr>
      </w:pPr>
      <w:r w:rsidRPr="00204FC2">
        <w:rPr>
          <w:rFonts w:ascii="IBM Plex Sans" w:hAnsi="IBM Plex Sans"/>
          <w:b/>
        </w:rPr>
        <w:t>TRADEMARKS</w:t>
      </w:r>
    </w:p>
    <w:p w14:paraId="6DC25084" w14:textId="77777777" w:rsidR="003F73A9" w:rsidRPr="00204FC2" w:rsidRDefault="003F73A9" w:rsidP="003F73A9">
      <w:pPr>
        <w:pStyle w:val="Copyright"/>
        <w:spacing w:before="0" w:after="40"/>
        <w:rPr>
          <w:rFonts w:ascii="IBM Plex Sans" w:hAnsi="IBM Plex Sans"/>
          <w:sz w:val="16"/>
          <w:szCs w:val="16"/>
        </w:rPr>
      </w:pPr>
      <w:r w:rsidRPr="00204FC2">
        <w:rPr>
          <w:rFonts w:ascii="IBM Plex Sans" w:hAnsi="IBM Plex Sans"/>
          <w:sz w:val="16"/>
          <w:szCs w:val="16"/>
        </w:rPr>
        <w:t>IBM, the IBM logo, and ibm.com are trademarks or registered trademarks of International Business Machines Corp., registered in many jurisdictions worldwide. Other product and service names might be trademarks of IBM or other companies. A current list of IBM trademarks is available on the web at “Copyright and trademark information” at www.ibm.com/legal/copytrade.shtml.</w:t>
      </w:r>
    </w:p>
    <w:p w14:paraId="5297C786" w14:textId="77777777" w:rsidR="003F73A9" w:rsidRPr="00204FC2" w:rsidRDefault="003F73A9" w:rsidP="003F73A9">
      <w:pPr>
        <w:pStyle w:val="Copyright"/>
        <w:spacing w:before="0" w:after="40"/>
        <w:rPr>
          <w:rFonts w:ascii="IBM Plex Sans" w:hAnsi="IBM Plex Sans"/>
          <w:sz w:val="16"/>
          <w:szCs w:val="16"/>
        </w:rPr>
      </w:pPr>
      <w:r w:rsidRPr="00204FC2">
        <w:rPr>
          <w:rFonts w:ascii="IBM Plex Sans" w:hAnsi="IBM Plex Sans"/>
          <w:sz w:val="16"/>
          <w:szCs w:val="16"/>
        </w:rPr>
        <w:t xml:space="preserve">Adobe, the Adobe logo, PostScript, and the PostScript logo are either registered trademarks or trademarks of Adobe Systems Incorporated in the United States, and/or other countries. </w:t>
      </w:r>
    </w:p>
    <w:p w14:paraId="23CE3BEB" w14:textId="77777777" w:rsidR="003F73A9" w:rsidRPr="00204FC2" w:rsidRDefault="003F73A9" w:rsidP="003F73A9">
      <w:pPr>
        <w:pStyle w:val="Copyright"/>
        <w:spacing w:before="0" w:after="40"/>
        <w:rPr>
          <w:rFonts w:ascii="IBM Plex Sans" w:hAnsi="IBM Plex Sans"/>
          <w:sz w:val="16"/>
          <w:szCs w:val="16"/>
        </w:rPr>
      </w:pPr>
      <w:r w:rsidRPr="00204FC2">
        <w:rPr>
          <w:rFonts w:ascii="IBM Plex Sans" w:hAnsi="IBM Plex Sans"/>
          <w:sz w:val="16"/>
          <w:szCs w:val="16"/>
        </w:rPr>
        <w:t xml:space="preserve">Cell Broadband Engine is a trademark of Sony Computer Entertainment, Inc. in the United States, other countries, or both and is used under license therefrom. </w:t>
      </w:r>
    </w:p>
    <w:p w14:paraId="39DD70DA" w14:textId="77777777" w:rsidR="003F73A9" w:rsidRPr="00204FC2" w:rsidRDefault="003F73A9" w:rsidP="003F73A9">
      <w:pPr>
        <w:pStyle w:val="Copyright"/>
        <w:spacing w:before="0" w:after="40"/>
        <w:rPr>
          <w:rFonts w:ascii="IBM Plex Sans" w:hAnsi="IBM Plex Sans"/>
          <w:sz w:val="16"/>
          <w:szCs w:val="16"/>
        </w:rPr>
      </w:pPr>
      <w:r w:rsidRPr="00204FC2">
        <w:rPr>
          <w:rFonts w:ascii="IBM Plex Sans" w:hAnsi="IBM Plex Sans"/>
          <w:sz w:val="16"/>
          <w:szCs w:val="16"/>
        </w:rPr>
        <w:t xml:space="preserve">Intel, Intel logo, Intel Inside, Intel Inside logo, Intel Centrino, Intel Centrino logo, Celeron, Intel Xeon, Intel SpeedStep, Itanium, and Pentium are trademarks or registered trademarks of Intel Corporation or its subsidiaries in the United States and other countries. </w:t>
      </w:r>
    </w:p>
    <w:p w14:paraId="7F3F23CC" w14:textId="77777777" w:rsidR="003F73A9" w:rsidRPr="00204FC2" w:rsidRDefault="003F73A9" w:rsidP="003F73A9">
      <w:pPr>
        <w:pStyle w:val="Copyright"/>
        <w:spacing w:before="0" w:after="40"/>
        <w:rPr>
          <w:rFonts w:ascii="IBM Plex Sans" w:hAnsi="IBM Plex Sans"/>
          <w:sz w:val="16"/>
          <w:szCs w:val="16"/>
        </w:rPr>
      </w:pPr>
      <w:r w:rsidRPr="00204FC2">
        <w:rPr>
          <w:rFonts w:ascii="IBM Plex Sans" w:hAnsi="IBM Plex Sans"/>
          <w:sz w:val="16"/>
          <w:szCs w:val="16"/>
        </w:rPr>
        <w:t xml:space="preserve">IT Infrastructure Library is a Registered Trade Mark of AXELOS Limited. </w:t>
      </w:r>
    </w:p>
    <w:p w14:paraId="344D49B0" w14:textId="77777777" w:rsidR="003F73A9" w:rsidRPr="00204FC2" w:rsidRDefault="003F73A9" w:rsidP="003F73A9">
      <w:pPr>
        <w:pStyle w:val="Copyright"/>
        <w:spacing w:before="0" w:after="40"/>
        <w:rPr>
          <w:rFonts w:ascii="IBM Plex Sans" w:hAnsi="IBM Plex Sans"/>
          <w:sz w:val="16"/>
          <w:szCs w:val="16"/>
        </w:rPr>
      </w:pPr>
      <w:r w:rsidRPr="00204FC2">
        <w:rPr>
          <w:rFonts w:ascii="IBM Plex Sans" w:hAnsi="IBM Plex Sans"/>
          <w:sz w:val="16"/>
          <w:szCs w:val="16"/>
        </w:rPr>
        <w:t xml:space="preserve">ITIL is a Registered Trade Mark of AXELOS Limited. </w:t>
      </w:r>
    </w:p>
    <w:p w14:paraId="1410B317" w14:textId="77777777" w:rsidR="003F73A9" w:rsidRPr="00204FC2" w:rsidRDefault="003F73A9" w:rsidP="003F73A9">
      <w:pPr>
        <w:pStyle w:val="Copyright"/>
        <w:spacing w:before="0" w:after="40"/>
        <w:rPr>
          <w:rFonts w:ascii="IBM Plex Sans" w:hAnsi="IBM Plex Sans"/>
          <w:sz w:val="16"/>
          <w:szCs w:val="16"/>
        </w:rPr>
      </w:pPr>
      <w:r w:rsidRPr="00204FC2">
        <w:rPr>
          <w:rFonts w:ascii="IBM Plex Sans" w:hAnsi="IBM Plex Sans"/>
          <w:sz w:val="16"/>
          <w:szCs w:val="16"/>
        </w:rPr>
        <w:t xml:space="preserve">Java and all Java-based trademarks and logos are trademarks or registered trademarks of Oracle and/or its affiliates. </w:t>
      </w:r>
    </w:p>
    <w:p w14:paraId="5FB33E23" w14:textId="77777777" w:rsidR="003F73A9" w:rsidRPr="00204FC2" w:rsidRDefault="003F73A9" w:rsidP="003F73A9">
      <w:pPr>
        <w:pStyle w:val="Copyright"/>
        <w:spacing w:before="0" w:after="40"/>
        <w:rPr>
          <w:rFonts w:ascii="IBM Plex Sans" w:hAnsi="IBM Plex Sans"/>
          <w:sz w:val="16"/>
          <w:szCs w:val="16"/>
        </w:rPr>
      </w:pPr>
      <w:r w:rsidRPr="00204FC2">
        <w:rPr>
          <w:rFonts w:ascii="IBM Plex Sans" w:hAnsi="IBM Plex Sans"/>
          <w:sz w:val="16"/>
          <w:szCs w:val="16"/>
        </w:rPr>
        <w:t xml:space="preserve">Linear Tape-Open, LTO, the LTO Logo, Ultrium, and the Ultrium logo are trademarks of HP, IBM Corp. and Quantum in the U.S. and other countries. </w:t>
      </w:r>
    </w:p>
    <w:p w14:paraId="7A63BB2C" w14:textId="77777777" w:rsidR="003F73A9" w:rsidRPr="00204FC2" w:rsidRDefault="003F73A9" w:rsidP="003F73A9">
      <w:pPr>
        <w:pStyle w:val="Copyright"/>
        <w:spacing w:before="0" w:after="40"/>
        <w:rPr>
          <w:rFonts w:ascii="IBM Plex Sans" w:hAnsi="IBM Plex Sans"/>
          <w:sz w:val="16"/>
          <w:szCs w:val="16"/>
        </w:rPr>
      </w:pPr>
      <w:r w:rsidRPr="00204FC2">
        <w:rPr>
          <w:rFonts w:ascii="IBM Plex Sans" w:hAnsi="IBM Plex Sans"/>
          <w:sz w:val="16"/>
          <w:szCs w:val="16"/>
        </w:rPr>
        <w:t xml:space="preserve">Linux is a registered trademark of Linus Torvalds in the United States, other countries, or both. </w:t>
      </w:r>
    </w:p>
    <w:p w14:paraId="5F108DDB" w14:textId="77777777" w:rsidR="003F73A9" w:rsidRPr="00204FC2" w:rsidRDefault="003F73A9" w:rsidP="003F73A9">
      <w:pPr>
        <w:pStyle w:val="Copyright"/>
        <w:spacing w:before="0" w:after="40"/>
        <w:rPr>
          <w:rFonts w:ascii="IBM Plex Sans" w:hAnsi="IBM Plex Sans"/>
          <w:sz w:val="16"/>
          <w:szCs w:val="16"/>
        </w:rPr>
      </w:pPr>
      <w:r w:rsidRPr="00204FC2">
        <w:rPr>
          <w:rFonts w:ascii="IBM Plex Sans" w:hAnsi="IBM Plex Sans"/>
          <w:sz w:val="16"/>
          <w:szCs w:val="16"/>
        </w:rPr>
        <w:t xml:space="preserve">Microsoft, Windows, Windows NT, and the Windows logo are trademarks of Microsoft Corporation in the United States, other countries, or both. </w:t>
      </w:r>
    </w:p>
    <w:p w14:paraId="191EE29A" w14:textId="77777777" w:rsidR="003F73A9" w:rsidRPr="00204FC2" w:rsidRDefault="003F73A9" w:rsidP="003F73A9">
      <w:pPr>
        <w:pStyle w:val="Copyright"/>
        <w:spacing w:before="0" w:after="40"/>
        <w:rPr>
          <w:rFonts w:ascii="IBM Plex Sans" w:hAnsi="IBM Plex Sans"/>
          <w:sz w:val="16"/>
          <w:szCs w:val="16"/>
        </w:rPr>
      </w:pPr>
      <w:r w:rsidRPr="00204FC2">
        <w:rPr>
          <w:rFonts w:ascii="IBM Plex Sans" w:hAnsi="IBM Plex Sans"/>
          <w:sz w:val="16"/>
          <w:szCs w:val="16"/>
        </w:rPr>
        <w:t>UNIX is a registered trademark of The Open Group in the United States and other countries.</w:t>
      </w:r>
    </w:p>
    <w:p w14:paraId="50E7F1D4" w14:textId="637C31D9" w:rsidR="003F73A9" w:rsidRPr="00204FC2" w:rsidRDefault="003F73A9" w:rsidP="003F73A9">
      <w:pPr>
        <w:pStyle w:val="Copyright"/>
        <w:spacing w:before="0" w:after="40"/>
        <w:rPr>
          <w:rFonts w:ascii="IBM Plex Sans" w:hAnsi="IBM Plex Sans"/>
          <w:sz w:val="16"/>
          <w:szCs w:val="16"/>
        </w:rPr>
      </w:pPr>
      <w:r w:rsidRPr="00204FC2">
        <w:rPr>
          <w:rFonts w:ascii="IBM Plex Sans" w:hAnsi="IBM Plex Sans"/>
          <w:sz w:val="16"/>
          <w:szCs w:val="16"/>
        </w:rPr>
        <w:t>© Copyright International Business Machines Corporation 20</w:t>
      </w:r>
      <w:r w:rsidR="00A5159C">
        <w:rPr>
          <w:rFonts w:ascii="IBM Plex Sans" w:hAnsi="IBM Plex Sans"/>
          <w:sz w:val="16"/>
          <w:szCs w:val="16"/>
        </w:rPr>
        <w:t>20</w:t>
      </w:r>
      <w:r w:rsidRPr="00204FC2">
        <w:rPr>
          <w:rFonts w:ascii="IBM Plex Sans" w:hAnsi="IBM Plex Sans"/>
          <w:sz w:val="16"/>
          <w:szCs w:val="16"/>
        </w:rPr>
        <w:t xml:space="preserve">. </w:t>
      </w:r>
    </w:p>
    <w:p w14:paraId="6D354195" w14:textId="77777777" w:rsidR="003F73A9" w:rsidRPr="00204FC2" w:rsidRDefault="003F73A9" w:rsidP="003F73A9">
      <w:pPr>
        <w:pStyle w:val="Copyright"/>
        <w:spacing w:before="0" w:after="40"/>
        <w:rPr>
          <w:rFonts w:ascii="IBM Plex Sans" w:hAnsi="IBM Plex Sans"/>
          <w:sz w:val="16"/>
          <w:szCs w:val="16"/>
        </w:rPr>
      </w:pPr>
      <w:r w:rsidRPr="00204FC2">
        <w:rPr>
          <w:rFonts w:ascii="IBM Plex Sans" w:hAnsi="IBM Plex Sans"/>
          <w:sz w:val="16"/>
          <w:szCs w:val="16"/>
        </w:rPr>
        <w:t>This document may not be reproduced in whole or in part without the prior written permission of IBM.</w:t>
      </w:r>
    </w:p>
    <w:p w14:paraId="501EF4E8" w14:textId="2B43E875" w:rsidR="009F72A3" w:rsidRPr="00204FC2" w:rsidRDefault="003F73A9" w:rsidP="00204FC2">
      <w:pPr>
        <w:pStyle w:val="Copyright"/>
        <w:spacing w:before="0" w:after="40"/>
        <w:rPr>
          <w:rFonts w:ascii="IBM Plex Sans" w:hAnsi="IBM Plex Sans"/>
          <w:sz w:val="16"/>
          <w:szCs w:val="16"/>
        </w:rPr>
      </w:pPr>
      <w:r w:rsidRPr="00204FC2">
        <w:rPr>
          <w:rFonts w:ascii="IBM Plex Sans" w:hAnsi="IBM Plex Sans"/>
          <w:sz w:val="16"/>
          <w:szCs w:val="16"/>
        </w:rPr>
        <w:t>US Government Users Restricted Rights - Use, duplication or disclosure restricted by GSA ADP Schedule Contract with IBM Corp.</w:t>
      </w:r>
    </w:p>
    <w:p w14:paraId="491A5F20" w14:textId="77777777" w:rsidR="009F72A3" w:rsidRPr="00204FC2" w:rsidRDefault="009F72A3" w:rsidP="004F2622">
      <w:pPr>
        <w:rPr>
          <w:sz w:val="21"/>
          <w:szCs w:val="28"/>
        </w:rPr>
      </w:pPr>
    </w:p>
    <w:p w14:paraId="130A6D0A" w14:textId="575A63D7" w:rsidR="00FD71B0" w:rsidRPr="00204FC2" w:rsidRDefault="0087558C" w:rsidP="004F2622">
      <w:pPr>
        <w:rPr>
          <w:b/>
          <w:bCs/>
          <w:sz w:val="36"/>
          <w:szCs w:val="36"/>
        </w:rPr>
      </w:pPr>
      <w:r w:rsidRPr="00204FC2">
        <w:rPr>
          <w:b/>
          <w:bCs/>
          <w:sz w:val="36"/>
          <w:szCs w:val="36"/>
        </w:rPr>
        <w:lastRenderedPageBreak/>
        <w:t>Table of C</w:t>
      </w:r>
      <w:r w:rsidR="00FD71B0" w:rsidRPr="00204FC2">
        <w:rPr>
          <w:b/>
          <w:bCs/>
          <w:sz w:val="36"/>
          <w:szCs w:val="36"/>
        </w:rPr>
        <w:t>ontents</w:t>
      </w:r>
    </w:p>
    <w:p w14:paraId="0870FF6F" w14:textId="030DAC2F" w:rsidR="00FD71B0" w:rsidRPr="00204FC2" w:rsidRDefault="00FD71B0" w:rsidP="004F2622">
      <w:pPr>
        <w:rPr>
          <w:sz w:val="21"/>
          <w:szCs w:val="28"/>
        </w:rPr>
      </w:pPr>
    </w:p>
    <w:p w14:paraId="2D9DBFBC" w14:textId="4193AA2F" w:rsidR="00120F09" w:rsidRDefault="000B7324">
      <w:pPr>
        <w:pStyle w:val="TOC1"/>
        <w:rPr>
          <w:rFonts w:asciiTheme="minorHAnsi" w:eastAsiaTheme="minorEastAsia" w:hAnsiTheme="minorHAnsi" w:cstheme="minorBidi"/>
          <w:b w:val="0"/>
          <w:noProof/>
          <w:szCs w:val="22"/>
          <w:lang w:val="en-GB" w:eastAsia="en-GB"/>
        </w:rPr>
      </w:pPr>
      <w:r w:rsidRPr="00204FC2">
        <w:rPr>
          <w:sz w:val="21"/>
          <w:szCs w:val="28"/>
        </w:rPr>
        <w:fldChar w:fldCharType="begin"/>
      </w:r>
      <w:r w:rsidRPr="00204FC2">
        <w:rPr>
          <w:sz w:val="21"/>
          <w:szCs w:val="28"/>
        </w:rPr>
        <w:instrText xml:space="preserve"> TOC \o "2-3" \h \z \u \t "Heading 1,1" </w:instrText>
      </w:r>
      <w:r w:rsidRPr="00204FC2">
        <w:rPr>
          <w:sz w:val="21"/>
          <w:szCs w:val="28"/>
        </w:rPr>
        <w:fldChar w:fldCharType="separate"/>
      </w:r>
      <w:hyperlink w:anchor="_Toc109742603" w:history="1">
        <w:r w:rsidR="00120F09" w:rsidRPr="000168A1">
          <w:rPr>
            <w:rStyle w:val="Hyperlink"/>
            <w:noProof/>
          </w:rPr>
          <w:t>1 Introduction</w:t>
        </w:r>
        <w:r w:rsidR="00120F09">
          <w:rPr>
            <w:noProof/>
            <w:webHidden/>
          </w:rPr>
          <w:tab/>
        </w:r>
        <w:r w:rsidR="00120F09">
          <w:rPr>
            <w:noProof/>
            <w:webHidden/>
          </w:rPr>
          <w:fldChar w:fldCharType="begin"/>
        </w:r>
        <w:r w:rsidR="00120F09">
          <w:rPr>
            <w:noProof/>
            <w:webHidden/>
          </w:rPr>
          <w:instrText xml:space="preserve"> PAGEREF _Toc109742603 \h </w:instrText>
        </w:r>
        <w:r w:rsidR="00120F09">
          <w:rPr>
            <w:noProof/>
            <w:webHidden/>
          </w:rPr>
        </w:r>
        <w:r w:rsidR="00120F09">
          <w:rPr>
            <w:noProof/>
            <w:webHidden/>
          </w:rPr>
          <w:fldChar w:fldCharType="separate"/>
        </w:r>
        <w:r w:rsidR="00120F09">
          <w:rPr>
            <w:noProof/>
            <w:webHidden/>
          </w:rPr>
          <w:t>4</w:t>
        </w:r>
        <w:r w:rsidR="00120F09">
          <w:rPr>
            <w:noProof/>
            <w:webHidden/>
          </w:rPr>
          <w:fldChar w:fldCharType="end"/>
        </w:r>
      </w:hyperlink>
    </w:p>
    <w:p w14:paraId="17D14EFD" w14:textId="754BEB54" w:rsidR="00120F09" w:rsidRDefault="00120F09">
      <w:pPr>
        <w:pStyle w:val="TOC1"/>
        <w:rPr>
          <w:rFonts w:asciiTheme="minorHAnsi" w:eastAsiaTheme="minorEastAsia" w:hAnsiTheme="minorHAnsi" w:cstheme="minorBidi"/>
          <w:b w:val="0"/>
          <w:noProof/>
          <w:szCs w:val="22"/>
          <w:lang w:val="en-GB" w:eastAsia="en-GB"/>
        </w:rPr>
      </w:pPr>
      <w:hyperlink w:anchor="_Toc109742604" w:history="1">
        <w:r w:rsidRPr="000168A1">
          <w:rPr>
            <w:rStyle w:val="Hyperlink"/>
            <w:rFonts w:eastAsia="Calibri"/>
            <w:noProof/>
          </w:rPr>
          <w:t xml:space="preserve">2 RPA API </w:t>
        </w:r>
        <w:r w:rsidRPr="000168A1">
          <w:rPr>
            <w:rStyle w:val="Hyperlink"/>
            <w:rFonts w:eastAsia="Calibri"/>
            <w:noProof/>
            <w:lang w:val="en-GB"/>
          </w:rPr>
          <w:t>Overview</w:t>
        </w:r>
        <w:r>
          <w:rPr>
            <w:noProof/>
            <w:webHidden/>
          </w:rPr>
          <w:tab/>
        </w:r>
        <w:r>
          <w:rPr>
            <w:noProof/>
            <w:webHidden/>
          </w:rPr>
          <w:fldChar w:fldCharType="begin"/>
        </w:r>
        <w:r>
          <w:rPr>
            <w:noProof/>
            <w:webHidden/>
          </w:rPr>
          <w:instrText xml:space="preserve"> PAGEREF _Toc109742604 \h </w:instrText>
        </w:r>
        <w:r>
          <w:rPr>
            <w:noProof/>
            <w:webHidden/>
          </w:rPr>
        </w:r>
        <w:r>
          <w:rPr>
            <w:noProof/>
            <w:webHidden/>
          </w:rPr>
          <w:fldChar w:fldCharType="separate"/>
        </w:r>
        <w:r>
          <w:rPr>
            <w:noProof/>
            <w:webHidden/>
          </w:rPr>
          <w:t>5</w:t>
        </w:r>
        <w:r>
          <w:rPr>
            <w:noProof/>
            <w:webHidden/>
          </w:rPr>
          <w:fldChar w:fldCharType="end"/>
        </w:r>
      </w:hyperlink>
    </w:p>
    <w:p w14:paraId="53D00285" w14:textId="1DB0A04B" w:rsidR="00120F09" w:rsidRDefault="00120F09">
      <w:pPr>
        <w:pStyle w:val="TOC2"/>
        <w:rPr>
          <w:rFonts w:asciiTheme="minorHAnsi" w:eastAsiaTheme="minorEastAsia" w:hAnsiTheme="minorHAnsi" w:cstheme="minorBidi"/>
          <w:noProof/>
          <w:szCs w:val="22"/>
          <w:lang w:val="en-GB" w:eastAsia="en-GB"/>
        </w:rPr>
      </w:pPr>
      <w:hyperlink w:anchor="_Toc109742605" w:history="1">
        <w:r w:rsidRPr="000168A1">
          <w:rPr>
            <w:rStyle w:val="Hyperlink"/>
            <w:noProof/>
          </w:rPr>
          <w:t>2.1 Prerequisites</w:t>
        </w:r>
        <w:r>
          <w:rPr>
            <w:noProof/>
            <w:webHidden/>
          </w:rPr>
          <w:tab/>
        </w:r>
        <w:r>
          <w:rPr>
            <w:noProof/>
            <w:webHidden/>
          </w:rPr>
          <w:fldChar w:fldCharType="begin"/>
        </w:r>
        <w:r>
          <w:rPr>
            <w:noProof/>
            <w:webHidden/>
          </w:rPr>
          <w:instrText xml:space="preserve"> PAGEREF _Toc109742605 \h </w:instrText>
        </w:r>
        <w:r>
          <w:rPr>
            <w:noProof/>
            <w:webHidden/>
          </w:rPr>
        </w:r>
        <w:r>
          <w:rPr>
            <w:noProof/>
            <w:webHidden/>
          </w:rPr>
          <w:fldChar w:fldCharType="separate"/>
        </w:r>
        <w:r>
          <w:rPr>
            <w:noProof/>
            <w:webHidden/>
          </w:rPr>
          <w:t>6</w:t>
        </w:r>
        <w:r>
          <w:rPr>
            <w:noProof/>
            <w:webHidden/>
          </w:rPr>
          <w:fldChar w:fldCharType="end"/>
        </w:r>
      </w:hyperlink>
    </w:p>
    <w:p w14:paraId="6DFD9483" w14:textId="7DAAFB49" w:rsidR="00120F09" w:rsidRDefault="00120F09">
      <w:pPr>
        <w:pStyle w:val="TOC3"/>
        <w:rPr>
          <w:rFonts w:asciiTheme="minorHAnsi" w:eastAsiaTheme="minorEastAsia" w:hAnsiTheme="minorHAnsi" w:cstheme="minorBidi"/>
          <w:noProof/>
          <w:szCs w:val="22"/>
          <w:lang w:val="en-GB" w:eastAsia="en-GB"/>
        </w:rPr>
      </w:pPr>
      <w:hyperlink w:anchor="_Toc109742606" w:history="1">
        <w:r w:rsidRPr="000168A1">
          <w:rPr>
            <w:rStyle w:val="Hyperlink"/>
            <w:noProof/>
          </w:rPr>
          <w:t>2.1.1 Complete RPA toolkit Lab</w:t>
        </w:r>
        <w:r>
          <w:rPr>
            <w:noProof/>
            <w:webHidden/>
          </w:rPr>
          <w:tab/>
        </w:r>
        <w:r>
          <w:rPr>
            <w:noProof/>
            <w:webHidden/>
          </w:rPr>
          <w:fldChar w:fldCharType="begin"/>
        </w:r>
        <w:r>
          <w:rPr>
            <w:noProof/>
            <w:webHidden/>
          </w:rPr>
          <w:instrText xml:space="preserve"> PAGEREF _Toc109742606 \h </w:instrText>
        </w:r>
        <w:r>
          <w:rPr>
            <w:noProof/>
            <w:webHidden/>
          </w:rPr>
        </w:r>
        <w:r>
          <w:rPr>
            <w:noProof/>
            <w:webHidden/>
          </w:rPr>
          <w:fldChar w:fldCharType="separate"/>
        </w:r>
        <w:r>
          <w:rPr>
            <w:noProof/>
            <w:webHidden/>
          </w:rPr>
          <w:t>6</w:t>
        </w:r>
        <w:r>
          <w:rPr>
            <w:noProof/>
            <w:webHidden/>
          </w:rPr>
          <w:fldChar w:fldCharType="end"/>
        </w:r>
      </w:hyperlink>
    </w:p>
    <w:p w14:paraId="34374A85" w14:textId="788EFC67" w:rsidR="00120F09" w:rsidRDefault="00120F09">
      <w:pPr>
        <w:pStyle w:val="TOC3"/>
        <w:rPr>
          <w:rFonts w:asciiTheme="minorHAnsi" w:eastAsiaTheme="minorEastAsia" w:hAnsiTheme="minorHAnsi" w:cstheme="minorBidi"/>
          <w:noProof/>
          <w:szCs w:val="22"/>
          <w:lang w:val="en-GB" w:eastAsia="en-GB"/>
        </w:rPr>
      </w:pPr>
      <w:hyperlink w:anchor="_Toc109742607" w:history="1">
        <w:r w:rsidRPr="000168A1">
          <w:rPr>
            <w:rStyle w:val="Hyperlink"/>
            <w:noProof/>
          </w:rPr>
          <w:t>2.1.2 Download Lab Zip</w:t>
        </w:r>
        <w:r>
          <w:rPr>
            <w:noProof/>
            <w:webHidden/>
          </w:rPr>
          <w:tab/>
        </w:r>
        <w:r>
          <w:rPr>
            <w:noProof/>
            <w:webHidden/>
          </w:rPr>
          <w:fldChar w:fldCharType="begin"/>
        </w:r>
        <w:r>
          <w:rPr>
            <w:noProof/>
            <w:webHidden/>
          </w:rPr>
          <w:instrText xml:space="preserve"> PAGEREF _Toc109742607 \h </w:instrText>
        </w:r>
        <w:r>
          <w:rPr>
            <w:noProof/>
            <w:webHidden/>
          </w:rPr>
        </w:r>
        <w:r>
          <w:rPr>
            <w:noProof/>
            <w:webHidden/>
          </w:rPr>
          <w:fldChar w:fldCharType="separate"/>
        </w:r>
        <w:r>
          <w:rPr>
            <w:noProof/>
            <w:webHidden/>
          </w:rPr>
          <w:t>6</w:t>
        </w:r>
        <w:r>
          <w:rPr>
            <w:noProof/>
            <w:webHidden/>
          </w:rPr>
          <w:fldChar w:fldCharType="end"/>
        </w:r>
      </w:hyperlink>
    </w:p>
    <w:p w14:paraId="48329D91" w14:textId="020EE997" w:rsidR="00120F09" w:rsidRDefault="00120F09">
      <w:pPr>
        <w:pStyle w:val="TOC3"/>
        <w:rPr>
          <w:rFonts w:asciiTheme="minorHAnsi" w:eastAsiaTheme="minorEastAsia" w:hAnsiTheme="minorHAnsi" w:cstheme="minorBidi"/>
          <w:noProof/>
          <w:szCs w:val="22"/>
          <w:lang w:val="en-GB" w:eastAsia="en-GB"/>
        </w:rPr>
      </w:pPr>
      <w:hyperlink w:anchor="_Toc109742608" w:history="1">
        <w:r w:rsidRPr="000168A1">
          <w:rPr>
            <w:rStyle w:val="Hyperlink"/>
            <w:noProof/>
          </w:rPr>
          <w:t>2.1.3 Download SoapUI</w:t>
        </w:r>
        <w:r>
          <w:rPr>
            <w:noProof/>
            <w:webHidden/>
          </w:rPr>
          <w:tab/>
        </w:r>
        <w:r>
          <w:rPr>
            <w:noProof/>
            <w:webHidden/>
          </w:rPr>
          <w:fldChar w:fldCharType="begin"/>
        </w:r>
        <w:r>
          <w:rPr>
            <w:noProof/>
            <w:webHidden/>
          </w:rPr>
          <w:instrText xml:space="preserve"> PAGEREF _Toc109742608 \h </w:instrText>
        </w:r>
        <w:r>
          <w:rPr>
            <w:noProof/>
            <w:webHidden/>
          </w:rPr>
        </w:r>
        <w:r>
          <w:rPr>
            <w:noProof/>
            <w:webHidden/>
          </w:rPr>
          <w:fldChar w:fldCharType="separate"/>
        </w:r>
        <w:r>
          <w:rPr>
            <w:noProof/>
            <w:webHidden/>
          </w:rPr>
          <w:t>7</w:t>
        </w:r>
        <w:r>
          <w:rPr>
            <w:noProof/>
            <w:webHidden/>
          </w:rPr>
          <w:fldChar w:fldCharType="end"/>
        </w:r>
      </w:hyperlink>
    </w:p>
    <w:p w14:paraId="58D3A7EE" w14:textId="7BD00062" w:rsidR="00120F09" w:rsidRDefault="00120F09">
      <w:pPr>
        <w:pStyle w:val="TOC3"/>
        <w:rPr>
          <w:rFonts w:asciiTheme="minorHAnsi" w:eastAsiaTheme="minorEastAsia" w:hAnsiTheme="minorHAnsi" w:cstheme="minorBidi"/>
          <w:noProof/>
          <w:szCs w:val="22"/>
          <w:lang w:val="en-GB" w:eastAsia="en-GB"/>
        </w:rPr>
      </w:pPr>
      <w:hyperlink w:anchor="_Toc109742609" w:history="1">
        <w:r w:rsidRPr="000168A1">
          <w:rPr>
            <w:rStyle w:val="Hyperlink"/>
            <w:noProof/>
          </w:rPr>
          <w:t>2.1.4 Download Cygwin Unix terminal</w:t>
        </w:r>
        <w:r>
          <w:rPr>
            <w:noProof/>
            <w:webHidden/>
          </w:rPr>
          <w:tab/>
        </w:r>
        <w:r>
          <w:rPr>
            <w:noProof/>
            <w:webHidden/>
          </w:rPr>
          <w:fldChar w:fldCharType="begin"/>
        </w:r>
        <w:r>
          <w:rPr>
            <w:noProof/>
            <w:webHidden/>
          </w:rPr>
          <w:instrText xml:space="preserve"> PAGEREF _Toc109742609 \h </w:instrText>
        </w:r>
        <w:r>
          <w:rPr>
            <w:noProof/>
            <w:webHidden/>
          </w:rPr>
        </w:r>
        <w:r>
          <w:rPr>
            <w:noProof/>
            <w:webHidden/>
          </w:rPr>
          <w:fldChar w:fldCharType="separate"/>
        </w:r>
        <w:r>
          <w:rPr>
            <w:noProof/>
            <w:webHidden/>
          </w:rPr>
          <w:t>7</w:t>
        </w:r>
        <w:r>
          <w:rPr>
            <w:noProof/>
            <w:webHidden/>
          </w:rPr>
          <w:fldChar w:fldCharType="end"/>
        </w:r>
      </w:hyperlink>
    </w:p>
    <w:p w14:paraId="4ADE30A6" w14:textId="6F72CC84" w:rsidR="00120F09" w:rsidRDefault="00120F09">
      <w:pPr>
        <w:pStyle w:val="TOC1"/>
        <w:rPr>
          <w:rFonts w:asciiTheme="minorHAnsi" w:eastAsiaTheme="minorEastAsia" w:hAnsiTheme="minorHAnsi" w:cstheme="minorBidi"/>
          <w:b w:val="0"/>
          <w:noProof/>
          <w:szCs w:val="22"/>
          <w:lang w:val="en-GB" w:eastAsia="en-GB"/>
        </w:rPr>
      </w:pPr>
      <w:hyperlink w:anchor="_Toc109742610" w:history="1">
        <w:r w:rsidRPr="000168A1">
          <w:rPr>
            <w:rStyle w:val="Hyperlink"/>
            <w:noProof/>
          </w:rPr>
          <w:t>3 Exploring the RPA API</w:t>
        </w:r>
        <w:r>
          <w:rPr>
            <w:noProof/>
            <w:webHidden/>
          </w:rPr>
          <w:tab/>
        </w:r>
        <w:r>
          <w:rPr>
            <w:noProof/>
            <w:webHidden/>
          </w:rPr>
          <w:fldChar w:fldCharType="begin"/>
        </w:r>
        <w:r>
          <w:rPr>
            <w:noProof/>
            <w:webHidden/>
          </w:rPr>
          <w:instrText xml:space="preserve"> PAGEREF _Toc109742610 \h </w:instrText>
        </w:r>
        <w:r>
          <w:rPr>
            <w:noProof/>
            <w:webHidden/>
          </w:rPr>
        </w:r>
        <w:r>
          <w:rPr>
            <w:noProof/>
            <w:webHidden/>
          </w:rPr>
          <w:fldChar w:fldCharType="separate"/>
        </w:r>
        <w:r>
          <w:rPr>
            <w:noProof/>
            <w:webHidden/>
          </w:rPr>
          <w:t>9</w:t>
        </w:r>
        <w:r>
          <w:rPr>
            <w:noProof/>
            <w:webHidden/>
          </w:rPr>
          <w:fldChar w:fldCharType="end"/>
        </w:r>
      </w:hyperlink>
    </w:p>
    <w:p w14:paraId="48FD2C51" w14:textId="15C6EF2C" w:rsidR="00120F09" w:rsidRDefault="00120F09">
      <w:pPr>
        <w:pStyle w:val="TOC2"/>
        <w:rPr>
          <w:rFonts w:asciiTheme="minorHAnsi" w:eastAsiaTheme="minorEastAsia" w:hAnsiTheme="minorHAnsi" w:cstheme="minorBidi"/>
          <w:noProof/>
          <w:szCs w:val="22"/>
          <w:lang w:val="en-GB" w:eastAsia="en-GB"/>
        </w:rPr>
      </w:pPr>
      <w:hyperlink w:anchor="_Toc109742611" w:history="1">
        <w:r w:rsidRPr="000168A1">
          <w:rPr>
            <w:rStyle w:val="Hyperlink"/>
            <w:noProof/>
          </w:rPr>
          <w:t>3.1 Test the RPA API from PowerShell</w:t>
        </w:r>
        <w:r>
          <w:rPr>
            <w:noProof/>
            <w:webHidden/>
          </w:rPr>
          <w:tab/>
        </w:r>
        <w:r>
          <w:rPr>
            <w:noProof/>
            <w:webHidden/>
          </w:rPr>
          <w:fldChar w:fldCharType="begin"/>
        </w:r>
        <w:r>
          <w:rPr>
            <w:noProof/>
            <w:webHidden/>
          </w:rPr>
          <w:instrText xml:space="preserve"> PAGEREF _Toc109742611 \h </w:instrText>
        </w:r>
        <w:r>
          <w:rPr>
            <w:noProof/>
            <w:webHidden/>
          </w:rPr>
        </w:r>
        <w:r>
          <w:rPr>
            <w:noProof/>
            <w:webHidden/>
          </w:rPr>
          <w:fldChar w:fldCharType="separate"/>
        </w:r>
        <w:r>
          <w:rPr>
            <w:noProof/>
            <w:webHidden/>
          </w:rPr>
          <w:t>9</w:t>
        </w:r>
        <w:r>
          <w:rPr>
            <w:noProof/>
            <w:webHidden/>
          </w:rPr>
          <w:fldChar w:fldCharType="end"/>
        </w:r>
      </w:hyperlink>
    </w:p>
    <w:p w14:paraId="3399FB5D" w14:textId="13167EA7" w:rsidR="00120F09" w:rsidRDefault="00120F09">
      <w:pPr>
        <w:pStyle w:val="TOC3"/>
        <w:rPr>
          <w:rFonts w:asciiTheme="minorHAnsi" w:eastAsiaTheme="minorEastAsia" w:hAnsiTheme="minorHAnsi" w:cstheme="minorBidi"/>
          <w:noProof/>
          <w:szCs w:val="22"/>
          <w:lang w:val="en-GB" w:eastAsia="en-GB"/>
        </w:rPr>
      </w:pPr>
      <w:hyperlink w:anchor="_Toc109742612" w:history="1">
        <w:r w:rsidRPr="000168A1">
          <w:rPr>
            <w:rStyle w:val="Hyperlink"/>
            <w:noProof/>
          </w:rPr>
          <w:t>3.1.1 Step 1 – Host Selection</w:t>
        </w:r>
        <w:r>
          <w:rPr>
            <w:noProof/>
            <w:webHidden/>
          </w:rPr>
          <w:tab/>
        </w:r>
        <w:r>
          <w:rPr>
            <w:noProof/>
            <w:webHidden/>
          </w:rPr>
          <w:fldChar w:fldCharType="begin"/>
        </w:r>
        <w:r>
          <w:rPr>
            <w:noProof/>
            <w:webHidden/>
          </w:rPr>
          <w:instrText xml:space="preserve"> PAGEREF _Toc109742612 \h </w:instrText>
        </w:r>
        <w:r>
          <w:rPr>
            <w:noProof/>
            <w:webHidden/>
          </w:rPr>
        </w:r>
        <w:r>
          <w:rPr>
            <w:noProof/>
            <w:webHidden/>
          </w:rPr>
          <w:fldChar w:fldCharType="separate"/>
        </w:r>
        <w:r>
          <w:rPr>
            <w:noProof/>
            <w:webHidden/>
          </w:rPr>
          <w:t>9</w:t>
        </w:r>
        <w:r>
          <w:rPr>
            <w:noProof/>
            <w:webHidden/>
          </w:rPr>
          <w:fldChar w:fldCharType="end"/>
        </w:r>
      </w:hyperlink>
    </w:p>
    <w:p w14:paraId="354CF3C1" w14:textId="1A5262B9" w:rsidR="00120F09" w:rsidRDefault="00120F09">
      <w:pPr>
        <w:pStyle w:val="TOC3"/>
        <w:rPr>
          <w:rFonts w:asciiTheme="minorHAnsi" w:eastAsiaTheme="minorEastAsia" w:hAnsiTheme="minorHAnsi" w:cstheme="minorBidi"/>
          <w:noProof/>
          <w:szCs w:val="22"/>
          <w:lang w:val="en-GB" w:eastAsia="en-GB"/>
        </w:rPr>
      </w:pPr>
      <w:hyperlink w:anchor="_Toc109742613" w:history="1">
        <w:r w:rsidRPr="000168A1">
          <w:rPr>
            <w:rStyle w:val="Hyperlink"/>
            <w:noProof/>
          </w:rPr>
          <w:t>3.1.2 Step 2 – Enter your tenant credentials</w:t>
        </w:r>
        <w:r>
          <w:rPr>
            <w:noProof/>
            <w:webHidden/>
          </w:rPr>
          <w:tab/>
        </w:r>
        <w:r>
          <w:rPr>
            <w:noProof/>
            <w:webHidden/>
          </w:rPr>
          <w:fldChar w:fldCharType="begin"/>
        </w:r>
        <w:r>
          <w:rPr>
            <w:noProof/>
            <w:webHidden/>
          </w:rPr>
          <w:instrText xml:space="preserve"> PAGEREF _Toc109742613 \h </w:instrText>
        </w:r>
        <w:r>
          <w:rPr>
            <w:noProof/>
            <w:webHidden/>
          </w:rPr>
        </w:r>
        <w:r>
          <w:rPr>
            <w:noProof/>
            <w:webHidden/>
          </w:rPr>
          <w:fldChar w:fldCharType="separate"/>
        </w:r>
        <w:r>
          <w:rPr>
            <w:noProof/>
            <w:webHidden/>
          </w:rPr>
          <w:t>10</w:t>
        </w:r>
        <w:r>
          <w:rPr>
            <w:noProof/>
            <w:webHidden/>
          </w:rPr>
          <w:fldChar w:fldCharType="end"/>
        </w:r>
      </w:hyperlink>
    </w:p>
    <w:p w14:paraId="64300C33" w14:textId="1523B2ED" w:rsidR="00120F09" w:rsidRDefault="00120F09">
      <w:pPr>
        <w:pStyle w:val="TOC3"/>
        <w:rPr>
          <w:rFonts w:asciiTheme="minorHAnsi" w:eastAsiaTheme="minorEastAsia" w:hAnsiTheme="minorHAnsi" w:cstheme="minorBidi"/>
          <w:noProof/>
          <w:szCs w:val="22"/>
          <w:lang w:val="en-GB" w:eastAsia="en-GB"/>
        </w:rPr>
      </w:pPr>
      <w:hyperlink w:anchor="_Toc109742614" w:history="1">
        <w:r w:rsidRPr="000168A1">
          <w:rPr>
            <w:rStyle w:val="Hyperlink"/>
            <w:noProof/>
          </w:rPr>
          <w:t>3.1.3 Step 3 – Select the tenant</w:t>
        </w:r>
        <w:r>
          <w:rPr>
            <w:noProof/>
            <w:webHidden/>
          </w:rPr>
          <w:tab/>
        </w:r>
        <w:r>
          <w:rPr>
            <w:noProof/>
            <w:webHidden/>
          </w:rPr>
          <w:fldChar w:fldCharType="begin"/>
        </w:r>
        <w:r>
          <w:rPr>
            <w:noProof/>
            <w:webHidden/>
          </w:rPr>
          <w:instrText xml:space="preserve"> PAGEREF _Toc109742614 \h </w:instrText>
        </w:r>
        <w:r>
          <w:rPr>
            <w:noProof/>
            <w:webHidden/>
          </w:rPr>
        </w:r>
        <w:r>
          <w:rPr>
            <w:noProof/>
            <w:webHidden/>
          </w:rPr>
          <w:fldChar w:fldCharType="separate"/>
        </w:r>
        <w:r>
          <w:rPr>
            <w:noProof/>
            <w:webHidden/>
          </w:rPr>
          <w:t>10</w:t>
        </w:r>
        <w:r>
          <w:rPr>
            <w:noProof/>
            <w:webHidden/>
          </w:rPr>
          <w:fldChar w:fldCharType="end"/>
        </w:r>
      </w:hyperlink>
    </w:p>
    <w:p w14:paraId="2250FF9C" w14:textId="0B440EE0" w:rsidR="00120F09" w:rsidRDefault="00120F09">
      <w:pPr>
        <w:pStyle w:val="TOC3"/>
        <w:rPr>
          <w:rFonts w:asciiTheme="minorHAnsi" w:eastAsiaTheme="minorEastAsia" w:hAnsiTheme="minorHAnsi" w:cstheme="minorBidi"/>
          <w:noProof/>
          <w:szCs w:val="22"/>
          <w:lang w:val="en-GB" w:eastAsia="en-GB"/>
        </w:rPr>
      </w:pPr>
      <w:hyperlink w:anchor="_Toc109742615" w:history="1">
        <w:r w:rsidRPr="000168A1">
          <w:rPr>
            <w:rStyle w:val="Hyperlink"/>
            <w:noProof/>
          </w:rPr>
          <w:t>3.1.4 Step 4 – Select the process</w:t>
        </w:r>
        <w:r>
          <w:rPr>
            <w:noProof/>
            <w:webHidden/>
          </w:rPr>
          <w:tab/>
        </w:r>
        <w:r>
          <w:rPr>
            <w:noProof/>
            <w:webHidden/>
          </w:rPr>
          <w:fldChar w:fldCharType="begin"/>
        </w:r>
        <w:r>
          <w:rPr>
            <w:noProof/>
            <w:webHidden/>
          </w:rPr>
          <w:instrText xml:space="preserve"> PAGEREF _Toc109742615 \h </w:instrText>
        </w:r>
        <w:r>
          <w:rPr>
            <w:noProof/>
            <w:webHidden/>
          </w:rPr>
        </w:r>
        <w:r>
          <w:rPr>
            <w:noProof/>
            <w:webHidden/>
          </w:rPr>
          <w:fldChar w:fldCharType="separate"/>
        </w:r>
        <w:r>
          <w:rPr>
            <w:noProof/>
            <w:webHidden/>
          </w:rPr>
          <w:t>11</w:t>
        </w:r>
        <w:r>
          <w:rPr>
            <w:noProof/>
            <w:webHidden/>
          </w:rPr>
          <w:fldChar w:fldCharType="end"/>
        </w:r>
      </w:hyperlink>
    </w:p>
    <w:p w14:paraId="186AB98C" w14:textId="59F8080B" w:rsidR="00120F09" w:rsidRDefault="00120F09">
      <w:pPr>
        <w:pStyle w:val="TOC3"/>
        <w:rPr>
          <w:rFonts w:asciiTheme="minorHAnsi" w:eastAsiaTheme="minorEastAsia" w:hAnsiTheme="minorHAnsi" w:cstheme="minorBidi"/>
          <w:noProof/>
          <w:szCs w:val="22"/>
          <w:lang w:val="en-GB" w:eastAsia="en-GB"/>
        </w:rPr>
      </w:pPr>
      <w:hyperlink w:anchor="_Toc109742616" w:history="1">
        <w:r w:rsidRPr="000168A1">
          <w:rPr>
            <w:rStyle w:val="Hyperlink"/>
            <w:noProof/>
          </w:rPr>
          <w:t>3.1.5 Step 5 – Edit the payload</w:t>
        </w:r>
        <w:r>
          <w:rPr>
            <w:noProof/>
            <w:webHidden/>
          </w:rPr>
          <w:tab/>
        </w:r>
        <w:r>
          <w:rPr>
            <w:noProof/>
            <w:webHidden/>
          </w:rPr>
          <w:fldChar w:fldCharType="begin"/>
        </w:r>
        <w:r>
          <w:rPr>
            <w:noProof/>
            <w:webHidden/>
          </w:rPr>
          <w:instrText xml:space="preserve"> PAGEREF _Toc109742616 \h </w:instrText>
        </w:r>
        <w:r>
          <w:rPr>
            <w:noProof/>
            <w:webHidden/>
          </w:rPr>
        </w:r>
        <w:r>
          <w:rPr>
            <w:noProof/>
            <w:webHidden/>
          </w:rPr>
          <w:fldChar w:fldCharType="separate"/>
        </w:r>
        <w:r>
          <w:rPr>
            <w:noProof/>
            <w:webHidden/>
          </w:rPr>
          <w:t>11</w:t>
        </w:r>
        <w:r>
          <w:rPr>
            <w:noProof/>
            <w:webHidden/>
          </w:rPr>
          <w:fldChar w:fldCharType="end"/>
        </w:r>
      </w:hyperlink>
    </w:p>
    <w:p w14:paraId="515CFA56" w14:textId="3B84ED99" w:rsidR="00120F09" w:rsidRDefault="00120F09">
      <w:pPr>
        <w:pStyle w:val="TOC3"/>
        <w:rPr>
          <w:rFonts w:asciiTheme="minorHAnsi" w:eastAsiaTheme="minorEastAsia" w:hAnsiTheme="minorHAnsi" w:cstheme="minorBidi"/>
          <w:noProof/>
          <w:szCs w:val="22"/>
          <w:lang w:val="en-GB" w:eastAsia="en-GB"/>
        </w:rPr>
      </w:pPr>
      <w:hyperlink w:anchor="_Toc109742617" w:history="1">
        <w:r w:rsidRPr="000168A1">
          <w:rPr>
            <w:rStyle w:val="Hyperlink"/>
            <w:noProof/>
          </w:rPr>
          <w:t>3.1.6 Step 6 - Run the bot</w:t>
        </w:r>
        <w:r>
          <w:rPr>
            <w:noProof/>
            <w:webHidden/>
          </w:rPr>
          <w:tab/>
        </w:r>
        <w:r>
          <w:rPr>
            <w:noProof/>
            <w:webHidden/>
          </w:rPr>
          <w:fldChar w:fldCharType="begin"/>
        </w:r>
        <w:r>
          <w:rPr>
            <w:noProof/>
            <w:webHidden/>
          </w:rPr>
          <w:instrText xml:space="preserve"> PAGEREF _Toc109742617 \h </w:instrText>
        </w:r>
        <w:r>
          <w:rPr>
            <w:noProof/>
            <w:webHidden/>
          </w:rPr>
        </w:r>
        <w:r>
          <w:rPr>
            <w:noProof/>
            <w:webHidden/>
          </w:rPr>
          <w:fldChar w:fldCharType="separate"/>
        </w:r>
        <w:r>
          <w:rPr>
            <w:noProof/>
            <w:webHidden/>
          </w:rPr>
          <w:t>12</w:t>
        </w:r>
        <w:r>
          <w:rPr>
            <w:noProof/>
            <w:webHidden/>
          </w:rPr>
          <w:fldChar w:fldCharType="end"/>
        </w:r>
      </w:hyperlink>
    </w:p>
    <w:p w14:paraId="76FCA435" w14:textId="38F04391" w:rsidR="00120F09" w:rsidRDefault="00120F09">
      <w:pPr>
        <w:pStyle w:val="TOC3"/>
        <w:rPr>
          <w:rFonts w:asciiTheme="minorHAnsi" w:eastAsiaTheme="minorEastAsia" w:hAnsiTheme="minorHAnsi" w:cstheme="minorBidi"/>
          <w:noProof/>
          <w:szCs w:val="22"/>
          <w:lang w:val="en-GB" w:eastAsia="en-GB"/>
        </w:rPr>
      </w:pPr>
      <w:hyperlink w:anchor="_Toc109742618" w:history="1">
        <w:r w:rsidRPr="000168A1">
          <w:rPr>
            <w:rStyle w:val="Hyperlink"/>
            <w:noProof/>
          </w:rPr>
          <w:t>3.1.7 Step 7 – View the Result</w:t>
        </w:r>
        <w:r>
          <w:rPr>
            <w:noProof/>
            <w:webHidden/>
          </w:rPr>
          <w:tab/>
        </w:r>
        <w:r>
          <w:rPr>
            <w:noProof/>
            <w:webHidden/>
          </w:rPr>
          <w:fldChar w:fldCharType="begin"/>
        </w:r>
        <w:r>
          <w:rPr>
            <w:noProof/>
            <w:webHidden/>
          </w:rPr>
          <w:instrText xml:space="preserve"> PAGEREF _Toc109742618 \h </w:instrText>
        </w:r>
        <w:r>
          <w:rPr>
            <w:noProof/>
            <w:webHidden/>
          </w:rPr>
        </w:r>
        <w:r>
          <w:rPr>
            <w:noProof/>
            <w:webHidden/>
          </w:rPr>
          <w:fldChar w:fldCharType="separate"/>
        </w:r>
        <w:r>
          <w:rPr>
            <w:noProof/>
            <w:webHidden/>
          </w:rPr>
          <w:t>12</w:t>
        </w:r>
        <w:r>
          <w:rPr>
            <w:noProof/>
            <w:webHidden/>
          </w:rPr>
          <w:fldChar w:fldCharType="end"/>
        </w:r>
      </w:hyperlink>
    </w:p>
    <w:p w14:paraId="553485D4" w14:textId="55B8FA50" w:rsidR="00120F09" w:rsidRDefault="00120F09">
      <w:pPr>
        <w:pStyle w:val="TOC3"/>
        <w:rPr>
          <w:rFonts w:asciiTheme="minorHAnsi" w:eastAsiaTheme="minorEastAsia" w:hAnsiTheme="minorHAnsi" w:cstheme="minorBidi"/>
          <w:noProof/>
          <w:szCs w:val="22"/>
          <w:lang w:val="en-GB" w:eastAsia="en-GB"/>
        </w:rPr>
      </w:pPr>
      <w:hyperlink w:anchor="_Toc109742619" w:history="1">
        <w:r w:rsidRPr="000168A1">
          <w:rPr>
            <w:rStyle w:val="Hyperlink"/>
            <w:noProof/>
          </w:rPr>
          <w:t>3.1.8 View the RPA API Curl</w:t>
        </w:r>
        <w:r>
          <w:rPr>
            <w:noProof/>
            <w:webHidden/>
          </w:rPr>
          <w:tab/>
        </w:r>
        <w:r>
          <w:rPr>
            <w:noProof/>
            <w:webHidden/>
          </w:rPr>
          <w:fldChar w:fldCharType="begin"/>
        </w:r>
        <w:r>
          <w:rPr>
            <w:noProof/>
            <w:webHidden/>
          </w:rPr>
          <w:instrText xml:space="preserve"> PAGEREF _Toc109742619 \h </w:instrText>
        </w:r>
        <w:r>
          <w:rPr>
            <w:noProof/>
            <w:webHidden/>
          </w:rPr>
        </w:r>
        <w:r>
          <w:rPr>
            <w:noProof/>
            <w:webHidden/>
          </w:rPr>
          <w:fldChar w:fldCharType="separate"/>
        </w:r>
        <w:r>
          <w:rPr>
            <w:noProof/>
            <w:webHidden/>
          </w:rPr>
          <w:t>14</w:t>
        </w:r>
        <w:r>
          <w:rPr>
            <w:noProof/>
            <w:webHidden/>
          </w:rPr>
          <w:fldChar w:fldCharType="end"/>
        </w:r>
      </w:hyperlink>
    </w:p>
    <w:p w14:paraId="5AFF0A87" w14:textId="6FEBEAF5" w:rsidR="00120F09" w:rsidRDefault="00120F09">
      <w:pPr>
        <w:pStyle w:val="TOC3"/>
        <w:rPr>
          <w:rFonts w:asciiTheme="minorHAnsi" w:eastAsiaTheme="minorEastAsia" w:hAnsiTheme="minorHAnsi" w:cstheme="minorBidi"/>
          <w:noProof/>
          <w:szCs w:val="22"/>
          <w:lang w:val="en-GB" w:eastAsia="en-GB"/>
        </w:rPr>
      </w:pPr>
      <w:hyperlink w:anchor="_Toc109742620" w:history="1">
        <w:r w:rsidRPr="000168A1">
          <w:rPr>
            <w:rStyle w:val="Hyperlink"/>
            <w:noProof/>
          </w:rPr>
          <w:t>3.1.9 Run curl</w:t>
        </w:r>
        <w:r>
          <w:rPr>
            <w:noProof/>
            <w:webHidden/>
          </w:rPr>
          <w:tab/>
        </w:r>
        <w:r>
          <w:rPr>
            <w:noProof/>
            <w:webHidden/>
          </w:rPr>
          <w:fldChar w:fldCharType="begin"/>
        </w:r>
        <w:r>
          <w:rPr>
            <w:noProof/>
            <w:webHidden/>
          </w:rPr>
          <w:instrText xml:space="preserve"> PAGEREF _Toc109742620 \h </w:instrText>
        </w:r>
        <w:r>
          <w:rPr>
            <w:noProof/>
            <w:webHidden/>
          </w:rPr>
        </w:r>
        <w:r>
          <w:rPr>
            <w:noProof/>
            <w:webHidden/>
          </w:rPr>
          <w:fldChar w:fldCharType="separate"/>
        </w:r>
        <w:r>
          <w:rPr>
            <w:noProof/>
            <w:webHidden/>
          </w:rPr>
          <w:t>14</w:t>
        </w:r>
        <w:r>
          <w:rPr>
            <w:noProof/>
            <w:webHidden/>
          </w:rPr>
          <w:fldChar w:fldCharType="end"/>
        </w:r>
      </w:hyperlink>
    </w:p>
    <w:p w14:paraId="0543C832" w14:textId="08FB678A" w:rsidR="00120F09" w:rsidRDefault="00120F09">
      <w:pPr>
        <w:pStyle w:val="TOC2"/>
        <w:rPr>
          <w:rFonts w:asciiTheme="minorHAnsi" w:eastAsiaTheme="minorEastAsia" w:hAnsiTheme="minorHAnsi" w:cstheme="minorBidi"/>
          <w:noProof/>
          <w:szCs w:val="22"/>
          <w:lang w:val="en-GB" w:eastAsia="en-GB"/>
        </w:rPr>
      </w:pPr>
      <w:hyperlink w:anchor="_Toc109742621" w:history="1">
        <w:r w:rsidRPr="000168A1">
          <w:rPr>
            <w:rStyle w:val="Hyperlink"/>
            <w:noProof/>
          </w:rPr>
          <w:t>3.2 Testing the API from SoapUI</w:t>
        </w:r>
        <w:r>
          <w:rPr>
            <w:noProof/>
            <w:webHidden/>
          </w:rPr>
          <w:tab/>
        </w:r>
        <w:r>
          <w:rPr>
            <w:noProof/>
            <w:webHidden/>
          </w:rPr>
          <w:fldChar w:fldCharType="begin"/>
        </w:r>
        <w:r>
          <w:rPr>
            <w:noProof/>
            <w:webHidden/>
          </w:rPr>
          <w:instrText xml:space="preserve"> PAGEREF _Toc109742621 \h </w:instrText>
        </w:r>
        <w:r>
          <w:rPr>
            <w:noProof/>
            <w:webHidden/>
          </w:rPr>
        </w:r>
        <w:r>
          <w:rPr>
            <w:noProof/>
            <w:webHidden/>
          </w:rPr>
          <w:fldChar w:fldCharType="separate"/>
        </w:r>
        <w:r>
          <w:rPr>
            <w:noProof/>
            <w:webHidden/>
          </w:rPr>
          <w:t>16</w:t>
        </w:r>
        <w:r>
          <w:rPr>
            <w:noProof/>
            <w:webHidden/>
          </w:rPr>
          <w:fldChar w:fldCharType="end"/>
        </w:r>
      </w:hyperlink>
    </w:p>
    <w:p w14:paraId="1463CFE7" w14:textId="52527017" w:rsidR="00120F09" w:rsidRDefault="00120F09">
      <w:pPr>
        <w:pStyle w:val="TOC3"/>
        <w:rPr>
          <w:rFonts w:asciiTheme="minorHAnsi" w:eastAsiaTheme="minorEastAsia" w:hAnsiTheme="minorHAnsi" w:cstheme="minorBidi"/>
          <w:noProof/>
          <w:szCs w:val="22"/>
          <w:lang w:val="en-GB" w:eastAsia="en-GB"/>
        </w:rPr>
      </w:pPr>
      <w:hyperlink w:anchor="_Toc109742622" w:history="1">
        <w:r w:rsidRPr="000168A1">
          <w:rPr>
            <w:rStyle w:val="Hyperlink"/>
            <w:noProof/>
          </w:rPr>
          <w:t>3.2.1 Open SoapUI</w:t>
        </w:r>
        <w:r>
          <w:rPr>
            <w:noProof/>
            <w:webHidden/>
          </w:rPr>
          <w:tab/>
        </w:r>
        <w:r>
          <w:rPr>
            <w:noProof/>
            <w:webHidden/>
          </w:rPr>
          <w:fldChar w:fldCharType="begin"/>
        </w:r>
        <w:r>
          <w:rPr>
            <w:noProof/>
            <w:webHidden/>
          </w:rPr>
          <w:instrText xml:space="preserve"> PAGEREF _Toc109742622 \h </w:instrText>
        </w:r>
        <w:r>
          <w:rPr>
            <w:noProof/>
            <w:webHidden/>
          </w:rPr>
        </w:r>
        <w:r>
          <w:rPr>
            <w:noProof/>
            <w:webHidden/>
          </w:rPr>
          <w:fldChar w:fldCharType="separate"/>
        </w:r>
        <w:r>
          <w:rPr>
            <w:noProof/>
            <w:webHidden/>
          </w:rPr>
          <w:t>16</w:t>
        </w:r>
        <w:r>
          <w:rPr>
            <w:noProof/>
            <w:webHidden/>
          </w:rPr>
          <w:fldChar w:fldCharType="end"/>
        </w:r>
      </w:hyperlink>
    </w:p>
    <w:p w14:paraId="542B8B10" w14:textId="112EE399" w:rsidR="00120F09" w:rsidRDefault="00120F09">
      <w:pPr>
        <w:pStyle w:val="TOC3"/>
        <w:rPr>
          <w:rFonts w:asciiTheme="minorHAnsi" w:eastAsiaTheme="minorEastAsia" w:hAnsiTheme="minorHAnsi" w:cstheme="minorBidi"/>
          <w:noProof/>
          <w:szCs w:val="22"/>
          <w:lang w:val="en-GB" w:eastAsia="en-GB"/>
        </w:rPr>
      </w:pPr>
      <w:hyperlink w:anchor="_Toc109742623" w:history="1">
        <w:r w:rsidRPr="000168A1">
          <w:rPr>
            <w:rStyle w:val="Hyperlink"/>
            <w:noProof/>
          </w:rPr>
          <w:t>3.2.2 Setting Project Variables</w:t>
        </w:r>
        <w:r>
          <w:rPr>
            <w:noProof/>
            <w:webHidden/>
          </w:rPr>
          <w:tab/>
        </w:r>
        <w:r>
          <w:rPr>
            <w:noProof/>
            <w:webHidden/>
          </w:rPr>
          <w:fldChar w:fldCharType="begin"/>
        </w:r>
        <w:r>
          <w:rPr>
            <w:noProof/>
            <w:webHidden/>
          </w:rPr>
          <w:instrText xml:space="preserve"> PAGEREF _Toc109742623 \h </w:instrText>
        </w:r>
        <w:r>
          <w:rPr>
            <w:noProof/>
            <w:webHidden/>
          </w:rPr>
        </w:r>
        <w:r>
          <w:rPr>
            <w:noProof/>
            <w:webHidden/>
          </w:rPr>
          <w:fldChar w:fldCharType="separate"/>
        </w:r>
        <w:r>
          <w:rPr>
            <w:noProof/>
            <w:webHidden/>
          </w:rPr>
          <w:t>17</w:t>
        </w:r>
        <w:r>
          <w:rPr>
            <w:noProof/>
            <w:webHidden/>
          </w:rPr>
          <w:fldChar w:fldCharType="end"/>
        </w:r>
      </w:hyperlink>
    </w:p>
    <w:p w14:paraId="2582BCDB" w14:textId="171C6D9D" w:rsidR="00120F09" w:rsidRDefault="00120F09">
      <w:pPr>
        <w:pStyle w:val="TOC3"/>
        <w:rPr>
          <w:rFonts w:asciiTheme="minorHAnsi" w:eastAsiaTheme="minorEastAsia" w:hAnsiTheme="minorHAnsi" w:cstheme="minorBidi"/>
          <w:noProof/>
          <w:szCs w:val="22"/>
          <w:lang w:val="en-GB" w:eastAsia="en-GB"/>
        </w:rPr>
      </w:pPr>
      <w:hyperlink w:anchor="_Toc109742624" w:history="1">
        <w:r w:rsidRPr="000168A1">
          <w:rPr>
            <w:rStyle w:val="Hyperlink"/>
            <w:noProof/>
          </w:rPr>
          <w:t>3.2.3 Run the test suite</w:t>
        </w:r>
        <w:r>
          <w:rPr>
            <w:noProof/>
            <w:webHidden/>
          </w:rPr>
          <w:tab/>
        </w:r>
        <w:r>
          <w:rPr>
            <w:noProof/>
            <w:webHidden/>
          </w:rPr>
          <w:fldChar w:fldCharType="begin"/>
        </w:r>
        <w:r>
          <w:rPr>
            <w:noProof/>
            <w:webHidden/>
          </w:rPr>
          <w:instrText xml:space="preserve"> PAGEREF _Toc109742624 \h </w:instrText>
        </w:r>
        <w:r>
          <w:rPr>
            <w:noProof/>
            <w:webHidden/>
          </w:rPr>
        </w:r>
        <w:r>
          <w:rPr>
            <w:noProof/>
            <w:webHidden/>
          </w:rPr>
          <w:fldChar w:fldCharType="separate"/>
        </w:r>
        <w:r>
          <w:rPr>
            <w:noProof/>
            <w:webHidden/>
          </w:rPr>
          <w:t>18</w:t>
        </w:r>
        <w:r>
          <w:rPr>
            <w:noProof/>
            <w:webHidden/>
          </w:rPr>
          <w:fldChar w:fldCharType="end"/>
        </w:r>
      </w:hyperlink>
    </w:p>
    <w:p w14:paraId="2393E172" w14:textId="0DB39EB1" w:rsidR="00120F09" w:rsidRDefault="00120F09">
      <w:pPr>
        <w:pStyle w:val="TOC3"/>
        <w:rPr>
          <w:rFonts w:asciiTheme="minorHAnsi" w:eastAsiaTheme="minorEastAsia" w:hAnsiTheme="minorHAnsi" w:cstheme="minorBidi"/>
          <w:noProof/>
          <w:szCs w:val="22"/>
          <w:lang w:val="en-GB" w:eastAsia="en-GB"/>
        </w:rPr>
      </w:pPr>
      <w:hyperlink w:anchor="_Toc109742625" w:history="1">
        <w:r w:rsidRPr="000168A1">
          <w:rPr>
            <w:rStyle w:val="Hyperlink"/>
            <w:noProof/>
          </w:rPr>
          <w:t>3.2.4 Examine the test suite flow.</w:t>
        </w:r>
        <w:r>
          <w:rPr>
            <w:noProof/>
            <w:webHidden/>
          </w:rPr>
          <w:tab/>
        </w:r>
        <w:r>
          <w:rPr>
            <w:noProof/>
            <w:webHidden/>
          </w:rPr>
          <w:fldChar w:fldCharType="begin"/>
        </w:r>
        <w:r>
          <w:rPr>
            <w:noProof/>
            <w:webHidden/>
          </w:rPr>
          <w:instrText xml:space="preserve"> PAGEREF _Toc109742625 \h </w:instrText>
        </w:r>
        <w:r>
          <w:rPr>
            <w:noProof/>
            <w:webHidden/>
          </w:rPr>
        </w:r>
        <w:r>
          <w:rPr>
            <w:noProof/>
            <w:webHidden/>
          </w:rPr>
          <w:fldChar w:fldCharType="separate"/>
        </w:r>
        <w:r>
          <w:rPr>
            <w:noProof/>
            <w:webHidden/>
          </w:rPr>
          <w:t>20</w:t>
        </w:r>
        <w:r>
          <w:rPr>
            <w:noProof/>
            <w:webHidden/>
          </w:rPr>
          <w:fldChar w:fldCharType="end"/>
        </w:r>
      </w:hyperlink>
    </w:p>
    <w:p w14:paraId="7B3C9B9E" w14:textId="58BD3B59" w:rsidR="00120F09" w:rsidRDefault="00120F09">
      <w:pPr>
        <w:pStyle w:val="TOC2"/>
        <w:rPr>
          <w:rFonts w:asciiTheme="minorHAnsi" w:eastAsiaTheme="minorEastAsia" w:hAnsiTheme="minorHAnsi" w:cstheme="minorBidi"/>
          <w:noProof/>
          <w:szCs w:val="22"/>
          <w:lang w:val="en-GB" w:eastAsia="en-GB"/>
        </w:rPr>
      </w:pPr>
      <w:hyperlink w:anchor="_Toc109742626" w:history="1">
        <w:r w:rsidRPr="000168A1">
          <w:rPr>
            <w:rStyle w:val="Hyperlink"/>
            <w:noProof/>
          </w:rPr>
          <w:t>3.3 Generating an Open API Specification</w:t>
        </w:r>
        <w:r>
          <w:rPr>
            <w:noProof/>
            <w:webHidden/>
          </w:rPr>
          <w:tab/>
        </w:r>
        <w:r>
          <w:rPr>
            <w:noProof/>
            <w:webHidden/>
          </w:rPr>
          <w:fldChar w:fldCharType="begin"/>
        </w:r>
        <w:r>
          <w:rPr>
            <w:noProof/>
            <w:webHidden/>
          </w:rPr>
          <w:instrText xml:space="preserve"> PAGEREF _Toc109742626 \h </w:instrText>
        </w:r>
        <w:r>
          <w:rPr>
            <w:noProof/>
            <w:webHidden/>
          </w:rPr>
        </w:r>
        <w:r>
          <w:rPr>
            <w:noProof/>
            <w:webHidden/>
          </w:rPr>
          <w:fldChar w:fldCharType="separate"/>
        </w:r>
        <w:r>
          <w:rPr>
            <w:noProof/>
            <w:webHidden/>
          </w:rPr>
          <w:t>22</w:t>
        </w:r>
        <w:r>
          <w:rPr>
            <w:noProof/>
            <w:webHidden/>
          </w:rPr>
          <w:fldChar w:fldCharType="end"/>
        </w:r>
      </w:hyperlink>
    </w:p>
    <w:p w14:paraId="5F2AE7FE" w14:textId="47AD67C8" w:rsidR="00120F09" w:rsidRDefault="00120F09">
      <w:pPr>
        <w:pStyle w:val="TOC3"/>
        <w:rPr>
          <w:rFonts w:asciiTheme="minorHAnsi" w:eastAsiaTheme="minorEastAsia" w:hAnsiTheme="minorHAnsi" w:cstheme="minorBidi"/>
          <w:noProof/>
          <w:szCs w:val="22"/>
          <w:lang w:val="en-GB" w:eastAsia="en-GB"/>
        </w:rPr>
      </w:pPr>
      <w:hyperlink w:anchor="_Toc109742627" w:history="1">
        <w:r w:rsidRPr="000168A1">
          <w:rPr>
            <w:rStyle w:val="Hyperlink"/>
            <w:noProof/>
          </w:rPr>
          <w:t>3.3.1 Start Eclipse</w:t>
        </w:r>
        <w:r>
          <w:rPr>
            <w:noProof/>
            <w:webHidden/>
          </w:rPr>
          <w:tab/>
        </w:r>
        <w:r>
          <w:rPr>
            <w:noProof/>
            <w:webHidden/>
          </w:rPr>
          <w:fldChar w:fldCharType="begin"/>
        </w:r>
        <w:r>
          <w:rPr>
            <w:noProof/>
            <w:webHidden/>
          </w:rPr>
          <w:instrText xml:space="preserve"> PAGEREF _Toc109742627 \h </w:instrText>
        </w:r>
        <w:r>
          <w:rPr>
            <w:noProof/>
            <w:webHidden/>
          </w:rPr>
        </w:r>
        <w:r>
          <w:rPr>
            <w:noProof/>
            <w:webHidden/>
          </w:rPr>
          <w:fldChar w:fldCharType="separate"/>
        </w:r>
        <w:r>
          <w:rPr>
            <w:noProof/>
            <w:webHidden/>
          </w:rPr>
          <w:t>22</w:t>
        </w:r>
        <w:r>
          <w:rPr>
            <w:noProof/>
            <w:webHidden/>
          </w:rPr>
          <w:fldChar w:fldCharType="end"/>
        </w:r>
      </w:hyperlink>
    </w:p>
    <w:p w14:paraId="0C12F52F" w14:textId="3C2E337F" w:rsidR="00120F09" w:rsidRDefault="00120F09">
      <w:pPr>
        <w:pStyle w:val="TOC3"/>
        <w:rPr>
          <w:rFonts w:asciiTheme="minorHAnsi" w:eastAsiaTheme="minorEastAsia" w:hAnsiTheme="minorHAnsi" w:cstheme="minorBidi"/>
          <w:noProof/>
          <w:szCs w:val="22"/>
          <w:lang w:val="en-GB" w:eastAsia="en-GB"/>
        </w:rPr>
      </w:pPr>
      <w:hyperlink w:anchor="_Toc109742628" w:history="1">
        <w:r w:rsidRPr="000168A1">
          <w:rPr>
            <w:rStyle w:val="Hyperlink"/>
            <w:noProof/>
          </w:rPr>
          <w:t>3.3.2 Optional - run curl against your SaaS tenant</w:t>
        </w:r>
        <w:r>
          <w:rPr>
            <w:noProof/>
            <w:webHidden/>
          </w:rPr>
          <w:tab/>
        </w:r>
        <w:r>
          <w:rPr>
            <w:noProof/>
            <w:webHidden/>
          </w:rPr>
          <w:fldChar w:fldCharType="begin"/>
        </w:r>
        <w:r>
          <w:rPr>
            <w:noProof/>
            <w:webHidden/>
          </w:rPr>
          <w:instrText xml:space="preserve"> PAGEREF _Toc109742628 \h </w:instrText>
        </w:r>
        <w:r>
          <w:rPr>
            <w:noProof/>
            <w:webHidden/>
          </w:rPr>
        </w:r>
        <w:r>
          <w:rPr>
            <w:noProof/>
            <w:webHidden/>
          </w:rPr>
          <w:fldChar w:fldCharType="separate"/>
        </w:r>
        <w:r>
          <w:rPr>
            <w:noProof/>
            <w:webHidden/>
          </w:rPr>
          <w:t>30</w:t>
        </w:r>
        <w:r>
          <w:rPr>
            <w:noProof/>
            <w:webHidden/>
          </w:rPr>
          <w:fldChar w:fldCharType="end"/>
        </w:r>
      </w:hyperlink>
    </w:p>
    <w:p w14:paraId="445A5FBE" w14:textId="4E54D3DB" w:rsidR="00D1381C" w:rsidRPr="00D1381C" w:rsidRDefault="000B7324" w:rsidP="00D1381C">
      <w:pPr>
        <w:pStyle w:val="Heading1"/>
      </w:pPr>
      <w:r w:rsidRPr="00204FC2">
        <w:rPr>
          <w:sz w:val="36"/>
          <w:szCs w:val="36"/>
        </w:rPr>
        <w:lastRenderedPageBreak/>
        <w:fldChar w:fldCharType="end"/>
      </w:r>
      <w:bookmarkStart w:id="1" w:name="_Ref109633044"/>
      <w:bookmarkStart w:id="2" w:name="_Ref109633061"/>
      <w:bookmarkStart w:id="3" w:name="_Ref109633065"/>
      <w:bookmarkStart w:id="4" w:name="_Ref109633070"/>
      <w:bookmarkStart w:id="5" w:name="_Toc109742603"/>
      <w:r w:rsidR="00D1381C" w:rsidRPr="00D1381C">
        <w:t>Introduction</w:t>
      </w:r>
      <w:bookmarkEnd w:id="1"/>
      <w:bookmarkEnd w:id="2"/>
      <w:bookmarkEnd w:id="3"/>
      <w:bookmarkEnd w:id="4"/>
      <w:bookmarkEnd w:id="5"/>
    </w:p>
    <w:p w14:paraId="5A17DD81" w14:textId="77777777" w:rsidR="00D1381C" w:rsidRPr="00A926D7" w:rsidRDefault="00D1381C" w:rsidP="00D1381C"/>
    <w:p w14:paraId="380B130D" w14:textId="76FEB749" w:rsidR="00CF31A5" w:rsidRDefault="00EB6533" w:rsidP="00CF31A5">
      <w:pPr>
        <w:rPr>
          <w:rFonts w:eastAsia="Calibri" w:cs="Calibri"/>
          <w:bCs/>
        </w:rPr>
      </w:pPr>
      <w:r w:rsidRPr="00EB6533">
        <w:t xml:space="preserve">In </w:t>
      </w:r>
      <w:r w:rsidR="007F5539">
        <w:t xml:space="preserve">this </w:t>
      </w:r>
      <w:r w:rsidRPr="00EB6533">
        <w:t xml:space="preserve">lab you will </w:t>
      </w:r>
      <w:r w:rsidR="006C2A41">
        <w:t>Explore the RPA API</w:t>
      </w:r>
      <w:r w:rsidR="00CF31A5">
        <w:rPr>
          <w:rFonts w:eastAsia="Calibri" w:cs="Calibri"/>
          <w:bCs/>
        </w:rPr>
        <w:t xml:space="preserve">.  The lab is based on </w:t>
      </w:r>
      <w:r w:rsidR="00CF31A5">
        <w:rPr>
          <w:rFonts w:eastAsia="Calibri" w:cs="Calibri"/>
          <w:bCs/>
        </w:rPr>
        <w:t xml:space="preserve">the </w:t>
      </w:r>
      <w:r w:rsidR="00CF31A5">
        <w:rPr>
          <w:rFonts w:eastAsia="Calibri" w:cs="Calibri"/>
          <w:bCs/>
        </w:rPr>
        <w:t>IBM RPA API documentation:</w:t>
      </w:r>
    </w:p>
    <w:p w14:paraId="23F6AC31" w14:textId="77777777" w:rsidR="00CF31A5" w:rsidRPr="00CF31A5" w:rsidRDefault="00CF31A5" w:rsidP="00CF31A5">
      <w:pPr>
        <w:rPr>
          <w:rFonts w:eastAsia="Calibri"/>
        </w:rPr>
      </w:pPr>
    </w:p>
    <w:p w14:paraId="1BE6AAA6" w14:textId="77777777" w:rsidR="00CF31A5" w:rsidRDefault="00CF31A5" w:rsidP="00CF31A5">
      <w:pPr>
        <w:spacing w:after="200" w:line="276" w:lineRule="auto"/>
      </w:pPr>
      <w:hyperlink r:id="rId10" w:history="1">
        <w:r>
          <w:rPr>
            <w:rStyle w:val="Hyperlink"/>
            <w:rFonts w:eastAsia="Calibri" w:cs="Calibri"/>
            <w:b/>
          </w:rPr>
          <w:t>https://ww</w:t>
        </w:r>
        <w:bookmarkStart w:id="6" w:name="_Hlt109136477"/>
        <w:bookmarkStart w:id="7" w:name="_Hlt109136478"/>
        <w:r>
          <w:rPr>
            <w:rStyle w:val="Hyperlink"/>
            <w:rFonts w:eastAsia="Calibri" w:cs="Calibri"/>
            <w:b/>
          </w:rPr>
          <w:t>w</w:t>
        </w:r>
        <w:bookmarkEnd w:id="6"/>
        <w:bookmarkEnd w:id="7"/>
        <w:r>
          <w:rPr>
            <w:rStyle w:val="Hyperlink"/>
            <w:rFonts w:eastAsia="Calibri" w:cs="Calibri"/>
            <w:b/>
          </w:rPr>
          <w:t>.ibm.com/docs/en/rpa/21.0?topic=automation-rpa-api-reference</w:t>
        </w:r>
      </w:hyperlink>
    </w:p>
    <w:p w14:paraId="1875A6CE" w14:textId="7B2D5C5F" w:rsidR="00D1381C" w:rsidRDefault="00D1381C" w:rsidP="00D1381C">
      <w:pPr>
        <w:spacing w:line="259" w:lineRule="auto"/>
      </w:pPr>
    </w:p>
    <w:p w14:paraId="2EC67B62" w14:textId="0F781C7F" w:rsidR="00D1119A" w:rsidRDefault="00D1119A" w:rsidP="00D1381C">
      <w:pPr>
        <w:spacing w:line="259" w:lineRule="auto"/>
      </w:pPr>
    </w:p>
    <w:p w14:paraId="619B0161" w14:textId="7E4B7CB0" w:rsidR="00D1119A" w:rsidRDefault="00D1119A" w:rsidP="00D1119A">
      <w:pPr>
        <w:pStyle w:val="Heading1"/>
        <w:rPr>
          <w:rFonts w:eastAsia="Calibri"/>
        </w:rPr>
      </w:pPr>
      <w:bookmarkStart w:id="8" w:name="_Toc109742604"/>
      <w:r>
        <w:rPr>
          <w:rFonts w:eastAsia="Calibri"/>
        </w:rPr>
        <w:lastRenderedPageBreak/>
        <w:t xml:space="preserve">RPA API </w:t>
      </w:r>
      <w:r w:rsidR="00CF31A5">
        <w:rPr>
          <w:rFonts w:eastAsia="Calibri"/>
          <w:lang w:val="en-GB"/>
        </w:rPr>
        <w:t>Overview</w:t>
      </w:r>
      <w:bookmarkEnd w:id="8"/>
    </w:p>
    <w:p w14:paraId="48AF0E86" w14:textId="77777777" w:rsidR="00D1119A" w:rsidRDefault="00D1119A" w:rsidP="00D1119A">
      <w:pPr>
        <w:rPr>
          <w:rFonts w:eastAsia="Calibri"/>
        </w:rPr>
      </w:pPr>
    </w:p>
    <w:p w14:paraId="60BE5BD4" w14:textId="67A91F3E" w:rsidR="00D1119A" w:rsidRDefault="00D1119A" w:rsidP="003D62B9">
      <w:pPr>
        <w:rPr>
          <w:rFonts w:eastAsia="Calibri"/>
        </w:rPr>
      </w:pPr>
      <w:r>
        <w:rPr>
          <w:rFonts w:eastAsia="Calibri"/>
        </w:rPr>
        <w:t xml:space="preserve">To run a bot using the RPA API, you follow a journey.  The journey starts with finding a host and ends with bot </w:t>
      </w:r>
      <w:r w:rsidR="003D62B9">
        <w:rPr>
          <w:rFonts w:eastAsia="Calibri"/>
        </w:rPr>
        <w:t>execution</w:t>
      </w:r>
      <w:r>
        <w:rPr>
          <w:rFonts w:eastAsia="Calibri"/>
        </w:rPr>
        <w:t>.  The</w:t>
      </w:r>
      <w:r w:rsidR="003D62B9">
        <w:rPr>
          <w:rFonts w:eastAsia="Calibri"/>
        </w:rPr>
        <w:t xml:space="preserve"> following</w:t>
      </w:r>
      <w:r>
        <w:rPr>
          <w:rFonts w:eastAsia="Calibri"/>
        </w:rPr>
        <w:t xml:space="preserve"> flow diagram describes each </w:t>
      </w:r>
      <w:r w:rsidR="003D62B9">
        <w:rPr>
          <w:rFonts w:eastAsia="Calibri"/>
        </w:rPr>
        <w:t>step</w:t>
      </w:r>
      <w:r w:rsidR="00FE5586">
        <w:rPr>
          <w:rFonts w:eastAsia="Calibri"/>
        </w:rPr>
        <w:t>:</w:t>
      </w:r>
    </w:p>
    <w:p w14:paraId="6F2A5038" w14:textId="77777777" w:rsidR="003D62B9" w:rsidRPr="003D62B9" w:rsidRDefault="003D62B9" w:rsidP="003D62B9">
      <w:pPr>
        <w:rPr>
          <w:rFonts w:eastAsia="Calibri"/>
        </w:rPr>
      </w:pPr>
    </w:p>
    <w:p w14:paraId="77E89F49" w14:textId="7DB03BFE" w:rsidR="003D62B9" w:rsidRDefault="00676EDC" w:rsidP="00D1119A">
      <w:pPr>
        <w:spacing w:after="200" w:line="276" w:lineRule="auto"/>
      </w:pPr>
      <w:r>
        <w:rPr>
          <w:noProof/>
        </w:rPr>
        <w:drawing>
          <wp:inline distT="0" distB="0" distL="0" distR="0" wp14:anchorId="6CFA69F8" wp14:editId="549C0633">
            <wp:extent cx="6188710" cy="1922145"/>
            <wp:effectExtent l="0" t="0" r="2540" b="19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188710" cy="1922145"/>
                    </a:xfrm>
                    <a:prstGeom prst="rect">
                      <a:avLst/>
                    </a:prstGeom>
                  </pic:spPr>
                </pic:pic>
              </a:graphicData>
            </a:graphic>
          </wp:inline>
        </w:drawing>
      </w:r>
    </w:p>
    <w:p w14:paraId="1AB9DBA1" w14:textId="5FB6FA99" w:rsidR="00D73CDD" w:rsidRDefault="00D1119A" w:rsidP="00D832BC">
      <w:pPr>
        <w:spacing w:after="200" w:line="276" w:lineRule="auto"/>
        <w:rPr>
          <w:rFonts w:eastAsia="Calibri" w:cs="Calibri"/>
          <w:bCs/>
        </w:rPr>
      </w:pPr>
      <w:r>
        <w:rPr>
          <w:rFonts w:eastAsia="Calibri" w:cs="Calibri"/>
          <w:bCs/>
        </w:rPr>
        <w:t>The API is invoked against the RPA tenant.  The tenant authenticates the caller, locates the process in which the bot resides and then permits invocation of the bot.  It is at this point that the RPA tenant finds the designated computer and invokes the internal synchronous API to run the bot.</w:t>
      </w:r>
      <w:r w:rsidR="00FE5586">
        <w:rPr>
          <w:rFonts w:eastAsia="Calibri" w:cs="Calibri"/>
          <w:bCs/>
        </w:rPr>
        <w:t xml:space="preserve"> Once the bot is run, the result </w:t>
      </w:r>
      <w:r w:rsidR="00F13BB9">
        <w:rPr>
          <w:rFonts w:eastAsia="Calibri" w:cs="Calibri"/>
          <w:bCs/>
        </w:rPr>
        <w:t>is</w:t>
      </w:r>
      <w:r w:rsidR="00FE5586">
        <w:rPr>
          <w:rFonts w:eastAsia="Calibri" w:cs="Calibri"/>
          <w:bCs/>
        </w:rPr>
        <w:t xml:space="preserve"> retrieved asynchronously by invoking </w:t>
      </w:r>
      <w:proofErr w:type="spellStart"/>
      <w:r w:rsidR="00FE5586" w:rsidRPr="00FE5586">
        <w:rPr>
          <w:rFonts w:eastAsia="Calibri" w:cs="Calibri"/>
          <w:bCs/>
          <w:i/>
          <w:iCs/>
        </w:rPr>
        <w:t>GetResult</w:t>
      </w:r>
      <w:proofErr w:type="spellEnd"/>
      <w:r w:rsidR="00FE5586">
        <w:rPr>
          <w:rFonts w:eastAsia="Calibri" w:cs="Calibri"/>
          <w:bCs/>
        </w:rPr>
        <w:t>.</w:t>
      </w:r>
      <w:r>
        <w:rPr>
          <w:rFonts w:eastAsia="Calibri" w:cs="Calibri"/>
          <w:bCs/>
        </w:rPr>
        <w:t xml:space="preserve"> </w:t>
      </w:r>
      <w:r w:rsidR="00D73CDD">
        <w:rPr>
          <w:rFonts w:eastAsia="Calibri" w:cs="Calibri"/>
          <w:bCs/>
        </w:rPr>
        <w:t>This interaction is depicted below:</w:t>
      </w:r>
    </w:p>
    <w:p w14:paraId="1EDE1D99" w14:textId="7EEB797C" w:rsidR="00D73CDD" w:rsidRDefault="00D73CDD" w:rsidP="00D832BC">
      <w:pPr>
        <w:spacing w:after="200" w:line="276" w:lineRule="auto"/>
        <w:rPr>
          <w:rFonts w:eastAsia="Calibri" w:cs="Calibri"/>
          <w:bCs/>
        </w:rPr>
      </w:pPr>
      <w:r>
        <w:rPr>
          <w:noProof/>
        </w:rPr>
        <w:drawing>
          <wp:inline distT="0" distB="0" distL="0" distR="0" wp14:anchorId="2AA08ED2" wp14:editId="169A0269">
            <wp:extent cx="6537893" cy="33528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539736" cy="3353745"/>
                    </a:xfrm>
                    <a:prstGeom prst="rect">
                      <a:avLst/>
                    </a:prstGeom>
                  </pic:spPr>
                </pic:pic>
              </a:graphicData>
            </a:graphic>
          </wp:inline>
        </w:drawing>
      </w:r>
    </w:p>
    <w:p w14:paraId="53475930" w14:textId="451FEC96" w:rsidR="006C2A41" w:rsidRDefault="00D1119A" w:rsidP="0079334A">
      <w:pPr>
        <w:spacing w:after="200" w:line="276" w:lineRule="auto"/>
      </w:pPr>
      <w:r>
        <w:rPr>
          <w:rFonts w:eastAsia="Calibri" w:cs="Calibri"/>
          <w:bCs/>
        </w:rPr>
        <w:t>Th</w:t>
      </w:r>
      <w:r w:rsidR="00677722">
        <w:rPr>
          <w:rFonts w:eastAsia="Calibri" w:cs="Calibri"/>
          <w:bCs/>
        </w:rPr>
        <w:t xml:space="preserve">is lab will now </w:t>
      </w:r>
      <w:r>
        <w:rPr>
          <w:rFonts w:eastAsia="Calibri" w:cs="Calibri"/>
          <w:bCs/>
        </w:rPr>
        <w:t>examine</w:t>
      </w:r>
      <w:r w:rsidR="00677722">
        <w:rPr>
          <w:rFonts w:eastAsia="Calibri" w:cs="Calibri"/>
          <w:bCs/>
        </w:rPr>
        <w:t xml:space="preserve"> </w:t>
      </w:r>
      <w:r>
        <w:rPr>
          <w:rFonts w:eastAsia="Calibri" w:cs="Calibri"/>
          <w:bCs/>
        </w:rPr>
        <w:t>th</w:t>
      </w:r>
      <w:r w:rsidR="00677722">
        <w:rPr>
          <w:rFonts w:eastAsia="Calibri" w:cs="Calibri"/>
          <w:bCs/>
        </w:rPr>
        <w:t>is API flow</w:t>
      </w:r>
      <w:r>
        <w:rPr>
          <w:rFonts w:eastAsia="Calibri" w:cs="Calibri"/>
          <w:bCs/>
        </w:rPr>
        <w:t xml:space="preserve"> in detail.  </w:t>
      </w:r>
    </w:p>
    <w:p w14:paraId="5371578D" w14:textId="3E38A665" w:rsidR="00EB6533" w:rsidRDefault="00EB6533" w:rsidP="00D1381C">
      <w:pPr>
        <w:spacing w:line="259" w:lineRule="auto"/>
      </w:pPr>
    </w:p>
    <w:p w14:paraId="1E54594B" w14:textId="7335715B" w:rsidR="00EB6533" w:rsidRDefault="00EB6533" w:rsidP="00D1381C">
      <w:pPr>
        <w:spacing w:line="259" w:lineRule="auto"/>
      </w:pPr>
    </w:p>
    <w:p w14:paraId="748CDE5C" w14:textId="3D87E2EC" w:rsidR="00D1119A" w:rsidRDefault="00D1119A">
      <w:r>
        <w:br w:type="page"/>
      </w:r>
    </w:p>
    <w:p w14:paraId="50A153DA" w14:textId="6B2B834F" w:rsidR="00EB6533" w:rsidRDefault="00EB6533" w:rsidP="00EB6533">
      <w:pPr>
        <w:pStyle w:val="Heading2"/>
      </w:pPr>
      <w:bookmarkStart w:id="9" w:name="_Toc109742605"/>
      <w:r>
        <w:lastRenderedPageBreak/>
        <w:t>Prerequisites</w:t>
      </w:r>
      <w:bookmarkEnd w:id="9"/>
    </w:p>
    <w:p w14:paraId="0B388992" w14:textId="3A4EEAF0" w:rsidR="00FA2C74" w:rsidRDefault="00120F09" w:rsidP="00FA2C74">
      <w:pPr>
        <w:pStyle w:val="Heading3"/>
      </w:pPr>
      <w:bookmarkStart w:id="10" w:name="_Toc109742606"/>
      <w:r>
        <w:t>Partially C</w:t>
      </w:r>
      <w:r w:rsidR="00FA2C74">
        <w:t xml:space="preserve">omplete </w:t>
      </w:r>
      <w:r w:rsidR="007B6560">
        <w:t xml:space="preserve">RPA toolkit </w:t>
      </w:r>
      <w:r w:rsidR="00FA2C74">
        <w:t>Lab</w:t>
      </w:r>
      <w:bookmarkEnd w:id="10"/>
    </w:p>
    <w:p w14:paraId="7D8DCB80" w14:textId="77777777" w:rsidR="00D832BC" w:rsidRDefault="00D832BC" w:rsidP="00EB6533"/>
    <w:p w14:paraId="43018367" w14:textId="19BE4E8C" w:rsidR="006C2A41" w:rsidRDefault="00FA2C74" w:rsidP="00EB6533">
      <w:r>
        <w:t>C</w:t>
      </w:r>
      <w:r w:rsidR="006C2A41">
        <w:t>omplete steps 2.1 to 2.4 in the lab:</w:t>
      </w:r>
    </w:p>
    <w:p w14:paraId="1695BD79" w14:textId="66D3D2E9" w:rsidR="00D832BC" w:rsidRDefault="00D832BC" w:rsidP="00EB6533"/>
    <w:p w14:paraId="674F2B07" w14:textId="5BEC40BC" w:rsidR="00D832BC" w:rsidRDefault="00D832BC" w:rsidP="00EB6533">
      <w:hyperlink r:id="rId13" w:history="1">
        <w:r w:rsidRPr="00285EA0">
          <w:rPr>
            <w:rStyle w:val="Hyperlink"/>
          </w:rPr>
          <w:t>https://github.com/juseljuk/IBM-RPA-Toolkit-for-BAW/blob/master/downloads/Using%20IBM%20RPA%20with%20IBM%20BAW%201_1.pdf</w:t>
        </w:r>
      </w:hyperlink>
    </w:p>
    <w:p w14:paraId="6BDE39E1" w14:textId="77777777" w:rsidR="00D832BC" w:rsidRDefault="00D832BC" w:rsidP="00EB6533"/>
    <w:p w14:paraId="60D2B014" w14:textId="754B591A" w:rsidR="00FA2C74" w:rsidRDefault="00FA2C74" w:rsidP="00FA2C74">
      <w:pPr>
        <w:pStyle w:val="Heading3"/>
      </w:pPr>
      <w:bookmarkStart w:id="11" w:name="_Ref109633039"/>
      <w:bookmarkStart w:id="12" w:name="_Ref109633080"/>
      <w:bookmarkStart w:id="13" w:name="_Toc109742607"/>
      <w:r>
        <w:t xml:space="preserve">Download </w:t>
      </w:r>
      <w:r w:rsidR="007B6560">
        <w:t xml:space="preserve">Lab </w:t>
      </w:r>
      <w:bookmarkEnd w:id="11"/>
      <w:bookmarkEnd w:id="12"/>
      <w:bookmarkEnd w:id="13"/>
      <w:r w:rsidR="00120F09">
        <w:t>Materials</w:t>
      </w:r>
    </w:p>
    <w:p w14:paraId="7370B8B4" w14:textId="466AC66E" w:rsidR="00FA2C74" w:rsidRDefault="00FA2C74" w:rsidP="00EB6533"/>
    <w:p w14:paraId="25E27341" w14:textId="0CCE76B2" w:rsidR="00FA2C74" w:rsidRDefault="00FA2C74" w:rsidP="00FA2C74">
      <w:r>
        <w:t>The prerequisite material for this lab is stored in</w:t>
      </w:r>
      <w:r>
        <w:t xml:space="preserve"> </w:t>
      </w:r>
      <w:proofErr w:type="spellStart"/>
      <w:r w:rsidRPr="00FA2C74">
        <w:rPr>
          <w:b/>
          <w:bCs/>
        </w:rPr>
        <w:t>G</w:t>
      </w:r>
      <w:r w:rsidRPr="00FA2C74">
        <w:rPr>
          <w:b/>
          <w:bCs/>
        </w:rPr>
        <w:t>it</w:t>
      </w:r>
      <w:r w:rsidRPr="00FA2C74">
        <w:rPr>
          <w:b/>
          <w:bCs/>
        </w:rPr>
        <w:t>hub</w:t>
      </w:r>
      <w:proofErr w:type="spellEnd"/>
      <w:r>
        <w:t>.  Using a browser, navigate to the folder:</w:t>
      </w:r>
    </w:p>
    <w:p w14:paraId="7B6C3922" w14:textId="77777777" w:rsidR="00FA2C74" w:rsidRDefault="00FA2C74" w:rsidP="00FA2C74"/>
    <w:p w14:paraId="01D8DA39" w14:textId="77777777" w:rsidR="00FA2C74" w:rsidRDefault="00FA2C74" w:rsidP="00FA2C74">
      <w:hyperlink r:id="rId14" w:history="1">
        <w:r w:rsidRPr="00285EA0">
          <w:rPr>
            <w:rStyle w:val="Hyperlink"/>
          </w:rPr>
          <w:t>https://github.com/ncrowther/B</w:t>
        </w:r>
        <w:r w:rsidRPr="00285EA0">
          <w:rPr>
            <w:rStyle w:val="Hyperlink"/>
          </w:rPr>
          <w:t>o</w:t>
        </w:r>
        <w:r w:rsidRPr="00285EA0">
          <w:rPr>
            <w:rStyle w:val="Hyperlink"/>
          </w:rPr>
          <w:t>tApiGenera</w:t>
        </w:r>
        <w:r w:rsidRPr="00285EA0">
          <w:rPr>
            <w:rStyle w:val="Hyperlink"/>
          </w:rPr>
          <w:t>t</w:t>
        </w:r>
        <w:r w:rsidRPr="00285EA0">
          <w:rPr>
            <w:rStyle w:val="Hyperlink"/>
          </w:rPr>
          <w:t>or</w:t>
        </w:r>
      </w:hyperlink>
    </w:p>
    <w:p w14:paraId="77385C66" w14:textId="77777777" w:rsidR="00FA2C74" w:rsidRDefault="00FA2C74" w:rsidP="00FA2C74"/>
    <w:p w14:paraId="483DAEE4" w14:textId="77777777" w:rsidR="00FA2C74" w:rsidRDefault="00FA2C74" w:rsidP="00FA2C74">
      <w:r>
        <w:t>You should see the following:</w:t>
      </w:r>
    </w:p>
    <w:p w14:paraId="016B38B9" w14:textId="77777777" w:rsidR="00FA2C74" w:rsidRDefault="00FA2C74" w:rsidP="00FA2C74"/>
    <w:p w14:paraId="096BC729" w14:textId="77777777" w:rsidR="00FA2C74" w:rsidRDefault="00FA2C74" w:rsidP="00FA2C74">
      <w:r>
        <w:rPr>
          <w:noProof/>
        </w:rPr>
        <w:drawing>
          <wp:inline distT="0" distB="0" distL="0" distR="0" wp14:anchorId="1A228D66" wp14:editId="0027BC42">
            <wp:extent cx="6168956" cy="2014855"/>
            <wp:effectExtent l="76200" t="76200" r="80010" b="806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69547" cy="2015048"/>
                    </a:xfrm>
                    <a:prstGeom prst="rect">
                      <a:avLst/>
                    </a:prstGeom>
                    <a:effectLst>
                      <a:glow rad="63500">
                        <a:schemeClr val="accent1">
                          <a:satMod val="175000"/>
                          <a:alpha val="40000"/>
                        </a:schemeClr>
                      </a:glow>
                    </a:effectLst>
                  </pic:spPr>
                </pic:pic>
              </a:graphicData>
            </a:graphic>
          </wp:inline>
        </w:drawing>
      </w:r>
    </w:p>
    <w:p w14:paraId="06C41AFC" w14:textId="77777777" w:rsidR="00FA2C74" w:rsidRDefault="00FA2C74" w:rsidP="00FA2C74"/>
    <w:p w14:paraId="2C4BDF2C" w14:textId="64C45FB7" w:rsidR="00FA2C74" w:rsidRDefault="00FA2C74" w:rsidP="00FA2C74">
      <w:r>
        <w:t>Click on</w:t>
      </w:r>
      <w:r>
        <w:t xml:space="preserve"> the</w:t>
      </w:r>
      <w:r>
        <w:t xml:space="preserve"> </w:t>
      </w:r>
      <w:r>
        <w:rPr>
          <w:noProof/>
        </w:rPr>
        <w:drawing>
          <wp:inline distT="0" distB="0" distL="0" distR="0" wp14:anchorId="59D5C712" wp14:editId="7942EE9A">
            <wp:extent cx="790575" cy="35242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790575" cy="352425"/>
                    </a:xfrm>
                    <a:prstGeom prst="rect">
                      <a:avLst/>
                    </a:prstGeom>
                  </pic:spPr>
                </pic:pic>
              </a:graphicData>
            </a:graphic>
          </wp:inline>
        </w:drawing>
      </w:r>
      <w:r>
        <w:t xml:space="preserve"> </w:t>
      </w:r>
      <w:r>
        <w:t xml:space="preserve">button, </w:t>
      </w:r>
      <w:r>
        <w:t xml:space="preserve">and then select </w:t>
      </w:r>
      <w:r w:rsidRPr="000C4E18">
        <w:rPr>
          <w:i/>
          <w:iCs/>
        </w:rPr>
        <w:t>Download Zip</w:t>
      </w:r>
      <w:r>
        <w:t xml:space="preserve">.  Once downloaded, </w:t>
      </w:r>
      <w:r w:rsidR="002823E7">
        <w:t xml:space="preserve">right-click the zip and select </w:t>
      </w:r>
      <w:r w:rsidR="002823E7" w:rsidRPr="002823E7">
        <w:rPr>
          <w:i/>
          <w:iCs/>
        </w:rPr>
        <w:t>extract all….</w:t>
      </w:r>
      <w:r w:rsidR="002823E7">
        <w:t xml:space="preserve"> Then e</w:t>
      </w:r>
      <w:r>
        <w:t xml:space="preserve">xtract the zip to a new folder.  If using the </w:t>
      </w:r>
      <w:proofErr w:type="spellStart"/>
      <w:r>
        <w:t>Skytap</w:t>
      </w:r>
      <w:proofErr w:type="spellEnd"/>
      <w:r>
        <w:t xml:space="preserve"> image, </w:t>
      </w:r>
      <w:r>
        <w:t>we recommend</w:t>
      </w:r>
      <w:r>
        <w:t>:</w:t>
      </w:r>
    </w:p>
    <w:p w14:paraId="75BD5DDB" w14:textId="77777777" w:rsidR="00FA2C74" w:rsidRDefault="00FA2C74" w:rsidP="00FA2C74"/>
    <w:p w14:paraId="7CC68BF6" w14:textId="519E5FE9" w:rsidR="00FA2C74" w:rsidRDefault="00FA2C74" w:rsidP="00FA2C74">
      <w:pPr>
        <w:rPr>
          <w:rFonts w:ascii="Courier New" w:hAnsi="Courier New" w:cs="Courier New"/>
        </w:rPr>
      </w:pPr>
      <w:r w:rsidRPr="0088641C">
        <w:rPr>
          <w:rFonts w:ascii="Courier New" w:hAnsi="Courier New" w:cs="Courier New"/>
        </w:rPr>
        <w:t xml:space="preserve">C:\Users\Administrator\Desktop\IBM RPA Lab Resources\Lab 12 – </w:t>
      </w:r>
      <w:r w:rsidR="006C3CB8">
        <w:rPr>
          <w:rFonts w:ascii="Courier New" w:hAnsi="Courier New" w:cs="Courier New"/>
        </w:rPr>
        <w:t xml:space="preserve">Explore the </w:t>
      </w:r>
      <w:r w:rsidRPr="0088641C">
        <w:rPr>
          <w:rFonts w:ascii="Courier New" w:hAnsi="Courier New" w:cs="Courier New"/>
        </w:rPr>
        <w:t>API</w:t>
      </w:r>
    </w:p>
    <w:p w14:paraId="67F44617" w14:textId="77777777" w:rsidR="00FA2C74" w:rsidRPr="0088641C" w:rsidRDefault="00FA2C74" w:rsidP="00FA2C74">
      <w:pPr>
        <w:rPr>
          <w:rFonts w:ascii="Courier New" w:hAnsi="Courier New" w:cs="Courier New"/>
        </w:rPr>
      </w:pPr>
    </w:p>
    <w:p w14:paraId="2131C596" w14:textId="77777777" w:rsidR="00FA2C74" w:rsidRDefault="00FA2C74" w:rsidP="00FA2C74">
      <w:r>
        <w:t>See below:</w:t>
      </w:r>
    </w:p>
    <w:p w14:paraId="0D75CE2F" w14:textId="77777777" w:rsidR="00FA2C74" w:rsidRDefault="00FA2C74" w:rsidP="00FA2C74"/>
    <w:p w14:paraId="094B3950" w14:textId="57339E8F" w:rsidR="00FA2C74" w:rsidRDefault="006C3CB8" w:rsidP="00EB6533">
      <w:r>
        <w:rPr>
          <w:noProof/>
        </w:rPr>
        <w:lastRenderedPageBreak/>
        <w:drawing>
          <wp:inline distT="0" distB="0" distL="0" distR="0" wp14:anchorId="7256C071" wp14:editId="1E71728C">
            <wp:extent cx="2857500" cy="2716846"/>
            <wp:effectExtent l="76200" t="76200" r="76200" b="838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859945" cy="2719170"/>
                    </a:xfrm>
                    <a:prstGeom prst="rect">
                      <a:avLst/>
                    </a:prstGeom>
                    <a:effectLst>
                      <a:glow rad="63500">
                        <a:schemeClr val="accent1">
                          <a:satMod val="175000"/>
                          <a:alpha val="40000"/>
                        </a:schemeClr>
                      </a:glow>
                    </a:effectLst>
                  </pic:spPr>
                </pic:pic>
              </a:graphicData>
            </a:graphic>
          </wp:inline>
        </w:drawing>
      </w:r>
    </w:p>
    <w:p w14:paraId="2EEE59BF" w14:textId="1293BAE6" w:rsidR="00FA2C74" w:rsidRDefault="00FA2C74" w:rsidP="00EB6533"/>
    <w:p w14:paraId="29DE56C3" w14:textId="1AB0CFC0" w:rsidR="007F5493" w:rsidRDefault="00286326" w:rsidP="00EB6533">
      <w:r>
        <w:t xml:space="preserve">Optional – Download Cygwin </w:t>
      </w:r>
    </w:p>
    <w:p w14:paraId="0C1EA8C8" w14:textId="0F3DC4B2" w:rsidR="00286326" w:rsidRDefault="00286326" w:rsidP="00EB6533"/>
    <w:p w14:paraId="37D738E6" w14:textId="5EB103E5" w:rsidR="00286326" w:rsidRDefault="00286326" w:rsidP="00EB6533">
      <w:r>
        <w:t xml:space="preserve">Open </w:t>
      </w:r>
      <w:hyperlink r:id="rId18" w:history="1">
        <w:r w:rsidRPr="00285EA0">
          <w:rPr>
            <w:rStyle w:val="Hyperlink"/>
          </w:rPr>
          <w:t>https://cygwin.com/</w:t>
        </w:r>
        <w:r w:rsidRPr="00285EA0">
          <w:rPr>
            <w:rStyle w:val="Hyperlink"/>
          </w:rPr>
          <w:t>setup-x8</w:t>
        </w:r>
        <w:r w:rsidRPr="00285EA0">
          <w:rPr>
            <w:rStyle w:val="Hyperlink"/>
          </w:rPr>
          <w:t>6</w:t>
        </w:r>
        <w:r w:rsidRPr="00285EA0">
          <w:rPr>
            <w:rStyle w:val="Hyperlink"/>
          </w:rPr>
          <w:t>_64.exe</w:t>
        </w:r>
      </w:hyperlink>
      <w:r>
        <w:t xml:space="preserve"> in your browser and download and run exe.</w:t>
      </w:r>
    </w:p>
    <w:p w14:paraId="47EF63A3" w14:textId="6892D034" w:rsidR="00684D84" w:rsidRDefault="00684D84" w:rsidP="00EB6533"/>
    <w:p w14:paraId="634A3DCB" w14:textId="56826838" w:rsidR="00684D84" w:rsidRDefault="00684D84" w:rsidP="00EB6533">
      <w:r>
        <w:t>Apply all default install settings.</w:t>
      </w:r>
    </w:p>
    <w:p w14:paraId="18C0BB3F" w14:textId="77777777" w:rsidR="00286326" w:rsidRDefault="00286326" w:rsidP="00EB6533"/>
    <w:p w14:paraId="6764724B" w14:textId="7D24E241" w:rsidR="007F5493" w:rsidRDefault="007F5493" w:rsidP="007F5493">
      <w:pPr>
        <w:pStyle w:val="Heading3"/>
      </w:pPr>
      <w:bookmarkStart w:id="14" w:name="_Toc109742608"/>
      <w:r>
        <w:t>Download SoapUI</w:t>
      </w:r>
      <w:bookmarkEnd w:id="14"/>
    </w:p>
    <w:p w14:paraId="37BFD655" w14:textId="77777777" w:rsidR="00E8683F" w:rsidRDefault="00E8683F" w:rsidP="00E8683F"/>
    <w:p w14:paraId="558E48E1" w14:textId="11422C4B" w:rsidR="00E8683F" w:rsidRDefault="00E8683F" w:rsidP="00E8683F">
      <w:r>
        <w:t xml:space="preserve">This step is not required if you are using the </w:t>
      </w:r>
      <w:proofErr w:type="spellStart"/>
      <w:r>
        <w:t>Skytap</w:t>
      </w:r>
      <w:proofErr w:type="spellEnd"/>
      <w:r>
        <w:t xml:space="preserve"> </w:t>
      </w:r>
      <w:r>
        <w:t xml:space="preserve">image </w:t>
      </w:r>
      <w:r>
        <w:t>-</w:t>
      </w:r>
      <w:r>
        <w:t xml:space="preserve"> </w:t>
      </w:r>
      <w:r>
        <w:t>SoapUI</w:t>
      </w:r>
      <w:r>
        <w:t xml:space="preserve"> is already </w:t>
      </w:r>
      <w:r>
        <w:t>installed</w:t>
      </w:r>
      <w:r>
        <w:t>.</w:t>
      </w:r>
    </w:p>
    <w:p w14:paraId="5958949D" w14:textId="77777777" w:rsidR="00E8683F" w:rsidRDefault="00E8683F" w:rsidP="00EB6533"/>
    <w:p w14:paraId="69D87C6C" w14:textId="4ED89DCA" w:rsidR="007F5493" w:rsidRDefault="007F5493" w:rsidP="00EB6533">
      <w:r>
        <w:t>You can download</w:t>
      </w:r>
      <w:r w:rsidR="00E8683F">
        <w:t xml:space="preserve"> an open source version of</w:t>
      </w:r>
      <w:r>
        <w:t xml:space="preserve"> SoapUI from the following location:</w:t>
      </w:r>
    </w:p>
    <w:p w14:paraId="70C22E80" w14:textId="647EDE68" w:rsidR="007F5493" w:rsidRDefault="007F5493" w:rsidP="00EB6533"/>
    <w:p w14:paraId="722729FF" w14:textId="22F29388" w:rsidR="007F5493" w:rsidRDefault="007F5493" w:rsidP="00EB6533">
      <w:hyperlink r:id="rId19" w:history="1">
        <w:r w:rsidRPr="00285EA0">
          <w:rPr>
            <w:rStyle w:val="Hyperlink"/>
          </w:rPr>
          <w:t>https://www.soapui.org/downloads/soapui/</w:t>
        </w:r>
      </w:hyperlink>
    </w:p>
    <w:p w14:paraId="332E69A5" w14:textId="36D2A08A" w:rsidR="007F5493" w:rsidRDefault="007F5493" w:rsidP="00EB6533"/>
    <w:p w14:paraId="496599F6" w14:textId="3DB0CF61" w:rsidR="007F5493" w:rsidRDefault="007F5493" w:rsidP="00EB6533">
      <w:r>
        <w:t xml:space="preserve">Click on </w:t>
      </w:r>
      <w:r w:rsidRPr="007F5493">
        <w:rPr>
          <w:i/>
          <w:iCs/>
        </w:rPr>
        <w:t>Download SoapUI Open Source</w:t>
      </w:r>
      <w:r>
        <w:t xml:space="preserve">.  </w:t>
      </w:r>
    </w:p>
    <w:p w14:paraId="43108F2F" w14:textId="32A82AC2" w:rsidR="007F5493" w:rsidRDefault="007F5493" w:rsidP="00EB6533"/>
    <w:p w14:paraId="784518A2" w14:textId="0B08E3E2" w:rsidR="007F5493" w:rsidRDefault="007F5493" w:rsidP="00EB6533">
      <w:r>
        <w:t>Save the zip, extract and install the software using the default settings.</w:t>
      </w:r>
    </w:p>
    <w:p w14:paraId="6F1B09C6" w14:textId="7B52E55D" w:rsidR="00120F09" w:rsidRDefault="00120F09" w:rsidP="00EB6533"/>
    <w:p w14:paraId="572EC98D" w14:textId="26CFBCCA" w:rsidR="00120F09" w:rsidRDefault="00120F09" w:rsidP="00120F09">
      <w:pPr>
        <w:pStyle w:val="Heading3"/>
      </w:pPr>
      <w:bookmarkStart w:id="15" w:name="_Toc109742609"/>
      <w:r>
        <w:t xml:space="preserve">Download Cygwin </w:t>
      </w:r>
      <w:bookmarkEnd w:id="15"/>
    </w:p>
    <w:p w14:paraId="36362B7A" w14:textId="2C0C001D" w:rsidR="00120F09" w:rsidRDefault="00120F09" w:rsidP="00EB6533"/>
    <w:p w14:paraId="206063B6" w14:textId="5DE6FDA5" w:rsidR="00120F09" w:rsidRDefault="00120F09" w:rsidP="00EB6533">
      <w:r>
        <w:t>Using a browser, download and run:</w:t>
      </w:r>
    </w:p>
    <w:p w14:paraId="5B049623" w14:textId="77777777" w:rsidR="00120F09" w:rsidRDefault="00120F09" w:rsidP="00EB6533"/>
    <w:p w14:paraId="37CB21D0" w14:textId="0876E284" w:rsidR="00120F09" w:rsidRDefault="00120F09" w:rsidP="00EB6533">
      <w:hyperlink r:id="rId20" w:history="1">
        <w:r w:rsidRPr="00285EA0">
          <w:rPr>
            <w:rStyle w:val="Hyperlink"/>
          </w:rPr>
          <w:t>https://www.cygwin.com/</w:t>
        </w:r>
        <w:r w:rsidRPr="00285EA0">
          <w:rPr>
            <w:rStyle w:val="Hyperlink"/>
          </w:rPr>
          <w:t>setu</w:t>
        </w:r>
        <w:r w:rsidRPr="00285EA0">
          <w:rPr>
            <w:rStyle w:val="Hyperlink"/>
          </w:rPr>
          <w:t>p</w:t>
        </w:r>
        <w:r w:rsidRPr="00285EA0">
          <w:rPr>
            <w:rStyle w:val="Hyperlink"/>
          </w:rPr>
          <w:t>-x86_64.exe</w:t>
        </w:r>
      </w:hyperlink>
    </w:p>
    <w:p w14:paraId="38EC6C20" w14:textId="1BF0EA9F" w:rsidR="007F5493" w:rsidRDefault="007F5493" w:rsidP="00EB6533"/>
    <w:p w14:paraId="5BDEA84B" w14:textId="3F202986" w:rsidR="007F5493" w:rsidRDefault="00684D84" w:rsidP="00EB6533">
      <w:r>
        <w:t xml:space="preserve">Select your local ftp server. </w:t>
      </w:r>
    </w:p>
    <w:p w14:paraId="4FE5C8F4" w14:textId="3D5B1939" w:rsidR="00684D84" w:rsidRDefault="00684D84" w:rsidP="00EB6533"/>
    <w:p w14:paraId="6AE37EB7" w14:textId="58021FC2" w:rsidR="00684D84" w:rsidRDefault="00684D84" w:rsidP="00EB6533">
      <w:r>
        <w:t>When selecting packages, search for curl and change ‘Skip’ to the latest version.  See below:</w:t>
      </w:r>
    </w:p>
    <w:p w14:paraId="069F18FA" w14:textId="208DF508" w:rsidR="00684D84" w:rsidRDefault="00684D84" w:rsidP="00EB6533"/>
    <w:p w14:paraId="00FDEEF4" w14:textId="40FA3635" w:rsidR="00684D84" w:rsidRDefault="00684D84" w:rsidP="00EB6533">
      <w:r>
        <w:rPr>
          <w:noProof/>
        </w:rPr>
        <w:lastRenderedPageBreak/>
        <w:drawing>
          <wp:inline distT="0" distB="0" distL="0" distR="0" wp14:anchorId="59FE578F" wp14:editId="0D7D7003">
            <wp:extent cx="4010025" cy="1872356"/>
            <wp:effectExtent l="76200" t="76200" r="66675" b="7112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015687" cy="1875000"/>
                    </a:xfrm>
                    <a:prstGeom prst="rect">
                      <a:avLst/>
                    </a:prstGeom>
                    <a:effectLst>
                      <a:glow rad="63500">
                        <a:schemeClr val="accent1">
                          <a:satMod val="175000"/>
                          <a:alpha val="40000"/>
                        </a:schemeClr>
                      </a:glow>
                    </a:effectLst>
                  </pic:spPr>
                </pic:pic>
              </a:graphicData>
            </a:graphic>
          </wp:inline>
        </w:drawing>
      </w:r>
    </w:p>
    <w:p w14:paraId="1041404E" w14:textId="77777777" w:rsidR="007F5493" w:rsidRDefault="007F5493" w:rsidP="00EB6533"/>
    <w:p w14:paraId="640B6A08" w14:textId="77777777" w:rsidR="007F5493" w:rsidRDefault="007F5493" w:rsidP="00EB6533"/>
    <w:p w14:paraId="7542DA44" w14:textId="2E1BBD4C" w:rsidR="00684D84" w:rsidRDefault="00684D84" w:rsidP="00EB6533">
      <w:r>
        <w:t>Continue pressing defaults until the installation progress window starts.  After a minute you should see this:</w:t>
      </w:r>
    </w:p>
    <w:p w14:paraId="7939D536" w14:textId="3AB57932" w:rsidR="00684D84" w:rsidRDefault="00684D84" w:rsidP="00EB6533"/>
    <w:p w14:paraId="5EF74150" w14:textId="448F0CCE" w:rsidR="00684D84" w:rsidRDefault="00684D84" w:rsidP="00EB6533">
      <w:r>
        <w:rPr>
          <w:noProof/>
        </w:rPr>
        <w:drawing>
          <wp:inline distT="0" distB="0" distL="0" distR="0" wp14:anchorId="396DBCE2" wp14:editId="0C6CF3B9">
            <wp:extent cx="4362355" cy="3219450"/>
            <wp:effectExtent l="0" t="0" r="63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365511" cy="3221779"/>
                    </a:xfrm>
                    <a:prstGeom prst="rect">
                      <a:avLst/>
                    </a:prstGeom>
                  </pic:spPr>
                </pic:pic>
              </a:graphicData>
            </a:graphic>
          </wp:inline>
        </w:drawing>
      </w:r>
    </w:p>
    <w:p w14:paraId="3EEB05EA" w14:textId="1DEC0F3F" w:rsidR="00684D84" w:rsidRDefault="00684D84" w:rsidP="00EB6533"/>
    <w:p w14:paraId="0411A89A" w14:textId="43B1A61C" w:rsidR="00684D84" w:rsidRDefault="00684D84" w:rsidP="00EB6533">
      <w:r>
        <w:t>Press Finish.  The install is complete.</w:t>
      </w:r>
    </w:p>
    <w:p w14:paraId="76EBC76F" w14:textId="77777777" w:rsidR="00684D84" w:rsidRDefault="00684D84" w:rsidP="00EB6533"/>
    <w:p w14:paraId="15EFBCC9" w14:textId="20BC67EE" w:rsidR="00EB6533" w:rsidRPr="00EB6533" w:rsidRDefault="006C2A41" w:rsidP="00EB6533">
      <w:r>
        <w:t>Once done, l</w:t>
      </w:r>
      <w:r w:rsidR="00EB6533">
        <w:t>et’s get started</w:t>
      </w:r>
      <w:r>
        <w:t xml:space="preserve"> with exploring the APIs in this lab</w:t>
      </w:r>
      <w:r w:rsidR="00EB6533">
        <w:t>!</w:t>
      </w:r>
    </w:p>
    <w:p w14:paraId="5B3B7218" w14:textId="51A8FFD0" w:rsidR="00D1381C" w:rsidRDefault="00583714" w:rsidP="00D1381C">
      <w:pPr>
        <w:pStyle w:val="Heading1"/>
        <w:rPr>
          <w:lang w:val="en-US"/>
        </w:rPr>
      </w:pPr>
      <w:bookmarkStart w:id="16" w:name="_Toc109742610"/>
      <w:r>
        <w:rPr>
          <w:lang w:val="en-US"/>
        </w:rPr>
        <w:lastRenderedPageBreak/>
        <w:t>Exploring</w:t>
      </w:r>
      <w:r w:rsidR="00CF45A3">
        <w:rPr>
          <w:lang w:val="en-US"/>
        </w:rPr>
        <w:t xml:space="preserve"> the </w:t>
      </w:r>
      <w:r>
        <w:rPr>
          <w:lang w:val="en-US"/>
        </w:rPr>
        <w:t xml:space="preserve">RPA </w:t>
      </w:r>
      <w:r w:rsidR="00CF45A3">
        <w:rPr>
          <w:lang w:val="en-US"/>
        </w:rPr>
        <w:t>API</w:t>
      </w:r>
      <w:bookmarkEnd w:id="16"/>
      <w:r w:rsidR="00CF45A3">
        <w:rPr>
          <w:lang w:val="en-US"/>
        </w:rPr>
        <w:t xml:space="preserve"> </w:t>
      </w:r>
    </w:p>
    <w:p w14:paraId="24C861C8" w14:textId="365BECBB" w:rsidR="00425D9F" w:rsidRDefault="00425D9F" w:rsidP="00425D9F">
      <w:pPr>
        <w:rPr>
          <w:lang w:eastAsia="x-none"/>
        </w:rPr>
      </w:pPr>
    </w:p>
    <w:p w14:paraId="27CCEB12" w14:textId="70656664" w:rsidR="00E8683F" w:rsidRDefault="00461279" w:rsidP="00A229A2">
      <w:pPr>
        <w:pStyle w:val="Heading2"/>
      </w:pPr>
      <w:bookmarkStart w:id="17" w:name="_Toc109742611"/>
      <w:r>
        <w:t>Test</w:t>
      </w:r>
      <w:r w:rsidR="00CE725F">
        <w:t xml:space="preserve"> the </w:t>
      </w:r>
      <w:r>
        <w:t xml:space="preserve">RPA </w:t>
      </w:r>
      <w:r w:rsidR="00CE725F">
        <w:t>API from</w:t>
      </w:r>
      <w:r w:rsidR="00CF45A3">
        <w:t xml:space="preserve"> </w:t>
      </w:r>
      <w:r>
        <w:t>PowerShell</w:t>
      </w:r>
      <w:bookmarkEnd w:id="17"/>
    </w:p>
    <w:p w14:paraId="7D15FD57" w14:textId="77777777" w:rsidR="00E8683F" w:rsidRPr="00E8683F" w:rsidRDefault="00E8683F" w:rsidP="00E8683F"/>
    <w:p w14:paraId="7BBD564D" w14:textId="78BA8D55" w:rsidR="00A229A2" w:rsidRDefault="00A229A2" w:rsidP="00A229A2">
      <w:r>
        <w:t xml:space="preserve">Navigate to </w:t>
      </w:r>
      <w:r>
        <w:t xml:space="preserve">the </w:t>
      </w:r>
      <w:r w:rsidRPr="00FA2C74">
        <w:t xml:space="preserve">Folder </w:t>
      </w:r>
      <w:r>
        <w:t>in which you unzipped the contents in the previous step</w:t>
      </w:r>
      <w:r>
        <w:t>:</w:t>
      </w:r>
    </w:p>
    <w:p w14:paraId="2C970522" w14:textId="77777777" w:rsidR="00A229A2" w:rsidRDefault="00A229A2" w:rsidP="00A229A2"/>
    <w:p w14:paraId="031618DE" w14:textId="77A3CB1F" w:rsidR="00FA2C74" w:rsidRDefault="00A229A2" w:rsidP="00FA2C74">
      <w:r>
        <w:t xml:space="preserve">Right-click </w:t>
      </w:r>
      <w:r w:rsidRPr="00A229A2">
        <w:rPr>
          <w:i/>
          <w:iCs/>
        </w:rPr>
        <w:t>testApi.ps1</w:t>
      </w:r>
      <w:r>
        <w:t xml:space="preserve"> and select </w:t>
      </w:r>
      <w:r w:rsidRPr="00A229A2">
        <w:rPr>
          <w:i/>
          <w:iCs/>
        </w:rPr>
        <w:t>Run with PowerShell</w:t>
      </w:r>
      <w:r>
        <w:t>:</w:t>
      </w:r>
    </w:p>
    <w:p w14:paraId="69644A0C" w14:textId="45068640" w:rsidR="00FA2C74" w:rsidRDefault="00FA2C74" w:rsidP="00FA2C74"/>
    <w:p w14:paraId="26591D4B" w14:textId="638AF488" w:rsidR="006C3CB8" w:rsidRDefault="00A229A2" w:rsidP="00FA2C74">
      <w:r>
        <w:rPr>
          <w:noProof/>
        </w:rPr>
        <w:drawing>
          <wp:inline distT="0" distB="0" distL="0" distR="0" wp14:anchorId="4F7596A8" wp14:editId="71272C9B">
            <wp:extent cx="6181725" cy="2171700"/>
            <wp:effectExtent l="76200" t="76200" r="85725" b="7620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181725" cy="2171700"/>
                    </a:xfrm>
                    <a:prstGeom prst="rect">
                      <a:avLst/>
                    </a:prstGeom>
                    <a:noFill/>
                    <a:ln>
                      <a:noFill/>
                    </a:ln>
                    <a:effectLst>
                      <a:glow rad="63500">
                        <a:schemeClr val="accent1">
                          <a:satMod val="175000"/>
                          <a:alpha val="40000"/>
                        </a:schemeClr>
                      </a:glow>
                    </a:effectLst>
                  </pic:spPr>
                </pic:pic>
              </a:graphicData>
            </a:graphic>
          </wp:inline>
        </w:drawing>
      </w:r>
    </w:p>
    <w:p w14:paraId="1CA1CC52" w14:textId="77777777" w:rsidR="00FA2C74" w:rsidRDefault="00FA2C74" w:rsidP="00FA2C74"/>
    <w:p w14:paraId="71632C43" w14:textId="2E6D98E9" w:rsidR="00FA2C74" w:rsidRDefault="00F2049E" w:rsidP="00FA2C74">
      <w:r>
        <w:t xml:space="preserve">Ignore the security warning and press </w:t>
      </w:r>
      <w:r w:rsidRPr="00F2049E">
        <w:rPr>
          <w:i/>
          <w:iCs/>
        </w:rPr>
        <w:t>Open</w:t>
      </w:r>
      <w:r>
        <w:t xml:space="preserve">.  </w:t>
      </w:r>
      <w:r w:rsidR="00CE725F">
        <w:t>A series of dialog boxes should appear.  Let’s follow the steps.</w:t>
      </w:r>
    </w:p>
    <w:p w14:paraId="1E914175" w14:textId="31425FE6" w:rsidR="00FA2C74" w:rsidRDefault="00FA2C74" w:rsidP="00FA2C74">
      <w:pPr>
        <w:pStyle w:val="Heading3"/>
      </w:pPr>
      <w:bookmarkStart w:id="18" w:name="_Toc109742612"/>
      <w:r>
        <w:t xml:space="preserve">Step 1 – </w:t>
      </w:r>
      <w:r w:rsidR="00A229A2">
        <w:t>Host Selection</w:t>
      </w:r>
      <w:bookmarkEnd w:id="18"/>
    </w:p>
    <w:p w14:paraId="4B9D1BE2" w14:textId="65439147" w:rsidR="007654BB" w:rsidRDefault="007654BB" w:rsidP="007654BB"/>
    <w:p w14:paraId="1DEADC1A" w14:textId="35C917FA" w:rsidR="00F2049E" w:rsidRDefault="00565881" w:rsidP="007654BB">
      <w:r>
        <w:t xml:space="preserve">If you are running the </w:t>
      </w:r>
      <w:proofErr w:type="spellStart"/>
      <w:r>
        <w:t>Skytap</w:t>
      </w:r>
      <w:proofErr w:type="spellEnd"/>
      <w:r>
        <w:t xml:space="preserve"> image you</w:t>
      </w:r>
      <w:r w:rsidR="00F2049E">
        <w:t xml:space="preserve"> will</w:t>
      </w:r>
      <w:r>
        <w:t xml:space="preserve"> </w:t>
      </w:r>
      <w:r w:rsidR="00F2049E">
        <w:t>not</w:t>
      </w:r>
      <w:r>
        <w:t xml:space="preserve"> be able to see the </w:t>
      </w:r>
      <w:r w:rsidR="00F2049E">
        <w:t>SaaS tenants</w:t>
      </w:r>
      <w:r>
        <w:t>.</w:t>
      </w:r>
      <w:r>
        <w:t xml:space="preserve">  Ignore the</w:t>
      </w:r>
      <w:r w:rsidR="00F2049E">
        <w:t xml:space="preserve"> message “Unable to find SaaS tenants”.</w:t>
      </w:r>
    </w:p>
    <w:p w14:paraId="6C8BC40D" w14:textId="77777777" w:rsidR="00F2049E" w:rsidRDefault="00F2049E" w:rsidP="007654BB"/>
    <w:p w14:paraId="6C294B60" w14:textId="7EA99E65" w:rsidR="007654BB" w:rsidRPr="007654BB" w:rsidRDefault="007654BB" w:rsidP="007654BB">
      <w:r>
        <w:t xml:space="preserve">Select </w:t>
      </w:r>
      <w:r w:rsidRPr="007654BB">
        <w:rPr>
          <w:i/>
          <w:iCs/>
        </w:rPr>
        <w:t>Local RPA Server</w:t>
      </w:r>
    </w:p>
    <w:p w14:paraId="4588E472" w14:textId="77777777" w:rsidR="00FA2C74" w:rsidRDefault="00FA2C74" w:rsidP="00FA2C74"/>
    <w:p w14:paraId="2FB0B312" w14:textId="7664DD9F" w:rsidR="00FA2C74" w:rsidRDefault="00A229A2" w:rsidP="00FA2C74">
      <w:r>
        <w:rPr>
          <w:noProof/>
        </w:rPr>
        <w:drawing>
          <wp:inline distT="0" distB="0" distL="0" distR="0" wp14:anchorId="16970883" wp14:editId="10D89A04">
            <wp:extent cx="2838450" cy="1885950"/>
            <wp:effectExtent l="76200" t="76200" r="76200" b="7620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838450" cy="1885950"/>
                    </a:xfrm>
                    <a:prstGeom prst="rect">
                      <a:avLst/>
                    </a:prstGeom>
                    <a:effectLst>
                      <a:glow rad="63500">
                        <a:schemeClr val="accent1">
                          <a:satMod val="175000"/>
                          <a:alpha val="40000"/>
                        </a:schemeClr>
                      </a:glow>
                    </a:effectLst>
                  </pic:spPr>
                </pic:pic>
              </a:graphicData>
            </a:graphic>
          </wp:inline>
        </w:drawing>
      </w:r>
    </w:p>
    <w:p w14:paraId="28D28239" w14:textId="4605F322" w:rsidR="00FA2C74" w:rsidRDefault="00FA2C74" w:rsidP="00FA2C74"/>
    <w:p w14:paraId="6D4D306C" w14:textId="3956FB2B" w:rsidR="00565881" w:rsidRDefault="00565881" w:rsidP="00FA2C74"/>
    <w:p w14:paraId="58EE8267" w14:textId="77777777" w:rsidR="00632470" w:rsidRDefault="00632470" w:rsidP="00FA2C74"/>
    <w:p w14:paraId="65103C36" w14:textId="77777777" w:rsidR="00565881" w:rsidRDefault="00565881" w:rsidP="00FA2C74"/>
    <w:p w14:paraId="2EDA7F87" w14:textId="4FDF54CD" w:rsidR="00FA2C74" w:rsidRDefault="00FA2C74" w:rsidP="00FA2C74">
      <w:pPr>
        <w:pStyle w:val="Heading3"/>
      </w:pPr>
      <w:bookmarkStart w:id="19" w:name="_Toc109742613"/>
      <w:r>
        <w:t>Step 2 – Enter your tenant credentials</w:t>
      </w:r>
      <w:bookmarkEnd w:id="19"/>
    </w:p>
    <w:p w14:paraId="45C51CFB" w14:textId="35F5A13A" w:rsidR="00FA2C74" w:rsidRDefault="00FA2C74" w:rsidP="00FA2C74"/>
    <w:p w14:paraId="2B36F1F5" w14:textId="7639E9D7" w:rsidR="00FA2C74" w:rsidRPr="00FA2C74" w:rsidRDefault="00FA2C74" w:rsidP="00FA2C74">
      <w:r>
        <w:t xml:space="preserve">The username is </w:t>
      </w:r>
      <w:hyperlink r:id="rId25" w:history="1">
        <w:r w:rsidRPr="00285EA0">
          <w:rPr>
            <w:rStyle w:val="Hyperlink"/>
          </w:rPr>
          <w:t>admin@ibmdba.com</w:t>
        </w:r>
      </w:hyperlink>
      <w:r>
        <w:t xml:space="preserve">, the password is </w:t>
      </w:r>
      <w:r w:rsidRPr="00FA2C74">
        <w:rPr>
          <w:i/>
          <w:iCs/>
        </w:rPr>
        <w:t>passw0rd</w:t>
      </w:r>
      <w:r w:rsidR="00A229A2">
        <w:rPr>
          <w:i/>
          <w:iCs/>
        </w:rPr>
        <w:t xml:space="preserve">.  </w:t>
      </w:r>
      <w:r w:rsidR="00A229A2" w:rsidRPr="00A229A2">
        <w:t xml:space="preserve">These should already be </w:t>
      </w:r>
      <w:r w:rsidR="00A229A2">
        <w:t>the default values:</w:t>
      </w:r>
    </w:p>
    <w:p w14:paraId="0F5B2813" w14:textId="77777777" w:rsidR="00FA2C74" w:rsidRDefault="00FA2C74" w:rsidP="00FA2C74"/>
    <w:p w14:paraId="744A0063" w14:textId="10841DE8" w:rsidR="00FA2C74" w:rsidRDefault="00FA2C74" w:rsidP="00FA2C74">
      <w:r>
        <w:rPr>
          <w:noProof/>
        </w:rPr>
        <w:drawing>
          <wp:inline distT="0" distB="0" distL="0" distR="0" wp14:anchorId="47FF3288" wp14:editId="2B4B66CE">
            <wp:extent cx="2743200" cy="1847846"/>
            <wp:effectExtent l="76200" t="76200" r="76200" b="76835"/>
            <wp:docPr id="13" name="Picture 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2743200" cy="1847846"/>
                    </a:xfrm>
                    <a:prstGeom prst="rect">
                      <a:avLst/>
                    </a:prstGeom>
                    <a:noFill/>
                    <a:ln>
                      <a:noFill/>
                      <a:prstDash/>
                    </a:ln>
                    <a:effectLst>
                      <a:glow rad="63500">
                        <a:schemeClr val="accent1">
                          <a:satMod val="175000"/>
                          <a:alpha val="40000"/>
                        </a:schemeClr>
                      </a:glow>
                    </a:effectLst>
                  </pic:spPr>
                </pic:pic>
              </a:graphicData>
            </a:graphic>
          </wp:inline>
        </w:drawing>
      </w:r>
      <w:r>
        <w:t xml:space="preserve"> </w:t>
      </w:r>
      <w:r>
        <w:rPr>
          <w:noProof/>
        </w:rPr>
        <w:drawing>
          <wp:inline distT="0" distB="0" distL="0" distR="0" wp14:anchorId="24D3674B" wp14:editId="385B5DB8">
            <wp:extent cx="2724153" cy="1857374"/>
            <wp:effectExtent l="76200" t="76200" r="76200" b="67310"/>
            <wp:docPr id="14" name="Picture 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2724153" cy="1857374"/>
                    </a:xfrm>
                    <a:prstGeom prst="rect">
                      <a:avLst/>
                    </a:prstGeom>
                    <a:noFill/>
                    <a:ln>
                      <a:noFill/>
                      <a:prstDash/>
                    </a:ln>
                    <a:effectLst>
                      <a:glow rad="63500">
                        <a:schemeClr val="accent1">
                          <a:satMod val="175000"/>
                          <a:alpha val="40000"/>
                        </a:schemeClr>
                      </a:glow>
                    </a:effectLst>
                  </pic:spPr>
                </pic:pic>
              </a:graphicData>
            </a:graphic>
          </wp:inline>
        </w:drawing>
      </w:r>
    </w:p>
    <w:p w14:paraId="53FCC50B" w14:textId="77777777" w:rsidR="00FA2C74" w:rsidRDefault="00FA2C74" w:rsidP="00FA2C74"/>
    <w:p w14:paraId="232014E2" w14:textId="77777777" w:rsidR="00FA2C74" w:rsidRDefault="00FA2C74" w:rsidP="00FA2C74">
      <w:pPr>
        <w:pStyle w:val="Heading3"/>
      </w:pPr>
      <w:bookmarkStart w:id="20" w:name="_Toc109742614"/>
      <w:r>
        <w:t>Step 3 – Select the tenant</w:t>
      </w:r>
      <w:bookmarkEnd w:id="20"/>
    </w:p>
    <w:p w14:paraId="20CDEC6F" w14:textId="1B65571B" w:rsidR="00FA2C74" w:rsidRDefault="00FA2C74" w:rsidP="00FA2C74"/>
    <w:p w14:paraId="3A937F5A" w14:textId="0E8DF3DF" w:rsidR="00A229A2" w:rsidRPr="007654BB" w:rsidRDefault="00A229A2" w:rsidP="00A229A2">
      <w:r>
        <w:t xml:space="preserve">Select tenant.  </w:t>
      </w:r>
      <w:r>
        <w:t xml:space="preserve">If you are running within the </w:t>
      </w:r>
      <w:proofErr w:type="spellStart"/>
      <w:r>
        <w:t>Skytap</w:t>
      </w:r>
      <w:proofErr w:type="spellEnd"/>
      <w:r>
        <w:t xml:space="preserve"> image you only have one option.  Select </w:t>
      </w:r>
      <w:r>
        <w:rPr>
          <w:i/>
          <w:iCs/>
        </w:rPr>
        <w:t>RPA Demos:</w:t>
      </w:r>
    </w:p>
    <w:p w14:paraId="19CB6D3E" w14:textId="47896ED2" w:rsidR="007654BB" w:rsidRDefault="007654BB" w:rsidP="00FA2C74"/>
    <w:p w14:paraId="16F418FF" w14:textId="1536ACEE" w:rsidR="00FA2C74" w:rsidRDefault="00A229A2" w:rsidP="00FA2C74">
      <w:r>
        <w:rPr>
          <w:noProof/>
        </w:rPr>
        <w:drawing>
          <wp:inline distT="0" distB="0" distL="0" distR="0" wp14:anchorId="63480782" wp14:editId="5D54FB0A">
            <wp:extent cx="2886075" cy="1914525"/>
            <wp:effectExtent l="0" t="0" r="9525"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886075" cy="1914525"/>
                    </a:xfrm>
                    <a:prstGeom prst="rect">
                      <a:avLst/>
                    </a:prstGeom>
                  </pic:spPr>
                </pic:pic>
              </a:graphicData>
            </a:graphic>
          </wp:inline>
        </w:drawing>
      </w:r>
    </w:p>
    <w:p w14:paraId="2D6FAABB" w14:textId="0153F4DA" w:rsidR="003F5965" w:rsidRDefault="003F5965">
      <w:r>
        <w:br w:type="page"/>
      </w:r>
    </w:p>
    <w:p w14:paraId="2FF59556" w14:textId="77777777" w:rsidR="00FA2C74" w:rsidRDefault="00FA2C74" w:rsidP="00FA2C74">
      <w:pPr>
        <w:pStyle w:val="Heading3"/>
      </w:pPr>
      <w:bookmarkStart w:id="21" w:name="_Toc109742615"/>
      <w:r>
        <w:lastRenderedPageBreak/>
        <w:t>Step 4 – Select the process</w:t>
      </w:r>
      <w:bookmarkEnd w:id="21"/>
    </w:p>
    <w:p w14:paraId="7B6ED011" w14:textId="77777777" w:rsidR="00FA2C74" w:rsidRDefault="00FA2C74" w:rsidP="00FA2C74"/>
    <w:p w14:paraId="6531157C" w14:textId="105FB1C0" w:rsidR="00FA2C74" w:rsidRDefault="00FA2C74" w:rsidP="00FA2C74">
      <w:r>
        <w:t xml:space="preserve">Select the process </w:t>
      </w:r>
      <w:r w:rsidR="00A229A2">
        <w:t>you defined in the earlier step:</w:t>
      </w:r>
    </w:p>
    <w:p w14:paraId="271212E3" w14:textId="77777777" w:rsidR="00FA2C74" w:rsidRDefault="00FA2C74" w:rsidP="00FA2C74"/>
    <w:p w14:paraId="75F66B37" w14:textId="7D62A7BD" w:rsidR="00FA2C74" w:rsidRDefault="00A229A2" w:rsidP="003F5965">
      <w:r>
        <w:rPr>
          <w:noProof/>
        </w:rPr>
        <w:drawing>
          <wp:inline distT="0" distB="0" distL="0" distR="0" wp14:anchorId="3B318226" wp14:editId="755ABDD9">
            <wp:extent cx="2867025" cy="1924050"/>
            <wp:effectExtent l="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867025" cy="1924050"/>
                    </a:xfrm>
                    <a:prstGeom prst="rect">
                      <a:avLst/>
                    </a:prstGeom>
                  </pic:spPr>
                </pic:pic>
              </a:graphicData>
            </a:graphic>
          </wp:inline>
        </w:drawing>
      </w:r>
    </w:p>
    <w:p w14:paraId="4CCA0A13" w14:textId="77777777" w:rsidR="003F5965" w:rsidRDefault="003F5965" w:rsidP="003F5965"/>
    <w:p w14:paraId="097C22A8" w14:textId="77777777" w:rsidR="00FA2C74" w:rsidRDefault="00FA2C74" w:rsidP="00FA2C74">
      <w:pPr>
        <w:pStyle w:val="Heading3"/>
      </w:pPr>
      <w:bookmarkStart w:id="22" w:name="_Toc109742616"/>
      <w:r>
        <w:t>Step 5 – Edit the payload</w:t>
      </w:r>
      <w:bookmarkEnd w:id="22"/>
    </w:p>
    <w:p w14:paraId="7A4A3C4D" w14:textId="77777777" w:rsidR="00FA2C74" w:rsidRDefault="00FA2C74" w:rsidP="00FA2C74"/>
    <w:p w14:paraId="0CF85BCC" w14:textId="12364056" w:rsidR="00FA2C74" w:rsidRDefault="00FA2C74" w:rsidP="00FA2C74">
      <w:r>
        <w:t xml:space="preserve">The payload will be generated from the bot input parameters.  You can modify the </w:t>
      </w:r>
      <w:r w:rsidR="000F4FB0">
        <w:t xml:space="preserve">input </w:t>
      </w:r>
      <w:r>
        <w:t>value if you wish</w:t>
      </w:r>
      <w:r w:rsidR="000F4FB0">
        <w:t>:</w:t>
      </w:r>
    </w:p>
    <w:p w14:paraId="2EE66479" w14:textId="77777777" w:rsidR="00FA2C74" w:rsidRDefault="00FA2C74" w:rsidP="00FA2C74"/>
    <w:p w14:paraId="57A934BF" w14:textId="730F31D9" w:rsidR="00FA2C74" w:rsidRDefault="00A229A2" w:rsidP="00FA2C74">
      <w:r>
        <w:rPr>
          <w:noProof/>
        </w:rPr>
        <w:drawing>
          <wp:inline distT="0" distB="0" distL="0" distR="0" wp14:anchorId="28F83424" wp14:editId="24DA1598">
            <wp:extent cx="2214263" cy="282892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216696" cy="2832033"/>
                    </a:xfrm>
                    <a:prstGeom prst="rect">
                      <a:avLst/>
                    </a:prstGeom>
                  </pic:spPr>
                </pic:pic>
              </a:graphicData>
            </a:graphic>
          </wp:inline>
        </w:drawing>
      </w:r>
    </w:p>
    <w:p w14:paraId="3787FC6B" w14:textId="5C22B723" w:rsidR="00FA2C74" w:rsidRDefault="003F5965" w:rsidP="00FA2C74">
      <w:r>
        <w:br w:type="page"/>
      </w:r>
    </w:p>
    <w:p w14:paraId="2D967D85" w14:textId="14A84F04" w:rsidR="00FA2C74" w:rsidRDefault="00FA2C74" w:rsidP="00FA2C74">
      <w:pPr>
        <w:pStyle w:val="Heading3"/>
      </w:pPr>
      <w:bookmarkStart w:id="23" w:name="_Toc109742617"/>
      <w:r>
        <w:lastRenderedPageBreak/>
        <w:t xml:space="preserve">Step 6 </w:t>
      </w:r>
      <w:r w:rsidR="003F5965">
        <w:t>- R</w:t>
      </w:r>
      <w:r>
        <w:t>un the bot</w:t>
      </w:r>
      <w:bookmarkEnd w:id="23"/>
    </w:p>
    <w:p w14:paraId="015A1164" w14:textId="77777777" w:rsidR="00FA2C74" w:rsidRDefault="00FA2C74" w:rsidP="00FA2C74"/>
    <w:p w14:paraId="7759D409" w14:textId="77777777" w:rsidR="00FA2C74" w:rsidRDefault="00FA2C74" w:rsidP="00FA2C74">
      <w:r>
        <w:t>The bot runs and a dialog box appears showing the instance id of the running process</w:t>
      </w:r>
    </w:p>
    <w:p w14:paraId="4C284BA4" w14:textId="77777777" w:rsidR="00FA2C74" w:rsidRDefault="00FA2C74" w:rsidP="00FA2C74"/>
    <w:p w14:paraId="40EAA706" w14:textId="77777777" w:rsidR="00FA2C74" w:rsidRDefault="00FA2C74" w:rsidP="00FA2C74">
      <w:r>
        <w:rPr>
          <w:noProof/>
        </w:rPr>
        <w:drawing>
          <wp:inline distT="0" distB="0" distL="0" distR="0" wp14:anchorId="76B5EBE4" wp14:editId="63C23407">
            <wp:extent cx="3143250" cy="1162050"/>
            <wp:effectExtent l="76200" t="76200" r="76200" b="76200"/>
            <wp:docPr id="18" name="Picture 1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3143253" cy="1162051"/>
                    </a:xfrm>
                    <a:prstGeom prst="rect">
                      <a:avLst/>
                    </a:prstGeom>
                    <a:noFill/>
                    <a:ln>
                      <a:noFill/>
                      <a:prstDash/>
                    </a:ln>
                    <a:effectLst>
                      <a:glow rad="63500">
                        <a:schemeClr val="accent1">
                          <a:satMod val="175000"/>
                          <a:alpha val="40000"/>
                        </a:schemeClr>
                      </a:glow>
                    </a:effectLst>
                  </pic:spPr>
                </pic:pic>
              </a:graphicData>
            </a:graphic>
          </wp:inline>
        </w:drawing>
      </w:r>
    </w:p>
    <w:p w14:paraId="05165FDC" w14:textId="77777777" w:rsidR="00FA2C74" w:rsidRDefault="00FA2C74" w:rsidP="00FA2C74"/>
    <w:p w14:paraId="466823C2" w14:textId="0A90DE5E" w:rsidR="00FA2C74" w:rsidRDefault="00FA2C74" w:rsidP="007654BB">
      <w:pPr>
        <w:pStyle w:val="Heading3"/>
      </w:pPr>
      <w:bookmarkStart w:id="24" w:name="_Toc109742618"/>
      <w:r>
        <w:t xml:space="preserve">Step 7 – View the </w:t>
      </w:r>
      <w:r w:rsidR="003F5965">
        <w:t>R</w:t>
      </w:r>
      <w:r>
        <w:t>esult</w:t>
      </w:r>
      <w:bookmarkEnd w:id="24"/>
    </w:p>
    <w:p w14:paraId="2430A318" w14:textId="77777777" w:rsidR="00FA2C74" w:rsidRDefault="00FA2C74" w:rsidP="00FA2C74"/>
    <w:p w14:paraId="31425B31" w14:textId="044AD9B1" w:rsidR="00565881" w:rsidRDefault="00565881" w:rsidP="00FA2C74">
      <w:r>
        <w:t xml:space="preserve">After a second, the bot </w:t>
      </w:r>
      <w:r w:rsidR="003F5965">
        <w:t>runs,</w:t>
      </w:r>
      <w:r>
        <w:t xml:space="preserve"> and you will see the following message:</w:t>
      </w:r>
    </w:p>
    <w:p w14:paraId="10F77FEB" w14:textId="01F31CC3" w:rsidR="00565881" w:rsidRDefault="00565881" w:rsidP="00FA2C74"/>
    <w:p w14:paraId="66A315C4" w14:textId="15DF6FF2" w:rsidR="00565881" w:rsidRDefault="00565881" w:rsidP="00FA2C74">
      <w:r>
        <w:rPr>
          <w:noProof/>
        </w:rPr>
        <w:drawing>
          <wp:inline distT="0" distB="0" distL="0" distR="0" wp14:anchorId="37D651BC" wp14:editId="57508848">
            <wp:extent cx="1905000" cy="1439333"/>
            <wp:effectExtent l="0" t="0" r="0" b="889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905752" cy="1439901"/>
                    </a:xfrm>
                    <a:prstGeom prst="rect">
                      <a:avLst/>
                    </a:prstGeom>
                  </pic:spPr>
                </pic:pic>
              </a:graphicData>
            </a:graphic>
          </wp:inline>
        </w:drawing>
      </w:r>
    </w:p>
    <w:p w14:paraId="02826EF9" w14:textId="77777777" w:rsidR="00565881" w:rsidRDefault="00565881" w:rsidP="00FA2C74"/>
    <w:p w14:paraId="7C8ED26E" w14:textId="44311E27" w:rsidR="00565881" w:rsidRDefault="00565881" w:rsidP="00FA2C74">
      <w:r>
        <w:t>Click OK and type your response:</w:t>
      </w:r>
    </w:p>
    <w:p w14:paraId="2B5E8F18" w14:textId="65A445C9" w:rsidR="00565881" w:rsidRDefault="00565881" w:rsidP="00FA2C74"/>
    <w:p w14:paraId="6A162774" w14:textId="35FC203F" w:rsidR="00565881" w:rsidRDefault="00565881" w:rsidP="00FA2C74">
      <w:r>
        <w:rPr>
          <w:noProof/>
        </w:rPr>
        <w:drawing>
          <wp:inline distT="0" distB="0" distL="0" distR="0" wp14:anchorId="00FD258F" wp14:editId="05488EA6">
            <wp:extent cx="3752850" cy="1563688"/>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756616" cy="1565257"/>
                    </a:xfrm>
                    <a:prstGeom prst="rect">
                      <a:avLst/>
                    </a:prstGeom>
                  </pic:spPr>
                </pic:pic>
              </a:graphicData>
            </a:graphic>
          </wp:inline>
        </w:drawing>
      </w:r>
    </w:p>
    <w:p w14:paraId="3433196C" w14:textId="77777777" w:rsidR="00565881" w:rsidRDefault="00565881" w:rsidP="00FA2C74"/>
    <w:p w14:paraId="4C3356CD" w14:textId="3E415ACE" w:rsidR="00FA2C74" w:rsidRDefault="00FA2C74" w:rsidP="00FA2C74">
      <w:r>
        <w:t>The bot may take several seconds to run</w:t>
      </w:r>
      <w:r w:rsidR="00565881">
        <w:t>, in</w:t>
      </w:r>
      <w:r>
        <w:t xml:space="preserve"> which case it will either be in </w:t>
      </w:r>
      <w:r>
        <w:rPr>
          <w:i/>
          <w:iCs/>
        </w:rPr>
        <w:t>new</w:t>
      </w:r>
      <w:r>
        <w:t xml:space="preserve"> or </w:t>
      </w:r>
      <w:r>
        <w:rPr>
          <w:i/>
          <w:iCs/>
        </w:rPr>
        <w:t>processing</w:t>
      </w:r>
      <w:r>
        <w:t xml:space="preserve"> state.  When completed, the state will </w:t>
      </w:r>
      <w:r w:rsidR="00565881">
        <w:t>have a status of</w:t>
      </w:r>
      <w:r>
        <w:t xml:space="preserve"> </w:t>
      </w:r>
      <w:r>
        <w:rPr>
          <w:i/>
          <w:iCs/>
        </w:rPr>
        <w:t>done</w:t>
      </w:r>
      <w:r w:rsidR="00565881">
        <w:t xml:space="preserve"> and you will see the following dialog:</w:t>
      </w:r>
    </w:p>
    <w:p w14:paraId="3F296B90" w14:textId="77777777" w:rsidR="00565881" w:rsidRDefault="00565881" w:rsidP="00FA2C74"/>
    <w:p w14:paraId="6895C3B9" w14:textId="63164E30" w:rsidR="00FA2C74" w:rsidRDefault="00565881" w:rsidP="00FA2C74">
      <w:r>
        <w:rPr>
          <w:noProof/>
        </w:rPr>
        <w:lastRenderedPageBreak/>
        <w:drawing>
          <wp:inline distT="0" distB="0" distL="0" distR="0" wp14:anchorId="2CC4787E" wp14:editId="00543CA6">
            <wp:extent cx="2495550" cy="1523686"/>
            <wp:effectExtent l="0" t="0" r="0" b="63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498171" cy="1525286"/>
                    </a:xfrm>
                    <a:prstGeom prst="rect">
                      <a:avLst/>
                    </a:prstGeom>
                  </pic:spPr>
                </pic:pic>
              </a:graphicData>
            </a:graphic>
          </wp:inline>
        </w:drawing>
      </w:r>
    </w:p>
    <w:p w14:paraId="69C2756E" w14:textId="641FEFAD" w:rsidR="00565881" w:rsidRDefault="00565881" w:rsidP="00FA2C74"/>
    <w:p w14:paraId="3578745D" w14:textId="77777777" w:rsidR="00565881" w:rsidRDefault="00565881" w:rsidP="00FA2C74">
      <w:r>
        <w:t>Press OK to finish.</w:t>
      </w:r>
    </w:p>
    <w:p w14:paraId="62490C2B" w14:textId="77777777" w:rsidR="00565881" w:rsidRDefault="00565881" w:rsidP="00FA2C74"/>
    <w:p w14:paraId="54827476" w14:textId="6E2B29B2" w:rsidR="00FA2C74" w:rsidRDefault="00565881" w:rsidP="00FA2C74">
      <w:r>
        <w:t xml:space="preserve">Congratulations, you have run your first bot using </w:t>
      </w:r>
      <w:r w:rsidR="00495567">
        <w:t xml:space="preserve">PowerShell to drive the </w:t>
      </w:r>
      <w:r>
        <w:t>asynchronous API!</w:t>
      </w:r>
    </w:p>
    <w:p w14:paraId="08EB7CD1" w14:textId="4D2007CF" w:rsidR="004D6B53" w:rsidRDefault="004D6B53" w:rsidP="00FA2C74"/>
    <w:p w14:paraId="60D87EA4" w14:textId="1E4C6DD9" w:rsidR="004D6B53" w:rsidRDefault="004D6B53" w:rsidP="00FA2C74">
      <w:r>
        <w:t>Now we will view the actual RPA API commands executed</w:t>
      </w:r>
      <w:r>
        <w:t>.</w:t>
      </w:r>
    </w:p>
    <w:p w14:paraId="37968209" w14:textId="24076A57" w:rsidR="000B4270" w:rsidRDefault="000B4270">
      <w:r>
        <w:br w:type="page"/>
      </w:r>
    </w:p>
    <w:p w14:paraId="2BBAAE0E" w14:textId="44DB8797" w:rsidR="00FA2C74" w:rsidRDefault="00FA2C74" w:rsidP="00FA2C74">
      <w:pPr>
        <w:pStyle w:val="Heading3"/>
      </w:pPr>
      <w:bookmarkStart w:id="25" w:name="_Toc109742619"/>
      <w:r>
        <w:lastRenderedPageBreak/>
        <w:t xml:space="preserve">View </w:t>
      </w:r>
      <w:r w:rsidR="00495567">
        <w:t>the</w:t>
      </w:r>
      <w:r w:rsidR="000B4270">
        <w:t xml:space="preserve"> </w:t>
      </w:r>
      <w:r w:rsidR="00C139B2">
        <w:t>RPA</w:t>
      </w:r>
      <w:r>
        <w:t xml:space="preserve"> </w:t>
      </w:r>
      <w:r w:rsidR="000B4270">
        <w:t xml:space="preserve">API </w:t>
      </w:r>
      <w:r w:rsidR="00F2049E">
        <w:t>Curl</w:t>
      </w:r>
      <w:bookmarkEnd w:id="25"/>
    </w:p>
    <w:p w14:paraId="33B42B19" w14:textId="77777777" w:rsidR="00FA2C74" w:rsidRDefault="00FA2C74" w:rsidP="00FA2C74"/>
    <w:p w14:paraId="45DB0443" w14:textId="4BF39913" w:rsidR="0065760A" w:rsidRDefault="0065760A" w:rsidP="00FA2C74">
      <w:r>
        <w:t xml:space="preserve">In this section we will use curl to test the RPA API.  </w:t>
      </w:r>
      <w:r>
        <w:t xml:space="preserve">Curl is the de facto command line tool to test APIs.  </w:t>
      </w:r>
    </w:p>
    <w:p w14:paraId="5F436D17" w14:textId="77777777" w:rsidR="0065760A" w:rsidRDefault="0065760A" w:rsidP="00FA2C74"/>
    <w:p w14:paraId="334F9935" w14:textId="6467625E" w:rsidR="003F5965" w:rsidRDefault="00495567" w:rsidP="00FA2C74">
      <w:r>
        <w:t>N</w:t>
      </w:r>
      <w:r w:rsidR="003F5965">
        <w:t>avigate to the directory in which you ran PowerShell</w:t>
      </w:r>
      <w:r w:rsidR="009718B9">
        <w:t xml:space="preserve">.  Right click </w:t>
      </w:r>
      <w:r w:rsidR="009718B9" w:rsidRPr="009718B9">
        <w:rPr>
          <w:i/>
          <w:iCs/>
        </w:rPr>
        <w:t>curls.sh</w:t>
      </w:r>
      <w:r w:rsidR="009718B9">
        <w:t xml:space="preserve"> and edit </w:t>
      </w:r>
      <w:r w:rsidR="009718B9">
        <w:t xml:space="preserve">using </w:t>
      </w:r>
      <w:r w:rsidR="009718B9" w:rsidRPr="00F80EBF">
        <w:rPr>
          <w:i/>
          <w:iCs/>
        </w:rPr>
        <w:t>Note</w:t>
      </w:r>
      <w:r w:rsidR="00F80EBF">
        <w:rPr>
          <w:i/>
          <w:iCs/>
        </w:rPr>
        <w:t>p</w:t>
      </w:r>
      <w:r w:rsidR="009718B9" w:rsidRPr="00F80EBF">
        <w:rPr>
          <w:i/>
          <w:iCs/>
        </w:rPr>
        <w:t>ad++.</w:t>
      </w:r>
      <w:r w:rsidR="009718B9">
        <w:t xml:space="preserve">  </w:t>
      </w:r>
    </w:p>
    <w:p w14:paraId="04A105C3" w14:textId="3066CDCD" w:rsidR="003F5965" w:rsidRDefault="003F5965" w:rsidP="00FA2C74"/>
    <w:p w14:paraId="72F201A5" w14:textId="2D5600A0" w:rsidR="003F5965" w:rsidRDefault="009718B9" w:rsidP="00FA2C74">
      <w:r>
        <w:rPr>
          <w:noProof/>
        </w:rPr>
        <w:drawing>
          <wp:inline distT="0" distB="0" distL="0" distR="0" wp14:anchorId="5762C700" wp14:editId="101B2FE5">
            <wp:extent cx="3933825" cy="1745685"/>
            <wp:effectExtent l="76200" t="76200" r="66675" b="8318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944444" cy="1750397"/>
                    </a:xfrm>
                    <a:prstGeom prst="rect">
                      <a:avLst/>
                    </a:prstGeom>
                    <a:effectLst>
                      <a:glow rad="63500">
                        <a:schemeClr val="accent1">
                          <a:satMod val="175000"/>
                          <a:alpha val="40000"/>
                        </a:schemeClr>
                      </a:glow>
                    </a:effectLst>
                  </pic:spPr>
                </pic:pic>
              </a:graphicData>
            </a:graphic>
          </wp:inline>
        </w:drawing>
      </w:r>
    </w:p>
    <w:p w14:paraId="3A31C18A" w14:textId="77777777" w:rsidR="003F5965" w:rsidRDefault="003F5965" w:rsidP="00FA2C74"/>
    <w:p w14:paraId="5D36C7C6" w14:textId="6D359DC4" w:rsidR="003F5965" w:rsidRDefault="003F5965" w:rsidP="00FA2C74">
      <w:r>
        <w:t xml:space="preserve">You will see </w:t>
      </w:r>
      <w:r w:rsidR="009718B9">
        <w:t>the</w:t>
      </w:r>
      <w:r>
        <w:t xml:space="preserve"> curl </w:t>
      </w:r>
      <w:r w:rsidR="004D6B53">
        <w:t xml:space="preserve">executed </w:t>
      </w:r>
      <w:r>
        <w:t>in the previous step</w:t>
      </w:r>
      <w:r w:rsidR="00C139B2">
        <w:t>.</w:t>
      </w:r>
      <w:r w:rsidR="00495567">
        <w:t xml:space="preserve"> </w:t>
      </w:r>
    </w:p>
    <w:p w14:paraId="3B3C1421" w14:textId="0ADD0CD5" w:rsidR="003F5965" w:rsidRDefault="003F5965" w:rsidP="00FA2C74"/>
    <w:p w14:paraId="5D420EDC" w14:textId="554263C0" w:rsidR="003F5965" w:rsidRDefault="00C139B2" w:rsidP="00FA2C74">
      <w:r>
        <w:rPr>
          <w:noProof/>
        </w:rPr>
        <w:drawing>
          <wp:inline distT="0" distB="0" distL="0" distR="0" wp14:anchorId="6EF98DD2" wp14:editId="252EA8EC">
            <wp:extent cx="6188710" cy="2280285"/>
            <wp:effectExtent l="76200" t="76200" r="78740" b="8191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88710" cy="2280285"/>
                    </a:xfrm>
                    <a:prstGeom prst="rect">
                      <a:avLst/>
                    </a:prstGeom>
                    <a:effectLst>
                      <a:glow rad="63500">
                        <a:schemeClr val="accent1">
                          <a:satMod val="175000"/>
                          <a:alpha val="40000"/>
                        </a:schemeClr>
                      </a:glow>
                    </a:effectLst>
                  </pic:spPr>
                </pic:pic>
              </a:graphicData>
            </a:graphic>
          </wp:inline>
        </w:drawing>
      </w:r>
    </w:p>
    <w:p w14:paraId="6193774B" w14:textId="77777777" w:rsidR="009718B9" w:rsidRDefault="009718B9"/>
    <w:p w14:paraId="27103B75" w14:textId="4D928E69" w:rsidR="003F5965" w:rsidRDefault="00F2049E" w:rsidP="003F5965">
      <w:pPr>
        <w:pStyle w:val="Heading3"/>
      </w:pPr>
      <w:bookmarkStart w:id="26" w:name="_Toc109742620"/>
      <w:r>
        <w:t>R</w:t>
      </w:r>
      <w:r w:rsidR="003F5965">
        <w:t>un</w:t>
      </w:r>
      <w:r w:rsidR="003F5965">
        <w:t xml:space="preserve"> curl</w:t>
      </w:r>
      <w:bookmarkEnd w:id="26"/>
      <w:r w:rsidR="002F6CDF">
        <w:t xml:space="preserve"> </w:t>
      </w:r>
    </w:p>
    <w:p w14:paraId="5C220597" w14:textId="77777777" w:rsidR="00684D84" w:rsidRDefault="00684D84" w:rsidP="007654BB"/>
    <w:p w14:paraId="53129EEA" w14:textId="17A97CB6" w:rsidR="006B2950" w:rsidRDefault="00684D84" w:rsidP="007654BB">
      <w:r>
        <w:t xml:space="preserve">From the desktop, open </w:t>
      </w:r>
    </w:p>
    <w:p w14:paraId="1AEF5A2D" w14:textId="6B63270B" w:rsidR="00684D84" w:rsidRDefault="00684D84" w:rsidP="007654BB"/>
    <w:p w14:paraId="55DDC1C3" w14:textId="1B4EBF67" w:rsidR="00684D84" w:rsidRDefault="00684D84" w:rsidP="007654BB">
      <w:r>
        <w:rPr>
          <w:noProof/>
        </w:rPr>
        <w:drawing>
          <wp:inline distT="0" distB="0" distL="0" distR="0" wp14:anchorId="4B931E71" wp14:editId="6603AEF6">
            <wp:extent cx="657225" cy="857250"/>
            <wp:effectExtent l="0" t="0" r="952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57225" cy="857250"/>
                    </a:xfrm>
                    <a:prstGeom prst="rect">
                      <a:avLst/>
                    </a:prstGeom>
                  </pic:spPr>
                </pic:pic>
              </a:graphicData>
            </a:graphic>
          </wp:inline>
        </w:drawing>
      </w:r>
    </w:p>
    <w:p w14:paraId="3711987A" w14:textId="58C5F3AA" w:rsidR="00684D84" w:rsidRDefault="00684D84" w:rsidP="007654BB"/>
    <w:p w14:paraId="5AFF9F18" w14:textId="1FFA79F1" w:rsidR="00F2049E" w:rsidRDefault="00684D84" w:rsidP="007654BB">
      <w:r>
        <w:t xml:space="preserve">A Unix terminal should appear.  </w:t>
      </w:r>
    </w:p>
    <w:p w14:paraId="6724C93F" w14:textId="77777777" w:rsidR="00F2049E" w:rsidRDefault="00F2049E" w:rsidP="007654BB"/>
    <w:p w14:paraId="03DD3713" w14:textId="389822B8" w:rsidR="00F2049E" w:rsidRDefault="00F2049E" w:rsidP="00F2049E">
      <w:r>
        <w:t xml:space="preserve">Paste </w:t>
      </w:r>
      <w:r>
        <w:t xml:space="preserve">each </w:t>
      </w:r>
      <w:r>
        <w:t xml:space="preserve">curl command into the terminal and hit return.  </w:t>
      </w:r>
      <w:r w:rsidR="0065760A">
        <w:t>At the end of the execution of the curl commands, your terminal should look like this:</w:t>
      </w:r>
    </w:p>
    <w:p w14:paraId="77A0DC72" w14:textId="7135FC38" w:rsidR="0065760A" w:rsidRDefault="0065760A" w:rsidP="00F2049E"/>
    <w:p w14:paraId="3F19E575" w14:textId="7550E9C3" w:rsidR="0065760A" w:rsidRDefault="0065760A" w:rsidP="00F2049E">
      <w:r>
        <w:rPr>
          <w:noProof/>
        </w:rPr>
        <w:drawing>
          <wp:inline distT="0" distB="0" distL="0" distR="0" wp14:anchorId="3C24D726" wp14:editId="33167C6D">
            <wp:extent cx="6188710" cy="2254250"/>
            <wp:effectExtent l="0" t="0" r="254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88710" cy="2254250"/>
                    </a:xfrm>
                    <a:prstGeom prst="rect">
                      <a:avLst/>
                    </a:prstGeom>
                  </pic:spPr>
                </pic:pic>
              </a:graphicData>
            </a:graphic>
          </wp:inline>
        </w:drawing>
      </w:r>
    </w:p>
    <w:p w14:paraId="2D665D64" w14:textId="77777777" w:rsidR="00F2049E" w:rsidRDefault="00F2049E" w:rsidP="007654BB"/>
    <w:p w14:paraId="009FE6CF" w14:textId="00636542" w:rsidR="00684D84" w:rsidRDefault="0065760A" w:rsidP="007654BB">
      <w:r>
        <w:t>Congratulations, you have now run a bot using curl!</w:t>
      </w:r>
    </w:p>
    <w:p w14:paraId="04A4F01C" w14:textId="5F8F029B" w:rsidR="006B2950" w:rsidRDefault="003F5965" w:rsidP="007654BB">
      <w:r>
        <w:t xml:space="preserve">   </w:t>
      </w:r>
    </w:p>
    <w:p w14:paraId="0C63D20C" w14:textId="77777777" w:rsidR="006B2950" w:rsidRDefault="006B2950">
      <w:r>
        <w:br w:type="page"/>
      </w:r>
    </w:p>
    <w:p w14:paraId="20DB3CC7" w14:textId="76337F41" w:rsidR="00425D9F" w:rsidRDefault="00CF45A3" w:rsidP="00425D9F">
      <w:pPr>
        <w:pStyle w:val="Heading2"/>
      </w:pPr>
      <w:bookmarkStart w:id="27" w:name="_Toc109742621"/>
      <w:r>
        <w:lastRenderedPageBreak/>
        <w:t>Testing the API from SoapUI</w:t>
      </w:r>
      <w:bookmarkEnd w:id="27"/>
    </w:p>
    <w:p w14:paraId="0EFDDCA3" w14:textId="277B590B" w:rsidR="00425D9F" w:rsidRDefault="00425D9F" w:rsidP="001F0136"/>
    <w:p w14:paraId="4213D4AF" w14:textId="3FCC5408" w:rsidR="008A6389" w:rsidRDefault="008A6389" w:rsidP="001F0136">
      <w:r>
        <w:t>SoapUI is an open source graphical tool for testing APIs.  In this section we will use SoapUI to test the RPA external API.</w:t>
      </w:r>
    </w:p>
    <w:p w14:paraId="5A074144" w14:textId="46C6FBBD" w:rsidR="00B74956" w:rsidRDefault="00B74956" w:rsidP="00B74956">
      <w:pPr>
        <w:pStyle w:val="Heading3"/>
      </w:pPr>
      <w:bookmarkStart w:id="28" w:name="_Toc109742622"/>
      <w:r>
        <w:t>Open SoapUI</w:t>
      </w:r>
      <w:bookmarkEnd w:id="28"/>
    </w:p>
    <w:p w14:paraId="5AB460E5" w14:textId="77777777" w:rsidR="00B74956" w:rsidRDefault="00B74956" w:rsidP="001F0136"/>
    <w:p w14:paraId="37E426EB" w14:textId="0403660C" w:rsidR="007F5493" w:rsidRDefault="007F5493" w:rsidP="005C3630">
      <w:pPr>
        <w:rPr>
          <w:noProof/>
        </w:rPr>
      </w:pPr>
      <w:r>
        <w:t>Open SoapUI by double-clicking:</w:t>
      </w:r>
    </w:p>
    <w:p w14:paraId="499753EB" w14:textId="77777777" w:rsidR="007F5493" w:rsidRDefault="007F5493" w:rsidP="005C3630">
      <w:pPr>
        <w:rPr>
          <w:noProof/>
        </w:rPr>
      </w:pPr>
    </w:p>
    <w:p w14:paraId="50F98195" w14:textId="19E28EAB" w:rsidR="007F5493" w:rsidRDefault="007F5493" w:rsidP="005C3630">
      <w:r>
        <w:rPr>
          <w:noProof/>
        </w:rPr>
        <w:drawing>
          <wp:inline distT="0" distB="0" distL="0" distR="0" wp14:anchorId="6E5FB9D6" wp14:editId="68C2A23C">
            <wp:extent cx="365724" cy="35242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67595" cy="354228"/>
                    </a:xfrm>
                    <a:prstGeom prst="rect">
                      <a:avLst/>
                    </a:prstGeom>
                  </pic:spPr>
                </pic:pic>
              </a:graphicData>
            </a:graphic>
          </wp:inline>
        </w:drawing>
      </w:r>
      <w:r w:rsidR="005F6966">
        <w:t>SoapUI</w:t>
      </w:r>
    </w:p>
    <w:p w14:paraId="3A627462" w14:textId="77777777" w:rsidR="007F5493" w:rsidRDefault="007F5493" w:rsidP="005C3630"/>
    <w:p w14:paraId="2BF5FCB8" w14:textId="556D51A6" w:rsidR="005C3630" w:rsidRDefault="007F5493" w:rsidP="005C3630">
      <w:r>
        <w:t>On</w:t>
      </w:r>
      <w:r w:rsidR="005F6966">
        <w:t>ce open, c</w:t>
      </w:r>
      <w:r w:rsidR="005C3630">
        <w:t>lick the Import button</w:t>
      </w:r>
      <w:r w:rsidR="005F6966">
        <w:t>. Navigate to the</w:t>
      </w:r>
      <w:r w:rsidR="005C3630">
        <w:t xml:space="preserve"> </w:t>
      </w:r>
      <w:r w:rsidR="005C3630">
        <w:t xml:space="preserve">following </w:t>
      </w:r>
      <w:r w:rsidR="005F6966">
        <w:t>folder</w:t>
      </w:r>
      <w:r w:rsidR="005C3630">
        <w:t>:</w:t>
      </w:r>
    </w:p>
    <w:p w14:paraId="16ECF2FE" w14:textId="77777777" w:rsidR="005C3630" w:rsidRDefault="005C3630" w:rsidP="005C3630"/>
    <w:p w14:paraId="1B32AD14" w14:textId="78D54007" w:rsidR="005C3630" w:rsidRPr="002A652F" w:rsidRDefault="005C3630" w:rsidP="002A652F">
      <w:pPr>
        <w:rPr>
          <w:rFonts w:ascii="Courier New" w:hAnsi="Courier New" w:cs="Courier New"/>
        </w:rPr>
      </w:pPr>
      <w:r w:rsidRPr="002A652F">
        <w:rPr>
          <w:rFonts w:ascii="Courier New" w:hAnsi="Courier New" w:cs="Courier New"/>
        </w:rPr>
        <w:t>C:\Users\Administrator\Desktop\IBM RPA Lab Resources\Lab 12 - API\</w:t>
      </w:r>
      <w:proofErr w:type="spellStart"/>
      <w:r w:rsidRPr="002A652F">
        <w:rPr>
          <w:rFonts w:ascii="Courier New" w:hAnsi="Courier New" w:cs="Courier New"/>
        </w:rPr>
        <w:t>BotApiGenerator</w:t>
      </w:r>
      <w:proofErr w:type="spellEnd"/>
      <w:r w:rsidRPr="002A652F">
        <w:rPr>
          <w:rFonts w:ascii="Courier New" w:hAnsi="Courier New" w:cs="Courier New"/>
        </w:rPr>
        <w:t>-main\</w:t>
      </w:r>
      <w:proofErr w:type="spellStart"/>
      <w:r w:rsidRPr="002A652F">
        <w:rPr>
          <w:rFonts w:ascii="Courier New" w:hAnsi="Courier New" w:cs="Courier New"/>
        </w:rPr>
        <w:t>testSuites</w:t>
      </w:r>
      <w:proofErr w:type="spellEnd"/>
    </w:p>
    <w:p w14:paraId="410277B1" w14:textId="77777777" w:rsidR="005F6966" w:rsidRDefault="005F6966" w:rsidP="00462B6F"/>
    <w:p w14:paraId="0B1A37BF" w14:textId="08F18872" w:rsidR="005F6966" w:rsidRDefault="005F6966" w:rsidP="00462B6F">
      <w:r w:rsidRPr="005F6966">
        <w:rPr>
          <w:b/>
          <w:bCs/>
        </w:rPr>
        <w:t>Note</w:t>
      </w:r>
      <w:r>
        <w:t xml:space="preserve">: This location may vary depending on where you downloaded your lab in step </w:t>
      </w:r>
      <w:r>
        <w:fldChar w:fldCharType="begin"/>
      </w:r>
      <w:r>
        <w:instrText xml:space="preserve"> REF _Ref109633080 \w \h </w:instrText>
      </w:r>
      <w:r>
        <w:fldChar w:fldCharType="separate"/>
      </w:r>
      <w:r>
        <w:t>2</w:t>
      </w:r>
      <w:r>
        <w:t>.</w:t>
      </w:r>
      <w:r>
        <w:t>1.2</w:t>
      </w:r>
      <w:r>
        <w:fldChar w:fldCharType="end"/>
      </w:r>
    </w:p>
    <w:p w14:paraId="350C3875" w14:textId="30DEBF70" w:rsidR="005F6966" w:rsidRDefault="005F6966" w:rsidP="00462B6F"/>
    <w:p w14:paraId="6C630AD8" w14:textId="6502485D" w:rsidR="005F6966" w:rsidRDefault="005F6966" w:rsidP="00462B6F">
      <w:r>
        <w:t xml:space="preserve">Select </w:t>
      </w:r>
      <w:r w:rsidRPr="005F6966">
        <w:rPr>
          <w:i/>
          <w:iCs/>
        </w:rPr>
        <w:t>RPA-Workflow-API-SoapUI.xml</w:t>
      </w:r>
      <w:r>
        <w:rPr>
          <w:i/>
          <w:iCs/>
        </w:rPr>
        <w:t xml:space="preserve"> </w:t>
      </w:r>
      <w:r w:rsidRPr="005F6966">
        <w:t xml:space="preserve">and press </w:t>
      </w:r>
      <w:r w:rsidRPr="005F6966">
        <w:rPr>
          <w:i/>
          <w:iCs/>
        </w:rPr>
        <w:t>Open</w:t>
      </w:r>
      <w:r>
        <w:t>:</w:t>
      </w:r>
    </w:p>
    <w:p w14:paraId="7FAB0A7C" w14:textId="5FBE40D7" w:rsidR="005F6966" w:rsidRDefault="005F6966" w:rsidP="00462B6F"/>
    <w:p w14:paraId="20CA5372" w14:textId="120C16B9" w:rsidR="005F6966" w:rsidRDefault="005F6966" w:rsidP="00462B6F">
      <w:r>
        <w:rPr>
          <w:noProof/>
        </w:rPr>
        <w:drawing>
          <wp:inline distT="0" distB="0" distL="0" distR="0" wp14:anchorId="74D07193" wp14:editId="654EC2CC">
            <wp:extent cx="3381375" cy="2393778"/>
            <wp:effectExtent l="0" t="0" r="0" b="698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386857" cy="2397659"/>
                    </a:xfrm>
                    <a:prstGeom prst="rect">
                      <a:avLst/>
                    </a:prstGeom>
                  </pic:spPr>
                </pic:pic>
              </a:graphicData>
            </a:graphic>
          </wp:inline>
        </w:drawing>
      </w:r>
    </w:p>
    <w:p w14:paraId="5864DB55" w14:textId="77777777" w:rsidR="005F6966" w:rsidRDefault="005F6966" w:rsidP="00462B6F">
      <w:pPr>
        <w:rPr>
          <w:rStyle w:val="Hyperlink"/>
          <w:rFonts w:ascii="Courier New" w:hAnsi="Courier New" w:cs="Courier New"/>
        </w:rPr>
      </w:pPr>
    </w:p>
    <w:p w14:paraId="23D3D1AC" w14:textId="77777777" w:rsidR="008A6389" w:rsidRDefault="005F6966" w:rsidP="005F6966">
      <w:pPr>
        <w:rPr>
          <w:rStyle w:val="Hyperlink"/>
          <w:rFonts w:cstheme="minorHAnsi"/>
          <w:color w:val="auto"/>
          <w:u w:val="none"/>
        </w:rPr>
      </w:pPr>
      <w:r>
        <w:rPr>
          <w:rStyle w:val="Hyperlink"/>
          <w:rFonts w:cstheme="minorHAnsi"/>
          <w:color w:val="auto"/>
          <w:u w:val="none"/>
        </w:rPr>
        <w:t xml:space="preserve">Ignore the version warning. </w:t>
      </w:r>
    </w:p>
    <w:p w14:paraId="19EB8A5C" w14:textId="6E4953B1" w:rsidR="00462B6F" w:rsidRPr="005F6966" w:rsidRDefault="00244B9F" w:rsidP="005F6966">
      <w:r>
        <w:rPr>
          <w:rStyle w:val="Hyperlink"/>
          <w:rFonts w:cstheme="minorHAnsi"/>
          <w:color w:val="auto"/>
          <w:u w:val="none"/>
        </w:rPr>
        <w:t>Verify</w:t>
      </w:r>
      <w:r w:rsidR="005C3630" w:rsidRPr="005F6966">
        <w:rPr>
          <w:rStyle w:val="Hyperlink"/>
          <w:rFonts w:cstheme="minorHAnsi"/>
          <w:color w:val="auto"/>
          <w:u w:val="none"/>
        </w:rPr>
        <w:t xml:space="preserve"> </w:t>
      </w:r>
      <w:r w:rsidR="00462B6F" w:rsidRPr="005F6966">
        <w:rPr>
          <w:rStyle w:val="Hyperlink"/>
          <w:rFonts w:cstheme="minorHAnsi"/>
          <w:color w:val="auto"/>
          <w:u w:val="none"/>
        </w:rPr>
        <w:t xml:space="preserve">the </w:t>
      </w:r>
      <w:r w:rsidR="005C3630" w:rsidRPr="005F6966">
        <w:rPr>
          <w:rStyle w:val="Hyperlink"/>
          <w:rFonts w:cstheme="minorHAnsi"/>
          <w:color w:val="auto"/>
          <w:u w:val="none"/>
        </w:rPr>
        <w:t xml:space="preserve">file is </w:t>
      </w:r>
      <w:r w:rsidR="00B272C8" w:rsidRPr="005F6966">
        <w:rPr>
          <w:rStyle w:val="Hyperlink"/>
          <w:rFonts w:cstheme="minorHAnsi"/>
          <w:color w:val="auto"/>
          <w:u w:val="none"/>
        </w:rPr>
        <w:t>import</w:t>
      </w:r>
      <w:r w:rsidR="008A6389">
        <w:rPr>
          <w:rStyle w:val="Hyperlink"/>
          <w:rFonts w:cstheme="minorHAnsi"/>
          <w:color w:val="auto"/>
          <w:u w:val="none"/>
        </w:rPr>
        <w:t>ed:</w:t>
      </w:r>
    </w:p>
    <w:p w14:paraId="7C27B12D" w14:textId="77777777" w:rsidR="00462B6F" w:rsidRDefault="00462B6F" w:rsidP="00462B6F">
      <w:pPr>
        <w:rPr>
          <w:rStyle w:val="Hyperlink"/>
          <w:rFonts w:ascii="Courier New" w:hAnsi="Courier New" w:cs="Courier New"/>
        </w:rPr>
      </w:pPr>
    </w:p>
    <w:p w14:paraId="19C50FAC" w14:textId="77777777" w:rsidR="00462B6F" w:rsidRDefault="00462B6F" w:rsidP="00462B6F">
      <w:r>
        <w:rPr>
          <w:noProof/>
        </w:rPr>
        <w:lastRenderedPageBreak/>
        <w:drawing>
          <wp:inline distT="0" distB="0" distL="0" distR="0" wp14:anchorId="2B015B4F" wp14:editId="1B448572">
            <wp:extent cx="3533775" cy="1990725"/>
            <wp:effectExtent l="76200" t="76200" r="85725" b="857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533775" cy="1990725"/>
                    </a:xfrm>
                    <a:prstGeom prst="rect">
                      <a:avLst/>
                    </a:prstGeom>
                    <a:effectLst>
                      <a:glow rad="63500">
                        <a:schemeClr val="accent1">
                          <a:satMod val="175000"/>
                          <a:alpha val="40000"/>
                        </a:schemeClr>
                      </a:glow>
                    </a:effectLst>
                  </pic:spPr>
                </pic:pic>
              </a:graphicData>
            </a:graphic>
          </wp:inline>
        </w:drawing>
      </w:r>
    </w:p>
    <w:p w14:paraId="358346E5" w14:textId="08438C5F" w:rsidR="005F6966" w:rsidRDefault="005F6966">
      <w:r>
        <w:br w:type="page"/>
      </w:r>
    </w:p>
    <w:p w14:paraId="3B151941" w14:textId="77777777" w:rsidR="009E305B" w:rsidRDefault="009E305B" w:rsidP="009E305B">
      <w:pPr>
        <w:pStyle w:val="Heading3"/>
      </w:pPr>
      <w:bookmarkStart w:id="29" w:name="_Toc109742623"/>
      <w:r>
        <w:lastRenderedPageBreak/>
        <w:t>Setting Project Variables</w:t>
      </w:r>
      <w:bookmarkEnd w:id="29"/>
      <w:r>
        <w:t xml:space="preserve"> </w:t>
      </w:r>
    </w:p>
    <w:p w14:paraId="3376B346" w14:textId="77777777" w:rsidR="009E305B" w:rsidRDefault="009E305B" w:rsidP="009E305B"/>
    <w:p w14:paraId="6BC8440B" w14:textId="7D305FEB" w:rsidR="009E305B" w:rsidRDefault="009E305B" w:rsidP="009E305B">
      <w:r w:rsidRPr="009E305B">
        <w:rPr>
          <w:b/>
          <w:bCs/>
        </w:rPr>
        <w:t>Note:</w:t>
      </w:r>
      <w:r>
        <w:t xml:space="preserve"> If you are using </w:t>
      </w:r>
      <w:proofErr w:type="spellStart"/>
      <w:r>
        <w:t>Skytap</w:t>
      </w:r>
      <w:proofErr w:type="spellEnd"/>
      <w:r>
        <w:t xml:space="preserve"> you can skip this step</w:t>
      </w:r>
      <w:r>
        <w:t xml:space="preserve"> as the variables have been pre-configured.</w:t>
      </w:r>
    </w:p>
    <w:p w14:paraId="7CE73C00" w14:textId="77777777" w:rsidR="009E305B" w:rsidRDefault="009E305B" w:rsidP="009E305B"/>
    <w:p w14:paraId="4DF5BC51" w14:textId="726EDF45" w:rsidR="009E305B" w:rsidRDefault="009E305B" w:rsidP="009E305B">
      <w:r>
        <w:t xml:space="preserve">The test suite retrieves information </w:t>
      </w:r>
      <w:r w:rsidR="00244B9F">
        <w:t>from project</w:t>
      </w:r>
      <w:r>
        <w:t xml:space="preserve"> variables.  </w:t>
      </w:r>
      <w:r w:rsidR="00244B9F">
        <w:t>C</w:t>
      </w:r>
      <w:r>
        <w:t xml:space="preserve">lick on the project </w:t>
      </w:r>
      <w:r>
        <w:rPr>
          <w:i/>
          <w:iCs/>
        </w:rPr>
        <w:t>RPA Workflow API</w:t>
      </w:r>
      <w:r>
        <w:t xml:space="preserve"> and select </w:t>
      </w:r>
      <w:r w:rsidRPr="00244B9F">
        <w:rPr>
          <w:i/>
          <w:iCs/>
        </w:rPr>
        <w:t>custom properties</w:t>
      </w:r>
      <w:r>
        <w:t xml:space="preserve"> tab.  </w:t>
      </w:r>
    </w:p>
    <w:p w14:paraId="6746540D" w14:textId="77777777" w:rsidR="009E305B" w:rsidRDefault="009E305B" w:rsidP="009E305B"/>
    <w:p w14:paraId="101374C1" w14:textId="77777777" w:rsidR="009E305B" w:rsidRDefault="009E305B" w:rsidP="009E305B">
      <w:r>
        <w:rPr>
          <w:noProof/>
        </w:rPr>
        <w:drawing>
          <wp:inline distT="0" distB="0" distL="0" distR="0" wp14:anchorId="26605468" wp14:editId="5892DB91">
            <wp:extent cx="4410075" cy="1933575"/>
            <wp:effectExtent l="76200" t="76200" r="85725" b="857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410075" cy="1933575"/>
                    </a:xfrm>
                    <a:prstGeom prst="rect">
                      <a:avLst/>
                    </a:prstGeom>
                    <a:effectLst>
                      <a:glow rad="63500">
                        <a:schemeClr val="accent1">
                          <a:satMod val="175000"/>
                          <a:alpha val="40000"/>
                        </a:schemeClr>
                      </a:glow>
                    </a:effectLst>
                  </pic:spPr>
                </pic:pic>
              </a:graphicData>
            </a:graphic>
          </wp:inline>
        </w:drawing>
      </w:r>
    </w:p>
    <w:p w14:paraId="5572D785" w14:textId="77777777" w:rsidR="009E305B" w:rsidRDefault="009E305B" w:rsidP="009E305B"/>
    <w:p w14:paraId="39078EF9" w14:textId="77777777" w:rsidR="008A6389" w:rsidRDefault="009E305B" w:rsidP="009E305B">
      <w:r>
        <w:t xml:space="preserve">You can edit these variables to your own tenant and processes. The two </w:t>
      </w:r>
      <w:r w:rsidR="00244B9F">
        <w:t>key</w:t>
      </w:r>
      <w:r>
        <w:t xml:space="preserve"> variables are </w:t>
      </w:r>
      <w:r w:rsidRPr="009B78B8">
        <w:rPr>
          <w:i/>
          <w:iCs/>
        </w:rPr>
        <w:t>username</w:t>
      </w:r>
      <w:r>
        <w:rPr>
          <w:i/>
          <w:iCs/>
        </w:rPr>
        <w:t xml:space="preserve"> </w:t>
      </w:r>
      <w:r w:rsidRPr="00046A0D">
        <w:t>and</w:t>
      </w:r>
      <w:r>
        <w:rPr>
          <w:i/>
          <w:iCs/>
        </w:rPr>
        <w:t xml:space="preserve"> </w:t>
      </w:r>
      <w:proofErr w:type="spellStart"/>
      <w:r>
        <w:rPr>
          <w:i/>
          <w:iCs/>
        </w:rPr>
        <w:t>hostURL</w:t>
      </w:r>
      <w:proofErr w:type="spellEnd"/>
      <w:r>
        <w:t xml:space="preserve">. </w:t>
      </w:r>
    </w:p>
    <w:p w14:paraId="3B3AF651" w14:textId="77777777" w:rsidR="008A6389" w:rsidRDefault="008A6389" w:rsidP="009E305B"/>
    <w:p w14:paraId="501EE66B" w14:textId="7204BFB2" w:rsidR="00B74956" w:rsidRDefault="00B74956" w:rsidP="009E305B">
      <w:r>
        <w:t>The default</w:t>
      </w:r>
      <w:r w:rsidR="009E305B">
        <w:t xml:space="preserve"> </w:t>
      </w:r>
      <w:r w:rsidR="00244B9F">
        <w:t xml:space="preserve">for </w:t>
      </w:r>
      <w:r w:rsidR="009E305B" w:rsidRPr="00244B9F">
        <w:rPr>
          <w:i/>
          <w:iCs/>
        </w:rPr>
        <w:t>username</w:t>
      </w:r>
      <w:r w:rsidR="009E305B">
        <w:t xml:space="preserve"> is </w:t>
      </w:r>
    </w:p>
    <w:p w14:paraId="1225B211" w14:textId="77777777" w:rsidR="00B74956" w:rsidRDefault="00B74956" w:rsidP="009E305B"/>
    <w:p w14:paraId="2EF0E347" w14:textId="77777777" w:rsidR="00B74956" w:rsidRDefault="009E305B" w:rsidP="009E305B">
      <w:hyperlink r:id="rId43" w:history="1">
        <w:r w:rsidRPr="00285EA0">
          <w:rPr>
            <w:rStyle w:val="Hyperlink"/>
          </w:rPr>
          <w:t>admin@ibmdba.com</w:t>
        </w:r>
      </w:hyperlink>
      <w:r>
        <w:t xml:space="preserve">. </w:t>
      </w:r>
    </w:p>
    <w:p w14:paraId="7B8803F7" w14:textId="77777777" w:rsidR="00B74956" w:rsidRDefault="00B74956" w:rsidP="009E305B"/>
    <w:p w14:paraId="31C2E721" w14:textId="3AC79B34" w:rsidR="009E305B" w:rsidRDefault="009E305B" w:rsidP="009E305B">
      <w:r>
        <w:t xml:space="preserve">If you are not using </w:t>
      </w:r>
      <w:proofErr w:type="spellStart"/>
      <w:r>
        <w:t>Skytap</w:t>
      </w:r>
      <w:proofErr w:type="spellEnd"/>
      <w:r>
        <w:t xml:space="preserve">, you need to set this to your RPA user.  </w:t>
      </w:r>
    </w:p>
    <w:p w14:paraId="1D29A05A" w14:textId="77777777" w:rsidR="009E305B" w:rsidRDefault="009E305B" w:rsidP="009E305B"/>
    <w:p w14:paraId="60F95B7C" w14:textId="7D64C495" w:rsidR="009E305B" w:rsidRDefault="009E305B" w:rsidP="009E305B">
      <w:r w:rsidRPr="00B74956">
        <w:t xml:space="preserve">The default </w:t>
      </w:r>
      <w:r w:rsidR="00244B9F">
        <w:t xml:space="preserve">for </w:t>
      </w:r>
      <w:proofErr w:type="spellStart"/>
      <w:r w:rsidRPr="0083219A">
        <w:rPr>
          <w:i/>
          <w:iCs/>
        </w:rPr>
        <w:t>hostURL</w:t>
      </w:r>
      <w:proofErr w:type="spellEnd"/>
      <w:r>
        <w:t xml:space="preserve"> is </w:t>
      </w:r>
    </w:p>
    <w:p w14:paraId="59378620" w14:textId="77777777" w:rsidR="009E305B" w:rsidRDefault="009E305B" w:rsidP="009E305B"/>
    <w:p w14:paraId="422170E9" w14:textId="77777777" w:rsidR="009E305B" w:rsidRDefault="009E305B" w:rsidP="009E305B">
      <w:hyperlink r:id="rId44" w:history="1">
        <w:r w:rsidRPr="00285EA0">
          <w:rPr>
            <w:rStyle w:val="Hyperlink"/>
          </w:rPr>
          <w:t>https://ibmbaw:30000</w:t>
        </w:r>
      </w:hyperlink>
    </w:p>
    <w:p w14:paraId="17F57B14" w14:textId="77777777" w:rsidR="009E305B" w:rsidRDefault="009E305B" w:rsidP="009E305B"/>
    <w:p w14:paraId="3F7F7F57" w14:textId="2C085485" w:rsidR="009E305B" w:rsidRDefault="009E305B" w:rsidP="009E305B">
      <w:r>
        <w:t xml:space="preserve">If you are not using </w:t>
      </w:r>
      <w:proofErr w:type="spellStart"/>
      <w:r>
        <w:t>Skytap</w:t>
      </w:r>
      <w:proofErr w:type="spellEnd"/>
      <w:r>
        <w:t>, you will need to set this to your RPA server.   If you are using SaaS, you can use the tenant below:</w:t>
      </w:r>
    </w:p>
    <w:p w14:paraId="1944F49D" w14:textId="77777777" w:rsidR="009E305B" w:rsidRDefault="009E305B" w:rsidP="009E305B"/>
    <w:p w14:paraId="0568F3DF" w14:textId="040C5AC8" w:rsidR="009E305B" w:rsidRDefault="009E305B" w:rsidP="009E305B">
      <w:hyperlink r:id="rId45" w:history="1">
        <w:r w:rsidRPr="00285EA0">
          <w:rPr>
            <w:rStyle w:val="Hyperlink"/>
          </w:rPr>
          <w:t>https://us1api.wdgautomation.com</w:t>
        </w:r>
      </w:hyperlink>
    </w:p>
    <w:p w14:paraId="69035C69" w14:textId="0A1040AB" w:rsidR="00244B9F" w:rsidRDefault="00244B9F">
      <w:r>
        <w:br w:type="page"/>
      </w:r>
    </w:p>
    <w:p w14:paraId="4675285E" w14:textId="4A3BD66C" w:rsidR="00B74956" w:rsidRDefault="00B74956" w:rsidP="00B74956">
      <w:pPr>
        <w:pStyle w:val="Heading3"/>
      </w:pPr>
      <w:bookmarkStart w:id="30" w:name="_Toc109742624"/>
      <w:r>
        <w:lastRenderedPageBreak/>
        <w:t>Run the test suite</w:t>
      </w:r>
      <w:bookmarkEnd w:id="30"/>
    </w:p>
    <w:p w14:paraId="749DC280" w14:textId="77777777" w:rsidR="00244B9F" w:rsidRPr="00244B9F" w:rsidRDefault="00244B9F" w:rsidP="00244B9F"/>
    <w:p w14:paraId="37B24A0D" w14:textId="107D4CD8" w:rsidR="00462B6F" w:rsidRDefault="00462B6F" w:rsidP="00462B6F">
      <w:r>
        <w:t>In the</w:t>
      </w:r>
      <w:r w:rsidR="00046A0D">
        <w:t xml:space="preserve"> Projects</w:t>
      </w:r>
      <w:r>
        <w:t xml:space="preserve"> </w:t>
      </w:r>
      <w:r w:rsidR="00046A0D">
        <w:t>t</w:t>
      </w:r>
      <w:r>
        <w:t xml:space="preserve">ree, navigate to </w:t>
      </w:r>
      <w:r w:rsidRPr="00F54201">
        <w:rPr>
          <w:i/>
          <w:iCs/>
        </w:rPr>
        <w:t>Test Steps</w:t>
      </w:r>
      <w:r>
        <w:t>.   See below:</w:t>
      </w:r>
    </w:p>
    <w:p w14:paraId="4DCFB8D4" w14:textId="77777777" w:rsidR="00462B6F" w:rsidRDefault="00462B6F" w:rsidP="00462B6F"/>
    <w:p w14:paraId="34F26A45" w14:textId="77777777" w:rsidR="00462B6F" w:rsidRDefault="00462B6F" w:rsidP="00462B6F">
      <w:r>
        <w:rPr>
          <w:noProof/>
        </w:rPr>
        <w:drawing>
          <wp:inline distT="0" distB="0" distL="0" distR="0" wp14:anchorId="4270F13C" wp14:editId="01E3538E">
            <wp:extent cx="3562350" cy="5048250"/>
            <wp:effectExtent l="76200" t="76200" r="76200" b="7620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562350" cy="5048250"/>
                    </a:xfrm>
                    <a:prstGeom prst="rect">
                      <a:avLst/>
                    </a:prstGeom>
                    <a:effectLst>
                      <a:glow rad="63500">
                        <a:schemeClr val="accent1">
                          <a:satMod val="175000"/>
                          <a:alpha val="40000"/>
                        </a:schemeClr>
                      </a:glow>
                    </a:effectLst>
                  </pic:spPr>
                </pic:pic>
              </a:graphicData>
            </a:graphic>
          </wp:inline>
        </w:drawing>
      </w:r>
    </w:p>
    <w:p w14:paraId="00231032" w14:textId="77777777" w:rsidR="00462B6F" w:rsidRDefault="00462B6F" w:rsidP="00462B6F"/>
    <w:p w14:paraId="5C3103D0" w14:textId="2D86BA6B" w:rsidR="00462B6F" w:rsidRDefault="00462B6F" w:rsidP="00462B6F">
      <w:r>
        <w:t xml:space="preserve">Double-click </w:t>
      </w:r>
      <w:r w:rsidRPr="00F54201">
        <w:rPr>
          <w:i/>
          <w:iCs/>
        </w:rPr>
        <w:t>Test steps</w:t>
      </w:r>
      <w:r>
        <w:t xml:space="preserve"> to open the </w:t>
      </w:r>
      <w:r w:rsidRPr="00F54201">
        <w:rPr>
          <w:i/>
          <w:iCs/>
        </w:rPr>
        <w:t>RPA Workflow API</w:t>
      </w:r>
      <w:r>
        <w:t xml:space="preserve"> test runner.  Click </w:t>
      </w:r>
      <w:r w:rsidRPr="00F54201">
        <w:rPr>
          <w:i/>
          <w:iCs/>
        </w:rPr>
        <w:t>Run</w:t>
      </w:r>
      <w:r>
        <w:t xml:space="preserve"> to invoke the RPA API </w:t>
      </w:r>
      <w:r w:rsidR="00046A0D">
        <w:t>test suite</w:t>
      </w:r>
      <w:r>
        <w:t>.  See below:</w:t>
      </w:r>
    </w:p>
    <w:p w14:paraId="5F6C1E80" w14:textId="77777777" w:rsidR="00462B6F" w:rsidRDefault="00462B6F" w:rsidP="00462B6F"/>
    <w:p w14:paraId="51DAF7DB" w14:textId="77777777" w:rsidR="00462B6F" w:rsidRDefault="00462B6F" w:rsidP="00462B6F">
      <w:r>
        <w:rPr>
          <w:noProof/>
        </w:rPr>
        <w:lastRenderedPageBreak/>
        <w:drawing>
          <wp:inline distT="0" distB="0" distL="0" distR="0" wp14:anchorId="09093060" wp14:editId="4A23FC94">
            <wp:extent cx="3486150" cy="3730792"/>
            <wp:effectExtent l="76200" t="76200" r="76200" b="793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487797" cy="3732555"/>
                    </a:xfrm>
                    <a:prstGeom prst="rect">
                      <a:avLst/>
                    </a:prstGeom>
                    <a:effectLst>
                      <a:glow rad="63500">
                        <a:schemeClr val="accent1">
                          <a:satMod val="175000"/>
                          <a:alpha val="40000"/>
                        </a:schemeClr>
                      </a:glow>
                    </a:effectLst>
                  </pic:spPr>
                </pic:pic>
              </a:graphicData>
            </a:graphic>
          </wp:inline>
        </w:drawing>
      </w:r>
    </w:p>
    <w:p w14:paraId="586360DA" w14:textId="77777777" w:rsidR="00462B6F" w:rsidRDefault="00462B6F" w:rsidP="00462B6F"/>
    <w:p w14:paraId="7787724B" w14:textId="075B2F36" w:rsidR="00462B6F" w:rsidRDefault="00462B6F" w:rsidP="00462B6F">
      <w:r>
        <w:t xml:space="preserve">When running, you will be prompted for a series of dialog boxes showing you the API journey.  </w:t>
      </w:r>
      <w:r w:rsidR="00046A0D">
        <w:t>When complete</w:t>
      </w:r>
      <w:r>
        <w:t xml:space="preserve">, you should see the following: </w:t>
      </w:r>
    </w:p>
    <w:p w14:paraId="2238A50E" w14:textId="77777777" w:rsidR="00462B6F" w:rsidRDefault="00462B6F" w:rsidP="00462B6F"/>
    <w:p w14:paraId="7220BCA9" w14:textId="08253D26" w:rsidR="00462B6F" w:rsidRDefault="00462B6F" w:rsidP="00462B6F">
      <w:r>
        <w:rPr>
          <w:noProof/>
        </w:rPr>
        <w:lastRenderedPageBreak/>
        <w:drawing>
          <wp:inline distT="0" distB="0" distL="0" distR="0" wp14:anchorId="2C9F338C" wp14:editId="74F535D3">
            <wp:extent cx="2938097" cy="4381500"/>
            <wp:effectExtent l="76200" t="76200" r="72390" b="7620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945762" cy="4392930"/>
                    </a:xfrm>
                    <a:prstGeom prst="rect">
                      <a:avLst/>
                    </a:prstGeom>
                    <a:effectLst>
                      <a:glow rad="63500">
                        <a:schemeClr val="accent1">
                          <a:satMod val="175000"/>
                          <a:alpha val="40000"/>
                        </a:schemeClr>
                      </a:glow>
                    </a:effectLst>
                  </pic:spPr>
                </pic:pic>
              </a:graphicData>
            </a:graphic>
          </wp:inline>
        </w:drawing>
      </w:r>
    </w:p>
    <w:p w14:paraId="17A78EBC" w14:textId="121B710E" w:rsidR="00AE5EA1" w:rsidRDefault="00AE5EA1" w:rsidP="00462B6F"/>
    <w:p w14:paraId="41CCE6C0" w14:textId="5F52CA8C" w:rsidR="00AE5EA1" w:rsidRDefault="00AE5EA1" w:rsidP="00AE5EA1">
      <w:pPr>
        <w:pStyle w:val="Heading3"/>
      </w:pPr>
      <w:bookmarkStart w:id="31" w:name="_Toc109742625"/>
      <w:r>
        <w:t>Examine the test</w:t>
      </w:r>
      <w:r w:rsidR="00C2521C">
        <w:t xml:space="preserve"> suite flow.</w:t>
      </w:r>
      <w:bookmarkEnd w:id="31"/>
    </w:p>
    <w:p w14:paraId="5D1C7D74" w14:textId="77777777" w:rsidR="00AE5EA1" w:rsidRDefault="00AE5EA1">
      <w:pPr>
        <w:rPr>
          <w:lang w:eastAsia="x-none"/>
        </w:rPr>
      </w:pPr>
    </w:p>
    <w:p w14:paraId="24A44AD7" w14:textId="6BF3B051" w:rsidR="00AE5EA1" w:rsidRDefault="00C2521C">
      <w:pPr>
        <w:rPr>
          <w:lang w:eastAsia="x-none"/>
        </w:rPr>
      </w:pPr>
      <w:r>
        <w:rPr>
          <w:lang w:eastAsia="x-none"/>
        </w:rPr>
        <w:t xml:space="preserve">The </w:t>
      </w:r>
      <w:r w:rsidR="00AE5EA1">
        <w:rPr>
          <w:lang w:eastAsia="x-none"/>
        </w:rPr>
        <w:t xml:space="preserve">SoapUI test suite </w:t>
      </w:r>
      <w:r>
        <w:rPr>
          <w:lang w:eastAsia="x-none"/>
        </w:rPr>
        <w:t>orchestrates</w:t>
      </w:r>
      <w:r w:rsidR="00AE5EA1">
        <w:rPr>
          <w:lang w:eastAsia="x-none"/>
        </w:rPr>
        <w:t xml:space="preserve"> </w:t>
      </w:r>
      <w:r>
        <w:rPr>
          <w:lang w:eastAsia="x-none"/>
        </w:rPr>
        <w:t xml:space="preserve">the flow of execution </w:t>
      </w:r>
      <w:r w:rsidR="00AE5EA1">
        <w:rPr>
          <w:lang w:eastAsia="x-none"/>
        </w:rPr>
        <w:t xml:space="preserve">by setting variables in one step and reading them in the next.   You can verify this by going to </w:t>
      </w:r>
      <w:r w:rsidR="00AE5EA1" w:rsidRPr="00AE5EA1">
        <w:rPr>
          <w:b/>
          <w:bCs/>
          <w:lang w:eastAsia="x-none"/>
        </w:rPr>
        <w:t>step 1 – Get Regions:</w:t>
      </w:r>
    </w:p>
    <w:p w14:paraId="6EED5125" w14:textId="77777777" w:rsidR="00AE5EA1" w:rsidRDefault="00AE5EA1">
      <w:pPr>
        <w:rPr>
          <w:lang w:eastAsia="x-none"/>
        </w:rPr>
      </w:pPr>
    </w:p>
    <w:p w14:paraId="4BD2D81F" w14:textId="6AC728A0" w:rsidR="00AE5EA1" w:rsidRDefault="00AE5EA1">
      <w:pPr>
        <w:rPr>
          <w:lang w:eastAsia="x-none"/>
        </w:rPr>
      </w:pPr>
      <w:r>
        <w:rPr>
          <w:noProof/>
          <w:lang w:eastAsia="x-none"/>
        </w:rPr>
        <w:drawing>
          <wp:inline distT="0" distB="0" distL="0" distR="0" wp14:anchorId="76C00BF4" wp14:editId="1768FD8A">
            <wp:extent cx="6188710" cy="2741930"/>
            <wp:effectExtent l="76200" t="76200" r="78740" b="7747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188710" cy="2741930"/>
                    </a:xfrm>
                    <a:prstGeom prst="rect">
                      <a:avLst/>
                    </a:prstGeom>
                    <a:noFill/>
                    <a:ln>
                      <a:noFill/>
                    </a:ln>
                    <a:effectLst>
                      <a:glow rad="63500">
                        <a:schemeClr val="accent1">
                          <a:satMod val="175000"/>
                          <a:alpha val="40000"/>
                        </a:schemeClr>
                      </a:glow>
                    </a:effectLst>
                  </pic:spPr>
                </pic:pic>
              </a:graphicData>
            </a:graphic>
          </wp:inline>
        </w:drawing>
      </w:r>
    </w:p>
    <w:p w14:paraId="62130015" w14:textId="77777777" w:rsidR="00AE5EA1" w:rsidRDefault="00AE5EA1">
      <w:pPr>
        <w:rPr>
          <w:lang w:eastAsia="x-none"/>
        </w:rPr>
      </w:pPr>
    </w:p>
    <w:p w14:paraId="71165ADC" w14:textId="77777777" w:rsidR="00487682" w:rsidRDefault="00AE5EA1">
      <w:pPr>
        <w:rPr>
          <w:lang w:eastAsia="x-none"/>
        </w:rPr>
      </w:pPr>
      <w:r>
        <w:rPr>
          <w:lang w:eastAsia="x-none"/>
        </w:rPr>
        <w:t>You can see the invocation request in the center panel and the invocation result on the left most panel</w:t>
      </w:r>
      <w:r w:rsidR="00487682">
        <w:rPr>
          <w:lang w:eastAsia="x-none"/>
        </w:rPr>
        <w:t xml:space="preserve">. </w:t>
      </w:r>
    </w:p>
    <w:p w14:paraId="3EC15D4E" w14:textId="77777777" w:rsidR="00487682" w:rsidRDefault="00487682">
      <w:pPr>
        <w:rPr>
          <w:lang w:eastAsia="x-none"/>
        </w:rPr>
      </w:pPr>
    </w:p>
    <w:p w14:paraId="1A8BA525" w14:textId="77777777" w:rsidR="00487682" w:rsidRDefault="00487682">
      <w:pPr>
        <w:rPr>
          <w:lang w:eastAsia="x-none"/>
        </w:rPr>
      </w:pPr>
      <w:r w:rsidRPr="00487682">
        <w:rPr>
          <w:b/>
          <w:bCs/>
          <w:lang w:eastAsia="x-none"/>
        </w:rPr>
        <w:t>Note:</w:t>
      </w:r>
      <w:r>
        <w:rPr>
          <w:lang w:eastAsia="x-none"/>
        </w:rPr>
        <w:t xml:space="preserve">  The result is JSON, so you need to select the JSON tab.</w:t>
      </w:r>
    </w:p>
    <w:p w14:paraId="3476B9A5" w14:textId="77777777" w:rsidR="00487682" w:rsidRDefault="00487682">
      <w:pPr>
        <w:rPr>
          <w:lang w:eastAsia="x-none"/>
        </w:rPr>
      </w:pPr>
    </w:p>
    <w:p w14:paraId="2612EEC1" w14:textId="2EEFCCAA" w:rsidR="00487682" w:rsidRDefault="00487682">
      <w:pPr>
        <w:rPr>
          <w:lang w:eastAsia="x-none"/>
        </w:rPr>
      </w:pPr>
      <w:r>
        <w:rPr>
          <w:lang w:eastAsia="x-none"/>
        </w:rPr>
        <w:t xml:space="preserve">Now select </w:t>
      </w:r>
      <w:r w:rsidR="00C2521C">
        <w:rPr>
          <w:lang w:eastAsia="x-none"/>
        </w:rPr>
        <w:t xml:space="preserve">* </w:t>
      </w:r>
      <w:r w:rsidRPr="00487682">
        <w:rPr>
          <w:b/>
          <w:bCs/>
          <w:lang w:eastAsia="x-none"/>
        </w:rPr>
        <w:t>Get Regio</w:t>
      </w:r>
      <w:r>
        <w:rPr>
          <w:b/>
          <w:bCs/>
          <w:lang w:eastAsia="x-none"/>
        </w:rPr>
        <w:t>n</w:t>
      </w:r>
      <w:r>
        <w:rPr>
          <w:lang w:eastAsia="x-none"/>
        </w:rPr>
        <w:t xml:space="preserve">. This step is written in </w:t>
      </w:r>
      <w:r w:rsidRPr="00487682">
        <w:rPr>
          <w:i/>
          <w:iCs/>
          <w:lang w:eastAsia="x-none"/>
        </w:rPr>
        <w:t>Groovy Script</w:t>
      </w:r>
      <w:r>
        <w:rPr>
          <w:lang w:eastAsia="x-none"/>
        </w:rPr>
        <w:t>.  It parses the response from previous step and sets a project variable to be used in the next step. See below:</w:t>
      </w:r>
    </w:p>
    <w:p w14:paraId="190FE0C7" w14:textId="77777777" w:rsidR="00487682" w:rsidRDefault="00487682">
      <w:pPr>
        <w:rPr>
          <w:lang w:eastAsia="x-none"/>
        </w:rPr>
      </w:pPr>
    </w:p>
    <w:p w14:paraId="3BECA44E" w14:textId="77777777" w:rsidR="00C2521C" w:rsidRDefault="00487682">
      <w:pPr>
        <w:rPr>
          <w:lang w:eastAsia="x-none"/>
        </w:rPr>
      </w:pPr>
      <w:r>
        <w:rPr>
          <w:noProof/>
          <w:lang w:eastAsia="x-none"/>
        </w:rPr>
        <w:drawing>
          <wp:inline distT="0" distB="0" distL="0" distR="0" wp14:anchorId="4BD83F40" wp14:editId="293D5FE4">
            <wp:extent cx="6181725" cy="4057650"/>
            <wp:effectExtent l="76200" t="76200" r="85725" b="7620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181725" cy="4057650"/>
                    </a:xfrm>
                    <a:prstGeom prst="rect">
                      <a:avLst/>
                    </a:prstGeom>
                    <a:noFill/>
                    <a:ln>
                      <a:noFill/>
                    </a:ln>
                    <a:effectLst>
                      <a:glow rad="63500">
                        <a:schemeClr val="accent1">
                          <a:satMod val="175000"/>
                          <a:alpha val="40000"/>
                        </a:schemeClr>
                      </a:glow>
                    </a:effectLst>
                  </pic:spPr>
                </pic:pic>
              </a:graphicData>
            </a:graphic>
          </wp:inline>
        </w:drawing>
      </w:r>
    </w:p>
    <w:p w14:paraId="32D3B31E" w14:textId="77777777" w:rsidR="00C2521C" w:rsidRDefault="00C2521C">
      <w:pPr>
        <w:rPr>
          <w:lang w:eastAsia="x-none"/>
        </w:rPr>
      </w:pPr>
    </w:p>
    <w:p w14:paraId="0BD93215" w14:textId="306FC8D4" w:rsidR="009E305B" w:rsidRDefault="00C2521C">
      <w:pPr>
        <w:rPr>
          <w:lang w:eastAsia="x-none"/>
        </w:rPr>
      </w:pPr>
      <w:r>
        <w:rPr>
          <w:lang w:eastAsia="x-none"/>
        </w:rPr>
        <w:t>Now follow the remainder of the test suite to understand the flow of execution.</w:t>
      </w:r>
      <w:r w:rsidR="009E305B">
        <w:rPr>
          <w:lang w:eastAsia="x-none"/>
        </w:rPr>
        <w:br w:type="page"/>
      </w:r>
    </w:p>
    <w:p w14:paraId="2B8793E1" w14:textId="77777777" w:rsidR="00AE5EA1" w:rsidRDefault="00AE5EA1">
      <w:pPr>
        <w:rPr>
          <w:lang w:eastAsia="x-none"/>
        </w:rPr>
      </w:pPr>
    </w:p>
    <w:p w14:paraId="5D4D3178" w14:textId="77777777" w:rsidR="0059642A" w:rsidRDefault="0059642A" w:rsidP="005349BB">
      <w:pPr>
        <w:pStyle w:val="ListParagraph"/>
        <w:ind w:left="0"/>
        <w:rPr>
          <w:lang w:eastAsia="x-none"/>
        </w:rPr>
      </w:pPr>
    </w:p>
    <w:p w14:paraId="10015BAC" w14:textId="4337A19D" w:rsidR="00583714" w:rsidRDefault="00583714" w:rsidP="00583714">
      <w:pPr>
        <w:pStyle w:val="Heading2"/>
      </w:pPr>
      <w:bookmarkStart w:id="32" w:name="_Toc109742626"/>
      <w:r>
        <w:t xml:space="preserve">Generating </w:t>
      </w:r>
      <w:r w:rsidR="005B02E9">
        <w:t xml:space="preserve">an </w:t>
      </w:r>
      <w:r>
        <w:t>Open API Specification</w:t>
      </w:r>
      <w:bookmarkEnd w:id="32"/>
    </w:p>
    <w:p w14:paraId="0174F8F2" w14:textId="5E62D6D6" w:rsidR="00583714" w:rsidRDefault="00583714" w:rsidP="00583714"/>
    <w:p w14:paraId="10D8B5DF" w14:textId="725D7D15" w:rsidR="0078358B" w:rsidRDefault="0078358B" w:rsidP="00583714">
      <w:r>
        <w:t>Up until now we have us</w:t>
      </w:r>
      <w:r w:rsidR="00711C04">
        <w:t>ed</w:t>
      </w:r>
      <w:r>
        <w:t xml:space="preserve"> the raw </w:t>
      </w:r>
      <w:r w:rsidR="00AE5EA1">
        <w:t xml:space="preserve">REST </w:t>
      </w:r>
      <w:r w:rsidR="005C6A73">
        <w:t xml:space="preserve">RPA </w:t>
      </w:r>
      <w:r>
        <w:t>API call</w:t>
      </w:r>
      <w:r w:rsidR="005C6A73">
        <w:t>s</w:t>
      </w:r>
      <w:r>
        <w:t xml:space="preserve">.  Modern applications </w:t>
      </w:r>
      <w:r w:rsidR="00AE5EA1">
        <w:t>usually provide</w:t>
      </w:r>
      <w:r>
        <w:t xml:space="preserve"> a way of </w:t>
      </w:r>
      <w:r w:rsidR="00AE5EA1">
        <w:t>interacting with</w:t>
      </w:r>
      <w:r>
        <w:t xml:space="preserve"> </w:t>
      </w:r>
      <w:r w:rsidR="00AE5EA1">
        <w:t>REST</w:t>
      </w:r>
      <w:r>
        <w:t xml:space="preserve"> APIs </w:t>
      </w:r>
      <w:r w:rsidR="005C6A73">
        <w:t>through</w:t>
      </w:r>
      <w:r>
        <w:t xml:space="preserve"> an </w:t>
      </w:r>
      <w:proofErr w:type="spellStart"/>
      <w:r w:rsidRPr="0078358B">
        <w:rPr>
          <w:i/>
          <w:iCs/>
        </w:rPr>
        <w:t>OpenAPI</w:t>
      </w:r>
      <w:proofErr w:type="spellEnd"/>
      <w:r>
        <w:t xml:space="preserve"> specification.  This specification defines </w:t>
      </w:r>
      <w:r w:rsidR="005C6A73">
        <w:t>a</w:t>
      </w:r>
      <w:r w:rsidR="00AE5EA1">
        <w:t xml:space="preserve"> </w:t>
      </w:r>
      <w:r>
        <w:t xml:space="preserve">definition file which </w:t>
      </w:r>
      <w:r w:rsidR="005C6A73">
        <w:t>the application</w:t>
      </w:r>
      <w:r w:rsidR="00711C04">
        <w:t xml:space="preserve"> then</w:t>
      </w:r>
      <w:r w:rsidR="005C6A73">
        <w:t xml:space="preserve"> </w:t>
      </w:r>
      <w:r w:rsidR="005B02E9">
        <w:t>use</w:t>
      </w:r>
      <w:r w:rsidR="00AE5EA1">
        <w:t>s</w:t>
      </w:r>
      <w:r w:rsidR="005B02E9">
        <w:t xml:space="preserve"> to</w:t>
      </w:r>
      <w:r>
        <w:t xml:space="preserve"> generate the </w:t>
      </w:r>
      <w:r w:rsidR="00AE5EA1">
        <w:t>underlying REST</w:t>
      </w:r>
      <w:r>
        <w:t xml:space="preserve"> calls.</w:t>
      </w:r>
    </w:p>
    <w:p w14:paraId="07947596" w14:textId="656F9EC8" w:rsidR="00711C04" w:rsidRDefault="00711C04" w:rsidP="00583714"/>
    <w:p w14:paraId="062B4DB4" w14:textId="0B75D44F" w:rsidR="00711C04" w:rsidRDefault="00711C04" w:rsidP="00583714">
      <w:r>
        <w:t xml:space="preserve">The advantage of using an </w:t>
      </w:r>
      <w:proofErr w:type="spellStart"/>
      <w:r>
        <w:t>OpenAPI</w:t>
      </w:r>
      <w:proofErr w:type="spellEnd"/>
      <w:r>
        <w:t xml:space="preserve"> specification are:</w:t>
      </w:r>
    </w:p>
    <w:p w14:paraId="425E967E" w14:textId="41C037AA" w:rsidR="00711C04" w:rsidRDefault="00711C04" w:rsidP="00583714"/>
    <w:p w14:paraId="06245113" w14:textId="17758F9F" w:rsidR="00711C04" w:rsidRDefault="00711C04" w:rsidP="00711C04">
      <w:pPr>
        <w:pStyle w:val="ListParagraph"/>
        <w:numPr>
          <w:ilvl w:val="0"/>
          <w:numId w:val="31"/>
        </w:numPr>
      </w:pPr>
      <w:r>
        <w:t>It’s a universal definition language understood by most modern applications</w:t>
      </w:r>
    </w:p>
    <w:p w14:paraId="6577E65C" w14:textId="43CD433E" w:rsidR="00711C04" w:rsidRDefault="00711C04" w:rsidP="00583714"/>
    <w:p w14:paraId="349989F9" w14:textId="4F45B180" w:rsidR="00711C04" w:rsidRDefault="00711C04" w:rsidP="00711C04">
      <w:pPr>
        <w:pStyle w:val="ListParagraph"/>
        <w:numPr>
          <w:ilvl w:val="0"/>
          <w:numId w:val="31"/>
        </w:numPr>
      </w:pPr>
      <w:r>
        <w:t xml:space="preserve">It can be viewed and understood in tools such as </w:t>
      </w:r>
      <w:hyperlink r:id="rId51" w:history="1">
        <w:r w:rsidRPr="00285EA0">
          <w:rPr>
            <w:rStyle w:val="Hyperlink"/>
          </w:rPr>
          <w:t>https://editor.swagger.io/</w:t>
        </w:r>
      </w:hyperlink>
    </w:p>
    <w:p w14:paraId="27F4BDA4" w14:textId="731C0EB2" w:rsidR="005B02E9" w:rsidRDefault="005B02E9" w:rsidP="00583714"/>
    <w:p w14:paraId="166CC5DE" w14:textId="0C224FD5" w:rsidR="005B02E9" w:rsidRDefault="003D2C81" w:rsidP="00583714">
      <w:r>
        <w:t>Let’s</w:t>
      </w:r>
      <w:r w:rsidR="005B02E9">
        <w:t xml:space="preserve"> </w:t>
      </w:r>
      <w:r w:rsidR="00711C04">
        <w:t>go ahead and generate</w:t>
      </w:r>
      <w:r w:rsidR="005B02E9">
        <w:t xml:space="preserve"> </w:t>
      </w:r>
      <w:r w:rsidR="002823E7">
        <w:t xml:space="preserve">an </w:t>
      </w:r>
      <w:proofErr w:type="spellStart"/>
      <w:r w:rsidR="005B02E9">
        <w:t>OpenAPI</w:t>
      </w:r>
      <w:proofErr w:type="spellEnd"/>
      <w:r w:rsidR="00AE5EA1">
        <w:t xml:space="preserve"> spec</w:t>
      </w:r>
      <w:r w:rsidR="002823E7">
        <w:t xml:space="preserve"> for the bot we created</w:t>
      </w:r>
      <w:r w:rsidR="008A6389">
        <w:t>.</w:t>
      </w:r>
    </w:p>
    <w:p w14:paraId="70089D2D" w14:textId="1582BA84" w:rsidR="00711C04" w:rsidRDefault="00711C04" w:rsidP="00583714"/>
    <w:p w14:paraId="533A1479" w14:textId="1CB8A62E" w:rsidR="00711C04" w:rsidRDefault="002823E7" w:rsidP="00711C04">
      <w:pPr>
        <w:pStyle w:val="Heading3"/>
      </w:pPr>
      <w:bookmarkStart w:id="33" w:name="_Toc109742627"/>
      <w:r>
        <w:t>Start Eclipse</w:t>
      </w:r>
      <w:bookmarkEnd w:id="33"/>
    </w:p>
    <w:p w14:paraId="3954A159" w14:textId="7EBEB470" w:rsidR="002823E7" w:rsidRDefault="002823E7" w:rsidP="002823E7"/>
    <w:p w14:paraId="751D161C" w14:textId="6FAD065E" w:rsidR="002823E7" w:rsidRDefault="008A6389" w:rsidP="002823E7">
      <w:r>
        <w:t>W</w:t>
      </w:r>
      <w:r w:rsidR="002823E7">
        <w:t xml:space="preserve">e will be running </w:t>
      </w:r>
      <w:r>
        <w:t>Java</w:t>
      </w:r>
      <w:r w:rsidR="002823E7">
        <w:t xml:space="preserve"> from our favorite IDE, Eclipse.  If you are running in the </w:t>
      </w:r>
      <w:proofErr w:type="spellStart"/>
      <w:r w:rsidR="002823E7">
        <w:t>Skyap</w:t>
      </w:r>
      <w:proofErr w:type="spellEnd"/>
      <w:r w:rsidR="002823E7">
        <w:t xml:space="preserve"> image, </w:t>
      </w:r>
      <w:r>
        <w:t>you</w:t>
      </w:r>
      <w:r w:rsidR="002823E7">
        <w:t xml:space="preserve"> can access Eclipse by running Rule Designer.  Search for </w:t>
      </w:r>
      <w:r w:rsidR="002823E7" w:rsidRPr="002823E7">
        <w:rPr>
          <w:i/>
          <w:iCs/>
        </w:rPr>
        <w:t>Rule Designer</w:t>
      </w:r>
      <w:r w:rsidR="002823E7">
        <w:t xml:space="preserve"> in the Windows search and then double click to start.</w:t>
      </w:r>
    </w:p>
    <w:p w14:paraId="75790CC2" w14:textId="3FEB6BAF" w:rsidR="002823E7" w:rsidRDefault="002823E7" w:rsidP="002823E7"/>
    <w:p w14:paraId="28FBAA3D" w14:textId="5BDA421A" w:rsidR="002823E7" w:rsidRDefault="002823E7" w:rsidP="002823E7">
      <w:r>
        <w:rPr>
          <w:noProof/>
        </w:rPr>
        <w:drawing>
          <wp:inline distT="0" distB="0" distL="0" distR="0" wp14:anchorId="3115F29F" wp14:editId="50907B15">
            <wp:extent cx="3076575" cy="2038350"/>
            <wp:effectExtent l="76200" t="76200" r="85725" b="7620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076575" cy="2038350"/>
                    </a:xfrm>
                    <a:prstGeom prst="rect">
                      <a:avLst/>
                    </a:prstGeom>
                    <a:effectLst>
                      <a:glow rad="63500">
                        <a:schemeClr val="accent1">
                          <a:satMod val="175000"/>
                          <a:alpha val="40000"/>
                        </a:schemeClr>
                      </a:glow>
                    </a:effectLst>
                  </pic:spPr>
                </pic:pic>
              </a:graphicData>
            </a:graphic>
          </wp:inline>
        </w:drawing>
      </w:r>
    </w:p>
    <w:p w14:paraId="393C186F" w14:textId="77777777" w:rsidR="002823E7" w:rsidRDefault="002823E7" w:rsidP="002823E7"/>
    <w:p w14:paraId="55B79A62" w14:textId="40ABA4F8" w:rsidR="002823E7" w:rsidRDefault="002823E7" w:rsidP="002823E7">
      <w:r>
        <w:t>Create a workspace of</w:t>
      </w:r>
    </w:p>
    <w:p w14:paraId="13E4A75F" w14:textId="45F5A2DB" w:rsidR="002823E7" w:rsidRDefault="002823E7" w:rsidP="002823E7"/>
    <w:p w14:paraId="7B758000" w14:textId="10D06276" w:rsidR="002823E7" w:rsidRPr="002823E7" w:rsidRDefault="002823E7" w:rsidP="002823E7">
      <w:pPr>
        <w:rPr>
          <w:rFonts w:ascii="Courier New" w:hAnsi="Courier New" w:cs="Courier New"/>
        </w:rPr>
      </w:pPr>
      <w:r w:rsidRPr="002823E7">
        <w:rPr>
          <w:rFonts w:ascii="Courier New" w:hAnsi="Courier New" w:cs="Courier New"/>
        </w:rPr>
        <w:t>C:\Users\Administrator\Desktop\workspace</w:t>
      </w:r>
    </w:p>
    <w:p w14:paraId="4CB5940C" w14:textId="19043FB2" w:rsidR="002823E7" w:rsidRDefault="002823E7" w:rsidP="002823E7"/>
    <w:p w14:paraId="530C5832" w14:textId="302AEB08" w:rsidR="002A652F" w:rsidRPr="002823E7" w:rsidRDefault="002A652F" w:rsidP="002823E7">
      <w:r>
        <w:rPr>
          <w:noProof/>
        </w:rPr>
        <w:lastRenderedPageBreak/>
        <w:drawing>
          <wp:inline distT="0" distB="0" distL="0" distR="0" wp14:anchorId="7987527E" wp14:editId="475C6CF9">
            <wp:extent cx="5448628" cy="252412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49918" cy="2524723"/>
                    </a:xfrm>
                    <a:prstGeom prst="rect">
                      <a:avLst/>
                    </a:prstGeom>
                  </pic:spPr>
                </pic:pic>
              </a:graphicData>
            </a:graphic>
          </wp:inline>
        </w:drawing>
      </w:r>
    </w:p>
    <w:p w14:paraId="2A4D8175" w14:textId="7A6C3347" w:rsidR="00711C04" w:rsidRDefault="00711C04" w:rsidP="00583714"/>
    <w:p w14:paraId="23F81977" w14:textId="77777777" w:rsidR="00711C04" w:rsidRDefault="00711C04" w:rsidP="00583714"/>
    <w:p w14:paraId="42B950AB" w14:textId="777379E7" w:rsidR="002A652F" w:rsidRDefault="00A333D8">
      <w:r>
        <w:t>Press</w:t>
      </w:r>
      <w:r w:rsidR="002A652F">
        <w:t xml:space="preserve"> </w:t>
      </w:r>
      <w:r w:rsidR="002A652F" w:rsidRPr="008A6389">
        <w:rPr>
          <w:i/>
          <w:iCs/>
        </w:rPr>
        <w:t>Launch</w:t>
      </w:r>
      <w:r w:rsidR="002A652F">
        <w:t>.</w:t>
      </w:r>
    </w:p>
    <w:p w14:paraId="1315E401" w14:textId="77777777" w:rsidR="002A652F" w:rsidRDefault="002A652F"/>
    <w:p w14:paraId="5018CB4E" w14:textId="5BD3892C" w:rsidR="002A652F" w:rsidRDefault="002A652F">
      <w:r>
        <w:t xml:space="preserve">Once </w:t>
      </w:r>
      <w:r w:rsidR="00A333D8">
        <w:t xml:space="preserve">Eclipser is </w:t>
      </w:r>
      <w:r>
        <w:t xml:space="preserve">open, select </w:t>
      </w:r>
      <w:r w:rsidRPr="002A652F">
        <w:rPr>
          <w:i/>
          <w:iCs/>
        </w:rPr>
        <w:t>File-&gt;Import</w:t>
      </w:r>
      <w:r>
        <w:rPr>
          <w:i/>
          <w:iCs/>
        </w:rPr>
        <w:t>:</w:t>
      </w:r>
    </w:p>
    <w:p w14:paraId="2295099B" w14:textId="77777777" w:rsidR="002A652F" w:rsidRDefault="002A652F"/>
    <w:p w14:paraId="7A966426" w14:textId="7CE6C252" w:rsidR="002A652F" w:rsidRDefault="002A652F">
      <w:r>
        <w:rPr>
          <w:noProof/>
        </w:rPr>
        <w:drawing>
          <wp:inline distT="0" distB="0" distL="0" distR="0" wp14:anchorId="3BB9C1D2" wp14:editId="5EF8A041">
            <wp:extent cx="2390775" cy="2864687"/>
            <wp:effectExtent l="76200" t="76200" r="66675" b="6921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394646" cy="2869325"/>
                    </a:xfrm>
                    <a:prstGeom prst="rect">
                      <a:avLst/>
                    </a:prstGeom>
                    <a:effectLst>
                      <a:glow rad="63500">
                        <a:schemeClr val="accent1">
                          <a:satMod val="175000"/>
                          <a:alpha val="40000"/>
                        </a:schemeClr>
                      </a:glow>
                    </a:effectLst>
                  </pic:spPr>
                </pic:pic>
              </a:graphicData>
            </a:graphic>
          </wp:inline>
        </w:drawing>
      </w:r>
    </w:p>
    <w:p w14:paraId="11F27C10" w14:textId="3F9A8187" w:rsidR="00711C04" w:rsidRDefault="00711C04" w:rsidP="00583714"/>
    <w:p w14:paraId="2567FEC6" w14:textId="2C71F9A7" w:rsidR="002A652F" w:rsidRDefault="002A652F" w:rsidP="00583714">
      <w:r>
        <w:t xml:space="preserve">Select </w:t>
      </w:r>
      <w:r w:rsidR="002A7392" w:rsidRPr="002A7392">
        <w:rPr>
          <w:i/>
          <w:iCs/>
        </w:rPr>
        <w:t>General-&gt;</w:t>
      </w:r>
      <w:r w:rsidRPr="00A333D8">
        <w:rPr>
          <w:i/>
          <w:iCs/>
        </w:rPr>
        <w:t>Existing Projects into Workspace</w:t>
      </w:r>
      <w:r>
        <w:t>:</w:t>
      </w:r>
    </w:p>
    <w:p w14:paraId="23DD05DD" w14:textId="77777777" w:rsidR="002A652F" w:rsidRDefault="002A652F"/>
    <w:p w14:paraId="23B40CD3" w14:textId="77777777" w:rsidR="002A652F" w:rsidRDefault="002A652F">
      <w:r>
        <w:rPr>
          <w:noProof/>
        </w:rPr>
        <w:lastRenderedPageBreak/>
        <w:drawing>
          <wp:inline distT="0" distB="0" distL="0" distR="0" wp14:anchorId="6A31BFB4" wp14:editId="02F115C2">
            <wp:extent cx="3570244" cy="370522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571500" cy="3706529"/>
                    </a:xfrm>
                    <a:prstGeom prst="rect">
                      <a:avLst/>
                    </a:prstGeom>
                  </pic:spPr>
                </pic:pic>
              </a:graphicData>
            </a:graphic>
          </wp:inline>
        </w:drawing>
      </w:r>
    </w:p>
    <w:p w14:paraId="7B84CC22" w14:textId="77777777" w:rsidR="002A652F" w:rsidRDefault="002A652F"/>
    <w:p w14:paraId="00DD1F94" w14:textId="77777777" w:rsidR="002A652F" w:rsidRDefault="002A652F">
      <w:r>
        <w:t>Select the folder</w:t>
      </w:r>
    </w:p>
    <w:p w14:paraId="11DAF6DB" w14:textId="77777777" w:rsidR="002A652F" w:rsidRDefault="002A652F" w:rsidP="002A652F"/>
    <w:p w14:paraId="183CE403" w14:textId="411F0A2C" w:rsidR="002A652F" w:rsidRPr="002A652F" w:rsidRDefault="002A652F" w:rsidP="002A652F">
      <w:pPr>
        <w:rPr>
          <w:rFonts w:ascii="Courier New" w:hAnsi="Courier New" w:cs="Courier New"/>
        </w:rPr>
      </w:pPr>
      <w:r w:rsidRPr="002A652F">
        <w:rPr>
          <w:rFonts w:ascii="Courier New" w:hAnsi="Courier New" w:cs="Courier New"/>
        </w:rPr>
        <w:t>C:\Users\Administrator\Desktop\IBM RPA Lab Resources\Lab 12 - API\</w:t>
      </w:r>
      <w:proofErr w:type="spellStart"/>
      <w:r w:rsidRPr="002A652F">
        <w:rPr>
          <w:rFonts w:ascii="Courier New" w:hAnsi="Courier New" w:cs="Courier New"/>
        </w:rPr>
        <w:t>BotApiGenerator</w:t>
      </w:r>
      <w:proofErr w:type="spellEnd"/>
      <w:r w:rsidRPr="002A652F">
        <w:rPr>
          <w:rFonts w:ascii="Courier New" w:hAnsi="Courier New" w:cs="Courier New"/>
        </w:rPr>
        <w:t>-main</w:t>
      </w:r>
    </w:p>
    <w:p w14:paraId="73040042" w14:textId="77777777" w:rsidR="002A652F" w:rsidRDefault="002A652F" w:rsidP="002A652F"/>
    <w:p w14:paraId="7B8AD484" w14:textId="5ED61DA3" w:rsidR="002A652F" w:rsidRDefault="002A652F" w:rsidP="002A652F">
      <w:r w:rsidRPr="005F6966">
        <w:rPr>
          <w:b/>
          <w:bCs/>
        </w:rPr>
        <w:t>Note</w:t>
      </w:r>
      <w:r>
        <w:t xml:space="preserve">: This location may vary depending on where you downloaded your lab in step </w:t>
      </w:r>
      <w:r>
        <w:fldChar w:fldCharType="begin"/>
      </w:r>
      <w:r>
        <w:instrText xml:space="preserve"> REF _Ref109633080 \w \h </w:instrText>
      </w:r>
      <w:r>
        <w:fldChar w:fldCharType="separate"/>
      </w:r>
      <w:r>
        <w:t>2.1.2</w:t>
      </w:r>
      <w:r>
        <w:fldChar w:fldCharType="end"/>
      </w:r>
    </w:p>
    <w:p w14:paraId="573BE662" w14:textId="30021438" w:rsidR="002A652F" w:rsidRDefault="002A652F" w:rsidP="002A652F"/>
    <w:p w14:paraId="5ACE8148" w14:textId="513655FD" w:rsidR="002A652F" w:rsidRDefault="002A652F" w:rsidP="002A652F">
      <w:r>
        <w:rPr>
          <w:noProof/>
        </w:rPr>
        <w:drawing>
          <wp:inline distT="0" distB="0" distL="0" distR="0" wp14:anchorId="16BE8669" wp14:editId="0EE3C2D1">
            <wp:extent cx="3152640" cy="2971800"/>
            <wp:effectExtent l="76200" t="76200" r="67310" b="7620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155923" cy="2974894"/>
                    </a:xfrm>
                    <a:prstGeom prst="rect">
                      <a:avLst/>
                    </a:prstGeom>
                    <a:effectLst>
                      <a:glow rad="63500">
                        <a:schemeClr val="accent1">
                          <a:satMod val="175000"/>
                          <a:alpha val="40000"/>
                        </a:schemeClr>
                      </a:glow>
                    </a:effectLst>
                  </pic:spPr>
                </pic:pic>
              </a:graphicData>
            </a:graphic>
          </wp:inline>
        </w:drawing>
      </w:r>
    </w:p>
    <w:p w14:paraId="2C8DABDE" w14:textId="6AF0FB93" w:rsidR="002A652F" w:rsidRDefault="002A652F" w:rsidP="002A652F"/>
    <w:p w14:paraId="39F02EBD" w14:textId="36F25473" w:rsidR="002A652F" w:rsidRDefault="002A652F" w:rsidP="002A652F">
      <w:r>
        <w:t xml:space="preserve">Press </w:t>
      </w:r>
      <w:r w:rsidRPr="002A652F">
        <w:rPr>
          <w:i/>
          <w:iCs/>
        </w:rPr>
        <w:t>OK</w:t>
      </w:r>
      <w:r w:rsidR="002A7392">
        <w:rPr>
          <w:i/>
          <w:iCs/>
        </w:rPr>
        <w:t>.</w:t>
      </w:r>
    </w:p>
    <w:p w14:paraId="7F8351A6" w14:textId="77777777" w:rsidR="002A652F" w:rsidRDefault="002A652F"/>
    <w:p w14:paraId="6AF27683" w14:textId="5AA5DDAF" w:rsidR="002A652F" w:rsidRDefault="002A652F">
      <w:r>
        <w:br w:type="page"/>
      </w:r>
      <w:r>
        <w:lastRenderedPageBreak/>
        <w:t xml:space="preserve">Select </w:t>
      </w:r>
      <w:proofErr w:type="spellStart"/>
      <w:r w:rsidRPr="002A652F">
        <w:rPr>
          <w:i/>
          <w:iCs/>
        </w:rPr>
        <w:t>BotApiGenerator</w:t>
      </w:r>
      <w:proofErr w:type="spellEnd"/>
      <w:r>
        <w:t xml:space="preserve"> and then press Finish:</w:t>
      </w:r>
    </w:p>
    <w:p w14:paraId="28366029" w14:textId="4913D9B7" w:rsidR="002A652F" w:rsidRDefault="002A652F"/>
    <w:p w14:paraId="19940CA3" w14:textId="140FAA39" w:rsidR="002A652F" w:rsidRDefault="002A652F">
      <w:pPr>
        <w:rPr>
          <w:b/>
          <w:bCs/>
        </w:rPr>
      </w:pPr>
      <w:r>
        <w:rPr>
          <w:noProof/>
        </w:rPr>
        <w:drawing>
          <wp:inline distT="0" distB="0" distL="0" distR="0" wp14:anchorId="56A0D845" wp14:editId="3288F290">
            <wp:extent cx="3990975" cy="4986901"/>
            <wp:effectExtent l="0" t="0" r="0" b="444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993105" cy="4989563"/>
                    </a:xfrm>
                    <a:prstGeom prst="rect">
                      <a:avLst/>
                    </a:prstGeom>
                  </pic:spPr>
                </pic:pic>
              </a:graphicData>
            </a:graphic>
          </wp:inline>
        </w:drawing>
      </w:r>
    </w:p>
    <w:p w14:paraId="38020966" w14:textId="412F6CD7" w:rsidR="00A333D8" w:rsidRDefault="00A333D8">
      <w:pPr>
        <w:rPr>
          <w:b/>
          <w:bCs/>
        </w:rPr>
      </w:pPr>
    </w:p>
    <w:p w14:paraId="536F4554" w14:textId="6BE0CDC6" w:rsidR="00A333D8" w:rsidRDefault="00A333D8">
      <w:pPr>
        <w:rPr>
          <w:b/>
          <w:bCs/>
        </w:rPr>
      </w:pPr>
    </w:p>
    <w:p w14:paraId="2A4322BC" w14:textId="29D61092" w:rsidR="00A333D8" w:rsidRDefault="00A333D8">
      <w:pPr>
        <w:rPr>
          <w:b/>
          <w:bCs/>
        </w:rPr>
      </w:pPr>
      <w:r>
        <w:rPr>
          <w:b/>
          <w:bCs/>
        </w:rPr>
        <w:t>Set the perspective to Java</w:t>
      </w:r>
    </w:p>
    <w:p w14:paraId="1BA30434" w14:textId="77777777" w:rsidR="002A7392" w:rsidRDefault="002A7392" w:rsidP="00A333D8"/>
    <w:p w14:paraId="6B321664" w14:textId="3B5A8B69" w:rsidR="00A333D8" w:rsidRDefault="00A333D8" w:rsidP="00A333D8">
      <w:r>
        <w:t xml:space="preserve">Navigate </w:t>
      </w:r>
      <w:r w:rsidR="002A7392">
        <w:t>t</w:t>
      </w:r>
      <w:r>
        <w:t>o Window-&gt;Perspective-&gt;Open Perspective-&gt;Other</w:t>
      </w:r>
    </w:p>
    <w:p w14:paraId="2757685D" w14:textId="5F4B71A1" w:rsidR="00A333D8" w:rsidRDefault="00A333D8">
      <w:pPr>
        <w:rPr>
          <w:b/>
          <w:bCs/>
        </w:rPr>
      </w:pPr>
    </w:p>
    <w:p w14:paraId="3776C020" w14:textId="77777777" w:rsidR="008A6389" w:rsidRDefault="00A333D8">
      <w:r>
        <w:rPr>
          <w:b/>
          <w:bCs/>
          <w:noProof/>
        </w:rPr>
        <w:lastRenderedPageBreak/>
        <w:drawing>
          <wp:inline distT="0" distB="0" distL="0" distR="0" wp14:anchorId="0D165040" wp14:editId="7016462F">
            <wp:extent cx="6019800" cy="2281773"/>
            <wp:effectExtent l="76200" t="76200" r="76200" b="8064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023504" cy="2283177"/>
                    </a:xfrm>
                    <a:prstGeom prst="rect">
                      <a:avLst/>
                    </a:prstGeom>
                    <a:noFill/>
                    <a:ln>
                      <a:noFill/>
                    </a:ln>
                    <a:effectLst>
                      <a:glow rad="63500">
                        <a:schemeClr val="accent1">
                          <a:satMod val="175000"/>
                          <a:alpha val="40000"/>
                        </a:schemeClr>
                      </a:glow>
                    </a:effectLst>
                  </pic:spPr>
                </pic:pic>
              </a:graphicData>
            </a:graphic>
          </wp:inline>
        </w:drawing>
      </w:r>
    </w:p>
    <w:p w14:paraId="06CBBA5D" w14:textId="77777777" w:rsidR="008A6389" w:rsidRDefault="008A6389"/>
    <w:p w14:paraId="2564CE1C" w14:textId="3D7C57FF" w:rsidR="00A333D8" w:rsidRPr="008A6389" w:rsidRDefault="00A333D8">
      <w:pPr>
        <w:rPr>
          <w:i/>
          <w:iCs/>
        </w:rPr>
      </w:pPr>
      <w:r>
        <w:t xml:space="preserve">Then choose </w:t>
      </w:r>
      <w:r w:rsidRPr="00A333D8">
        <w:rPr>
          <w:i/>
          <w:iCs/>
        </w:rPr>
        <w:t>Java (default)</w:t>
      </w:r>
      <w:r>
        <w:rPr>
          <w:i/>
          <w:iCs/>
        </w:rPr>
        <w:t>:</w:t>
      </w:r>
    </w:p>
    <w:p w14:paraId="2544611D" w14:textId="4B4E5945" w:rsidR="00A333D8" w:rsidRDefault="00A333D8"/>
    <w:p w14:paraId="17C38DB3" w14:textId="2743D4AD" w:rsidR="00A333D8" w:rsidRDefault="00A333D8">
      <w:r>
        <w:rPr>
          <w:noProof/>
        </w:rPr>
        <w:drawing>
          <wp:inline distT="0" distB="0" distL="0" distR="0" wp14:anchorId="664E7BA3" wp14:editId="6BEA1BBE">
            <wp:extent cx="2600325" cy="2438400"/>
            <wp:effectExtent l="0" t="0" r="952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600325" cy="2438400"/>
                    </a:xfrm>
                    <a:prstGeom prst="rect">
                      <a:avLst/>
                    </a:prstGeom>
                  </pic:spPr>
                </pic:pic>
              </a:graphicData>
            </a:graphic>
          </wp:inline>
        </w:drawing>
      </w:r>
    </w:p>
    <w:p w14:paraId="7042B5C7" w14:textId="09644A54" w:rsidR="00A333D8" w:rsidRDefault="00A333D8"/>
    <w:p w14:paraId="0506359F" w14:textId="107A4381" w:rsidR="002A7392" w:rsidRDefault="002A7392">
      <w:r>
        <w:t xml:space="preserve">Press </w:t>
      </w:r>
      <w:r w:rsidR="008A6389">
        <w:rPr>
          <w:i/>
          <w:iCs/>
        </w:rPr>
        <w:t>Open</w:t>
      </w:r>
      <w:r>
        <w:t>.</w:t>
      </w:r>
    </w:p>
    <w:p w14:paraId="752660AD" w14:textId="77777777" w:rsidR="002A7392" w:rsidRDefault="002A7392"/>
    <w:p w14:paraId="67843F52" w14:textId="41593A57" w:rsidR="00A333D8" w:rsidRDefault="00A333D8">
      <w:r>
        <w:t xml:space="preserve">Close the </w:t>
      </w:r>
      <w:r w:rsidR="002A7392">
        <w:t>Welcome tab</w:t>
      </w:r>
      <w:r>
        <w:t>.  You should see this:</w:t>
      </w:r>
    </w:p>
    <w:p w14:paraId="1A7F6064" w14:textId="3DDE650B" w:rsidR="00A333D8" w:rsidRDefault="00A333D8"/>
    <w:p w14:paraId="17D730B0" w14:textId="171FF346" w:rsidR="00A333D8" w:rsidRDefault="00A333D8">
      <w:r>
        <w:rPr>
          <w:noProof/>
        </w:rPr>
        <w:lastRenderedPageBreak/>
        <w:drawing>
          <wp:inline distT="0" distB="0" distL="0" distR="0" wp14:anchorId="153712CE" wp14:editId="068B0B98">
            <wp:extent cx="6188710" cy="3272790"/>
            <wp:effectExtent l="0" t="0" r="2540" b="381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188710" cy="3272790"/>
                    </a:xfrm>
                    <a:prstGeom prst="rect">
                      <a:avLst/>
                    </a:prstGeom>
                  </pic:spPr>
                </pic:pic>
              </a:graphicData>
            </a:graphic>
          </wp:inline>
        </w:drawing>
      </w:r>
    </w:p>
    <w:p w14:paraId="06DF00F3" w14:textId="34342925" w:rsidR="002A7392" w:rsidRDefault="002A7392"/>
    <w:p w14:paraId="501B3320" w14:textId="01793713" w:rsidR="002A7392" w:rsidRDefault="002A7392">
      <w:r>
        <w:t xml:space="preserve">Expand the Package hierarchy on the left panel until you find </w:t>
      </w:r>
      <w:r w:rsidRPr="008A6389">
        <w:rPr>
          <w:i/>
          <w:iCs/>
        </w:rPr>
        <w:t>build.xml</w:t>
      </w:r>
      <w:r>
        <w:t>. Double click to open.  You should see this:</w:t>
      </w:r>
    </w:p>
    <w:p w14:paraId="7102AB4E" w14:textId="0E72CBA5" w:rsidR="002A7392" w:rsidRDefault="002A7392"/>
    <w:p w14:paraId="64FB399A" w14:textId="034BD456" w:rsidR="002A7392" w:rsidRDefault="002A7392">
      <w:r>
        <w:rPr>
          <w:noProof/>
        </w:rPr>
        <w:drawing>
          <wp:inline distT="0" distB="0" distL="0" distR="0" wp14:anchorId="54FAAF5B" wp14:editId="222568ED">
            <wp:extent cx="6188710" cy="4287520"/>
            <wp:effectExtent l="76200" t="76200" r="78740" b="7493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188710" cy="4287520"/>
                    </a:xfrm>
                    <a:prstGeom prst="rect">
                      <a:avLst/>
                    </a:prstGeom>
                    <a:effectLst>
                      <a:glow rad="63500">
                        <a:schemeClr val="accent1">
                          <a:satMod val="175000"/>
                          <a:alpha val="40000"/>
                        </a:schemeClr>
                      </a:glow>
                    </a:effectLst>
                  </pic:spPr>
                </pic:pic>
              </a:graphicData>
            </a:graphic>
          </wp:inline>
        </w:drawing>
      </w:r>
    </w:p>
    <w:p w14:paraId="0F1D8B23" w14:textId="2F81A6AD" w:rsidR="002A7392" w:rsidRDefault="002A7392"/>
    <w:p w14:paraId="1BE402EE" w14:textId="4FE1469B" w:rsidR="002A7392" w:rsidRDefault="002A7392">
      <w:r>
        <w:lastRenderedPageBreak/>
        <w:t xml:space="preserve">Now execute the </w:t>
      </w:r>
      <w:r w:rsidRPr="002A7392">
        <w:rPr>
          <w:i/>
          <w:iCs/>
        </w:rPr>
        <w:t>build.xml</w:t>
      </w:r>
      <w:r>
        <w:t xml:space="preserve"> by selecting the </w:t>
      </w:r>
      <w:r w:rsidRPr="002A7392">
        <w:rPr>
          <w:i/>
          <w:iCs/>
        </w:rPr>
        <w:t>External Tools</w:t>
      </w:r>
      <w:r>
        <w:t xml:space="preserve"> icon, then select </w:t>
      </w:r>
      <w:r w:rsidRPr="002A7392">
        <w:rPr>
          <w:i/>
          <w:iCs/>
        </w:rPr>
        <w:t>Run As-&gt;An</w:t>
      </w:r>
      <w:r>
        <w:rPr>
          <w:i/>
          <w:iCs/>
        </w:rPr>
        <w:t>t</w:t>
      </w:r>
      <w:r w:rsidRPr="002A7392">
        <w:rPr>
          <w:i/>
          <w:iCs/>
        </w:rPr>
        <w:t xml:space="preserve"> Build</w:t>
      </w:r>
      <w:r>
        <w:t xml:space="preserve">.  Alternatively, you can press </w:t>
      </w:r>
      <w:proofErr w:type="spellStart"/>
      <w:r w:rsidRPr="002A7392">
        <w:rPr>
          <w:i/>
          <w:iCs/>
        </w:rPr>
        <w:t>Alt+Shift+X</w:t>
      </w:r>
      <w:proofErr w:type="spellEnd"/>
      <w:r w:rsidRPr="002A7392">
        <w:rPr>
          <w:i/>
          <w:iCs/>
        </w:rPr>
        <w:t>, Q</w:t>
      </w:r>
      <w:r>
        <w:t>.</w:t>
      </w:r>
    </w:p>
    <w:p w14:paraId="602186CE" w14:textId="77777777" w:rsidR="002A7392" w:rsidRDefault="002A7392"/>
    <w:p w14:paraId="081C6341" w14:textId="77777777" w:rsidR="00A333D8" w:rsidRDefault="00A333D8"/>
    <w:p w14:paraId="2636B18F" w14:textId="607EB9A6" w:rsidR="002A652F" w:rsidRDefault="002A7392" w:rsidP="00583714">
      <w:r>
        <w:rPr>
          <w:noProof/>
        </w:rPr>
        <w:drawing>
          <wp:inline distT="0" distB="0" distL="0" distR="0" wp14:anchorId="7C6740EF" wp14:editId="12DDC296">
            <wp:extent cx="6143625" cy="1819275"/>
            <wp:effectExtent l="76200" t="76200" r="85725" b="857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143625" cy="1819275"/>
                    </a:xfrm>
                    <a:prstGeom prst="rect">
                      <a:avLst/>
                    </a:prstGeom>
                    <a:effectLst>
                      <a:glow rad="63500">
                        <a:schemeClr val="accent1">
                          <a:satMod val="175000"/>
                          <a:alpha val="40000"/>
                        </a:schemeClr>
                      </a:glow>
                    </a:effectLst>
                  </pic:spPr>
                </pic:pic>
              </a:graphicData>
            </a:graphic>
          </wp:inline>
        </w:drawing>
      </w:r>
    </w:p>
    <w:p w14:paraId="47A2335F" w14:textId="4D36CE02" w:rsidR="002A7392" w:rsidRDefault="002A7392" w:rsidP="00583714"/>
    <w:p w14:paraId="4A8A0E2C" w14:textId="6E9AF709" w:rsidR="002A7392" w:rsidRDefault="002A7392" w:rsidP="00583714">
      <w:r>
        <w:t>This should run the API generator. You should see the following in the Console:</w:t>
      </w:r>
    </w:p>
    <w:p w14:paraId="3F671A8C" w14:textId="7172371C" w:rsidR="002A7392" w:rsidRDefault="002A7392" w:rsidP="00583714"/>
    <w:p w14:paraId="45B92D99" w14:textId="16AD6F4D" w:rsidR="002A7392" w:rsidRDefault="00286326" w:rsidP="00583714">
      <w:r>
        <w:rPr>
          <w:noProof/>
        </w:rPr>
        <w:drawing>
          <wp:inline distT="0" distB="0" distL="0" distR="0" wp14:anchorId="63742738" wp14:editId="4780927D">
            <wp:extent cx="6188710" cy="3597910"/>
            <wp:effectExtent l="76200" t="76200" r="78740" b="7874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188710" cy="3597910"/>
                    </a:xfrm>
                    <a:prstGeom prst="rect">
                      <a:avLst/>
                    </a:prstGeom>
                    <a:effectLst>
                      <a:glow rad="63500">
                        <a:schemeClr val="accent1">
                          <a:satMod val="175000"/>
                          <a:alpha val="40000"/>
                        </a:schemeClr>
                      </a:glow>
                    </a:effectLst>
                  </pic:spPr>
                </pic:pic>
              </a:graphicData>
            </a:graphic>
          </wp:inline>
        </w:drawing>
      </w:r>
    </w:p>
    <w:p w14:paraId="32856628" w14:textId="52FA76EC" w:rsidR="00286326" w:rsidRDefault="00286326" w:rsidP="00583714"/>
    <w:p w14:paraId="6DB12275" w14:textId="1931EC00" w:rsidR="00286326" w:rsidRDefault="00286326" w:rsidP="00583714">
      <w:r>
        <w:t xml:space="preserve">Now see what has been generated.  Open </w:t>
      </w:r>
      <w:proofErr w:type="spellStart"/>
      <w:r w:rsidRPr="008A6389">
        <w:rPr>
          <w:i/>
          <w:iCs/>
        </w:rPr>
        <w:t>Bawintegrationtest_external.yaml</w:t>
      </w:r>
      <w:proofErr w:type="spellEnd"/>
    </w:p>
    <w:p w14:paraId="6B7D4065" w14:textId="3F1C46F2" w:rsidR="00286326" w:rsidRDefault="00286326" w:rsidP="00583714"/>
    <w:p w14:paraId="3ADA8D41" w14:textId="50BA1A92" w:rsidR="00286326" w:rsidRDefault="00286326" w:rsidP="00583714">
      <w:r>
        <w:rPr>
          <w:noProof/>
        </w:rPr>
        <w:lastRenderedPageBreak/>
        <w:drawing>
          <wp:inline distT="0" distB="0" distL="0" distR="0" wp14:anchorId="1BC07512" wp14:editId="6CC2989A">
            <wp:extent cx="6188710" cy="2430780"/>
            <wp:effectExtent l="76200" t="76200" r="78740" b="8382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188710" cy="2430780"/>
                    </a:xfrm>
                    <a:prstGeom prst="rect">
                      <a:avLst/>
                    </a:prstGeom>
                    <a:effectLst>
                      <a:glow rad="63500">
                        <a:schemeClr val="accent1">
                          <a:satMod val="175000"/>
                          <a:alpha val="40000"/>
                        </a:schemeClr>
                      </a:glow>
                    </a:effectLst>
                  </pic:spPr>
                </pic:pic>
              </a:graphicData>
            </a:graphic>
          </wp:inline>
        </w:drawing>
      </w:r>
    </w:p>
    <w:p w14:paraId="0E9A3247" w14:textId="161E0BF6" w:rsidR="00286326" w:rsidRDefault="00286326" w:rsidP="00583714"/>
    <w:p w14:paraId="7A8059ED" w14:textId="565CD6C4" w:rsidR="00286326" w:rsidRDefault="00286326" w:rsidP="00286326">
      <w:r>
        <w:t xml:space="preserve">Copy the contents of the </w:t>
      </w:r>
      <w:proofErr w:type="spellStart"/>
      <w:r>
        <w:t>yaml</w:t>
      </w:r>
      <w:proofErr w:type="spellEnd"/>
      <w:r w:rsidR="008A6389">
        <w:t xml:space="preserve"> into the clipboard.</w:t>
      </w:r>
    </w:p>
    <w:p w14:paraId="0718CD4E" w14:textId="77777777" w:rsidR="00286326" w:rsidRDefault="00286326" w:rsidP="00286326"/>
    <w:p w14:paraId="0D69A651" w14:textId="77777777" w:rsidR="008A6389" w:rsidRDefault="00286326" w:rsidP="00286326">
      <w:r>
        <w:t xml:space="preserve">Open URL </w:t>
      </w:r>
    </w:p>
    <w:p w14:paraId="032752DB" w14:textId="77777777" w:rsidR="008A6389" w:rsidRDefault="008A6389" w:rsidP="00286326"/>
    <w:p w14:paraId="6923EB5C" w14:textId="4D239847" w:rsidR="00286326" w:rsidRDefault="008A6389" w:rsidP="00286326">
      <w:hyperlink r:id="rId65" w:history="1">
        <w:r w:rsidRPr="00285EA0">
          <w:rPr>
            <w:rStyle w:val="Hyperlink"/>
          </w:rPr>
          <w:t>https://editor.swagger.io/</w:t>
        </w:r>
      </w:hyperlink>
    </w:p>
    <w:p w14:paraId="11113E2C" w14:textId="5D8AD594" w:rsidR="00286326" w:rsidRDefault="00286326" w:rsidP="00286326"/>
    <w:p w14:paraId="25F8110F" w14:textId="199306E5" w:rsidR="00286326" w:rsidRDefault="00286326" w:rsidP="00286326">
      <w:r>
        <w:t xml:space="preserve">Paste the </w:t>
      </w:r>
      <w:r>
        <w:t xml:space="preserve">contents of the </w:t>
      </w:r>
      <w:proofErr w:type="spellStart"/>
      <w:r>
        <w:t>yaml</w:t>
      </w:r>
      <w:proofErr w:type="spellEnd"/>
      <w:r>
        <w:t xml:space="preserve"> into the left panel.  You should see the Open API specification for your bot:</w:t>
      </w:r>
    </w:p>
    <w:p w14:paraId="587D5F57" w14:textId="5CBF84DE" w:rsidR="00286326" w:rsidRDefault="00286326" w:rsidP="00286326"/>
    <w:p w14:paraId="3A591795" w14:textId="50CAE74A" w:rsidR="00286326" w:rsidRDefault="00286326" w:rsidP="00286326">
      <w:r>
        <w:rPr>
          <w:noProof/>
        </w:rPr>
        <w:drawing>
          <wp:inline distT="0" distB="0" distL="0" distR="0" wp14:anchorId="1317E40B" wp14:editId="1A6E5B15">
            <wp:extent cx="6188710" cy="3279775"/>
            <wp:effectExtent l="76200" t="76200" r="78740" b="730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188710" cy="3279775"/>
                    </a:xfrm>
                    <a:prstGeom prst="rect">
                      <a:avLst/>
                    </a:prstGeom>
                    <a:effectLst>
                      <a:glow rad="63500">
                        <a:schemeClr val="accent1">
                          <a:satMod val="175000"/>
                          <a:alpha val="40000"/>
                        </a:schemeClr>
                      </a:glow>
                    </a:effectLst>
                  </pic:spPr>
                </pic:pic>
              </a:graphicData>
            </a:graphic>
          </wp:inline>
        </w:drawing>
      </w:r>
    </w:p>
    <w:p w14:paraId="2A472DEE" w14:textId="07B9D49D" w:rsidR="00286326" w:rsidRDefault="00286326" w:rsidP="00286326"/>
    <w:p w14:paraId="7F1E33A5" w14:textId="387C4E77" w:rsidR="00286326" w:rsidRDefault="00286326" w:rsidP="00286326">
      <w:r>
        <w:t xml:space="preserve">Take a moment to explore the API.  </w:t>
      </w:r>
    </w:p>
    <w:p w14:paraId="13DB0BD1" w14:textId="77777777" w:rsidR="008A6389" w:rsidRDefault="008A6389" w:rsidP="00286326"/>
    <w:p w14:paraId="05C6B5FE" w14:textId="54E4218D" w:rsidR="00684D84" w:rsidRDefault="008A6389" w:rsidP="00684D84">
      <w:pPr>
        <w:pStyle w:val="Heading3"/>
      </w:pPr>
      <w:bookmarkStart w:id="34" w:name="_Toc109742628"/>
      <w:r>
        <w:lastRenderedPageBreak/>
        <w:t>R</w:t>
      </w:r>
      <w:r w:rsidR="00684D84">
        <w:t xml:space="preserve">un curl </w:t>
      </w:r>
      <w:bookmarkEnd w:id="34"/>
      <w:r>
        <w:t xml:space="preserve">from </w:t>
      </w:r>
      <w:proofErr w:type="spellStart"/>
      <w:r>
        <w:t>OpenApi</w:t>
      </w:r>
      <w:proofErr w:type="spellEnd"/>
    </w:p>
    <w:p w14:paraId="5CDAA382" w14:textId="77777777" w:rsidR="00684D84" w:rsidRPr="00684D84" w:rsidRDefault="00684D84" w:rsidP="00684D84"/>
    <w:p w14:paraId="2169475E" w14:textId="5DFD532E" w:rsidR="00684D84" w:rsidRDefault="00684D84" w:rsidP="00684D84">
      <w:r>
        <w:t xml:space="preserve">Using the </w:t>
      </w:r>
      <w:r w:rsidRPr="00F2049E">
        <w:rPr>
          <w:i/>
          <w:iCs/>
        </w:rPr>
        <w:t>Swagger Editor</w:t>
      </w:r>
      <w:r>
        <w:t xml:space="preserve">, </w:t>
      </w:r>
      <w:r w:rsidR="004F675A">
        <w:t>y</w:t>
      </w:r>
      <w:r>
        <w:t xml:space="preserve">ou </w:t>
      </w:r>
      <w:r w:rsidR="004F675A">
        <w:t xml:space="preserve">can </w:t>
      </w:r>
      <w:r>
        <w:t>generate curl commands</w:t>
      </w:r>
      <w:r w:rsidR="004F675A">
        <w:t>.</w:t>
      </w:r>
    </w:p>
    <w:p w14:paraId="467FF39E" w14:textId="258C6379" w:rsidR="004F675A" w:rsidRDefault="004F675A" w:rsidP="00684D84">
      <w:r>
        <w:t xml:space="preserve">Navigate to </w:t>
      </w:r>
      <w:r w:rsidRPr="004F675A">
        <w:rPr>
          <w:i/>
          <w:iCs/>
        </w:rPr>
        <w:t>Login to RPA</w:t>
      </w:r>
      <w:r>
        <w:t xml:space="preserve"> in the Swagger Editor.  You should see this:</w:t>
      </w:r>
    </w:p>
    <w:p w14:paraId="396C6489" w14:textId="0E59B6F6" w:rsidR="004F675A" w:rsidRDefault="004F675A" w:rsidP="00684D84"/>
    <w:p w14:paraId="22CCB105" w14:textId="3064EFE9" w:rsidR="004F675A" w:rsidRDefault="004F675A" w:rsidP="00684D84">
      <w:r>
        <w:rPr>
          <w:noProof/>
        </w:rPr>
        <w:drawing>
          <wp:inline distT="0" distB="0" distL="0" distR="0" wp14:anchorId="497460D6" wp14:editId="6749CC6E">
            <wp:extent cx="6188710" cy="1619885"/>
            <wp:effectExtent l="76200" t="76200" r="78740" b="7556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188710" cy="1619885"/>
                    </a:xfrm>
                    <a:prstGeom prst="rect">
                      <a:avLst/>
                    </a:prstGeom>
                    <a:effectLst>
                      <a:glow rad="63500">
                        <a:schemeClr val="accent1">
                          <a:satMod val="175000"/>
                          <a:alpha val="40000"/>
                        </a:schemeClr>
                      </a:glow>
                    </a:effectLst>
                  </pic:spPr>
                </pic:pic>
              </a:graphicData>
            </a:graphic>
          </wp:inline>
        </w:drawing>
      </w:r>
    </w:p>
    <w:p w14:paraId="2B547E29" w14:textId="167A8437" w:rsidR="004F675A" w:rsidRDefault="004F675A" w:rsidP="00684D84"/>
    <w:p w14:paraId="76EEC141" w14:textId="7FE0062E" w:rsidR="004F675A" w:rsidRDefault="004F675A" w:rsidP="00684D84">
      <w:r>
        <w:t xml:space="preserve">Press </w:t>
      </w:r>
      <w:r>
        <w:t>“</w:t>
      </w:r>
      <w:r w:rsidRPr="00684D84">
        <w:rPr>
          <w:i/>
          <w:iCs/>
        </w:rPr>
        <w:t>try it out</w:t>
      </w:r>
      <w:r>
        <w:t>”</w:t>
      </w:r>
      <w:r>
        <w:t xml:space="preserve">.  Then press </w:t>
      </w:r>
      <w:r w:rsidRPr="004F675A">
        <w:rPr>
          <w:i/>
          <w:iCs/>
        </w:rPr>
        <w:t>Execute</w:t>
      </w:r>
      <w:r>
        <w:t>.   See below:</w:t>
      </w:r>
    </w:p>
    <w:p w14:paraId="24D07053" w14:textId="6B71DCD8" w:rsidR="004F675A" w:rsidRDefault="004F675A" w:rsidP="00684D84"/>
    <w:p w14:paraId="0A322942" w14:textId="52A5BC99" w:rsidR="004F675A" w:rsidRDefault="004F675A" w:rsidP="00684D84">
      <w:r>
        <w:rPr>
          <w:noProof/>
        </w:rPr>
        <w:drawing>
          <wp:inline distT="0" distB="0" distL="0" distR="0" wp14:anchorId="3B41288D" wp14:editId="2FD262F0">
            <wp:extent cx="5181600" cy="4120930"/>
            <wp:effectExtent l="76200" t="76200" r="76200" b="7048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184776" cy="4123456"/>
                    </a:xfrm>
                    <a:prstGeom prst="rect">
                      <a:avLst/>
                    </a:prstGeom>
                    <a:effectLst>
                      <a:glow rad="63500">
                        <a:schemeClr val="accent1">
                          <a:satMod val="175000"/>
                          <a:alpha val="40000"/>
                        </a:schemeClr>
                      </a:glow>
                    </a:effectLst>
                  </pic:spPr>
                </pic:pic>
              </a:graphicData>
            </a:graphic>
          </wp:inline>
        </w:drawing>
      </w:r>
    </w:p>
    <w:p w14:paraId="45DD7500" w14:textId="77777777" w:rsidR="00684D84" w:rsidRDefault="00684D84" w:rsidP="00684D84"/>
    <w:p w14:paraId="29F653CB" w14:textId="0363CCA0" w:rsidR="004F675A" w:rsidRDefault="004F675A" w:rsidP="00684D84">
      <w:r>
        <w:t>Copy the generated curl command (using the clipboard icon)</w:t>
      </w:r>
    </w:p>
    <w:p w14:paraId="26ADC4A8" w14:textId="77777777" w:rsidR="004F675A" w:rsidRDefault="004F675A" w:rsidP="00684D84"/>
    <w:p w14:paraId="4F4DF31C" w14:textId="63D5C511" w:rsidR="00684D84" w:rsidRDefault="00684D84" w:rsidP="00684D84">
      <w:r>
        <w:t xml:space="preserve">From the desktop, open </w:t>
      </w:r>
      <w:r w:rsidR="004F675A">
        <w:t>a Unix terminal:</w:t>
      </w:r>
    </w:p>
    <w:p w14:paraId="7C744B11" w14:textId="77777777" w:rsidR="00684D84" w:rsidRDefault="00684D84" w:rsidP="00684D84"/>
    <w:p w14:paraId="1470B979" w14:textId="735E3326" w:rsidR="00684D84" w:rsidRDefault="00684D84" w:rsidP="00684D84">
      <w:r>
        <w:rPr>
          <w:noProof/>
        </w:rPr>
        <w:lastRenderedPageBreak/>
        <w:drawing>
          <wp:inline distT="0" distB="0" distL="0" distR="0" wp14:anchorId="438818D2" wp14:editId="72CB9357">
            <wp:extent cx="657225" cy="857250"/>
            <wp:effectExtent l="76200" t="76200" r="85725" b="7620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57225" cy="857250"/>
                    </a:xfrm>
                    <a:prstGeom prst="rect">
                      <a:avLst/>
                    </a:prstGeom>
                    <a:effectLst>
                      <a:glow rad="63500">
                        <a:schemeClr val="accent1">
                          <a:satMod val="175000"/>
                          <a:alpha val="40000"/>
                        </a:schemeClr>
                      </a:glow>
                    </a:effectLst>
                  </pic:spPr>
                </pic:pic>
              </a:graphicData>
            </a:graphic>
          </wp:inline>
        </w:drawing>
      </w:r>
    </w:p>
    <w:p w14:paraId="7FDD3C00" w14:textId="6553CE4C" w:rsidR="004F675A" w:rsidRDefault="004F675A" w:rsidP="00684D84"/>
    <w:p w14:paraId="7BAF1675" w14:textId="761D8855" w:rsidR="00C55C73" w:rsidRDefault="004F675A" w:rsidP="00C55C73">
      <w:r>
        <w:t xml:space="preserve">Paste the curl command into the terminal and hit return.  </w:t>
      </w:r>
      <w:r w:rsidR="00C55C73">
        <w:t xml:space="preserve">If you are using </w:t>
      </w:r>
      <w:proofErr w:type="spellStart"/>
      <w:r w:rsidR="00C55C73">
        <w:t>Skytap</w:t>
      </w:r>
      <w:proofErr w:type="spellEnd"/>
      <w:r w:rsidR="00C55C73">
        <w:t>, then you will see the following error:</w:t>
      </w:r>
    </w:p>
    <w:p w14:paraId="297A8B3A" w14:textId="06FD8AE8" w:rsidR="004F675A" w:rsidRDefault="004F675A" w:rsidP="00684D84"/>
    <w:p w14:paraId="5FB48B16" w14:textId="084318B8" w:rsidR="004F675A" w:rsidRDefault="00C30DCD" w:rsidP="00684D84">
      <w:r>
        <w:rPr>
          <w:noProof/>
        </w:rPr>
        <w:drawing>
          <wp:inline distT="0" distB="0" distL="0" distR="0" wp14:anchorId="07E85097" wp14:editId="53306709">
            <wp:extent cx="4762500" cy="3014646"/>
            <wp:effectExtent l="76200" t="76200" r="76200" b="7175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767914" cy="3018073"/>
                    </a:xfrm>
                    <a:prstGeom prst="rect">
                      <a:avLst/>
                    </a:prstGeom>
                    <a:effectLst>
                      <a:glow rad="63500">
                        <a:schemeClr val="accent1">
                          <a:satMod val="175000"/>
                          <a:alpha val="40000"/>
                        </a:schemeClr>
                      </a:glow>
                    </a:effectLst>
                  </pic:spPr>
                </pic:pic>
              </a:graphicData>
            </a:graphic>
          </wp:inline>
        </w:drawing>
      </w:r>
    </w:p>
    <w:p w14:paraId="7DD943A7" w14:textId="6177A094" w:rsidR="004F675A" w:rsidRDefault="004F675A" w:rsidP="00684D84"/>
    <w:p w14:paraId="45583D09" w14:textId="7056DA59" w:rsidR="00C30DCD" w:rsidRDefault="00C30DCD" w:rsidP="00684D84">
      <w:r>
        <w:t xml:space="preserve">This is not a problem!  As we are in a </w:t>
      </w:r>
      <w:proofErr w:type="spellStart"/>
      <w:r w:rsidR="00C55C73">
        <w:t>Skytap</w:t>
      </w:r>
      <w:proofErr w:type="spellEnd"/>
      <w:r w:rsidR="00C55C73">
        <w:t xml:space="preserve"> </w:t>
      </w:r>
      <w:r>
        <w:t xml:space="preserve">VM, we can safely ignore certificate errors by adding the </w:t>
      </w:r>
      <w:r w:rsidRPr="00C30DCD">
        <w:rPr>
          <w:b/>
          <w:bCs/>
        </w:rPr>
        <w:t>-k</w:t>
      </w:r>
      <w:r>
        <w:t xml:space="preserve"> flag to the </w:t>
      </w:r>
      <w:r w:rsidR="00C55C73">
        <w:t>curl</w:t>
      </w:r>
      <w:r>
        <w:t xml:space="preserve"> as shown below:</w:t>
      </w:r>
    </w:p>
    <w:p w14:paraId="1D180C7A" w14:textId="3EA35373" w:rsidR="00C30DCD" w:rsidRDefault="00C30DCD" w:rsidP="00684D84"/>
    <w:p w14:paraId="1AC54649" w14:textId="59B90B72" w:rsidR="00C30DCD" w:rsidRDefault="00C30DCD" w:rsidP="00684D84">
      <w:r>
        <w:rPr>
          <w:noProof/>
        </w:rPr>
        <w:lastRenderedPageBreak/>
        <w:drawing>
          <wp:inline distT="0" distB="0" distL="0" distR="0" wp14:anchorId="2AF8FFCA" wp14:editId="343F28DF">
            <wp:extent cx="5012397" cy="6153150"/>
            <wp:effectExtent l="76200" t="76200" r="74295" b="7620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016241" cy="6157869"/>
                    </a:xfrm>
                    <a:prstGeom prst="rect">
                      <a:avLst/>
                    </a:prstGeom>
                    <a:effectLst>
                      <a:glow rad="63500">
                        <a:schemeClr val="accent1">
                          <a:satMod val="175000"/>
                          <a:alpha val="40000"/>
                        </a:schemeClr>
                      </a:glow>
                    </a:effectLst>
                  </pic:spPr>
                </pic:pic>
              </a:graphicData>
            </a:graphic>
          </wp:inline>
        </w:drawing>
      </w:r>
    </w:p>
    <w:p w14:paraId="23954B8A" w14:textId="317FB18B" w:rsidR="00C30DCD" w:rsidRDefault="00C30DCD" w:rsidP="00684D84"/>
    <w:p w14:paraId="0E423CF8" w14:textId="206437EB" w:rsidR="00C30DCD" w:rsidRDefault="00C30DCD" w:rsidP="00684D84">
      <w:r>
        <w:t>Now the curl runs successfully</w:t>
      </w:r>
      <w:r w:rsidR="00C55C73">
        <w:t>!</w:t>
      </w:r>
    </w:p>
    <w:p w14:paraId="3E8F00E5" w14:textId="77777777" w:rsidR="00C30DCD" w:rsidRDefault="00C30DCD" w:rsidP="00684D84"/>
    <w:p w14:paraId="6A5BF3F2" w14:textId="77777777" w:rsidR="00C30DCD" w:rsidRDefault="00C30DCD" w:rsidP="00684D84"/>
    <w:p w14:paraId="3230866D" w14:textId="38B32C4A" w:rsidR="00286326" w:rsidRDefault="00286326" w:rsidP="00286326"/>
    <w:p w14:paraId="47E5E7DB" w14:textId="114B59F9" w:rsidR="00583714" w:rsidRPr="00583714" w:rsidRDefault="00583714" w:rsidP="00583714"/>
    <w:p w14:paraId="66F84B0E" w14:textId="5E6437EB" w:rsidR="00583714" w:rsidRDefault="00583714" w:rsidP="00583714"/>
    <w:p w14:paraId="45C2186C" w14:textId="77777777" w:rsidR="00583714" w:rsidRPr="00583714" w:rsidRDefault="00583714" w:rsidP="00583714"/>
    <w:p w14:paraId="3D055101" w14:textId="77777777" w:rsidR="00583714" w:rsidRDefault="00583714" w:rsidP="005349BB">
      <w:pPr>
        <w:pStyle w:val="ListParagraph"/>
        <w:ind w:left="0"/>
        <w:rPr>
          <w:lang w:eastAsia="x-none"/>
        </w:rPr>
      </w:pPr>
    </w:p>
    <w:p w14:paraId="26630295" w14:textId="77777777" w:rsidR="0059642A" w:rsidRDefault="0059642A" w:rsidP="0059642A">
      <w:pPr>
        <w:pStyle w:val="ListParagraph"/>
        <w:rPr>
          <w:lang w:eastAsia="x-none"/>
        </w:rPr>
      </w:pPr>
    </w:p>
    <w:p w14:paraId="693D1993" w14:textId="77777777" w:rsidR="00C306B5" w:rsidRDefault="00C306B5" w:rsidP="00C306B5">
      <w:pPr>
        <w:pStyle w:val="ListParagraph"/>
        <w:rPr>
          <w:lang w:eastAsia="x-none"/>
        </w:rPr>
      </w:pPr>
    </w:p>
    <w:p w14:paraId="16494641" w14:textId="4ABF8F28" w:rsidR="00A63686" w:rsidRPr="00A63686" w:rsidRDefault="00A63686" w:rsidP="00A63686">
      <w:pPr>
        <w:pStyle w:val="ListParagraph"/>
        <w:ind w:left="360"/>
        <w:jc w:val="center"/>
        <w:rPr>
          <w:sz w:val="28"/>
          <w:szCs w:val="28"/>
          <w:lang w:eastAsia="x-none"/>
        </w:rPr>
      </w:pPr>
      <w:r w:rsidRPr="00A63686">
        <w:rPr>
          <w:sz w:val="28"/>
          <w:szCs w:val="28"/>
          <w:lang w:eastAsia="x-none"/>
        </w:rPr>
        <w:t>Nicely done! This concludes the lab.</w:t>
      </w:r>
    </w:p>
    <w:sectPr w:rsidR="00A63686" w:rsidRPr="00A63686" w:rsidSect="00472111">
      <w:headerReference w:type="default" r:id="rId71"/>
      <w:footerReference w:type="even" r:id="rId72"/>
      <w:footerReference w:type="default" r:id="rId73"/>
      <w:headerReference w:type="first" r:id="rId74"/>
      <w:footerReference w:type="first" r:id="rId75"/>
      <w:type w:val="continuous"/>
      <w:pgSz w:w="11906" w:h="16838" w:code="9"/>
      <w:pgMar w:top="1440" w:right="1080" w:bottom="1440" w:left="108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BC2037C" w14:textId="77777777" w:rsidR="002430FD" w:rsidRDefault="002430FD">
      <w:r>
        <w:separator/>
      </w:r>
    </w:p>
    <w:p w14:paraId="7D0C7300" w14:textId="77777777" w:rsidR="002430FD" w:rsidRDefault="002430FD"/>
  </w:endnote>
  <w:endnote w:type="continuationSeparator" w:id="0">
    <w:p w14:paraId="098F06D0" w14:textId="77777777" w:rsidR="002430FD" w:rsidRDefault="002430FD">
      <w:r>
        <w:continuationSeparator/>
      </w:r>
    </w:p>
    <w:p w14:paraId="4F04FDAD" w14:textId="77777777" w:rsidR="002430FD" w:rsidRDefault="002430FD"/>
  </w:endnote>
  <w:endnote w:type="continuationNotice" w:id="1">
    <w:p w14:paraId="397F6024" w14:textId="77777777" w:rsidR="002430FD" w:rsidRDefault="002430F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IBM Plex Sans">
    <w:panose1 w:val="020B0503050203000203"/>
    <w:charset w:val="00"/>
    <w:family w:val="swiss"/>
    <w:pitch w:val="variable"/>
    <w:sig w:usb0="A00002EF" w:usb1="5000207B" w:usb2="00000000" w:usb3="00000000" w:csb0="0000019F" w:csb1="00000000"/>
    <w:embedRegular r:id="rId1" w:fontKey="{72080228-0AB7-44D6-99B8-B1720FED3A4E}"/>
    <w:embedBold r:id="rId2" w:fontKey="{9F1B606A-7777-4CB3-9FEB-2F51D6BAD15C}"/>
    <w:embedItalic r:id="rId3" w:fontKey="{A82DF874-5DBA-446B-B614-93C8239A7ECC}"/>
  </w:font>
  <w:font w:name="Batang">
    <w:altName w:val="바탕"/>
    <w:panose1 w:val="02030600000101010101"/>
    <w:charset w:val="81"/>
    <w:family w:val="roman"/>
    <w:pitch w:val="variable"/>
    <w:sig w:usb0="B00002AF" w:usb1="69D77CFB" w:usb2="00000030" w:usb3="00000000" w:csb0="0008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embedRegular r:id="rId4" w:fontKey="{D4B0B740-9C8D-4532-95A6-30CC0B7B5167}"/>
  </w:font>
  <w:font w:name="Calibri">
    <w:panose1 w:val="020F0502020204030204"/>
    <w:charset w:val="00"/>
    <w:family w:val="swiss"/>
    <w:pitch w:val="variable"/>
    <w:sig w:usb0="E4002EFF" w:usb1="C000247B" w:usb2="00000009" w:usb3="00000000" w:csb0="000001FF" w:csb1="00000000"/>
    <w:embedRegular r:id="rId5" w:fontKey="{175BCBD3-43BF-48B9-A33E-9970692ACF83}"/>
    <w:embedBold r:id="rId6" w:fontKey="{0A82BD4C-6DB3-4C5A-A1FE-D5803988DC06}"/>
    <w:embedItalic r:id="rId7" w:fontKey="{FA497DE3-14EF-4750-8FC6-BFB3568F264E}"/>
    <w:embedBoldItalic r:id="rId8" w:fontKey="{4C10F768-A082-4B7B-B861-35945F327BFA}"/>
  </w:font>
  <w:font w:name="Cambria">
    <w:panose1 w:val="02040503050406030204"/>
    <w:charset w:val="00"/>
    <w:family w:val="roman"/>
    <w:pitch w:val="variable"/>
    <w:sig w:usb0="E00006FF" w:usb1="420024FF" w:usb2="02000000" w:usb3="00000000" w:csb0="0000019F" w:csb1="00000000"/>
    <w:embedBold r:id="rId9" w:fontKey="{E863CE8C-8031-4CB9-856C-EC827ED96BE3}"/>
  </w:font>
  <w:font w:name="SimSun">
    <w:altName w:val="宋体"/>
    <w:panose1 w:val="02010600030101010101"/>
    <w:charset w:val="86"/>
    <w:family w:val="auto"/>
    <w:pitch w:val="variable"/>
    <w:sig w:usb0="00000003" w:usb1="288F0000" w:usb2="00000016" w:usb3="00000000" w:csb0="00040001" w:csb1="00000000"/>
  </w:font>
  <w:font w:name="Mangal">
    <w:panose1 w:val="00000400000000000000"/>
    <w:charset w:val="00"/>
    <w:family w:val="roman"/>
    <w:pitch w:val="variable"/>
    <w:sig w:usb0="00008003" w:usb1="00000000" w:usb2="00000000" w:usb3="00000000" w:csb0="00000001" w:csb1="00000000"/>
    <w:embedRegular r:id="rId10" w:fontKey="{CC018DB0-DAF3-4483-8BB7-8A5DF36F4FAE}"/>
    <w:embedBold r:id="rId11" w:fontKey="{C5403BDD-4584-4788-B733-1742CAC6DD36}"/>
  </w:font>
  <w:font w:name="IBM Plex Sans Medium">
    <w:panose1 w:val="020B0603050203000203"/>
    <w:charset w:val="00"/>
    <w:family w:val="swiss"/>
    <w:pitch w:val="variable"/>
    <w:sig w:usb0="A00002EF" w:usb1="5000207B" w:usb2="00000000" w:usb3="00000000" w:csb0="0000019F" w:csb1="00000000"/>
    <w:embedBold r:id="rId12" w:fontKey="{FC3C10A6-593E-4CB1-BE19-964AAB534F3C}"/>
  </w:font>
  <w:font w:name="IBM Plex Sans SemiBold">
    <w:panose1 w:val="020B0703050203000203"/>
    <w:charset w:val="00"/>
    <w:family w:val="swiss"/>
    <w:pitch w:val="variable"/>
    <w:sig w:usb0="A00002EF" w:usb1="5000207B" w:usb2="00000000" w:usb3="00000000" w:csb0="0000019F" w:csb1="00000000"/>
    <w:embedBold r:id="rId13" w:fontKey="{C166F49D-BB7A-49B1-BA05-74648456FA0F}"/>
  </w:font>
  <w:font w:name="IBM Plex Sans Light">
    <w:panose1 w:val="020B0403050203000203"/>
    <w:charset w:val="00"/>
    <w:family w:val="swiss"/>
    <w:pitch w:val="variable"/>
    <w:sig w:usb0="A00002EF" w:usb1="5000207B" w:usb2="00000000" w:usb3="00000000" w:csb0="0000019F" w:csb1="00000000"/>
    <w:embedRegular r:id="rId14" w:fontKey="{31B03EE3-A19C-4BA9-B577-C184989CC0D0}"/>
  </w:font>
  <w:font w:name="Yu Mincho">
    <w:charset w:val="80"/>
    <w:family w:val="roman"/>
    <w:pitch w:val="variable"/>
    <w:sig w:usb0="800002E7" w:usb1="2AC7FCFF" w:usb2="00000012" w:usb3="00000000" w:csb0="0002009F"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embedRegular r:id="rId15" w:fontKey="{021E012D-C328-4D85-B1EC-50BDEBF6EAA1}"/>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905529302"/>
      <w:docPartObj>
        <w:docPartGallery w:val="Page Numbers (Bottom of Page)"/>
        <w:docPartUnique/>
      </w:docPartObj>
    </w:sdtPr>
    <w:sdtEndPr>
      <w:rPr>
        <w:rStyle w:val="PageNumber"/>
      </w:rPr>
    </w:sdtEndPr>
    <w:sdtContent>
      <w:p w14:paraId="6E79A5D1" w14:textId="34E4C3BC" w:rsidR="00EB6533" w:rsidRDefault="00EB6533" w:rsidP="009A6BB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A5F8B8E" w14:textId="77777777" w:rsidR="00EB6533" w:rsidRDefault="00EB6533" w:rsidP="00A1714B">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74503357"/>
      <w:docPartObj>
        <w:docPartGallery w:val="Page Numbers (Bottom of Page)"/>
        <w:docPartUnique/>
      </w:docPartObj>
    </w:sdtPr>
    <w:sdtEndPr>
      <w:rPr>
        <w:rStyle w:val="PageNumber"/>
      </w:rPr>
    </w:sdtEndPr>
    <w:sdtContent>
      <w:p w14:paraId="1036F796" w14:textId="43C2C1F9" w:rsidR="00EB6533" w:rsidRDefault="00EB6533" w:rsidP="009A6BB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2F52B868" w14:textId="5F924ECB" w:rsidR="00EB6533" w:rsidRPr="00472111" w:rsidRDefault="00EB6533" w:rsidP="00A1714B">
    <w:pPr>
      <w:pStyle w:val="Footer"/>
      <w:tabs>
        <w:tab w:val="left" w:pos="8640"/>
      </w:tabs>
      <w:ind w:right="360"/>
      <w:rPr>
        <w:color w:val="000000" w:themeColor="text1"/>
        <w:sz w:val="24"/>
      </w:rPr>
    </w:pPr>
    <w:r w:rsidRPr="000458F6">
      <w:rPr>
        <w:color w:val="000000" w:themeColor="text1"/>
        <w:sz w:val="24"/>
      </w:rPr>
      <w:t xml:space="preserve">                                                </w:t>
    </w:r>
    <w:r>
      <w:rPr>
        <w:color w:val="000000" w:themeColor="text1"/>
        <w:sz w:val="24"/>
      </w:rPr>
      <w:tab/>
    </w:r>
    <w:r w:rsidRPr="000458F6">
      <w:rPr>
        <w:color w:val="000000" w:themeColor="text1"/>
        <w:sz w:val="24"/>
      </w:rPr>
      <w:t xml:space="preserve">   </w:t>
    </w:r>
    <w:r w:rsidRPr="000458F6">
      <w:rPr>
        <w:noProof/>
        <w:color w:val="000000" w:themeColor="text1"/>
        <w:sz w:val="24"/>
      </w:rPr>
      <w:drawing>
        <wp:inline distT="0" distB="0" distL="0" distR="0" wp14:anchorId="1E4BCF8C" wp14:editId="5D65F557">
          <wp:extent cx="513922" cy="207645"/>
          <wp:effectExtent l="0" t="0" r="0" b="0"/>
          <wp:docPr id="40" name="Picture 40"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bm-logo-black.png"/>
                  <pic:cNvPicPr/>
                </pic:nvPicPr>
                <pic:blipFill>
                  <a:blip r:embed="rId1">
                    <a:extLst>
                      <a:ext uri="{28A0092B-C50C-407E-A947-70E740481C1C}">
                        <a14:useLocalDpi xmlns:a14="http://schemas.microsoft.com/office/drawing/2010/main" val="0"/>
                      </a:ext>
                    </a:extLst>
                  </a:blip>
                  <a:stretch>
                    <a:fillRect/>
                  </a:stretch>
                </pic:blipFill>
                <pic:spPr>
                  <a:xfrm>
                    <a:off x="0" y="0"/>
                    <a:ext cx="603935" cy="244014"/>
                  </a:xfrm>
                  <a:prstGeom prst="rect">
                    <a:avLst/>
                  </a:prstGeom>
                </pic:spPr>
              </pic:pic>
            </a:graphicData>
          </a:graphic>
        </wp:inline>
      </w:drawing>
    </w:r>
    <w:r w:rsidRPr="000458F6">
      <w:rPr>
        <w:color w:val="000000" w:themeColor="text1"/>
        <w:sz w:val="24"/>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1BE9E7" w14:textId="5085EAFC" w:rsidR="00EB6533" w:rsidRPr="00472111" w:rsidRDefault="00EB6533" w:rsidP="00A5159C">
    <w:pPr>
      <w:pStyle w:val="Footer"/>
      <w:tabs>
        <w:tab w:val="clear" w:pos="8640"/>
        <w:tab w:val="left" w:pos="8730"/>
      </w:tabs>
      <w:rPr>
        <w:color w:val="000000" w:themeColor="text1"/>
        <w:sz w:val="24"/>
      </w:rPr>
    </w:pPr>
    <w:r w:rsidRPr="000458F6">
      <w:rPr>
        <w:color w:val="000000" w:themeColor="text1"/>
        <w:sz w:val="24"/>
      </w:rPr>
      <w:t>IBM Fast Start 202</w:t>
    </w:r>
    <w:r>
      <w:rPr>
        <w:color w:val="000000" w:themeColor="text1"/>
        <w:sz w:val="24"/>
      </w:rPr>
      <w:t>1</w:t>
    </w:r>
    <w:r w:rsidRPr="000458F6">
      <w:rPr>
        <w:color w:val="000000" w:themeColor="text1"/>
        <w:sz w:val="24"/>
      </w:rPr>
      <w:t xml:space="preserve">                                                 </w:t>
    </w:r>
    <w:r>
      <w:rPr>
        <w:color w:val="000000" w:themeColor="text1"/>
        <w:sz w:val="24"/>
      </w:rPr>
      <w:tab/>
    </w:r>
    <w:r w:rsidRPr="000458F6">
      <w:rPr>
        <w:color w:val="000000" w:themeColor="text1"/>
        <w:sz w:val="24"/>
      </w:rPr>
      <w:t xml:space="preserve"> </w:t>
    </w:r>
    <w:r w:rsidRPr="000458F6">
      <w:rPr>
        <w:noProof/>
        <w:color w:val="000000" w:themeColor="text1"/>
        <w:sz w:val="24"/>
      </w:rPr>
      <w:drawing>
        <wp:inline distT="0" distB="0" distL="0" distR="0" wp14:anchorId="7475670D" wp14:editId="56FF64AB">
          <wp:extent cx="513922" cy="207645"/>
          <wp:effectExtent l="0" t="0" r="0" b="0"/>
          <wp:docPr id="19" name="Picture 19"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bm-logo-black.png"/>
                  <pic:cNvPicPr/>
                </pic:nvPicPr>
                <pic:blipFill>
                  <a:blip r:embed="rId1">
                    <a:extLst>
                      <a:ext uri="{28A0092B-C50C-407E-A947-70E740481C1C}">
                        <a14:useLocalDpi xmlns:a14="http://schemas.microsoft.com/office/drawing/2010/main" val="0"/>
                      </a:ext>
                    </a:extLst>
                  </a:blip>
                  <a:stretch>
                    <a:fillRect/>
                  </a:stretch>
                </pic:blipFill>
                <pic:spPr>
                  <a:xfrm>
                    <a:off x="0" y="0"/>
                    <a:ext cx="603935" cy="244014"/>
                  </a:xfrm>
                  <a:prstGeom prst="rect">
                    <a:avLst/>
                  </a:prstGeom>
                </pic:spPr>
              </pic:pic>
            </a:graphicData>
          </a:graphic>
        </wp:inline>
      </w:drawing>
    </w:r>
    <w:r w:rsidRPr="000458F6">
      <w:rPr>
        <w:color w:val="000000" w:themeColor="text1"/>
        <w:sz w:val="24"/>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E1030EB" w14:textId="77777777" w:rsidR="002430FD" w:rsidRDefault="002430FD">
      <w:r>
        <w:separator/>
      </w:r>
    </w:p>
    <w:p w14:paraId="6E317C43" w14:textId="77777777" w:rsidR="002430FD" w:rsidRDefault="002430FD"/>
  </w:footnote>
  <w:footnote w:type="continuationSeparator" w:id="0">
    <w:p w14:paraId="6E3A917C" w14:textId="77777777" w:rsidR="002430FD" w:rsidRDefault="002430FD">
      <w:r>
        <w:continuationSeparator/>
      </w:r>
    </w:p>
    <w:p w14:paraId="57EC4459" w14:textId="77777777" w:rsidR="002430FD" w:rsidRDefault="002430FD"/>
  </w:footnote>
  <w:footnote w:type="continuationNotice" w:id="1">
    <w:p w14:paraId="08B445F0" w14:textId="77777777" w:rsidR="002430FD" w:rsidRDefault="002430FD"/>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A2D436" w14:textId="665E1766" w:rsidR="00EB6533" w:rsidRDefault="00EB6533" w:rsidP="00DB34CA">
    <w:pPr>
      <w:jc w:val="center"/>
    </w:pPr>
    <w:r>
      <w:rPr>
        <w:rFonts w:ascii="IBM Plex Sans Light" w:hAnsi="IBM Plex Sans Light"/>
        <w:noProof/>
      </w:rPr>
      <w:drawing>
        <wp:anchor distT="0" distB="0" distL="114300" distR="114300" simplePos="0" relativeHeight="251658240" behindDoc="0" locked="0" layoutInCell="1" allowOverlap="1" wp14:anchorId="54F8688B" wp14:editId="31361323">
          <wp:simplePos x="0" y="0"/>
          <wp:positionH relativeFrom="column">
            <wp:posOffset>2900045</wp:posOffset>
          </wp:positionH>
          <wp:positionV relativeFrom="paragraph">
            <wp:posOffset>-369570</wp:posOffset>
          </wp:positionV>
          <wp:extent cx="369570" cy="369570"/>
          <wp:effectExtent l="0" t="0" r="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1"/>
                  <a:stretch>
                    <a:fillRect/>
                  </a:stretch>
                </pic:blipFill>
                <pic:spPr>
                  <a:xfrm>
                    <a:off x="0" y="0"/>
                    <a:ext cx="369570" cy="369570"/>
                  </a:xfrm>
                  <a:prstGeom prst="rect">
                    <a:avLst/>
                  </a:prstGeom>
                </pic:spPr>
              </pic:pic>
            </a:graphicData>
          </a:graphic>
          <wp14:sizeRelH relativeFrom="page">
            <wp14:pctWidth>0</wp14:pctWidth>
          </wp14:sizeRelH>
          <wp14:sizeRelV relativeFrom="page">
            <wp14:pctHeight>0</wp14:pctHeight>
          </wp14:sizeRelV>
        </wp:anchor>
      </w:drawing>
    </w:r>
    <w:r>
      <w:rPr>
        <w:rFonts w:ascii="IBM Plex Sans Light" w:hAnsi="IBM Plex Sans Light"/>
        <w:noProof/>
      </w:rPr>
      <mc:AlternateContent>
        <mc:Choice Requires="wps">
          <w:drawing>
            <wp:anchor distT="0" distB="0" distL="114300" distR="114300" simplePos="0" relativeHeight="251657215" behindDoc="1" locked="0" layoutInCell="1" allowOverlap="1" wp14:anchorId="62295B85" wp14:editId="37207E8B">
              <wp:simplePos x="0" y="0"/>
              <wp:positionH relativeFrom="column">
                <wp:posOffset>-760095</wp:posOffset>
              </wp:positionH>
              <wp:positionV relativeFrom="paragraph">
                <wp:posOffset>-448116</wp:posOffset>
              </wp:positionV>
              <wp:extent cx="7692390" cy="503555"/>
              <wp:effectExtent l="0" t="0" r="3810" b="4445"/>
              <wp:wrapNone/>
              <wp:docPr id="39" name="Rectangle 39"/>
              <wp:cNvGraphicFramePr/>
              <a:graphic xmlns:a="http://schemas.openxmlformats.org/drawingml/2006/main">
                <a:graphicData uri="http://schemas.microsoft.com/office/word/2010/wordprocessingShape">
                  <wps:wsp>
                    <wps:cNvSpPr/>
                    <wps:spPr>
                      <a:xfrm>
                        <a:off x="0" y="0"/>
                        <a:ext cx="7692390" cy="503555"/>
                      </a:xfrm>
                      <a:prstGeom prst="rect">
                        <a:avLst/>
                      </a:prstGeom>
                      <a:solidFill>
                        <a:srgbClr val="262626"/>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2B21CB" id="Rectangle 39" o:spid="_x0000_s1026" style="position:absolute;margin-left:-59.85pt;margin-top:-35.3pt;width:605.7pt;height:39.65pt;z-index:-2516592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" fillcolor="#262626" stroked="f" strokeweight="1p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84A110" w14:textId="529341BA" w:rsidR="00EB6533" w:rsidRDefault="00EB6533" w:rsidP="00DB34CA">
    <w:pPr>
      <w:pStyle w:val="Heade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D"/>
    <w:multiLevelType w:val="multilevel"/>
    <w:tmpl w:val="0000000D"/>
    <w:name w:val="WW8Num13"/>
    <w:lvl w:ilvl="0">
      <w:start w:val="1"/>
      <w:numFmt w:val="decimal"/>
      <w:lvlText w:val="%1.)"/>
      <w:lvlJc w:val="left"/>
      <w:pPr>
        <w:tabs>
          <w:tab w:val="num" w:pos="720"/>
        </w:tabs>
        <w:ind w:left="720" w:hanging="360"/>
      </w:pPr>
      <w:rPr>
        <w:rFonts w:ascii="Times New Roman" w:hAnsi="Times New Roman" w:cs="Times New Roman"/>
        <w:b/>
        <w:bCs/>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 w15:restartNumberingAfterBreak="0">
    <w:nsid w:val="04AB37F8"/>
    <w:multiLevelType w:val="multilevel"/>
    <w:tmpl w:val="C7267B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9B7C76"/>
    <w:multiLevelType w:val="hybridMultilevel"/>
    <w:tmpl w:val="03C4EB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5674A75"/>
    <w:multiLevelType w:val="hybridMultilevel"/>
    <w:tmpl w:val="4AFE541E"/>
    <w:lvl w:ilvl="0" w:tplc="7ED29D84">
      <w:start w:val="1"/>
      <w:numFmt w:val="decimal"/>
      <w:lvlText w:val="%1."/>
      <w:lvlJc w:val="left"/>
      <w:pPr>
        <w:ind w:left="720" w:hanging="360"/>
      </w:pPr>
      <w:rPr>
        <w:rFonts w:ascii="IBM Plex Sans" w:hAnsi="IBM Plex San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5CB3A3F"/>
    <w:multiLevelType w:val="hybridMultilevel"/>
    <w:tmpl w:val="8092CC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6F44329"/>
    <w:multiLevelType w:val="hybridMultilevel"/>
    <w:tmpl w:val="A2948A7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D627A0F"/>
    <w:multiLevelType w:val="hybridMultilevel"/>
    <w:tmpl w:val="6DDAD3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1AE50A1"/>
    <w:multiLevelType w:val="hybridMultilevel"/>
    <w:tmpl w:val="FA18282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2D744C4"/>
    <w:multiLevelType w:val="hybridMultilevel"/>
    <w:tmpl w:val="A6407E2E"/>
    <w:lvl w:ilvl="0" w:tplc="08090001">
      <w:start w:val="1"/>
      <w:numFmt w:val="bullet"/>
      <w:lvlText w:val=""/>
      <w:lvlJc w:val="left"/>
      <w:pPr>
        <w:ind w:left="1854" w:hanging="360"/>
      </w:pPr>
      <w:rPr>
        <w:rFonts w:ascii="Symbol" w:hAnsi="Symbol" w:hint="default"/>
      </w:rPr>
    </w:lvl>
    <w:lvl w:ilvl="1" w:tplc="08090003" w:tentative="1">
      <w:start w:val="1"/>
      <w:numFmt w:val="bullet"/>
      <w:lvlText w:val="o"/>
      <w:lvlJc w:val="left"/>
      <w:pPr>
        <w:ind w:left="2574" w:hanging="360"/>
      </w:pPr>
      <w:rPr>
        <w:rFonts w:ascii="Courier New" w:hAnsi="Courier New" w:cs="Courier New" w:hint="default"/>
      </w:rPr>
    </w:lvl>
    <w:lvl w:ilvl="2" w:tplc="08090005" w:tentative="1">
      <w:start w:val="1"/>
      <w:numFmt w:val="bullet"/>
      <w:lvlText w:val=""/>
      <w:lvlJc w:val="left"/>
      <w:pPr>
        <w:ind w:left="3294" w:hanging="360"/>
      </w:pPr>
      <w:rPr>
        <w:rFonts w:ascii="Wingdings" w:hAnsi="Wingdings" w:hint="default"/>
      </w:rPr>
    </w:lvl>
    <w:lvl w:ilvl="3" w:tplc="08090001" w:tentative="1">
      <w:start w:val="1"/>
      <w:numFmt w:val="bullet"/>
      <w:lvlText w:val=""/>
      <w:lvlJc w:val="left"/>
      <w:pPr>
        <w:ind w:left="4014" w:hanging="360"/>
      </w:pPr>
      <w:rPr>
        <w:rFonts w:ascii="Symbol" w:hAnsi="Symbol" w:hint="default"/>
      </w:rPr>
    </w:lvl>
    <w:lvl w:ilvl="4" w:tplc="08090003" w:tentative="1">
      <w:start w:val="1"/>
      <w:numFmt w:val="bullet"/>
      <w:lvlText w:val="o"/>
      <w:lvlJc w:val="left"/>
      <w:pPr>
        <w:ind w:left="4734" w:hanging="360"/>
      </w:pPr>
      <w:rPr>
        <w:rFonts w:ascii="Courier New" w:hAnsi="Courier New" w:cs="Courier New" w:hint="default"/>
      </w:rPr>
    </w:lvl>
    <w:lvl w:ilvl="5" w:tplc="08090005" w:tentative="1">
      <w:start w:val="1"/>
      <w:numFmt w:val="bullet"/>
      <w:lvlText w:val=""/>
      <w:lvlJc w:val="left"/>
      <w:pPr>
        <w:ind w:left="5454" w:hanging="360"/>
      </w:pPr>
      <w:rPr>
        <w:rFonts w:ascii="Wingdings" w:hAnsi="Wingdings" w:hint="default"/>
      </w:rPr>
    </w:lvl>
    <w:lvl w:ilvl="6" w:tplc="08090001" w:tentative="1">
      <w:start w:val="1"/>
      <w:numFmt w:val="bullet"/>
      <w:lvlText w:val=""/>
      <w:lvlJc w:val="left"/>
      <w:pPr>
        <w:ind w:left="6174" w:hanging="360"/>
      </w:pPr>
      <w:rPr>
        <w:rFonts w:ascii="Symbol" w:hAnsi="Symbol" w:hint="default"/>
      </w:rPr>
    </w:lvl>
    <w:lvl w:ilvl="7" w:tplc="08090003" w:tentative="1">
      <w:start w:val="1"/>
      <w:numFmt w:val="bullet"/>
      <w:lvlText w:val="o"/>
      <w:lvlJc w:val="left"/>
      <w:pPr>
        <w:ind w:left="6894" w:hanging="360"/>
      </w:pPr>
      <w:rPr>
        <w:rFonts w:ascii="Courier New" w:hAnsi="Courier New" w:cs="Courier New" w:hint="default"/>
      </w:rPr>
    </w:lvl>
    <w:lvl w:ilvl="8" w:tplc="08090005" w:tentative="1">
      <w:start w:val="1"/>
      <w:numFmt w:val="bullet"/>
      <w:lvlText w:val=""/>
      <w:lvlJc w:val="left"/>
      <w:pPr>
        <w:ind w:left="7614" w:hanging="360"/>
      </w:pPr>
      <w:rPr>
        <w:rFonts w:ascii="Wingdings" w:hAnsi="Wingdings" w:hint="default"/>
      </w:rPr>
    </w:lvl>
  </w:abstractNum>
  <w:abstractNum w:abstractNumId="9" w15:restartNumberingAfterBreak="0">
    <w:nsid w:val="23330379"/>
    <w:multiLevelType w:val="hybridMultilevel"/>
    <w:tmpl w:val="F090580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6605FB8"/>
    <w:multiLevelType w:val="hybridMultilevel"/>
    <w:tmpl w:val="02DE52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CC37363"/>
    <w:multiLevelType w:val="hybridMultilevel"/>
    <w:tmpl w:val="DD14EAF0"/>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35AD65FC"/>
    <w:multiLevelType w:val="hybridMultilevel"/>
    <w:tmpl w:val="76F634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BFD0E20"/>
    <w:multiLevelType w:val="hybridMultilevel"/>
    <w:tmpl w:val="9E22F88E"/>
    <w:lvl w:ilvl="0" w:tplc="0409000F">
      <w:start w:val="1"/>
      <w:numFmt w:val="decimal"/>
      <w:lvlText w:val="%1."/>
      <w:lvlJc w:val="left"/>
      <w:pPr>
        <w:ind w:left="360" w:hanging="360"/>
      </w:pPr>
      <w:rPr>
        <w:rFonts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3C595FA4"/>
    <w:multiLevelType w:val="hybridMultilevel"/>
    <w:tmpl w:val="BC6AE2A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3C914508"/>
    <w:multiLevelType w:val="hybridMultilevel"/>
    <w:tmpl w:val="E16231C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407A49F4"/>
    <w:multiLevelType w:val="hybridMultilevel"/>
    <w:tmpl w:val="E522CEA8"/>
    <w:lvl w:ilvl="0" w:tplc="B3869C24">
      <w:start w:val="1"/>
      <w:numFmt w:val="upperLetter"/>
      <w:pStyle w:val="Appendix1"/>
      <w:lvlText w:val="Appendix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1324CB4"/>
    <w:multiLevelType w:val="hybridMultilevel"/>
    <w:tmpl w:val="BD7828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423A68AB"/>
    <w:multiLevelType w:val="hybridMultilevel"/>
    <w:tmpl w:val="697E5D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47FB3338"/>
    <w:multiLevelType w:val="hybridMultilevel"/>
    <w:tmpl w:val="685C21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4AE74DBE"/>
    <w:multiLevelType w:val="hybridMultilevel"/>
    <w:tmpl w:val="6C1851C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4BD323C6"/>
    <w:multiLevelType w:val="hybridMultilevel"/>
    <w:tmpl w:val="56821F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4E8A537B"/>
    <w:multiLevelType w:val="multilevel"/>
    <w:tmpl w:val="AAF8622E"/>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3" w15:restartNumberingAfterBreak="0">
    <w:nsid w:val="5938057D"/>
    <w:multiLevelType w:val="hybridMultilevel"/>
    <w:tmpl w:val="871226B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5FD41E2A"/>
    <w:multiLevelType w:val="hybridMultilevel"/>
    <w:tmpl w:val="F04881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62D9796D"/>
    <w:multiLevelType w:val="hybridMultilevel"/>
    <w:tmpl w:val="A3B4C62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6A28570C"/>
    <w:multiLevelType w:val="hybridMultilevel"/>
    <w:tmpl w:val="5FE41C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6BE75305"/>
    <w:multiLevelType w:val="hybridMultilevel"/>
    <w:tmpl w:val="818EC6F8"/>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28" w15:restartNumberingAfterBreak="0">
    <w:nsid w:val="6F863C98"/>
    <w:multiLevelType w:val="multilevel"/>
    <w:tmpl w:val="F3CECC66"/>
    <w:styleLink w:val="InlineBulleted"/>
    <w:lvl w:ilvl="0">
      <w:start w:val="1"/>
      <w:numFmt w:val="bullet"/>
      <w:lvlText w:val=""/>
      <w:lvlJc w:val="left"/>
      <w:pPr>
        <w:tabs>
          <w:tab w:val="num" w:pos="360"/>
        </w:tabs>
        <w:ind w:left="360" w:hanging="360"/>
      </w:pPr>
      <w:rPr>
        <w:rFonts w:ascii="Symbol" w:hAnsi="Symbol"/>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29" w15:restartNumberingAfterBreak="0">
    <w:nsid w:val="71773B78"/>
    <w:multiLevelType w:val="hybridMultilevel"/>
    <w:tmpl w:val="3ECEE2F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77DA28A5"/>
    <w:multiLevelType w:val="hybridMultilevel"/>
    <w:tmpl w:val="197ADC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7AFD1C1D"/>
    <w:multiLevelType w:val="multilevel"/>
    <w:tmpl w:val="1B6C4AB8"/>
    <w:lvl w:ilvl="0">
      <w:start w:val="1"/>
      <w:numFmt w:val="decimal"/>
      <w:pStyle w:val="Heading1"/>
      <w:suff w:val="space"/>
      <w:lvlText w:val="%1"/>
      <w:lvlJc w:val="left"/>
      <w:pPr>
        <w:ind w:left="432" w:hanging="432"/>
      </w:pPr>
      <w:rPr>
        <w:rFonts w:hint="default"/>
      </w:rPr>
    </w:lvl>
    <w:lvl w:ilvl="1">
      <w:start w:val="1"/>
      <w:numFmt w:val="decimal"/>
      <w:pStyle w:val="Heading2"/>
      <w:suff w:val="space"/>
      <w:lvlText w:val="%1.%2"/>
      <w:lvlJc w:val="left"/>
      <w:pPr>
        <w:ind w:left="432" w:hanging="432"/>
      </w:pPr>
      <w:rPr>
        <w:rFonts w:hint="default"/>
      </w:rPr>
    </w:lvl>
    <w:lvl w:ilvl="2">
      <w:start w:val="1"/>
      <w:numFmt w:val="decimal"/>
      <w:pStyle w:val="Heading3"/>
      <w:suff w:val="space"/>
      <w:lvlText w:val="%1.%2.%3"/>
      <w:lvlJc w:val="left"/>
      <w:pPr>
        <w:ind w:left="792" w:hanging="432"/>
      </w:pPr>
      <w:rPr>
        <w:rFonts w:hint="default"/>
        <w:color w:val="000000"/>
      </w:rPr>
    </w:lvl>
    <w:lvl w:ilvl="3">
      <w:start w:val="1"/>
      <w:numFmt w:val="decimal"/>
      <w:pStyle w:val="Heading4"/>
      <w:suff w:val="space"/>
      <w:lvlText w:val="%1.%2.%3.%4"/>
      <w:lvlJc w:val="left"/>
      <w:pPr>
        <w:ind w:left="432" w:hanging="432"/>
      </w:pPr>
      <w:rPr>
        <w:rFonts w:hint="default"/>
      </w:rPr>
    </w:lvl>
    <w:lvl w:ilvl="4">
      <w:start w:val="1"/>
      <w:numFmt w:val="decimal"/>
      <w:pStyle w:val="Heading5"/>
      <w:suff w:val="space"/>
      <w:lvlText w:val="%1.%2.%3.%4.%5"/>
      <w:lvlJc w:val="left"/>
      <w:pPr>
        <w:ind w:left="432" w:hanging="432"/>
      </w:pPr>
      <w:rPr>
        <w:rFonts w:hint="default"/>
      </w:rPr>
    </w:lvl>
    <w:lvl w:ilvl="5">
      <w:start w:val="1"/>
      <w:numFmt w:val="decimal"/>
      <w:pStyle w:val="Heading6"/>
      <w:suff w:val="space"/>
      <w:lvlText w:val="%1.%2.%3.%4.%5.%6"/>
      <w:lvlJc w:val="left"/>
      <w:pPr>
        <w:ind w:left="432" w:hanging="432"/>
      </w:pPr>
      <w:rPr>
        <w:rFonts w:hint="default"/>
      </w:rPr>
    </w:lvl>
    <w:lvl w:ilvl="6">
      <w:start w:val="1"/>
      <w:numFmt w:val="decimal"/>
      <w:pStyle w:val="Heading7"/>
      <w:suff w:val="space"/>
      <w:lvlText w:val="%1.%2.%3.%4.%5.%6.%7"/>
      <w:lvlJc w:val="left"/>
      <w:pPr>
        <w:ind w:left="432" w:hanging="432"/>
      </w:pPr>
      <w:rPr>
        <w:rFonts w:hint="default"/>
      </w:rPr>
    </w:lvl>
    <w:lvl w:ilvl="7">
      <w:start w:val="1"/>
      <w:numFmt w:val="decimal"/>
      <w:pStyle w:val="Heading8"/>
      <w:suff w:val="space"/>
      <w:lvlText w:val="%1.%2.%3.%4.%5.%6.%7.%8"/>
      <w:lvlJc w:val="left"/>
      <w:pPr>
        <w:ind w:left="432" w:hanging="432"/>
      </w:pPr>
      <w:rPr>
        <w:rFonts w:hint="default"/>
      </w:rPr>
    </w:lvl>
    <w:lvl w:ilvl="8">
      <w:start w:val="1"/>
      <w:numFmt w:val="decimal"/>
      <w:pStyle w:val="Heading9"/>
      <w:suff w:val="space"/>
      <w:lvlText w:val="%1.%2.%3.%4.%5.%6.%7.%8.%9"/>
      <w:lvlJc w:val="left"/>
      <w:pPr>
        <w:ind w:left="432" w:hanging="432"/>
      </w:pPr>
      <w:rPr>
        <w:rFonts w:hint="default"/>
      </w:rPr>
    </w:lvl>
  </w:abstractNum>
  <w:num w:numId="1">
    <w:abstractNumId w:val="31"/>
  </w:num>
  <w:num w:numId="2">
    <w:abstractNumId w:val="28"/>
  </w:num>
  <w:num w:numId="3">
    <w:abstractNumId w:val="16"/>
  </w:num>
  <w:num w:numId="4">
    <w:abstractNumId w:val="3"/>
  </w:num>
  <w:num w:numId="5">
    <w:abstractNumId w:val="26"/>
  </w:num>
  <w:num w:numId="6">
    <w:abstractNumId w:val="21"/>
  </w:num>
  <w:num w:numId="7">
    <w:abstractNumId w:val="12"/>
  </w:num>
  <w:num w:numId="8">
    <w:abstractNumId w:val="23"/>
  </w:num>
  <w:num w:numId="9">
    <w:abstractNumId w:val="13"/>
  </w:num>
  <w:num w:numId="10">
    <w:abstractNumId w:val="20"/>
  </w:num>
  <w:num w:numId="11">
    <w:abstractNumId w:val="30"/>
  </w:num>
  <w:num w:numId="12">
    <w:abstractNumId w:val="27"/>
  </w:num>
  <w:num w:numId="13">
    <w:abstractNumId w:val="8"/>
  </w:num>
  <w:num w:numId="14">
    <w:abstractNumId w:val="4"/>
  </w:num>
  <w:num w:numId="15">
    <w:abstractNumId w:val="18"/>
  </w:num>
  <w:num w:numId="16">
    <w:abstractNumId w:val="7"/>
  </w:num>
  <w:num w:numId="17">
    <w:abstractNumId w:val="2"/>
  </w:num>
  <w:num w:numId="18">
    <w:abstractNumId w:val="24"/>
  </w:num>
  <w:num w:numId="19">
    <w:abstractNumId w:val="11"/>
  </w:num>
  <w:num w:numId="20">
    <w:abstractNumId w:val="9"/>
  </w:num>
  <w:num w:numId="21">
    <w:abstractNumId w:val="29"/>
  </w:num>
  <w:num w:numId="22">
    <w:abstractNumId w:val="5"/>
  </w:num>
  <w:num w:numId="23">
    <w:abstractNumId w:val="14"/>
  </w:num>
  <w:num w:numId="24">
    <w:abstractNumId w:val="10"/>
  </w:num>
  <w:num w:numId="25">
    <w:abstractNumId w:val="6"/>
  </w:num>
  <w:num w:numId="26">
    <w:abstractNumId w:val="1"/>
  </w:num>
  <w:num w:numId="27">
    <w:abstractNumId w:val="17"/>
  </w:num>
  <w:num w:numId="28">
    <w:abstractNumId w:val="15"/>
  </w:num>
  <w:num w:numId="29">
    <w:abstractNumId w:val="25"/>
  </w:num>
  <w:num w:numId="30">
    <w:abstractNumId w:val="22"/>
  </w:num>
  <w:num w:numId="31">
    <w:abstractNumId w:val="19"/>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activeWritingStyle w:appName="MSWord" w:lang="en-GB" w:vendorID="64" w:dllVersion="4096" w:nlCheck="1" w:checkStyle="0"/>
  <w:activeWritingStyle w:appName="MSWord" w:lang="en-US" w:vendorID="64" w:dllVersion="4096" w:nlCheck="1" w:checkStyle="0"/>
  <w:activeWritingStyle w:appName="MSWord" w:lang="en-US" w:vendorID="64" w:dllVersion="0" w:nlCheck="1" w:checkStyle="0"/>
  <w:activeWritingStyle w:appName="MSWord" w:lang="pt-PT" w:vendorID="64" w:dllVersion="4096" w:nlCheck="1" w:checkStyle="0"/>
  <w:activeWritingStyle w:appName="MSWord" w:lang="fi-FI" w:vendorID="64" w:dllVersion="4096" w:nlCheck="1" w:checkStyle="0"/>
  <w:activeWritingStyle w:appName="MSWord" w:lang="en-GB" w:vendorID="64" w:dllVersion="0" w:nlCheck="1" w:checkStyle="0"/>
  <w:proofState w:spelling="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00"/>
  <w:drawingGridVerticalSpacing w:val="187"/>
  <w:displayHorizontalDrawingGridEvery w:val="2"/>
  <w:noPunctuationKerning/>
  <w:characterSpacingControl w:val="doNotCompress"/>
  <w:hdrShapeDefaults>
    <o:shapedefaults v:ext="edit" spidmax="2049" strokecolor="#974706">
      <v:stroke endarrow="open" endarrowwidth="narrow" endarrowlength="short" color="#974706" weight="2pt"/>
      <v:shadow on="t" opacity="24903f" origin=",.5" offset="0,.55556mm"/>
    </o:shapedefaults>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D4C94"/>
    <w:rsid w:val="0000048D"/>
    <w:rsid w:val="00000531"/>
    <w:rsid w:val="00000862"/>
    <w:rsid w:val="000010D3"/>
    <w:rsid w:val="0000124A"/>
    <w:rsid w:val="000017A8"/>
    <w:rsid w:val="000017F3"/>
    <w:rsid w:val="00001E35"/>
    <w:rsid w:val="000026AF"/>
    <w:rsid w:val="000030C4"/>
    <w:rsid w:val="000036EE"/>
    <w:rsid w:val="00004DD0"/>
    <w:rsid w:val="00005847"/>
    <w:rsid w:val="00005DD0"/>
    <w:rsid w:val="00005F9B"/>
    <w:rsid w:val="0000645F"/>
    <w:rsid w:val="00006601"/>
    <w:rsid w:val="00006F7B"/>
    <w:rsid w:val="000106CD"/>
    <w:rsid w:val="0001072D"/>
    <w:rsid w:val="00010C25"/>
    <w:rsid w:val="0001104C"/>
    <w:rsid w:val="000112B6"/>
    <w:rsid w:val="0001133E"/>
    <w:rsid w:val="00011498"/>
    <w:rsid w:val="00011538"/>
    <w:rsid w:val="00011870"/>
    <w:rsid w:val="0001199F"/>
    <w:rsid w:val="0001275B"/>
    <w:rsid w:val="0001275F"/>
    <w:rsid w:val="00012B70"/>
    <w:rsid w:val="0001307C"/>
    <w:rsid w:val="0001389A"/>
    <w:rsid w:val="00013D60"/>
    <w:rsid w:val="00013D82"/>
    <w:rsid w:val="00013EBA"/>
    <w:rsid w:val="00013EC7"/>
    <w:rsid w:val="0001403B"/>
    <w:rsid w:val="00014253"/>
    <w:rsid w:val="00014510"/>
    <w:rsid w:val="000145DA"/>
    <w:rsid w:val="00015FF4"/>
    <w:rsid w:val="000165B0"/>
    <w:rsid w:val="0001664D"/>
    <w:rsid w:val="0001703B"/>
    <w:rsid w:val="00017471"/>
    <w:rsid w:val="000177F5"/>
    <w:rsid w:val="00017F2A"/>
    <w:rsid w:val="00017F30"/>
    <w:rsid w:val="00021A0D"/>
    <w:rsid w:val="00021BB3"/>
    <w:rsid w:val="00023095"/>
    <w:rsid w:val="0002371E"/>
    <w:rsid w:val="00023B83"/>
    <w:rsid w:val="00023C31"/>
    <w:rsid w:val="00023DA3"/>
    <w:rsid w:val="00023FB4"/>
    <w:rsid w:val="00024115"/>
    <w:rsid w:val="00024C34"/>
    <w:rsid w:val="00025586"/>
    <w:rsid w:val="00025927"/>
    <w:rsid w:val="00025EE1"/>
    <w:rsid w:val="00026017"/>
    <w:rsid w:val="000266B0"/>
    <w:rsid w:val="00026F6D"/>
    <w:rsid w:val="00027008"/>
    <w:rsid w:val="0002712A"/>
    <w:rsid w:val="00027452"/>
    <w:rsid w:val="000279F8"/>
    <w:rsid w:val="00027AE1"/>
    <w:rsid w:val="00030294"/>
    <w:rsid w:val="000303E0"/>
    <w:rsid w:val="0003045C"/>
    <w:rsid w:val="000305D1"/>
    <w:rsid w:val="00030604"/>
    <w:rsid w:val="0003068A"/>
    <w:rsid w:val="00030B9E"/>
    <w:rsid w:val="00030C3B"/>
    <w:rsid w:val="00030E92"/>
    <w:rsid w:val="0003107C"/>
    <w:rsid w:val="00031159"/>
    <w:rsid w:val="00031386"/>
    <w:rsid w:val="00031929"/>
    <w:rsid w:val="00031ABD"/>
    <w:rsid w:val="000322A2"/>
    <w:rsid w:val="00032521"/>
    <w:rsid w:val="00032678"/>
    <w:rsid w:val="0003303F"/>
    <w:rsid w:val="00033CC8"/>
    <w:rsid w:val="000347E8"/>
    <w:rsid w:val="00034B0E"/>
    <w:rsid w:val="00034BB3"/>
    <w:rsid w:val="00034D14"/>
    <w:rsid w:val="0003635E"/>
    <w:rsid w:val="00036701"/>
    <w:rsid w:val="0003734A"/>
    <w:rsid w:val="00037D26"/>
    <w:rsid w:val="00037FC7"/>
    <w:rsid w:val="00040041"/>
    <w:rsid w:val="00040543"/>
    <w:rsid w:val="000407D0"/>
    <w:rsid w:val="00040D54"/>
    <w:rsid w:val="000412C1"/>
    <w:rsid w:val="000413FF"/>
    <w:rsid w:val="000415EB"/>
    <w:rsid w:val="00041743"/>
    <w:rsid w:val="000418CB"/>
    <w:rsid w:val="00041F5C"/>
    <w:rsid w:val="00042192"/>
    <w:rsid w:val="0004255A"/>
    <w:rsid w:val="00042AF1"/>
    <w:rsid w:val="00043855"/>
    <w:rsid w:val="00043B66"/>
    <w:rsid w:val="00043CDD"/>
    <w:rsid w:val="00043EA2"/>
    <w:rsid w:val="00044096"/>
    <w:rsid w:val="0004464C"/>
    <w:rsid w:val="00044819"/>
    <w:rsid w:val="00044A60"/>
    <w:rsid w:val="00044C43"/>
    <w:rsid w:val="00044C78"/>
    <w:rsid w:val="00045159"/>
    <w:rsid w:val="0004564D"/>
    <w:rsid w:val="000458F6"/>
    <w:rsid w:val="00045BCE"/>
    <w:rsid w:val="000461D5"/>
    <w:rsid w:val="0004649C"/>
    <w:rsid w:val="000466CD"/>
    <w:rsid w:val="000467A2"/>
    <w:rsid w:val="00046A0D"/>
    <w:rsid w:val="00046E48"/>
    <w:rsid w:val="0004706A"/>
    <w:rsid w:val="00047230"/>
    <w:rsid w:val="00050B36"/>
    <w:rsid w:val="00050D67"/>
    <w:rsid w:val="00051AEC"/>
    <w:rsid w:val="000521BF"/>
    <w:rsid w:val="00052987"/>
    <w:rsid w:val="00053524"/>
    <w:rsid w:val="0005372C"/>
    <w:rsid w:val="00053974"/>
    <w:rsid w:val="00053987"/>
    <w:rsid w:val="00053A32"/>
    <w:rsid w:val="00054346"/>
    <w:rsid w:val="000548B6"/>
    <w:rsid w:val="00054F45"/>
    <w:rsid w:val="0005543E"/>
    <w:rsid w:val="00055490"/>
    <w:rsid w:val="000554B9"/>
    <w:rsid w:val="00056AB5"/>
    <w:rsid w:val="00057181"/>
    <w:rsid w:val="00057B4F"/>
    <w:rsid w:val="00060016"/>
    <w:rsid w:val="000606F0"/>
    <w:rsid w:val="00060811"/>
    <w:rsid w:val="000608D4"/>
    <w:rsid w:val="00060950"/>
    <w:rsid w:val="00060A50"/>
    <w:rsid w:val="00060C82"/>
    <w:rsid w:val="00060D15"/>
    <w:rsid w:val="000612F8"/>
    <w:rsid w:val="00061C50"/>
    <w:rsid w:val="00061E92"/>
    <w:rsid w:val="00062388"/>
    <w:rsid w:val="0006290E"/>
    <w:rsid w:val="00062A69"/>
    <w:rsid w:val="00063033"/>
    <w:rsid w:val="000630F3"/>
    <w:rsid w:val="00063209"/>
    <w:rsid w:val="00063DD4"/>
    <w:rsid w:val="00063F3B"/>
    <w:rsid w:val="0006402D"/>
    <w:rsid w:val="00064AED"/>
    <w:rsid w:val="0006566D"/>
    <w:rsid w:val="00065AF3"/>
    <w:rsid w:val="00065C1B"/>
    <w:rsid w:val="00066571"/>
    <w:rsid w:val="00066764"/>
    <w:rsid w:val="0006676A"/>
    <w:rsid w:val="00066F05"/>
    <w:rsid w:val="000672B4"/>
    <w:rsid w:val="000709C4"/>
    <w:rsid w:val="000715C4"/>
    <w:rsid w:val="000715EC"/>
    <w:rsid w:val="0007185A"/>
    <w:rsid w:val="00071FC4"/>
    <w:rsid w:val="00072486"/>
    <w:rsid w:val="000727DC"/>
    <w:rsid w:val="00073382"/>
    <w:rsid w:val="0007399C"/>
    <w:rsid w:val="0007399F"/>
    <w:rsid w:val="00073AF4"/>
    <w:rsid w:val="00073CE7"/>
    <w:rsid w:val="00073DFF"/>
    <w:rsid w:val="0007437F"/>
    <w:rsid w:val="0007438A"/>
    <w:rsid w:val="00074B62"/>
    <w:rsid w:val="00074CA6"/>
    <w:rsid w:val="0007502F"/>
    <w:rsid w:val="000753DC"/>
    <w:rsid w:val="00075455"/>
    <w:rsid w:val="00075724"/>
    <w:rsid w:val="0007606F"/>
    <w:rsid w:val="000760A5"/>
    <w:rsid w:val="0007632E"/>
    <w:rsid w:val="00076BD5"/>
    <w:rsid w:val="00077C5E"/>
    <w:rsid w:val="0008019D"/>
    <w:rsid w:val="00080221"/>
    <w:rsid w:val="0008058D"/>
    <w:rsid w:val="00080601"/>
    <w:rsid w:val="0008085D"/>
    <w:rsid w:val="000809BC"/>
    <w:rsid w:val="00080ECC"/>
    <w:rsid w:val="000811FA"/>
    <w:rsid w:val="000812DF"/>
    <w:rsid w:val="0008138F"/>
    <w:rsid w:val="00081792"/>
    <w:rsid w:val="00081B22"/>
    <w:rsid w:val="00081CC2"/>
    <w:rsid w:val="00082642"/>
    <w:rsid w:val="000828B5"/>
    <w:rsid w:val="000828C8"/>
    <w:rsid w:val="000833C0"/>
    <w:rsid w:val="0008367F"/>
    <w:rsid w:val="00084078"/>
    <w:rsid w:val="00084263"/>
    <w:rsid w:val="00084551"/>
    <w:rsid w:val="0008461E"/>
    <w:rsid w:val="00084DC2"/>
    <w:rsid w:val="00085436"/>
    <w:rsid w:val="000859E1"/>
    <w:rsid w:val="00086812"/>
    <w:rsid w:val="00086BA2"/>
    <w:rsid w:val="00087357"/>
    <w:rsid w:val="00087CC4"/>
    <w:rsid w:val="0009016F"/>
    <w:rsid w:val="00090209"/>
    <w:rsid w:val="00090609"/>
    <w:rsid w:val="000906BF"/>
    <w:rsid w:val="0009113A"/>
    <w:rsid w:val="0009156D"/>
    <w:rsid w:val="0009180C"/>
    <w:rsid w:val="000921D7"/>
    <w:rsid w:val="0009255A"/>
    <w:rsid w:val="00092978"/>
    <w:rsid w:val="00092CF5"/>
    <w:rsid w:val="00092E84"/>
    <w:rsid w:val="00092FF8"/>
    <w:rsid w:val="000931BE"/>
    <w:rsid w:val="00093462"/>
    <w:rsid w:val="000939A4"/>
    <w:rsid w:val="00093E94"/>
    <w:rsid w:val="00094289"/>
    <w:rsid w:val="0009440E"/>
    <w:rsid w:val="00094798"/>
    <w:rsid w:val="00094DB3"/>
    <w:rsid w:val="000959B9"/>
    <w:rsid w:val="0009639D"/>
    <w:rsid w:val="00096E81"/>
    <w:rsid w:val="0009702E"/>
    <w:rsid w:val="000970E0"/>
    <w:rsid w:val="0009799A"/>
    <w:rsid w:val="000A020C"/>
    <w:rsid w:val="000A0E8C"/>
    <w:rsid w:val="000A1769"/>
    <w:rsid w:val="000A17B7"/>
    <w:rsid w:val="000A1C05"/>
    <w:rsid w:val="000A24EB"/>
    <w:rsid w:val="000A24FB"/>
    <w:rsid w:val="000A2765"/>
    <w:rsid w:val="000A316A"/>
    <w:rsid w:val="000A37DF"/>
    <w:rsid w:val="000A49F3"/>
    <w:rsid w:val="000A53CA"/>
    <w:rsid w:val="000A5531"/>
    <w:rsid w:val="000A56E9"/>
    <w:rsid w:val="000A5890"/>
    <w:rsid w:val="000A5B0E"/>
    <w:rsid w:val="000A5B62"/>
    <w:rsid w:val="000A5D0D"/>
    <w:rsid w:val="000A5F2B"/>
    <w:rsid w:val="000A651D"/>
    <w:rsid w:val="000A6807"/>
    <w:rsid w:val="000A6E6D"/>
    <w:rsid w:val="000A72B2"/>
    <w:rsid w:val="000A7492"/>
    <w:rsid w:val="000A7956"/>
    <w:rsid w:val="000A7ADD"/>
    <w:rsid w:val="000A7C4A"/>
    <w:rsid w:val="000A7C7A"/>
    <w:rsid w:val="000A7F51"/>
    <w:rsid w:val="000B0019"/>
    <w:rsid w:val="000B007C"/>
    <w:rsid w:val="000B0B66"/>
    <w:rsid w:val="000B0F03"/>
    <w:rsid w:val="000B1162"/>
    <w:rsid w:val="000B149C"/>
    <w:rsid w:val="000B19DF"/>
    <w:rsid w:val="000B1B4D"/>
    <w:rsid w:val="000B2215"/>
    <w:rsid w:val="000B2386"/>
    <w:rsid w:val="000B2530"/>
    <w:rsid w:val="000B2673"/>
    <w:rsid w:val="000B2731"/>
    <w:rsid w:val="000B27FF"/>
    <w:rsid w:val="000B2834"/>
    <w:rsid w:val="000B29E9"/>
    <w:rsid w:val="000B2AE0"/>
    <w:rsid w:val="000B2B90"/>
    <w:rsid w:val="000B2D3E"/>
    <w:rsid w:val="000B317D"/>
    <w:rsid w:val="000B321A"/>
    <w:rsid w:val="000B3372"/>
    <w:rsid w:val="000B3454"/>
    <w:rsid w:val="000B386B"/>
    <w:rsid w:val="000B3DB5"/>
    <w:rsid w:val="000B424B"/>
    <w:rsid w:val="000B4270"/>
    <w:rsid w:val="000B4CC4"/>
    <w:rsid w:val="000B4E1A"/>
    <w:rsid w:val="000B55C6"/>
    <w:rsid w:val="000B5C7D"/>
    <w:rsid w:val="000B6CFE"/>
    <w:rsid w:val="000B6DE9"/>
    <w:rsid w:val="000B72AE"/>
    <w:rsid w:val="000B7324"/>
    <w:rsid w:val="000C000F"/>
    <w:rsid w:val="000C0D86"/>
    <w:rsid w:val="000C0F3A"/>
    <w:rsid w:val="000C1222"/>
    <w:rsid w:val="000C19A5"/>
    <w:rsid w:val="000C1AE9"/>
    <w:rsid w:val="000C2047"/>
    <w:rsid w:val="000C3F31"/>
    <w:rsid w:val="000C410A"/>
    <w:rsid w:val="000C44B5"/>
    <w:rsid w:val="000C4E47"/>
    <w:rsid w:val="000C57CB"/>
    <w:rsid w:val="000C588D"/>
    <w:rsid w:val="000C5D8B"/>
    <w:rsid w:val="000C6326"/>
    <w:rsid w:val="000C7A50"/>
    <w:rsid w:val="000C7C36"/>
    <w:rsid w:val="000C7F29"/>
    <w:rsid w:val="000D0354"/>
    <w:rsid w:val="000D1263"/>
    <w:rsid w:val="000D1386"/>
    <w:rsid w:val="000D1815"/>
    <w:rsid w:val="000D1D26"/>
    <w:rsid w:val="000D28D1"/>
    <w:rsid w:val="000D2A3F"/>
    <w:rsid w:val="000D2C34"/>
    <w:rsid w:val="000D2C7C"/>
    <w:rsid w:val="000D2F6A"/>
    <w:rsid w:val="000D3A25"/>
    <w:rsid w:val="000D3E9B"/>
    <w:rsid w:val="000D40D6"/>
    <w:rsid w:val="000D4BA3"/>
    <w:rsid w:val="000D64A1"/>
    <w:rsid w:val="000D688E"/>
    <w:rsid w:val="000D6A34"/>
    <w:rsid w:val="000D6B3D"/>
    <w:rsid w:val="000D7068"/>
    <w:rsid w:val="000D709F"/>
    <w:rsid w:val="000D7630"/>
    <w:rsid w:val="000D783A"/>
    <w:rsid w:val="000E017B"/>
    <w:rsid w:val="000E0263"/>
    <w:rsid w:val="000E037B"/>
    <w:rsid w:val="000E048F"/>
    <w:rsid w:val="000E08DE"/>
    <w:rsid w:val="000E09DC"/>
    <w:rsid w:val="000E0D71"/>
    <w:rsid w:val="000E0ED5"/>
    <w:rsid w:val="000E1431"/>
    <w:rsid w:val="000E1A3E"/>
    <w:rsid w:val="000E1D89"/>
    <w:rsid w:val="000E1E57"/>
    <w:rsid w:val="000E2309"/>
    <w:rsid w:val="000E285E"/>
    <w:rsid w:val="000E28E6"/>
    <w:rsid w:val="000E2BA2"/>
    <w:rsid w:val="000E31A3"/>
    <w:rsid w:val="000E327B"/>
    <w:rsid w:val="000E353E"/>
    <w:rsid w:val="000E39B4"/>
    <w:rsid w:val="000E3CA0"/>
    <w:rsid w:val="000E427A"/>
    <w:rsid w:val="000E4A4C"/>
    <w:rsid w:val="000E4E02"/>
    <w:rsid w:val="000E516F"/>
    <w:rsid w:val="000E552B"/>
    <w:rsid w:val="000E589F"/>
    <w:rsid w:val="000E5B64"/>
    <w:rsid w:val="000E5DFA"/>
    <w:rsid w:val="000E6742"/>
    <w:rsid w:val="000E677C"/>
    <w:rsid w:val="000E6D0F"/>
    <w:rsid w:val="000E775F"/>
    <w:rsid w:val="000F04A3"/>
    <w:rsid w:val="000F11AB"/>
    <w:rsid w:val="000F11BF"/>
    <w:rsid w:val="000F16DE"/>
    <w:rsid w:val="000F2876"/>
    <w:rsid w:val="000F2984"/>
    <w:rsid w:val="000F2A1D"/>
    <w:rsid w:val="000F2C67"/>
    <w:rsid w:val="000F2FCB"/>
    <w:rsid w:val="000F39A6"/>
    <w:rsid w:val="000F4A3F"/>
    <w:rsid w:val="000F4FB0"/>
    <w:rsid w:val="000F547C"/>
    <w:rsid w:val="000F56A1"/>
    <w:rsid w:val="000F59A4"/>
    <w:rsid w:val="000F5F17"/>
    <w:rsid w:val="000F6C82"/>
    <w:rsid w:val="000F7231"/>
    <w:rsid w:val="000F73DE"/>
    <w:rsid w:val="000F768D"/>
    <w:rsid w:val="000F776A"/>
    <w:rsid w:val="000F77E4"/>
    <w:rsid w:val="00100090"/>
    <w:rsid w:val="00100A01"/>
    <w:rsid w:val="001010F7"/>
    <w:rsid w:val="00101342"/>
    <w:rsid w:val="001015A4"/>
    <w:rsid w:val="001018FE"/>
    <w:rsid w:val="00101D61"/>
    <w:rsid w:val="001021E2"/>
    <w:rsid w:val="001022A6"/>
    <w:rsid w:val="001023B0"/>
    <w:rsid w:val="00102510"/>
    <w:rsid w:val="001025D6"/>
    <w:rsid w:val="00102940"/>
    <w:rsid w:val="001029C0"/>
    <w:rsid w:val="00102B24"/>
    <w:rsid w:val="001032D5"/>
    <w:rsid w:val="001043FD"/>
    <w:rsid w:val="0010445A"/>
    <w:rsid w:val="00104B5C"/>
    <w:rsid w:val="00104DA6"/>
    <w:rsid w:val="00105062"/>
    <w:rsid w:val="00106398"/>
    <w:rsid w:val="00106903"/>
    <w:rsid w:val="00106C62"/>
    <w:rsid w:val="00106E53"/>
    <w:rsid w:val="00106EF0"/>
    <w:rsid w:val="00107226"/>
    <w:rsid w:val="001077AD"/>
    <w:rsid w:val="00107835"/>
    <w:rsid w:val="001078C1"/>
    <w:rsid w:val="00107B9F"/>
    <w:rsid w:val="00110534"/>
    <w:rsid w:val="0011066F"/>
    <w:rsid w:val="00110AD5"/>
    <w:rsid w:val="0011151F"/>
    <w:rsid w:val="001116C1"/>
    <w:rsid w:val="00111AC3"/>
    <w:rsid w:val="00111CA9"/>
    <w:rsid w:val="00112034"/>
    <w:rsid w:val="0011259D"/>
    <w:rsid w:val="00112830"/>
    <w:rsid w:val="001128D6"/>
    <w:rsid w:val="00112C16"/>
    <w:rsid w:val="00113722"/>
    <w:rsid w:val="0011373F"/>
    <w:rsid w:val="00113F7C"/>
    <w:rsid w:val="0011435E"/>
    <w:rsid w:val="00114591"/>
    <w:rsid w:val="001148C6"/>
    <w:rsid w:val="00114C47"/>
    <w:rsid w:val="00114DDD"/>
    <w:rsid w:val="00114E41"/>
    <w:rsid w:val="0011613C"/>
    <w:rsid w:val="0011637B"/>
    <w:rsid w:val="00117081"/>
    <w:rsid w:val="00117581"/>
    <w:rsid w:val="00117A35"/>
    <w:rsid w:val="00117B19"/>
    <w:rsid w:val="00117D6F"/>
    <w:rsid w:val="00120162"/>
    <w:rsid w:val="00120ADE"/>
    <w:rsid w:val="00120F09"/>
    <w:rsid w:val="00120F44"/>
    <w:rsid w:val="001210A5"/>
    <w:rsid w:val="0012141D"/>
    <w:rsid w:val="001214EE"/>
    <w:rsid w:val="00121D57"/>
    <w:rsid w:val="00122AF3"/>
    <w:rsid w:val="00122BBA"/>
    <w:rsid w:val="00122FF0"/>
    <w:rsid w:val="00123038"/>
    <w:rsid w:val="001231DC"/>
    <w:rsid w:val="001235EA"/>
    <w:rsid w:val="0012377E"/>
    <w:rsid w:val="00123E48"/>
    <w:rsid w:val="0012435B"/>
    <w:rsid w:val="00124454"/>
    <w:rsid w:val="0012454E"/>
    <w:rsid w:val="00124F72"/>
    <w:rsid w:val="001253FB"/>
    <w:rsid w:val="00125BF2"/>
    <w:rsid w:val="0012612E"/>
    <w:rsid w:val="0012652D"/>
    <w:rsid w:val="0012657E"/>
    <w:rsid w:val="00127274"/>
    <w:rsid w:val="00127891"/>
    <w:rsid w:val="0013119E"/>
    <w:rsid w:val="0013175F"/>
    <w:rsid w:val="00131ABE"/>
    <w:rsid w:val="0013219C"/>
    <w:rsid w:val="00132237"/>
    <w:rsid w:val="00132B40"/>
    <w:rsid w:val="00132E02"/>
    <w:rsid w:val="001336B2"/>
    <w:rsid w:val="0013380B"/>
    <w:rsid w:val="00133886"/>
    <w:rsid w:val="001338C4"/>
    <w:rsid w:val="0013419B"/>
    <w:rsid w:val="001342D3"/>
    <w:rsid w:val="001347AF"/>
    <w:rsid w:val="00134C13"/>
    <w:rsid w:val="00134EFD"/>
    <w:rsid w:val="00134F7F"/>
    <w:rsid w:val="00135585"/>
    <w:rsid w:val="001355B3"/>
    <w:rsid w:val="0013590F"/>
    <w:rsid w:val="001359C8"/>
    <w:rsid w:val="00136195"/>
    <w:rsid w:val="001365FA"/>
    <w:rsid w:val="00136681"/>
    <w:rsid w:val="0013697F"/>
    <w:rsid w:val="00136CA0"/>
    <w:rsid w:val="00137C34"/>
    <w:rsid w:val="001411B4"/>
    <w:rsid w:val="001412B6"/>
    <w:rsid w:val="0014174D"/>
    <w:rsid w:val="001417F9"/>
    <w:rsid w:val="00141B07"/>
    <w:rsid w:val="00141EEC"/>
    <w:rsid w:val="00142259"/>
    <w:rsid w:val="00142F4F"/>
    <w:rsid w:val="0014313D"/>
    <w:rsid w:val="00143565"/>
    <w:rsid w:val="00143670"/>
    <w:rsid w:val="00144006"/>
    <w:rsid w:val="00144BCB"/>
    <w:rsid w:val="00144E9F"/>
    <w:rsid w:val="001451D5"/>
    <w:rsid w:val="0014545F"/>
    <w:rsid w:val="00145C81"/>
    <w:rsid w:val="00145E2A"/>
    <w:rsid w:val="0014604D"/>
    <w:rsid w:val="001468E5"/>
    <w:rsid w:val="00146BE2"/>
    <w:rsid w:val="00146D19"/>
    <w:rsid w:val="001472D1"/>
    <w:rsid w:val="0014747E"/>
    <w:rsid w:val="001501DA"/>
    <w:rsid w:val="00150585"/>
    <w:rsid w:val="00150D05"/>
    <w:rsid w:val="00150EE2"/>
    <w:rsid w:val="0015103A"/>
    <w:rsid w:val="00151160"/>
    <w:rsid w:val="00151D78"/>
    <w:rsid w:val="00152BD4"/>
    <w:rsid w:val="00152F45"/>
    <w:rsid w:val="0015307B"/>
    <w:rsid w:val="00153473"/>
    <w:rsid w:val="00153615"/>
    <w:rsid w:val="00153737"/>
    <w:rsid w:val="00153A49"/>
    <w:rsid w:val="00154F7C"/>
    <w:rsid w:val="00155D33"/>
    <w:rsid w:val="00155F32"/>
    <w:rsid w:val="0015604B"/>
    <w:rsid w:val="00156DF7"/>
    <w:rsid w:val="00157444"/>
    <w:rsid w:val="001578FC"/>
    <w:rsid w:val="00157921"/>
    <w:rsid w:val="001579F7"/>
    <w:rsid w:val="0016022B"/>
    <w:rsid w:val="001604D6"/>
    <w:rsid w:val="00160915"/>
    <w:rsid w:val="00160B1F"/>
    <w:rsid w:val="00161049"/>
    <w:rsid w:val="00161473"/>
    <w:rsid w:val="00161B80"/>
    <w:rsid w:val="00161DDA"/>
    <w:rsid w:val="00161FF9"/>
    <w:rsid w:val="001626D7"/>
    <w:rsid w:val="001629FC"/>
    <w:rsid w:val="001637DD"/>
    <w:rsid w:val="00163879"/>
    <w:rsid w:val="00163D31"/>
    <w:rsid w:val="0016408B"/>
    <w:rsid w:val="0016459B"/>
    <w:rsid w:val="00164B1D"/>
    <w:rsid w:val="00164C39"/>
    <w:rsid w:val="00164EDE"/>
    <w:rsid w:val="00164EF6"/>
    <w:rsid w:val="001657F6"/>
    <w:rsid w:val="00167718"/>
    <w:rsid w:val="00167B99"/>
    <w:rsid w:val="001705CD"/>
    <w:rsid w:val="00170613"/>
    <w:rsid w:val="00170FB9"/>
    <w:rsid w:val="001720EB"/>
    <w:rsid w:val="001721F9"/>
    <w:rsid w:val="00172695"/>
    <w:rsid w:val="001727EE"/>
    <w:rsid w:val="00172BF7"/>
    <w:rsid w:val="00172C33"/>
    <w:rsid w:val="00172C57"/>
    <w:rsid w:val="001730E2"/>
    <w:rsid w:val="00173EAD"/>
    <w:rsid w:val="00173F41"/>
    <w:rsid w:val="001743A1"/>
    <w:rsid w:val="00174573"/>
    <w:rsid w:val="001749F5"/>
    <w:rsid w:val="00174A86"/>
    <w:rsid w:val="00174B32"/>
    <w:rsid w:val="00174BF6"/>
    <w:rsid w:val="00174DEB"/>
    <w:rsid w:val="00174E50"/>
    <w:rsid w:val="00175227"/>
    <w:rsid w:val="00175B2B"/>
    <w:rsid w:val="00175D1A"/>
    <w:rsid w:val="00175D86"/>
    <w:rsid w:val="00176272"/>
    <w:rsid w:val="00176A8C"/>
    <w:rsid w:val="00176B03"/>
    <w:rsid w:val="00176C04"/>
    <w:rsid w:val="0017773A"/>
    <w:rsid w:val="001777F5"/>
    <w:rsid w:val="00177924"/>
    <w:rsid w:val="00177A63"/>
    <w:rsid w:val="00177B6A"/>
    <w:rsid w:val="00177DD3"/>
    <w:rsid w:val="00177DDE"/>
    <w:rsid w:val="00180314"/>
    <w:rsid w:val="00180357"/>
    <w:rsid w:val="001803A0"/>
    <w:rsid w:val="00180921"/>
    <w:rsid w:val="001809F2"/>
    <w:rsid w:val="00180E69"/>
    <w:rsid w:val="00180FED"/>
    <w:rsid w:val="001816FC"/>
    <w:rsid w:val="00181E7C"/>
    <w:rsid w:val="00182C5E"/>
    <w:rsid w:val="00182DBA"/>
    <w:rsid w:val="00182F2E"/>
    <w:rsid w:val="00182FF1"/>
    <w:rsid w:val="00183280"/>
    <w:rsid w:val="00183941"/>
    <w:rsid w:val="00183C6D"/>
    <w:rsid w:val="0018415F"/>
    <w:rsid w:val="001850C2"/>
    <w:rsid w:val="00185349"/>
    <w:rsid w:val="001853C4"/>
    <w:rsid w:val="00185950"/>
    <w:rsid w:val="001859DB"/>
    <w:rsid w:val="001861F1"/>
    <w:rsid w:val="0018637F"/>
    <w:rsid w:val="001865FB"/>
    <w:rsid w:val="00186E89"/>
    <w:rsid w:val="00186EAB"/>
    <w:rsid w:val="00186F7B"/>
    <w:rsid w:val="001872C9"/>
    <w:rsid w:val="001872F5"/>
    <w:rsid w:val="00187562"/>
    <w:rsid w:val="0018764D"/>
    <w:rsid w:val="00190198"/>
    <w:rsid w:val="001904C8"/>
    <w:rsid w:val="00190768"/>
    <w:rsid w:val="00190913"/>
    <w:rsid w:val="00190C83"/>
    <w:rsid w:val="00190DFB"/>
    <w:rsid w:val="001911CD"/>
    <w:rsid w:val="00191328"/>
    <w:rsid w:val="001915B8"/>
    <w:rsid w:val="00191C6C"/>
    <w:rsid w:val="00192182"/>
    <w:rsid w:val="0019267F"/>
    <w:rsid w:val="00192CA3"/>
    <w:rsid w:val="001940A2"/>
    <w:rsid w:val="00194389"/>
    <w:rsid w:val="00194D46"/>
    <w:rsid w:val="00194ED9"/>
    <w:rsid w:val="0019590E"/>
    <w:rsid w:val="00195C79"/>
    <w:rsid w:val="00195F6C"/>
    <w:rsid w:val="00196320"/>
    <w:rsid w:val="001972CB"/>
    <w:rsid w:val="0019755A"/>
    <w:rsid w:val="001A0208"/>
    <w:rsid w:val="001A0348"/>
    <w:rsid w:val="001A0737"/>
    <w:rsid w:val="001A0B5A"/>
    <w:rsid w:val="001A0EAF"/>
    <w:rsid w:val="001A0F8B"/>
    <w:rsid w:val="001A10DB"/>
    <w:rsid w:val="001A1A70"/>
    <w:rsid w:val="001A1E58"/>
    <w:rsid w:val="001A2951"/>
    <w:rsid w:val="001A2C4B"/>
    <w:rsid w:val="001A2D0B"/>
    <w:rsid w:val="001A37D1"/>
    <w:rsid w:val="001A3B5C"/>
    <w:rsid w:val="001A3C53"/>
    <w:rsid w:val="001A4584"/>
    <w:rsid w:val="001A45BC"/>
    <w:rsid w:val="001A4BF6"/>
    <w:rsid w:val="001A504F"/>
    <w:rsid w:val="001A5A5F"/>
    <w:rsid w:val="001A647B"/>
    <w:rsid w:val="001A6C20"/>
    <w:rsid w:val="001A7492"/>
    <w:rsid w:val="001A770F"/>
    <w:rsid w:val="001A79C6"/>
    <w:rsid w:val="001B01F7"/>
    <w:rsid w:val="001B05C8"/>
    <w:rsid w:val="001B0B39"/>
    <w:rsid w:val="001B12F4"/>
    <w:rsid w:val="001B134D"/>
    <w:rsid w:val="001B1DC9"/>
    <w:rsid w:val="001B231C"/>
    <w:rsid w:val="001B247D"/>
    <w:rsid w:val="001B2649"/>
    <w:rsid w:val="001B2783"/>
    <w:rsid w:val="001B4B05"/>
    <w:rsid w:val="001B60C8"/>
    <w:rsid w:val="001B6351"/>
    <w:rsid w:val="001B6AB6"/>
    <w:rsid w:val="001B707F"/>
    <w:rsid w:val="001B7578"/>
    <w:rsid w:val="001C02EC"/>
    <w:rsid w:val="001C0A09"/>
    <w:rsid w:val="001C1338"/>
    <w:rsid w:val="001C14EA"/>
    <w:rsid w:val="001C176D"/>
    <w:rsid w:val="001C1CBB"/>
    <w:rsid w:val="001C2019"/>
    <w:rsid w:val="001C232A"/>
    <w:rsid w:val="001C273B"/>
    <w:rsid w:val="001C29EE"/>
    <w:rsid w:val="001C2A45"/>
    <w:rsid w:val="001C2C2B"/>
    <w:rsid w:val="001C2CAE"/>
    <w:rsid w:val="001C2D84"/>
    <w:rsid w:val="001C3551"/>
    <w:rsid w:val="001C4292"/>
    <w:rsid w:val="001C4506"/>
    <w:rsid w:val="001C489D"/>
    <w:rsid w:val="001C48A0"/>
    <w:rsid w:val="001C4EAC"/>
    <w:rsid w:val="001C50A2"/>
    <w:rsid w:val="001C57DA"/>
    <w:rsid w:val="001C5FA7"/>
    <w:rsid w:val="001C6207"/>
    <w:rsid w:val="001C6ADA"/>
    <w:rsid w:val="001C6F26"/>
    <w:rsid w:val="001C7451"/>
    <w:rsid w:val="001D00FF"/>
    <w:rsid w:val="001D0595"/>
    <w:rsid w:val="001D0D79"/>
    <w:rsid w:val="001D10EC"/>
    <w:rsid w:val="001D1D20"/>
    <w:rsid w:val="001D1DF6"/>
    <w:rsid w:val="001D217A"/>
    <w:rsid w:val="001D2389"/>
    <w:rsid w:val="001D2DBF"/>
    <w:rsid w:val="001D2F26"/>
    <w:rsid w:val="001D33B7"/>
    <w:rsid w:val="001D3492"/>
    <w:rsid w:val="001D363F"/>
    <w:rsid w:val="001D3663"/>
    <w:rsid w:val="001D36A4"/>
    <w:rsid w:val="001D383C"/>
    <w:rsid w:val="001D3B8C"/>
    <w:rsid w:val="001D3C11"/>
    <w:rsid w:val="001D3DEE"/>
    <w:rsid w:val="001D3EC1"/>
    <w:rsid w:val="001D49DD"/>
    <w:rsid w:val="001D519D"/>
    <w:rsid w:val="001D531F"/>
    <w:rsid w:val="001D5A31"/>
    <w:rsid w:val="001D6168"/>
    <w:rsid w:val="001D64F1"/>
    <w:rsid w:val="001D662A"/>
    <w:rsid w:val="001D74AB"/>
    <w:rsid w:val="001D770D"/>
    <w:rsid w:val="001D79F9"/>
    <w:rsid w:val="001D7C60"/>
    <w:rsid w:val="001E0344"/>
    <w:rsid w:val="001E05EB"/>
    <w:rsid w:val="001E0B63"/>
    <w:rsid w:val="001E0F4B"/>
    <w:rsid w:val="001E12CA"/>
    <w:rsid w:val="001E146E"/>
    <w:rsid w:val="001E16E1"/>
    <w:rsid w:val="001E1A2D"/>
    <w:rsid w:val="001E1B11"/>
    <w:rsid w:val="001E1E3B"/>
    <w:rsid w:val="001E20BC"/>
    <w:rsid w:val="001E230B"/>
    <w:rsid w:val="001E2EA2"/>
    <w:rsid w:val="001E2FB2"/>
    <w:rsid w:val="001E3798"/>
    <w:rsid w:val="001E395B"/>
    <w:rsid w:val="001E3BBB"/>
    <w:rsid w:val="001E3EAF"/>
    <w:rsid w:val="001E4136"/>
    <w:rsid w:val="001E433F"/>
    <w:rsid w:val="001E4D71"/>
    <w:rsid w:val="001E50CF"/>
    <w:rsid w:val="001E5238"/>
    <w:rsid w:val="001E5993"/>
    <w:rsid w:val="001E5A43"/>
    <w:rsid w:val="001E5B73"/>
    <w:rsid w:val="001E66BD"/>
    <w:rsid w:val="001E66D7"/>
    <w:rsid w:val="001E6B8C"/>
    <w:rsid w:val="001E75A5"/>
    <w:rsid w:val="001E7945"/>
    <w:rsid w:val="001E79D3"/>
    <w:rsid w:val="001E7E3B"/>
    <w:rsid w:val="001F0136"/>
    <w:rsid w:val="001F0484"/>
    <w:rsid w:val="001F0556"/>
    <w:rsid w:val="001F074A"/>
    <w:rsid w:val="001F0E81"/>
    <w:rsid w:val="001F123C"/>
    <w:rsid w:val="001F149E"/>
    <w:rsid w:val="001F152F"/>
    <w:rsid w:val="001F191A"/>
    <w:rsid w:val="001F26A2"/>
    <w:rsid w:val="001F2DD0"/>
    <w:rsid w:val="001F2FE5"/>
    <w:rsid w:val="001F3083"/>
    <w:rsid w:val="001F346E"/>
    <w:rsid w:val="001F452C"/>
    <w:rsid w:val="001F4BDA"/>
    <w:rsid w:val="001F5DA2"/>
    <w:rsid w:val="001F622E"/>
    <w:rsid w:val="001F6F46"/>
    <w:rsid w:val="001F74A7"/>
    <w:rsid w:val="001F7E93"/>
    <w:rsid w:val="002000F3"/>
    <w:rsid w:val="002007BB"/>
    <w:rsid w:val="00200EE6"/>
    <w:rsid w:val="00200F50"/>
    <w:rsid w:val="0020111E"/>
    <w:rsid w:val="00201197"/>
    <w:rsid w:val="00201B17"/>
    <w:rsid w:val="00202312"/>
    <w:rsid w:val="00202713"/>
    <w:rsid w:val="00202A0D"/>
    <w:rsid w:val="00202EFB"/>
    <w:rsid w:val="002038B0"/>
    <w:rsid w:val="00203B78"/>
    <w:rsid w:val="0020438F"/>
    <w:rsid w:val="00204FC2"/>
    <w:rsid w:val="002058AB"/>
    <w:rsid w:val="00205BD8"/>
    <w:rsid w:val="00206495"/>
    <w:rsid w:val="00206CFB"/>
    <w:rsid w:val="00206DDB"/>
    <w:rsid w:val="00207048"/>
    <w:rsid w:val="00207090"/>
    <w:rsid w:val="00207503"/>
    <w:rsid w:val="002078DE"/>
    <w:rsid w:val="00207FEA"/>
    <w:rsid w:val="00210171"/>
    <w:rsid w:val="00210AC1"/>
    <w:rsid w:val="00210B93"/>
    <w:rsid w:val="00210E64"/>
    <w:rsid w:val="002112E7"/>
    <w:rsid w:val="0021133E"/>
    <w:rsid w:val="00211342"/>
    <w:rsid w:val="0021169B"/>
    <w:rsid w:val="00211907"/>
    <w:rsid w:val="00211BB8"/>
    <w:rsid w:val="002122C6"/>
    <w:rsid w:val="002123D9"/>
    <w:rsid w:val="0021268D"/>
    <w:rsid w:val="00213BF0"/>
    <w:rsid w:val="00213C1A"/>
    <w:rsid w:val="00214114"/>
    <w:rsid w:val="00214EC7"/>
    <w:rsid w:val="002150A5"/>
    <w:rsid w:val="0021563C"/>
    <w:rsid w:val="00215A41"/>
    <w:rsid w:val="00215A94"/>
    <w:rsid w:val="002169C0"/>
    <w:rsid w:val="00216F5A"/>
    <w:rsid w:val="002172BA"/>
    <w:rsid w:val="00217534"/>
    <w:rsid w:val="002178AA"/>
    <w:rsid w:val="0021796B"/>
    <w:rsid w:val="002179CA"/>
    <w:rsid w:val="00217A48"/>
    <w:rsid w:val="00217B84"/>
    <w:rsid w:val="00217C71"/>
    <w:rsid w:val="00220ADA"/>
    <w:rsid w:val="00220CF8"/>
    <w:rsid w:val="00221330"/>
    <w:rsid w:val="002216FD"/>
    <w:rsid w:val="002218B1"/>
    <w:rsid w:val="002220EB"/>
    <w:rsid w:val="002224C5"/>
    <w:rsid w:val="00222991"/>
    <w:rsid w:val="00222F8C"/>
    <w:rsid w:val="00223DB5"/>
    <w:rsid w:val="00223DFF"/>
    <w:rsid w:val="0022413C"/>
    <w:rsid w:val="00224A9A"/>
    <w:rsid w:val="00224C71"/>
    <w:rsid w:val="0022517A"/>
    <w:rsid w:val="0022589B"/>
    <w:rsid w:val="0022589F"/>
    <w:rsid w:val="0022606D"/>
    <w:rsid w:val="00226A0B"/>
    <w:rsid w:val="00226E10"/>
    <w:rsid w:val="002276DC"/>
    <w:rsid w:val="00227F9F"/>
    <w:rsid w:val="00230797"/>
    <w:rsid w:val="00230DF2"/>
    <w:rsid w:val="002319DA"/>
    <w:rsid w:val="00231B09"/>
    <w:rsid w:val="00232717"/>
    <w:rsid w:val="00232756"/>
    <w:rsid w:val="00232BBD"/>
    <w:rsid w:val="00232C59"/>
    <w:rsid w:val="002331C7"/>
    <w:rsid w:val="002345B5"/>
    <w:rsid w:val="002347F1"/>
    <w:rsid w:val="00234FFC"/>
    <w:rsid w:val="00235543"/>
    <w:rsid w:val="002356E8"/>
    <w:rsid w:val="0023578A"/>
    <w:rsid w:val="0023596C"/>
    <w:rsid w:val="00235D90"/>
    <w:rsid w:val="00236708"/>
    <w:rsid w:val="00236EDD"/>
    <w:rsid w:val="00236FD4"/>
    <w:rsid w:val="0023712C"/>
    <w:rsid w:val="002371A6"/>
    <w:rsid w:val="0024084F"/>
    <w:rsid w:val="00240EA7"/>
    <w:rsid w:val="00241B6B"/>
    <w:rsid w:val="00241E58"/>
    <w:rsid w:val="00242132"/>
    <w:rsid w:val="00242198"/>
    <w:rsid w:val="00242284"/>
    <w:rsid w:val="0024228D"/>
    <w:rsid w:val="00242538"/>
    <w:rsid w:val="00242686"/>
    <w:rsid w:val="00242764"/>
    <w:rsid w:val="0024295D"/>
    <w:rsid w:val="00242CAF"/>
    <w:rsid w:val="002430FD"/>
    <w:rsid w:val="002433AE"/>
    <w:rsid w:val="0024383D"/>
    <w:rsid w:val="00243AB3"/>
    <w:rsid w:val="00243E4D"/>
    <w:rsid w:val="00243FD8"/>
    <w:rsid w:val="0024480B"/>
    <w:rsid w:val="002448BD"/>
    <w:rsid w:val="00244B9F"/>
    <w:rsid w:val="002450ED"/>
    <w:rsid w:val="00245D64"/>
    <w:rsid w:val="002461B1"/>
    <w:rsid w:val="00246A51"/>
    <w:rsid w:val="00246E5A"/>
    <w:rsid w:val="00247111"/>
    <w:rsid w:val="00247291"/>
    <w:rsid w:val="002475E8"/>
    <w:rsid w:val="0024787F"/>
    <w:rsid w:val="002478CA"/>
    <w:rsid w:val="0024793F"/>
    <w:rsid w:val="0025008F"/>
    <w:rsid w:val="0025013B"/>
    <w:rsid w:val="002519F1"/>
    <w:rsid w:val="00251EC6"/>
    <w:rsid w:val="00251FE6"/>
    <w:rsid w:val="00252073"/>
    <w:rsid w:val="002520F8"/>
    <w:rsid w:val="00252216"/>
    <w:rsid w:val="00252A10"/>
    <w:rsid w:val="00252C90"/>
    <w:rsid w:val="002532ED"/>
    <w:rsid w:val="00253326"/>
    <w:rsid w:val="002537FF"/>
    <w:rsid w:val="00253A6C"/>
    <w:rsid w:val="0025434A"/>
    <w:rsid w:val="002554E8"/>
    <w:rsid w:val="002557F2"/>
    <w:rsid w:val="00255879"/>
    <w:rsid w:val="002558C6"/>
    <w:rsid w:val="00255984"/>
    <w:rsid w:val="00255AE5"/>
    <w:rsid w:val="00255D89"/>
    <w:rsid w:val="00256388"/>
    <w:rsid w:val="00256633"/>
    <w:rsid w:val="00256A88"/>
    <w:rsid w:val="0025703A"/>
    <w:rsid w:val="00257214"/>
    <w:rsid w:val="0025726D"/>
    <w:rsid w:val="0025760B"/>
    <w:rsid w:val="00257DE2"/>
    <w:rsid w:val="00260036"/>
    <w:rsid w:val="00260264"/>
    <w:rsid w:val="002609C1"/>
    <w:rsid w:val="00260FD7"/>
    <w:rsid w:val="002610B1"/>
    <w:rsid w:val="002611A7"/>
    <w:rsid w:val="00261889"/>
    <w:rsid w:val="00261E60"/>
    <w:rsid w:val="00261F58"/>
    <w:rsid w:val="00262515"/>
    <w:rsid w:val="002625E8"/>
    <w:rsid w:val="00262617"/>
    <w:rsid w:val="00263AE6"/>
    <w:rsid w:val="00263FDF"/>
    <w:rsid w:val="0026426C"/>
    <w:rsid w:val="0026441B"/>
    <w:rsid w:val="00264740"/>
    <w:rsid w:val="00264845"/>
    <w:rsid w:val="00264A98"/>
    <w:rsid w:val="00264BBF"/>
    <w:rsid w:val="002650C9"/>
    <w:rsid w:val="002650E8"/>
    <w:rsid w:val="00265943"/>
    <w:rsid w:val="0026635D"/>
    <w:rsid w:val="00267493"/>
    <w:rsid w:val="00267623"/>
    <w:rsid w:val="00267693"/>
    <w:rsid w:val="00267A5D"/>
    <w:rsid w:val="00267F47"/>
    <w:rsid w:val="002700FA"/>
    <w:rsid w:val="00270F5C"/>
    <w:rsid w:val="00271698"/>
    <w:rsid w:val="00271C39"/>
    <w:rsid w:val="00271D72"/>
    <w:rsid w:val="00271DCD"/>
    <w:rsid w:val="0027232A"/>
    <w:rsid w:val="00272444"/>
    <w:rsid w:val="00272843"/>
    <w:rsid w:val="002728DF"/>
    <w:rsid w:val="002729B3"/>
    <w:rsid w:val="00272E7D"/>
    <w:rsid w:val="00273086"/>
    <w:rsid w:val="002730D8"/>
    <w:rsid w:val="00273640"/>
    <w:rsid w:val="00273CBB"/>
    <w:rsid w:val="0027415E"/>
    <w:rsid w:val="0027416A"/>
    <w:rsid w:val="002743B1"/>
    <w:rsid w:val="002748D5"/>
    <w:rsid w:val="002748F2"/>
    <w:rsid w:val="00274A9F"/>
    <w:rsid w:val="00275014"/>
    <w:rsid w:val="0027596A"/>
    <w:rsid w:val="00275C89"/>
    <w:rsid w:val="00275F11"/>
    <w:rsid w:val="002760EF"/>
    <w:rsid w:val="002762DD"/>
    <w:rsid w:val="002763BB"/>
    <w:rsid w:val="00276935"/>
    <w:rsid w:val="00280123"/>
    <w:rsid w:val="00280412"/>
    <w:rsid w:val="00280E39"/>
    <w:rsid w:val="00280EAB"/>
    <w:rsid w:val="00281035"/>
    <w:rsid w:val="00281464"/>
    <w:rsid w:val="00281528"/>
    <w:rsid w:val="00281969"/>
    <w:rsid w:val="00281EC4"/>
    <w:rsid w:val="00282369"/>
    <w:rsid w:val="002823E7"/>
    <w:rsid w:val="00282A3C"/>
    <w:rsid w:val="00282C7D"/>
    <w:rsid w:val="002833B3"/>
    <w:rsid w:val="00283DB9"/>
    <w:rsid w:val="00285875"/>
    <w:rsid w:val="00285DCE"/>
    <w:rsid w:val="00285FC5"/>
    <w:rsid w:val="00286326"/>
    <w:rsid w:val="0028648B"/>
    <w:rsid w:val="002865C2"/>
    <w:rsid w:val="00286EF2"/>
    <w:rsid w:val="00287068"/>
    <w:rsid w:val="002872D9"/>
    <w:rsid w:val="002878D1"/>
    <w:rsid w:val="00287B44"/>
    <w:rsid w:val="00287B96"/>
    <w:rsid w:val="00290B98"/>
    <w:rsid w:val="00290E24"/>
    <w:rsid w:val="00290F9A"/>
    <w:rsid w:val="00292783"/>
    <w:rsid w:val="00292D63"/>
    <w:rsid w:val="00292F40"/>
    <w:rsid w:val="0029352F"/>
    <w:rsid w:val="0029379E"/>
    <w:rsid w:val="00293AFE"/>
    <w:rsid w:val="002945C8"/>
    <w:rsid w:val="00294F1C"/>
    <w:rsid w:val="00295496"/>
    <w:rsid w:val="00295CB9"/>
    <w:rsid w:val="00295D07"/>
    <w:rsid w:val="0029657F"/>
    <w:rsid w:val="0029663C"/>
    <w:rsid w:val="00296821"/>
    <w:rsid w:val="00297188"/>
    <w:rsid w:val="002974B3"/>
    <w:rsid w:val="00297CB6"/>
    <w:rsid w:val="00297E1E"/>
    <w:rsid w:val="002A04B4"/>
    <w:rsid w:val="002A09C4"/>
    <w:rsid w:val="002A0C4D"/>
    <w:rsid w:val="002A1083"/>
    <w:rsid w:val="002A1A8F"/>
    <w:rsid w:val="002A1DB5"/>
    <w:rsid w:val="002A2209"/>
    <w:rsid w:val="002A2736"/>
    <w:rsid w:val="002A2750"/>
    <w:rsid w:val="002A2EFE"/>
    <w:rsid w:val="002A31CE"/>
    <w:rsid w:val="002A342D"/>
    <w:rsid w:val="002A3798"/>
    <w:rsid w:val="002A3881"/>
    <w:rsid w:val="002A3946"/>
    <w:rsid w:val="002A3BC5"/>
    <w:rsid w:val="002A3FA8"/>
    <w:rsid w:val="002A46F5"/>
    <w:rsid w:val="002A4742"/>
    <w:rsid w:val="002A482B"/>
    <w:rsid w:val="002A487E"/>
    <w:rsid w:val="002A4A86"/>
    <w:rsid w:val="002A4BCE"/>
    <w:rsid w:val="002A4E00"/>
    <w:rsid w:val="002A4FD5"/>
    <w:rsid w:val="002A5024"/>
    <w:rsid w:val="002A58A8"/>
    <w:rsid w:val="002A61F6"/>
    <w:rsid w:val="002A622C"/>
    <w:rsid w:val="002A652F"/>
    <w:rsid w:val="002A667A"/>
    <w:rsid w:val="002A6703"/>
    <w:rsid w:val="002A679A"/>
    <w:rsid w:val="002A6ECB"/>
    <w:rsid w:val="002A734F"/>
    <w:rsid w:val="002A7392"/>
    <w:rsid w:val="002A760D"/>
    <w:rsid w:val="002A78DB"/>
    <w:rsid w:val="002B0712"/>
    <w:rsid w:val="002B08E7"/>
    <w:rsid w:val="002B08F9"/>
    <w:rsid w:val="002B0A2B"/>
    <w:rsid w:val="002B0F60"/>
    <w:rsid w:val="002B102D"/>
    <w:rsid w:val="002B127B"/>
    <w:rsid w:val="002B1461"/>
    <w:rsid w:val="002B1A93"/>
    <w:rsid w:val="002B1FFE"/>
    <w:rsid w:val="002B21FE"/>
    <w:rsid w:val="002B29F5"/>
    <w:rsid w:val="002B3095"/>
    <w:rsid w:val="002B35E8"/>
    <w:rsid w:val="002B3638"/>
    <w:rsid w:val="002B3973"/>
    <w:rsid w:val="002B3D81"/>
    <w:rsid w:val="002B5481"/>
    <w:rsid w:val="002B597F"/>
    <w:rsid w:val="002B5D6B"/>
    <w:rsid w:val="002B6034"/>
    <w:rsid w:val="002B63E2"/>
    <w:rsid w:val="002B641C"/>
    <w:rsid w:val="002B6860"/>
    <w:rsid w:val="002B6889"/>
    <w:rsid w:val="002B7197"/>
    <w:rsid w:val="002B7860"/>
    <w:rsid w:val="002B7D01"/>
    <w:rsid w:val="002B7D32"/>
    <w:rsid w:val="002B7D43"/>
    <w:rsid w:val="002B7DAB"/>
    <w:rsid w:val="002B7E2F"/>
    <w:rsid w:val="002B7F9F"/>
    <w:rsid w:val="002C0805"/>
    <w:rsid w:val="002C0AE5"/>
    <w:rsid w:val="002C0FF5"/>
    <w:rsid w:val="002C10F7"/>
    <w:rsid w:val="002C14F9"/>
    <w:rsid w:val="002C16A2"/>
    <w:rsid w:val="002C1813"/>
    <w:rsid w:val="002C1D10"/>
    <w:rsid w:val="002C271E"/>
    <w:rsid w:val="002C2908"/>
    <w:rsid w:val="002C29C0"/>
    <w:rsid w:val="002C2A60"/>
    <w:rsid w:val="002C2AFA"/>
    <w:rsid w:val="002C32F8"/>
    <w:rsid w:val="002C3A14"/>
    <w:rsid w:val="002C40A7"/>
    <w:rsid w:val="002C43E9"/>
    <w:rsid w:val="002C45E5"/>
    <w:rsid w:val="002C4E4D"/>
    <w:rsid w:val="002C4F8E"/>
    <w:rsid w:val="002C5151"/>
    <w:rsid w:val="002C59C0"/>
    <w:rsid w:val="002C66BB"/>
    <w:rsid w:val="002C6CD0"/>
    <w:rsid w:val="002C6FF1"/>
    <w:rsid w:val="002C732D"/>
    <w:rsid w:val="002C7DE0"/>
    <w:rsid w:val="002D03A9"/>
    <w:rsid w:val="002D0FA2"/>
    <w:rsid w:val="002D18A4"/>
    <w:rsid w:val="002D1D04"/>
    <w:rsid w:val="002D3718"/>
    <w:rsid w:val="002D3ED7"/>
    <w:rsid w:val="002D3F45"/>
    <w:rsid w:val="002D4108"/>
    <w:rsid w:val="002D489E"/>
    <w:rsid w:val="002D4EF3"/>
    <w:rsid w:val="002D5F17"/>
    <w:rsid w:val="002D5F46"/>
    <w:rsid w:val="002D6AC2"/>
    <w:rsid w:val="002D738B"/>
    <w:rsid w:val="002D7D2F"/>
    <w:rsid w:val="002E04A5"/>
    <w:rsid w:val="002E06CE"/>
    <w:rsid w:val="002E0D1F"/>
    <w:rsid w:val="002E0E5E"/>
    <w:rsid w:val="002E11D5"/>
    <w:rsid w:val="002E163D"/>
    <w:rsid w:val="002E1764"/>
    <w:rsid w:val="002E191B"/>
    <w:rsid w:val="002E219A"/>
    <w:rsid w:val="002E2646"/>
    <w:rsid w:val="002E2AC1"/>
    <w:rsid w:val="002E38C6"/>
    <w:rsid w:val="002E3F19"/>
    <w:rsid w:val="002E3F72"/>
    <w:rsid w:val="002E49A6"/>
    <w:rsid w:val="002E4A4E"/>
    <w:rsid w:val="002E4D90"/>
    <w:rsid w:val="002E518C"/>
    <w:rsid w:val="002E5338"/>
    <w:rsid w:val="002E58B4"/>
    <w:rsid w:val="002E59E9"/>
    <w:rsid w:val="002E6D37"/>
    <w:rsid w:val="002E6E55"/>
    <w:rsid w:val="002E71E1"/>
    <w:rsid w:val="002E72C5"/>
    <w:rsid w:val="002E7484"/>
    <w:rsid w:val="002E7B31"/>
    <w:rsid w:val="002E7CB9"/>
    <w:rsid w:val="002E7D6D"/>
    <w:rsid w:val="002F0151"/>
    <w:rsid w:val="002F06A2"/>
    <w:rsid w:val="002F074E"/>
    <w:rsid w:val="002F0F92"/>
    <w:rsid w:val="002F108B"/>
    <w:rsid w:val="002F155A"/>
    <w:rsid w:val="002F15F9"/>
    <w:rsid w:val="002F1F5A"/>
    <w:rsid w:val="002F23E7"/>
    <w:rsid w:val="002F2499"/>
    <w:rsid w:val="002F2745"/>
    <w:rsid w:val="002F27B5"/>
    <w:rsid w:val="002F2D4F"/>
    <w:rsid w:val="002F3764"/>
    <w:rsid w:val="002F47D3"/>
    <w:rsid w:val="002F4CE6"/>
    <w:rsid w:val="002F4EB8"/>
    <w:rsid w:val="002F512A"/>
    <w:rsid w:val="002F5666"/>
    <w:rsid w:val="002F6121"/>
    <w:rsid w:val="002F6169"/>
    <w:rsid w:val="002F6CDF"/>
    <w:rsid w:val="002F7B93"/>
    <w:rsid w:val="002F7CB9"/>
    <w:rsid w:val="00300ADD"/>
    <w:rsid w:val="00300B8C"/>
    <w:rsid w:val="00301033"/>
    <w:rsid w:val="003011D9"/>
    <w:rsid w:val="00301471"/>
    <w:rsid w:val="00301A71"/>
    <w:rsid w:val="00301B35"/>
    <w:rsid w:val="00301FEF"/>
    <w:rsid w:val="0030203C"/>
    <w:rsid w:val="003022C0"/>
    <w:rsid w:val="00302A62"/>
    <w:rsid w:val="00302AA1"/>
    <w:rsid w:val="00303067"/>
    <w:rsid w:val="0030338A"/>
    <w:rsid w:val="00304019"/>
    <w:rsid w:val="0030408A"/>
    <w:rsid w:val="00304653"/>
    <w:rsid w:val="00304917"/>
    <w:rsid w:val="00304B3E"/>
    <w:rsid w:val="00304EA3"/>
    <w:rsid w:val="003056C4"/>
    <w:rsid w:val="00307099"/>
    <w:rsid w:val="0030754D"/>
    <w:rsid w:val="003076CD"/>
    <w:rsid w:val="0031113C"/>
    <w:rsid w:val="00311185"/>
    <w:rsid w:val="0031203D"/>
    <w:rsid w:val="00312515"/>
    <w:rsid w:val="00312C3B"/>
    <w:rsid w:val="00312CE0"/>
    <w:rsid w:val="00313B49"/>
    <w:rsid w:val="00315E3A"/>
    <w:rsid w:val="0031620E"/>
    <w:rsid w:val="00316B05"/>
    <w:rsid w:val="00316DCD"/>
    <w:rsid w:val="00317559"/>
    <w:rsid w:val="003176A6"/>
    <w:rsid w:val="00317C9D"/>
    <w:rsid w:val="00317DD3"/>
    <w:rsid w:val="00320207"/>
    <w:rsid w:val="0032027F"/>
    <w:rsid w:val="0032057C"/>
    <w:rsid w:val="0032063B"/>
    <w:rsid w:val="003210F3"/>
    <w:rsid w:val="00322B08"/>
    <w:rsid w:val="00323255"/>
    <w:rsid w:val="003232E5"/>
    <w:rsid w:val="003237F2"/>
    <w:rsid w:val="003246C7"/>
    <w:rsid w:val="00324971"/>
    <w:rsid w:val="00325585"/>
    <w:rsid w:val="00325856"/>
    <w:rsid w:val="00325B1E"/>
    <w:rsid w:val="0032606E"/>
    <w:rsid w:val="0032660B"/>
    <w:rsid w:val="003267BA"/>
    <w:rsid w:val="00327995"/>
    <w:rsid w:val="003279E6"/>
    <w:rsid w:val="00330326"/>
    <w:rsid w:val="0033043C"/>
    <w:rsid w:val="003306D3"/>
    <w:rsid w:val="00330926"/>
    <w:rsid w:val="00330B4B"/>
    <w:rsid w:val="003312E2"/>
    <w:rsid w:val="003316A3"/>
    <w:rsid w:val="0033184E"/>
    <w:rsid w:val="00331997"/>
    <w:rsid w:val="00331B36"/>
    <w:rsid w:val="00331D91"/>
    <w:rsid w:val="00332332"/>
    <w:rsid w:val="00332F49"/>
    <w:rsid w:val="003332DE"/>
    <w:rsid w:val="00333420"/>
    <w:rsid w:val="00333665"/>
    <w:rsid w:val="003339C2"/>
    <w:rsid w:val="003349B7"/>
    <w:rsid w:val="00334BF4"/>
    <w:rsid w:val="00334E8A"/>
    <w:rsid w:val="003353C3"/>
    <w:rsid w:val="00335877"/>
    <w:rsid w:val="00336F12"/>
    <w:rsid w:val="00337248"/>
    <w:rsid w:val="00337268"/>
    <w:rsid w:val="003373DD"/>
    <w:rsid w:val="0033786E"/>
    <w:rsid w:val="00337D6B"/>
    <w:rsid w:val="00337D7D"/>
    <w:rsid w:val="003402A0"/>
    <w:rsid w:val="00340838"/>
    <w:rsid w:val="003408B8"/>
    <w:rsid w:val="00340CF4"/>
    <w:rsid w:val="0034116A"/>
    <w:rsid w:val="00341880"/>
    <w:rsid w:val="003426C8"/>
    <w:rsid w:val="00342D9E"/>
    <w:rsid w:val="00342E35"/>
    <w:rsid w:val="0034309D"/>
    <w:rsid w:val="003433F1"/>
    <w:rsid w:val="00343627"/>
    <w:rsid w:val="003436D2"/>
    <w:rsid w:val="003438AE"/>
    <w:rsid w:val="00344B83"/>
    <w:rsid w:val="00345129"/>
    <w:rsid w:val="003454B0"/>
    <w:rsid w:val="00345A59"/>
    <w:rsid w:val="003464DA"/>
    <w:rsid w:val="00346AD7"/>
    <w:rsid w:val="00347890"/>
    <w:rsid w:val="00347B5B"/>
    <w:rsid w:val="003505E7"/>
    <w:rsid w:val="00350695"/>
    <w:rsid w:val="00350FB5"/>
    <w:rsid w:val="0035178A"/>
    <w:rsid w:val="00351A1E"/>
    <w:rsid w:val="00351C21"/>
    <w:rsid w:val="00352B9E"/>
    <w:rsid w:val="00352F70"/>
    <w:rsid w:val="00353090"/>
    <w:rsid w:val="003530F3"/>
    <w:rsid w:val="003532CD"/>
    <w:rsid w:val="0035342F"/>
    <w:rsid w:val="00353B41"/>
    <w:rsid w:val="00353E87"/>
    <w:rsid w:val="003540A6"/>
    <w:rsid w:val="00354206"/>
    <w:rsid w:val="0035456D"/>
    <w:rsid w:val="00355EBC"/>
    <w:rsid w:val="00355EFF"/>
    <w:rsid w:val="0035628B"/>
    <w:rsid w:val="00356304"/>
    <w:rsid w:val="00356494"/>
    <w:rsid w:val="00356538"/>
    <w:rsid w:val="003572E9"/>
    <w:rsid w:val="00357C06"/>
    <w:rsid w:val="00357D1C"/>
    <w:rsid w:val="0036004A"/>
    <w:rsid w:val="003600AF"/>
    <w:rsid w:val="00360E21"/>
    <w:rsid w:val="00361615"/>
    <w:rsid w:val="0036168C"/>
    <w:rsid w:val="003618C9"/>
    <w:rsid w:val="00361C1B"/>
    <w:rsid w:val="00361F14"/>
    <w:rsid w:val="003627E7"/>
    <w:rsid w:val="003627EF"/>
    <w:rsid w:val="00362826"/>
    <w:rsid w:val="00362996"/>
    <w:rsid w:val="00362A1D"/>
    <w:rsid w:val="0036315E"/>
    <w:rsid w:val="0036361F"/>
    <w:rsid w:val="00363AA3"/>
    <w:rsid w:val="00364A92"/>
    <w:rsid w:val="00364B1E"/>
    <w:rsid w:val="003650AC"/>
    <w:rsid w:val="00365111"/>
    <w:rsid w:val="00365196"/>
    <w:rsid w:val="0036522E"/>
    <w:rsid w:val="00365244"/>
    <w:rsid w:val="00365690"/>
    <w:rsid w:val="003657EC"/>
    <w:rsid w:val="003658AA"/>
    <w:rsid w:val="003663D9"/>
    <w:rsid w:val="00366E25"/>
    <w:rsid w:val="00367029"/>
    <w:rsid w:val="00367461"/>
    <w:rsid w:val="003675F2"/>
    <w:rsid w:val="003675F3"/>
    <w:rsid w:val="00367EAB"/>
    <w:rsid w:val="003702E0"/>
    <w:rsid w:val="0037033C"/>
    <w:rsid w:val="00370412"/>
    <w:rsid w:val="00370991"/>
    <w:rsid w:val="00370EC5"/>
    <w:rsid w:val="00371238"/>
    <w:rsid w:val="003713AF"/>
    <w:rsid w:val="00371680"/>
    <w:rsid w:val="00371B36"/>
    <w:rsid w:val="00371C1D"/>
    <w:rsid w:val="0037221B"/>
    <w:rsid w:val="00372573"/>
    <w:rsid w:val="003728BE"/>
    <w:rsid w:val="003729D9"/>
    <w:rsid w:val="00372CE1"/>
    <w:rsid w:val="003731C0"/>
    <w:rsid w:val="00373343"/>
    <w:rsid w:val="003734A2"/>
    <w:rsid w:val="003738B7"/>
    <w:rsid w:val="00373B64"/>
    <w:rsid w:val="00373E0A"/>
    <w:rsid w:val="003741B2"/>
    <w:rsid w:val="00374F03"/>
    <w:rsid w:val="0037563B"/>
    <w:rsid w:val="00375AB8"/>
    <w:rsid w:val="00375ADE"/>
    <w:rsid w:val="00375C1A"/>
    <w:rsid w:val="00375FA2"/>
    <w:rsid w:val="0037659E"/>
    <w:rsid w:val="00376F5C"/>
    <w:rsid w:val="003779B5"/>
    <w:rsid w:val="0038016F"/>
    <w:rsid w:val="00380787"/>
    <w:rsid w:val="00380CBF"/>
    <w:rsid w:val="003815C9"/>
    <w:rsid w:val="00381B67"/>
    <w:rsid w:val="003820BD"/>
    <w:rsid w:val="00382EA4"/>
    <w:rsid w:val="003830CB"/>
    <w:rsid w:val="00383168"/>
    <w:rsid w:val="00383551"/>
    <w:rsid w:val="00384021"/>
    <w:rsid w:val="003840E8"/>
    <w:rsid w:val="00384260"/>
    <w:rsid w:val="00384860"/>
    <w:rsid w:val="00384A09"/>
    <w:rsid w:val="00384DD7"/>
    <w:rsid w:val="00385736"/>
    <w:rsid w:val="00385850"/>
    <w:rsid w:val="00385E5E"/>
    <w:rsid w:val="00385E6E"/>
    <w:rsid w:val="00385FC0"/>
    <w:rsid w:val="003860C1"/>
    <w:rsid w:val="0038646A"/>
    <w:rsid w:val="003869B0"/>
    <w:rsid w:val="00387603"/>
    <w:rsid w:val="00387875"/>
    <w:rsid w:val="00387CD1"/>
    <w:rsid w:val="0039004E"/>
    <w:rsid w:val="0039026A"/>
    <w:rsid w:val="00391204"/>
    <w:rsid w:val="0039142C"/>
    <w:rsid w:val="00391913"/>
    <w:rsid w:val="00391D2D"/>
    <w:rsid w:val="00392821"/>
    <w:rsid w:val="00393132"/>
    <w:rsid w:val="00393949"/>
    <w:rsid w:val="00393A34"/>
    <w:rsid w:val="00394098"/>
    <w:rsid w:val="00394555"/>
    <w:rsid w:val="003947B7"/>
    <w:rsid w:val="003948A4"/>
    <w:rsid w:val="0039498A"/>
    <w:rsid w:val="00394C97"/>
    <w:rsid w:val="00394DCA"/>
    <w:rsid w:val="00394E6A"/>
    <w:rsid w:val="00395084"/>
    <w:rsid w:val="00395AF3"/>
    <w:rsid w:val="00395BFC"/>
    <w:rsid w:val="00396B4D"/>
    <w:rsid w:val="00396F81"/>
    <w:rsid w:val="003975D5"/>
    <w:rsid w:val="003977A4"/>
    <w:rsid w:val="00397E63"/>
    <w:rsid w:val="003A1415"/>
    <w:rsid w:val="003A16C2"/>
    <w:rsid w:val="003A225A"/>
    <w:rsid w:val="003A22F7"/>
    <w:rsid w:val="003A27FE"/>
    <w:rsid w:val="003A2ADD"/>
    <w:rsid w:val="003A2B56"/>
    <w:rsid w:val="003A2FEE"/>
    <w:rsid w:val="003A43D3"/>
    <w:rsid w:val="003A466F"/>
    <w:rsid w:val="003A5276"/>
    <w:rsid w:val="003A54B6"/>
    <w:rsid w:val="003A5A4D"/>
    <w:rsid w:val="003A60BE"/>
    <w:rsid w:val="003A6683"/>
    <w:rsid w:val="003A6CEA"/>
    <w:rsid w:val="003A6E08"/>
    <w:rsid w:val="003A6F25"/>
    <w:rsid w:val="003A73CD"/>
    <w:rsid w:val="003A7B62"/>
    <w:rsid w:val="003A7CFB"/>
    <w:rsid w:val="003A7F8C"/>
    <w:rsid w:val="003B08DD"/>
    <w:rsid w:val="003B0ACA"/>
    <w:rsid w:val="003B0B54"/>
    <w:rsid w:val="003B1800"/>
    <w:rsid w:val="003B1A2E"/>
    <w:rsid w:val="003B1B0E"/>
    <w:rsid w:val="003B21A7"/>
    <w:rsid w:val="003B21C4"/>
    <w:rsid w:val="003B2298"/>
    <w:rsid w:val="003B231F"/>
    <w:rsid w:val="003B2910"/>
    <w:rsid w:val="003B299D"/>
    <w:rsid w:val="003B2CD8"/>
    <w:rsid w:val="003B2F7B"/>
    <w:rsid w:val="003B3007"/>
    <w:rsid w:val="003B3551"/>
    <w:rsid w:val="003B3760"/>
    <w:rsid w:val="003B3AAD"/>
    <w:rsid w:val="003B3E8E"/>
    <w:rsid w:val="003B3EFE"/>
    <w:rsid w:val="003B493F"/>
    <w:rsid w:val="003B535D"/>
    <w:rsid w:val="003B54CB"/>
    <w:rsid w:val="003B57A7"/>
    <w:rsid w:val="003B586A"/>
    <w:rsid w:val="003B604B"/>
    <w:rsid w:val="003B6680"/>
    <w:rsid w:val="003B69F5"/>
    <w:rsid w:val="003B6B1A"/>
    <w:rsid w:val="003B6D7F"/>
    <w:rsid w:val="003B702F"/>
    <w:rsid w:val="003B719B"/>
    <w:rsid w:val="003B7319"/>
    <w:rsid w:val="003B77A7"/>
    <w:rsid w:val="003B7B9B"/>
    <w:rsid w:val="003C0AA6"/>
    <w:rsid w:val="003C1904"/>
    <w:rsid w:val="003C1AD0"/>
    <w:rsid w:val="003C1C4C"/>
    <w:rsid w:val="003C1CAB"/>
    <w:rsid w:val="003C21CF"/>
    <w:rsid w:val="003C22B1"/>
    <w:rsid w:val="003C3AB5"/>
    <w:rsid w:val="003C3AEA"/>
    <w:rsid w:val="003C3B8A"/>
    <w:rsid w:val="003C3D87"/>
    <w:rsid w:val="003C3DCE"/>
    <w:rsid w:val="003C3DD8"/>
    <w:rsid w:val="003C4E35"/>
    <w:rsid w:val="003C54C3"/>
    <w:rsid w:val="003C5862"/>
    <w:rsid w:val="003C5AFF"/>
    <w:rsid w:val="003C636D"/>
    <w:rsid w:val="003C67FB"/>
    <w:rsid w:val="003C6B4D"/>
    <w:rsid w:val="003C6C01"/>
    <w:rsid w:val="003C7813"/>
    <w:rsid w:val="003C78B2"/>
    <w:rsid w:val="003C7A94"/>
    <w:rsid w:val="003D00CC"/>
    <w:rsid w:val="003D080C"/>
    <w:rsid w:val="003D1333"/>
    <w:rsid w:val="003D1CAF"/>
    <w:rsid w:val="003D1E72"/>
    <w:rsid w:val="003D1EDA"/>
    <w:rsid w:val="003D2603"/>
    <w:rsid w:val="003D2879"/>
    <w:rsid w:val="003D2958"/>
    <w:rsid w:val="003D2AAC"/>
    <w:rsid w:val="003D2BAA"/>
    <w:rsid w:val="003D2C81"/>
    <w:rsid w:val="003D3073"/>
    <w:rsid w:val="003D3409"/>
    <w:rsid w:val="003D37D6"/>
    <w:rsid w:val="003D39B2"/>
    <w:rsid w:val="003D49B7"/>
    <w:rsid w:val="003D4C94"/>
    <w:rsid w:val="003D4F8D"/>
    <w:rsid w:val="003D533C"/>
    <w:rsid w:val="003D5873"/>
    <w:rsid w:val="003D62B9"/>
    <w:rsid w:val="003D6385"/>
    <w:rsid w:val="003D738E"/>
    <w:rsid w:val="003D7410"/>
    <w:rsid w:val="003D7605"/>
    <w:rsid w:val="003D773A"/>
    <w:rsid w:val="003D7FAA"/>
    <w:rsid w:val="003E057D"/>
    <w:rsid w:val="003E0A95"/>
    <w:rsid w:val="003E1134"/>
    <w:rsid w:val="003E26E6"/>
    <w:rsid w:val="003E2815"/>
    <w:rsid w:val="003E2923"/>
    <w:rsid w:val="003E2A4B"/>
    <w:rsid w:val="003E2FA5"/>
    <w:rsid w:val="003E3C8A"/>
    <w:rsid w:val="003E3E06"/>
    <w:rsid w:val="003E3FC9"/>
    <w:rsid w:val="003E4302"/>
    <w:rsid w:val="003E494C"/>
    <w:rsid w:val="003E4A49"/>
    <w:rsid w:val="003E4E9E"/>
    <w:rsid w:val="003E5449"/>
    <w:rsid w:val="003E6319"/>
    <w:rsid w:val="003E66A2"/>
    <w:rsid w:val="003E6B20"/>
    <w:rsid w:val="003E7041"/>
    <w:rsid w:val="003E7480"/>
    <w:rsid w:val="003E749C"/>
    <w:rsid w:val="003E75F5"/>
    <w:rsid w:val="003E7D97"/>
    <w:rsid w:val="003E7F68"/>
    <w:rsid w:val="003F0133"/>
    <w:rsid w:val="003F042D"/>
    <w:rsid w:val="003F0457"/>
    <w:rsid w:val="003F0DF7"/>
    <w:rsid w:val="003F0E22"/>
    <w:rsid w:val="003F11F2"/>
    <w:rsid w:val="003F19C0"/>
    <w:rsid w:val="003F2211"/>
    <w:rsid w:val="003F2612"/>
    <w:rsid w:val="003F2621"/>
    <w:rsid w:val="003F30BE"/>
    <w:rsid w:val="003F3277"/>
    <w:rsid w:val="003F3B54"/>
    <w:rsid w:val="003F3BC3"/>
    <w:rsid w:val="003F3DBE"/>
    <w:rsid w:val="003F4A9E"/>
    <w:rsid w:val="003F4C03"/>
    <w:rsid w:val="003F5186"/>
    <w:rsid w:val="003F555C"/>
    <w:rsid w:val="003F591E"/>
    <w:rsid w:val="003F5965"/>
    <w:rsid w:val="003F5A9A"/>
    <w:rsid w:val="003F5BC3"/>
    <w:rsid w:val="003F66EE"/>
    <w:rsid w:val="003F6CF5"/>
    <w:rsid w:val="003F73A9"/>
    <w:rsid w:val="004008B7"/>
    <w:rsid w:val="00400901"/>
    <w:rsid w:val="00401108"/>
    <w:rsid w:val="0040112B"/>
    <w:rsid w:val="00401224"/>
    <w:rsid w:val="00401229"/>
    <w:rsid w:val="004015B1"/>
    <w:rsid w:val="004017FC"/>
    <w:rsid w:val="00401885"/>
    <w:rsid w:val="00401C16"/>
    <w:rsid w:val="00401C76"/>
    <w:rsid w:val="00401ECD"/>
    <w:rsid w:val="00402133"/>
    <w:rsid w:val="00402340"/>
    <w:rsid w:val="0040236F"/>
    <w:rsid w:val="004024F5"/>
    <w:rsid w:val="0040298B"/>
    <w:rsid w:val="00402D38"/>
    <w:rsid w:val="00402DA0"/>
    <w:rsid w:val="00402E19"/>
    <w:rsid w:val="004042F5"/>
    <w:rsid w:val="00404453"/>
    <w:rsid w:val="00404C26"/>
    <w:rsid w:val="00405227"/>
    <w:rsid w:val="00405F4A"/>
    <w:rsid w:val="004062E5"/>
    <w:rsid w:val="004063F7"/>
    <w:rsid w:val="004065BF"/>
    <w:rsid w:val="004067CB"/>
    <w:rsid w:val="00406AF2"/>
    <w:rsid w:val="00406D31"/>
    <w:rsid w:val="00407496"/>
    <w:rsid w:val="00407732"/>
    <w:rsid w:val="004077DC"/>
    <w:rsid w:val="00407BD8"/>
    <w:rsid w:val="00407C4B"/>
    <w:rsid w:val="00410428"/>
    <w:rsid w:val="00410E57"/>
    <w:rsid w:val="00411F31"/>
    <w:rsid w:val="0041296F"/>
    <w:rsid w:val="00412E2F"/>
    <w:rsid w:val="00412E43"/>
    <w:rsid w:val="00412F5E"/>
    <w:rsid w:val="004139AB"/>
    <w:rsid w:val="00413BD9"/>
    <w:rsid w:val="00413F82"/>
    <w:rsid w:val="004149BE"/>
    <w:rsid w:val="004150EF"/>
    <w:rsid w:val="004154D9"/>
    <w:rsid w:val="004158C7"/>
    <w:rsid w:val="00416024"/>
    <w:rsid w:val="00416602"/>
    <w:rsid w:val="00416C49"/>
    <w:rsid w:val="00417578"/>
    <w:rsid w:val="004175C6"/>
    <w:rsid w:val="004176DC"/>
    <w:rsid w:val="004177B7"/>
    <w:rsid w:val="004179B5"/>
    <w:rsid w:val="00420B40"/>
    <w:rsid w:val="00420EEE"/>
    <w:rsid w:val="004213BE"/>
    <w:rsid w:val="0042144B"/>
    <w:rsid w:val="00421FF7"/>
    <w:rsid w:val="0042208B"/>
    <w:rsid w:val="00422F6A"/>
    <w:rsid w:val="0042327E"/>
    <w:rsid w:val="00423D76"/>
    <w:rsid w:val="004242E5"/>
    <w:rsid w:val="0042434D"/>
    <w:rsid w:val="0042470C"/>
    <w:rsid w:val="00424920"/>
    <w:rsid w:val="00424A6E"/>
    <w:rsid w:val="00424C97"/>
    <w:rsid w:val="00424E8F"/>
    <w:rsid w:val="00424EF5"/>
    <w:rsid w:val="00425272"/>
    <w:rsid w:val="004254A0"/>
    <w:rsid w:val="004255E2"/>
    <w:rsid w:val="004256D5"/>
    <w:rsid w:val="00425935"/>
    <w:rsid w:val="00425D88"/>
    <w:rsid w:val="00425D9F"/>
    <w:rsid w:val="00426399"/>
    <w:rsid w:val="00426986"/>
    <w:rsid w:val="00426D3A"/>
    <w:rsid w:val="004272C8"/>
    <w:rsid w:val="004301F2"/>
    <w:rsid w:val="004302FE"/>
    <w:rsid w:val="004305B9"/>
    <w:rsid w:val="004305D5"/>
    <w:rsid w:val="00430D4B"/>
    <w:rsid w:val="0043123F"/>
    <w:rsid w:val="00431952"/>
    <w:rsid w:val="0043230C"/>
    <w:rsid w:val="00432360"/>
    <w:rsid w:val="00432436"/>
    <w:rsid w:val="00432D06"/>
    <w:rsid w:val="004332F6"/>
    <w:rsid w:val="0043375A"/>
    <w:rsid w:val="00433B73"/>
    <w:rsid w:val="0043412C"/>
    <w:rsid w:val="0043413B"/>
    <w:rsid w:val="0043457F"/>
    <w:rsid w:val="0043474E"/>
    <w:rsid w:val="004349C9"/>
    <w:rsid w:val="00434B5B"/>
    <w:rsid w:val="00434F5C"/>
    <w:rsid w:val="004350D1"/>
    <w:rsid w:val="004355B1"/>
    <w:rsid w:val="00436155"/>
    <w:rsid w:val="00436A56"/>
    <w:rsid w:val="00436F0F"/>
    <w:rsid w:val="004376B7"/>
    <w:rsid w:val="0043795B"/>
    <w:rsid w:val="00437DCD"/>
    <w:rsid w:val="00437EE0"/>
    <w:rsid w:val="004402A1"/>
    <w:rsid w:val="004403A1"/>
    <w:rsid w:val="00440BA3"/>
    <w:rsid w:val="00440F05"/>
    <w:rsid w:val="00441775"/>
    <w:rsid w:val="004418F8"/>
    <w:rsid w:val="00441EE7"/>
    <w:rsid w:val="004421F2"/>
    <w:rsid w:val="004425DA"/>
    <w:rsid w:val="00442A2A"/>
    <w:rsid w:val="0044309A"/>
    <w:rsid w:val="00443459"/>
    <w:rsid w:val="0044376A"/>
    <w:rsid w:val="004441F0"/>
    <w:rsid w:val="00444B3F"/>
    <w:rsid w:val="004450BD"/>
    <w:rsid w:val="004456BD"/>
    <w:rsid w:val="00445B63"/>
    <w:rsid w:val="00446348"/>
    <w:rsid w:val="0044673F"/>
    <w:rsid w:val="0044728D"/>
    <w:rsid w:val="00447468"/>
    <w:rsid w:val="0044799D"/>
    <w:rsid w:val="00447A70"/>
    <w:rsid w:val="00447B87"/>
    <w:rsid w:val="004509DF"/>
    <w:rsid w:val="00451282"/>
    <w:rsid w:val="0045140D"/>
    <w:rsid w:val="004518EC"/>
    <w:rsid w:val="00451DF7"/>
    <w:rsid w:val="004520E7"/>
    <w:rsid w:val="00453684"/>
    <w:rsid w:val="0045443C"/>
    <w:rsid w:val="00454840"/>
    <w:rsid w:val="00454FC1"/>
    <w:rsid w:val="004551D1"/>
    <w:rsid w:val="00455200"/>
    <w:rsid w:val="00455549"/>
    <w:rsid w:val="004558DD"/>
    <w:rsid w:val="00455CDB"/>
    <w:rsid w:val="00455F1F"/>
    <w:rsid w:val="0045643D"/>
    <w:rsid w:val="004566BF"/>
    <w:rsid w:val="00456A03"/>
    <w:rsid w:val="00456CFC"/>
    <w:rsid w:val="00456E84"/>
    <w:rsid w:val="0045775D"/>
    <w:rsid w:val="0045797F"/>
    <w:rsid w:val="0046023A"/>
    <w:rsid w:val="004606E9"/>
    <w:rsid w:val="00461279"/>
    <w:rsid w:val="004615F4"/>
    <w:rsid w:val="00461B17"/>
    <w:rsid w:val="004624E0"/>
    <w:rsid w:val="004626DB"/>
    <w:rsid w:val="0046290C"/>
    <w:rsid w:val="00462937"/>
    <w:rsid w:val="00462B6F"/>
    <w:rsid w:val="00463261"/>
    <w:rsid w:val="00463282"/>
    <w:rsid w:val="004639BB"/>
    <w:rsid w:val="00463E35"/>
    <w:rsid w:val="004644E2"/>
    <w:rsid w:val="00464600"/>
    <w:rsid w:val="00464ED3"/>
    <w:rsid w:val="00465543"/>
    <w:rsid w:val="00465CD7"/>
    <w:rsid w:val="00465CEA"/>
    <w:rsid w:val="00465E4B"/>
    <w:rsid w:val="00466C9D"/>
    <w:rsid w:val="00466F9A"/>
    <w:rsid w:val="00466FBA"/>
    <w:rsid w:val="00467444"/>
    <w:rsid w:val="00467591"/>
    <w:rsid w:val="00467FD0"/>
    <w:rsid w:val="00471AFB"/>
    <w:rsid w:val="00472111"/>
    <w:rsid w:val="00472432"/>
    <w:rsid w:val="004724AB"/>
    <w:rsid w:val="00472787"/>
    <w:rsid w:val="00472B03"/>
    <w:rsid w:val="00472C23"/>
    <w:rsid w:val="0047308C"/>
    <w:rsid w:val="004730CC"/>
    <w:rsid w:val="00473335"/>
    <w:rsid w:val="004735CD"/>
    <w:rsid w:val="0047397F"/>
    <w:rsid w:val="00473BB6"/>
    <w:rsid w:val="00474A74"/>
    <w:rsid w:val="00474DC6"/>
    <w:rsid w:val="004754A3"/>
    <w:rsid w:val="00475A3D"/>
    <w:rsid w:val="00475FFC"/>
    <w:rsid w:val="004760AA"/>
    <w:rsid w:val="004761B6"/>
    <w:rsid w:val="00476527"/>
    <w:rsid w:val="004766DE"/>
    <w:rsid w:val="00476AC1"/>
    <w:rsid w:val="00476ADA"/>
    <w:rsid w:val="004773F0"/>
    <w:rsid w:val="00480280"/>
    <w:rsid w:val="0048061B"/>
    <w:rsid w:val="004806BD"/>
    <w:rsid w:val="00480E78"/>
    <w:rsid w:val="004811A0"/>
    <w:rsid w:val="004816B2"/>
    <w:rsid w:val="004825CF"/>
    <w:rsid w:val="004825E7"/>
    <w:rsid w:val="00482A82"/>
    <w:rsid w:val="00482AA5"/>
    <w:rsid w:val="0048308B"/>
    <w:rsid w:val="00483286"/>
    <w:rsid w:val="00483A06"/>
    <w:rsid w:val="00483EA8"/>
    <w:rsid w:val="004840C8"/>
    <w:rsid w:val="0048434A"/>
    <w:rsid w:val="0048464C"/>
    <w:rsid w:val="00484F60"/>
    <w:rsid w:val="0048519B"/>
    <w:rsid w:val="004851CD"/>
    <w:rsid w:val="00485DCE"/>
    <w:rsid w:val="00486104"/>
    <w:rsid w:val="00486199"/>
    <w:rsid w:val="0048667F"/>
    <w:rsid w:val="004869C1"/>
    <w:rsid w:val="00486C9D"/>
    <w:rsid w:val="00486D83"/>
    <w:rsid w:val="004875F7"/>
    <w:rsid w:val="00487682"/>
    <w:rsid w:val="004910A2"/>
    <w:rsid w:val="004916FE"/>
    <w:rsid w:val="004918A9"/>
    <w:rsid w:val="0049205A"/>
    <w:rsid w:val="0049251E"/>
    <w:rsid w:val="00494385"/>
    <w:rsid w:val="00494BF7"/>
    <w:rsid w:val="004950B9"/>
    <w:rsid w:val="00495262"/>
    <w:rsid w:val="00495567"/>
    <w:rsid w:val="00495F2E"/>
    <w:rsid w:val="004962BF"/>
    <w:rsid w:val="004970B7"/>
    <w:rsid w:val="00497151"/>
    <w:rsid w:val="004971BF"/>
    <w:rsid w:val="0049746D"/>
    <w:rsid w:val="00497881"/>
    <w:rsid w:val="00497AFC"/>
    <w:rsid w:val="004A0680"/>
    <w:rsid w:val="004A0848"/>
    <w:rsid w:val="004A1290"/>
    <w:rsid w:val="004A1AE7"/>
    <w:rsid w:val="004A2302"/>
    <w:rsid w:val="004A3398"/>
    <w:rsid w:val="004A363C"/>
    <w:rsid w:val="004A3907"/>
    <w:rsid w:val="004A3A36"/>
    <w:rsid w:val="004A492C"/>
    <w:rsid w:val="004A4F0A"/>
    <w:rsid w:val="004A5621"/>
    <w:rsid w:val="004A56F7"/>
    <w:rsid w:val="004A58F6"/>
    <w:rsid w:val="004A5961"/>
    <w:rsid w:val="004A5DE6"/>
    <w:rsid w:val="004A6023"/>
    <w:rsid w:val="004A620A"/>
    <w:rsid w:val="004A69F4"/>
    <w:rsid w:val="004A6A92"/>
    <w:rsid w:val="004A6C89"/>
    <w:rsid w:val="004A6D76"/>
    <w:rsid w:val="004A6EE1"/>
    <w:rsid w:val="004A7909"/>
    <w:rsid w:val="004A7CCB"/>
    <w:rsid w:val="004B0690"/>
    <w:rsid w:val="004B1171"/>
    <w:rsid w:val="004B2003"/>
    <w:rsid w:val="004B29AE"/>
    <w:rsid w:val="004B2D91"/>
    <w:rsid w:val="004B2FC6"/>
    <w:rsid w:val="004B3101"/>
    <w:rsid w:val="004B372A"/>
    <w:rsid w:val="004B38F2"/>
    <w:rsid w:val="004B3E4A"/>
    <w:rsid w:val="004B437C"/>
    <w:rsid w:val="004B46FE"/>
    <w:rsid w:val="004B48C5"/>
    <w:rsid w:val="004B4A04"/>
    <w:rsid w:val="004B4CFD"/>
    <w:rsid w:val="004B536F"/>
    <w:rsid w:val="004B58E0"/>
    <w:rsid w:val="004B5C75"/>
    <w:rsid w:val="004B5F0D"/>
    <w:rsid w:val="004B60B4"/>
    <w:rsid w:val="004B75BE"/>
    <w:rsid w:val="004B77D2"/>
    <w:rsid w:val="004B780D"/>
    <w:rsid w:val="004B7F01"/>
    <w:rsid w:val="004B7F61"/>
    <w:rsid w:val="004C0639"/>
    <w:rsid w:val="004C07B4"/>
    <w:rsid w:val="004C10ED"/>
    <w:rsid w:val="004C1177"/>
    <w:rsid w:val="004C1B57"/>
    <w:rsid w:val="004C2826"/>
    <w:rsid w:val="004C3456"/>
    <w:rsid w:val="004C36DF"/>
    <w:rsid w:val="004C3A85"/>
    <w:rsid w:val="004C3C80"/>
    <w:rsid w:val="004C4A28"/>
    <w:rsid w:val="004C4E2C"/>
    <w:rsid w:val="004C4F86"/>
    <w:rsid w:val="004C51CE"/>
    <w:rsid w:val="004C53C9"/>
    <w:rsid w:val="004C53D7"/>
    <w:rsid w:val="004C5CB3"/>
    <w:rsid w:val="004C6307"/>
    <w:rsid w:val="004C678C"/>
    <w:rsid w:val="004C6892"/>
    <w:rsid w:val="004C69B8"/>
    <w:rsid w:val="004C6A92"/>
    <w:rsid w:val="004C7094"/>
    <w:rsid w:val="004C73AF"/>
    <w:rsid w:val="004C7E76"/>
    <w:rsid w:val="004D0237"/>
    <w:rsid w:val="004D0263"/>
    <w:rsid w:val="004D09DB"/>
    <w:rsid w:val="004D24BD"/>
    <w:rsid w:val="004D289B"/>
    <w:rsid w:val="004D2DDB"/>
    <w:rsid w:val="004D300E"/>
    <w:rsid w:val="004D37CA"/>
    <w:rsid w:val="004D3B78"/>
    <w:rsid w:val="004D4009"/>
    <w:rsid w:val="004D41AC"/>
    <w:rsid w:val="004D455F"/>
    <w:rsid w:val="004D4C0C"/>
    <w:rsid w:val="004D532A"/>
    <w:rsid w:val="004D53FE"/>
    <w:rsid w:val="004D5554"/>
    <w:rsid w:val="004D577E"/>
    <w:rsid w:val="004D5807"/>
    <w:rsid w:val="004D6B53"/>
    <w:rsid w:val="004D71C4"/>
    <w:rsid w:val="004D782F"/>
    <w:rsid w:val="004D7B2E"/>
    <w:rsid w:val="004E0047"/>
    <w:rsid w:val="004E014F"/>
    <w:rsid w:val="004E036C"/>
    <w:rsid w:val="004E05BB"/>
    <w:rsid w:val="004E0725"/>
    <w:rsid w:val="004E09BC"/>
    <w:rsid w:val="004E0A7D"/>
    <w:rsid w:val="004E107D"/>
    <w:rsid w:val="004E1DB4"/>
    <w:rsid w:val="004E2622"/>
    <w:rsid w:val="004E2A37"/>
    <w:rsid w:val="004E2A6B"/>
    <w:rsid w:val="004E2E26"/>
    <w:rsid w:val="004E3526"/>
    <w:rsid w:val="004E3596"/>
    <w:rsid w:val="004E3E76"/>
    <w:rsid w:val="004E3EEE"/>
    <w:rsid w:val="004E4C4E"/>
    <w:rsid w:val="004E4FC5"/>
    <w:rsid w:val="004E57B9"/>
    <w:rsid w:val="004E581D"/>
    <w:rsid w:val="004E5ADA"/>
    <w:rsid w:val="004E5D58"/>
    <w:rsid w:val="004E6007"/>
    <w:rsid w:val="004E6195"/>
    <w:rsid w:val="004E61AE"/>
    <w:rsid w:val="004E63C3"/>
    <w:rsid w:val="004E6618"/>
    <w:rsid w:val="004E66DF"/>
    <w:rsid w:val="004E67AA"/>
    <w:rsid w:val="004E680C"/>
    <w:rsid w:val="004E6B64"/>
    <w:rsid w:val="004E6D59"/>
    <w:rsid w:val="004E6F89"/>
    <w:rsid w:val="004E718D"/>
    <w:rsid w:val="004E72D4"/>
    <w:rsid w:val="004E79DE"/>
    <w:rsid w:val="004F04D0"/>
    <w:rsid w:val="004F0807"/>
    <w:rsid w:val="004F13BE"/>
    <w:rsid w:val="004F1BF7"/>
    <w:rsid w:val="004F1C35"/>
    <w:rsid w:val="004F1CB1"/>
    <w:rsid w:val="004F1EBF"/>
    <w:rsid w:val="004F23B1"/>
    <w:rsid w:val="004F2461"/>
    <w:rsid w:val="004F2622"/>
    <w:rsid w:val="004F2DD7"/>
    <w:rsid w:val="004F2E4F"/>
    <w:rsid w:val="004F3315"/>
    <w:rsid w:val="004F3762"/>
    <w:rsid w:val="004F3A64"/>
    <w:rsid w:val="004F3BC6"/>
    <w:rsid w:val="004F3C91"/>
    <w:rsid w:val="004F3F1B"/>
    <w:rsid w:val="004F4133"/>
    <w:rsid w:val="004F4499"/>
    <w:rsid w:val="004F5684"/>
    <w:rsid w:val="004F5D18"/>
    <w:rsid w:val="004F60D0"/>
    <w:rsid w:val="004F629D"/>
    <w:rsid w:val="004F6353"/>
    <w:rsid w:val="004F675A"/>
    <w:rsid w:val="004F6997"/>
    <w:rsid w:val="004F7B49"/>
    <w:rsid w:val="004F7BAE"/>
    <w:rsid w:val="0050027F"/>
    <w:rsid w:val="00500535"/>
    <w:rsid w:val="0050080E"/>
    <w:rsid w:val="005010CA"/>
    <w:rsid w:val="00502358"/>
    <w:rsid w:val="00502866"/>
    <w:rsid w:val="00502932"/>
    <w:rsid w:val="00502B47"/>
    <w:rsid w:val="00502BBF"/>
    <w:rsid w:val="005031B7"/>
    <w:rsid w:val="005035BB"/>
    <w:rsid w:val="00503676"/>
    <w:rsid w:val="005038AD"/>
    <w:rsid w:val="00503F3B"/>
    <w:rsid w:val="00504F74"/>
    <w:rsid w:val="005053E8"/>
    <w:rsid w:val="0050590C"/>
    <w:rsid w:val="0050598D"/>
    <w:rsid w:val="00505BAA"/>
    <w:rsid w:val="00506498"/>
    <w:rsid w:val="00506729"/>
    <w:rsid w:val="00506AE0"/>
    <w:rsid w:val="005079B4"/>
    <w:rsid w:val="00510A62"/>
    <w:rsid w:val="00510B28"/>
    <w:rsid w:val="00510F57"/>
    <w:rsid w:val="00511296"/>
    <w:rsid w:val="00511A75"/>
    <w:rsid w:val="00511CAE"/>
    <w:rsid w:val="00511ECE"/>
    <w:rsid w:val="00511F17"/>
    <w:rsid w:val="00513025"/>
    <w:rsid w:val="005130FF"/>
    <w:rsid w:val="0051409E"/>
    <w:rsid w:val="00514F55"/>
    <w:rsid w:val="005152FD"/>
    <w:rsid w:val="005154DA"/>
    <w:rsid w:val="0051562C"/>
    <w:rsid w:val="005156A6"/>
    <w:rsid w:val="005162F1"/>
    <w:rsid w:val="00516392"/>
    <w:rsid w:val="00516487"/>
    <w:rsid w:val="00516B44"/>
    <w:rsid w:val="00516E5A"/>
    <w:rsid w:val="00517A17"/>
    <w:rsid w:val="00517F43"/>
    <w:rsid w:val="005204B7"/>
    <w:rsid w:val="005204D0"/>
    <w:rsid w:val="005205D2"/>
    <w:rsid w:val="0052084D"/>
    <w:rsid w:val="00520905"/>
    <w:rsid w:val="00520A61"/>
    <w:rsid w:val="00520AA3"/>
    <w:rsid w:val="00520B71"/>
    <w:rsid w:val="005212FC"/>
    <w:rsid w:val="00521C27"/>
    <w:rsid w:val="00521D6B"/>
    <w:rsid w:val="005221DD"/>
    <w:rsid w:val="00522529"/>
    <w:rsid w:val="00522CDF"/>
    <w:rsid w:val="005232F8"/>
    <w:rsid w:val="00523304"/>
    <w:rsid w:val="005244AE"/>
    <w:rsid w:val="00524532"/>
    <w:rsid w:val="00524773"/>
    <w:rsid w:val="00525279"/>
    <w:rsid w:val="005253E9"/>
    <w:rsid w:val="005254BE"/>
    <w:rsid w:val="00525BCF"/>
    <w:rsid w:val="00525C9D"/>
    <w:rsid w:val="00526303"/>
    <w:rsid w:val="005267E2"/>
    <w:rsid w:val="00526851"/>
    <w:rsid w:val="00526BCA"/>
    <w:rsid w:val="00527B05"/>
    <w:rsid w:val="00527D82"/>
    <w:rsid w:val="00527D97"/>
    <w:rsid w:val="00527FCE"/>
    <w:rsid w:val="0053000B"/>
    <w:rsid w:val="00530132"/>
    <w:rsid w:val="00530191"/>
    <w:rsid w:val="00530465"/>
    <w:rsid w:val="005306EE"/>
    <w:rsid w:val="00530C8A"/>
    <w:rsid w:val="0053112D"/>
    <w:rsid w:val="0053196C"/>
    <w:rsid w:val="00533187"/>
    <w:rsid w:val="00533454"/>
    <w:rsid w:val="00533762"/>
    <w:rsid w:val="0053433B"/>
    <w:rsid w:val="0053447F"/>
    <w:rsid w:val="00534669"/>
    <w:rsid w:val="005349BB"/>
    <w:rsid w:val="00534E64"/>
    <w:rsid w:val="00535362"/>
    <w:rsid w:val="00535B94"/>
    <w:rsid w:val="00535C54"/>
    <w:rsid w:val="00535FBE"/>
    <w:rsid w:val="00536532"/>
    <w:rsid w:val="005367B3"/>
    <w:rsid w:val="00537518"/>
    <w:rsid w:val="005376B0"/>
    <w:rsid w:val="00537906"/>
    <w:rsid w:val="005409B3"/>
    <w:rsid w:val="00540E61"/>
    <w:rsid w:val="005419DC"/>
    <w:rsid w:val="00542138"/>
    <w:rsid w:val="00542358"/>
    <w:rsid w:val="00542A47"/>
    <w:rsid w:val="00542FB3"/>
    <w:rsid w:val="00543033"/>
    <w:rsid w:val="00543096"/>
    <w:rsid w:val="00543584"/>
    <w:rsid w:val="00543603"/>
    <w:rsid w:val="0054367D"/>
    <w:rsid w:val="00543803"/>
    <w:rsid w:val="00544246"/>
    <w:rsid w:val="00544A3C"/>
    <w:rsid w:val="00544A7E"/>
    <w:rsid w:val="00544D35"/>
    <w:rsid w:val="00544DA7"/>
    <w:rsid w:val="00544F1F"/>
    <w:rsid w:val="005455A6"/>
    <w:rsid w:val="00546591"/>
    <w:rsid w:val="0054670C"/>
    <w:rsid w:val="005478BB"/>
    <w:rsid w:val="00547CAC"/>
    <w:rsid w:val="00550388"/>
    <w:rsid w:val="005504E6"/>
    <w:rsid w:val="0055136E"/>
    <w:rsid w:val="00551658"/>
    <w:rsid w:val="005517DB"/>
    <w:rsid w:val="00551CAF"/>
    <w:rsid w:val="00551D8C"/>
    <w:rsid w:val="00552731"/>
    <w:rsid w:val="005535A6"/>
    <w:rsid w:val="0055402C"/>
    <w:rsid w:val="00554AD8"/>
    <w:rsid w:val="00554E7B"/>
    <w:rsid w:val="00554FFD"/>
    <w:rsid w:val="005550A5"/>
    <w:rsid w:val="0055546D"/>
    <w:rsid w:val="00555751"/>
    <w:rsid w:val="00555EB3"/>
    <w:rsid w:val="005563DB"/>
    <w:rsid w:val="00556752"/>
    <w:rsid w:val="00556CDC"/>
    <w:rsid w:val="00556D3D"/>
    <w:rsid w:val="0055754A"/>
    <w:rsid w:val="0055778C"/>
    <w:rsid w:val="00560863"/>
    <w:rsid w:val="00560B8A"/>
    <w:rsid w:val="00560CD2"/>
    <w:rsid w:val="00561027"/>
    <w:rsid w:val="00561A5F"/>
    <w:rsid w:val="00561A6A"/>
    <w:rsid w:val="005623E2"/>
    <w:rsid w:val="005624CA"/>
    <w:rsid w:val="00562965"/>
    <w:rsid w:val="00562E22"/>
    <w:rsid w:val="00563063"/>
    <w:rsid w:val="00563153"/>
    <w:rsid w:val="00563948"/>
    <w:rsid w:val="005645CE"/>
    <w:rsid w:val="00564755"/>
    <w:rsid w:val="005647CC"/>
    <w:rsid w:val="005650C3"/>
    <w:rsid w:val="0056515C"/>
    <w:rsid w:val="00565258"/>
    <w:rsid w:val="005653DC"/>
    <w:rsid w:val="00565881"/>
    <w:rsid w:val="00565BC3"/>
    <w:rsid w:val="00566644"/>
    <w:rsid w:val="00566806"/>
    <w:rsid w:val="00567C64"/>
    <w:rsid w:val="00567CCA"/>
    <w:rsid w:val="00567FFD"/>
    <w:rsid w:val="005702DB"/>
    <w:rsid w:val="00570A09"/>
    <w:rsid w:val="00570BBC"/>
    <w:rsid w:val="0057198E"/>
    <w:rsid w:val="00571B7B"/>
    <w:rsid w:val="00571C72"/>
    <w:rsid w:val="0057208E"/>
    <w:rsid w:val="005722EA"/>
    <w:rsid w:val="00572503"/>
    <w:rsid w:val="005726E2"/>
    <w:rsid w:val="005728B9"/>
    <w:rsid w:val="00572903"/>
    <w:rsid w:val="00572999"/>
    <w:rsid w:val="00572E56"/>
    <w:rsid w:val="00573301"/>
    <w:rsid w:val="00573747"/>
    <w:rsid w:val="00573BB9"/>
    <w:rsid w:val="00573D56"/>
    <w:rsid w:val="00573E05"/>
    <w:rsid w:val="00573E57"/>
    <w:rsid w:val="00574E2E"/>
    <w:rsid w:val="00574E48"/>
    <w:rsid w:val="00574E56"/>
    <w:rsid w:val="00574E97"/>
    <w:rsid w:val="005752BF"/>
    <w:rsid w:val="005758F6"/>
    <w:rsid w:val="00576308"/>
    <w:rsid w:val="005764A3"/>
    <w:rsid w:val="005802A8"/>
    <w:rsid w:val="005805D1"/>
    <w:rsid w:val="00580BC7"/>
    <w:rsid w:val="005810F6"/>
    <w:rsid w:val="0058206F"/>
    <w:rsid w:val="00582491"/>
    <w:rsid w:val="0058263E"/>
    <w:rsid w:val="00582835"/>
    <w:rsid w:val="00582BEE"/>
    <w:rsid w:val="00582FC4"/>
    <w:rsid w:val="00583714"/>
    <w:rsid w:val="005838EE"/>
    <w:rsid w:val="00583DA3"/>
    <w:rsid w:val="00583EBA"/>
    <w:rsid w:val="0058468E"/>
    <w:rsid w:val="00585587"/>
    <w:rsid w:val="00586196"/>
    <w:rsid w:val="00586535"/>
    <w:rsid w:val="0058693C"/>
    <w:rsid w:val="00586A4E"/>
    <w:rsid w:val="00586E91"/>
    <w:rsid w:val="005877E2"/>
    <w:rsid w:val="00587879"/>
    <w:rsid w:val="00587DBE"/>
    <w:rsid w:val="00587FA8"/>
    <w:rsid w:val="00590333"/>
    <w:rsid w:val="005907D6"/>
    <w:rsid w:val="00590AF4"/>
    <w:rsid w:val="00590DF1"/>
    <w:rsid w:val="0059127F"/>
    <w:rsid w:val="00591299"/>
    <w:rsid w:val="00591C9C"/>
    <w:rsid w:val="0059221F"/>
    <w:rsid w:val="00592459"/>
    <w:rsid w:val="005936E8"/>
    <w:rsid w:val="00593759"/>
    <w:rsid w:val="0059380B"/>
    <w:rsid w:val="00593A7C"/>
    <w:rsid w:val="00594132"/>
    <w:rsid w:val="005942CC"/>
    <w:rsid w:val="005945D7"/>
    <w:rsid w:val="0059519F"/>
    <w:rsid w:val="005951C7"/>
    <w:rsid w:val="00595232"/>
    <w:rsid w:val="005953B0"/>
    <w:rsid w:val="00595848"/>
    <w:rsid w:val="0059587C"/>
    <w:rsid w:val="00595939"/>
    <w:rsid w:val="00595CCA"/>
    <w:rsid w:val="00595DD4"/>
    <w:rsid w:val="0059642A"/>
    <w:rsid w:val="00596907"/>
    <w:rsid w:val="00596B22"/>
    <w:rsid w:val="00596FFA"/>
    <w:rsid w:val="005974C4"/>
    <w:rsid w:val="005976A6"/>
    <w:rsid w:val="00597D7B"/>
    <w:rsid w:val="005A001B"/>
    <w:rsid w:val="005A01B9"/>
    <w:rsid w:val="005A06BE"/>
    <w:rsid w:val="005A08CD"/>
    <w:rsid w:val="005A0CCC"/>
    <w:rsid w:val="005A12BA"/>
    <w:rsid w:val="005A1D5D"/>
    <w:rsid w:val="005A2217"/>
    <w:rsid w:val="005A2787"/>
    <w:rsid w:val="005A27AC"/>
    <w:rsid w:val="005A2DB3"/>
    <w:rsid w:val="005A316D"/>
    <w:rsid w:val="005A343C"/>
    <w:rsid w:val="005A35C7"/>
    <w:rsid w:val="005A3C59"/>
    <w:rsid w:val="005A3EEC"/>
    <w:rsid w:val="005A424C"/>
    <w:rsid w:val="005A45C4"/>
    <w:rsid w:val="005A45C7"/>
    <w:rsid w:val="005A465E"/>
    <w:rsid w:val="005A5085"/>
    <w:rsid w:val="005A5540"/>
    <w:rsid w:val="005A55F9"/>
    <w:rsid w:val="005A56D7"/>
    <w:rsid w:val="005A585C"/>
    <w:rsid w:val="005A5BDD"/>
    <w:rsid w:val="005A6055"/>
    <w:rsid w:val="005A6238"/>
    <w:rsid w:val="005A62B6"/>
    <w:rsid w:val="005A6EB5"/>
    <w:rsid w:val="005A71BC"/>
    <w:rsid w:val="005A7231"/>
    <w:rsid w:val="005A7B7B"/>
    <w:rsid w:val="005B02C9"/>
    <w:rsid w:val="005B02E9"/>
    <w:rsid w:val="005B0FFF"/>
    <w:rsid w:val="005B1069"/>
    <w:rsid w:val="005B11B4"/>
    <w:rsid w:val="005B136D"/>
    <w:rsid w:val="005B1472"/>
    <w:rsid w:val="005B17B4"/>
    <w:rsid w:val="005B1BAC"/>
    <w:rsid w:val="005B20BB"/>
    <w:rsid w:val="005B210C"/>
    <w:rsid w:val="005B211D"/>
    <w:rsid w:val="005B2305"/>
    <w:rsid w:val="005B2613"/>
    <w:rsid w:val="005B39A2"/>
    <w:rsid w:val="005B3E02"/>
    <w:rsid w:val="005B3F39"/>
    <w:rsid w:val="005B4707"/>
    <w:rsid w:val="005B4CF2"/>
    <w:rsid w:val="005B4F0F"/>
    <w:rsid w:val="005B52A2"/>
    <w:rsid w:val="005B5474"/>
    <w:rsid w:val="005B55B2"/>
    <w:rsid w:val="005B58BF"/>
    <w:rsid w:val="005B6080"/>
    <w:rsid w:val="005B61AF"/>
    <w:rsid w:val="005B6E2A"/>
    <w:rsid w:val="005B6FDD"/>
    <w:rsid w:val="005B706B"/>
    <w:rsid w:val="005B7334"/>
    <w:rsid w:val="005B75A1"/>
    <w:rsid w:val="005B7865"/>
    <w:rsid w:val="005B78C2"/>
    <w:rsid w:val="005B78C9"/>
    <w:rsid w:val="005B7CC2"/>
    <w:rsid w:val="005B7D6E"/>
    <w:rsid w:val="005C0257"/>
    <w:rsid w:val="005C0265"/>
    <w:rsid w:val="005C0986"/>
    <w:rsid w:val="005C0C24"/>
    <w:rsid w:val="005C125B"/>
    <w:rsid w:val="005C1362"/>
    <w:rsid w:val="005C249B"/>
    <w:rsid w:val="005C2507"/>
    <w:rsid w:val="005C2C87"/>
    <w:rsid w:val="005C3027"/>
    <w:rsid w:val="005C3630"/>
    <w:rsid w:val="005C36E5"/>
    <w:rsid w:val="005C3702"/>
    <w:rsid w:val="005C37C9"/>
    <w:rsid w:val="005C3A43"/>
    <w:rsid w:val="005C4780"/>
    <w:rsid w:val="005C4CE6"/>
    <w:rsid w:val="005C4E24"/>
    <w:rsid w:val="005C5025"/>
    <w:rsid w:val="005C50A2"/>
    <w:rsid w:val="005C51BF"/>
    <w:rsid w:val="005C53B3"/>
    <w:rsid w:val="005C562E"/>
    <w:rsid w:val="005C5A85"/>
    <w:rsid w:val="005C5DAD"/>
    <w:rsid w:val="005C5F3C"/>
    <w:rsid w:val="005C6744"/>
    <w:rsid w:val="005C67B3"/>
    <w:rsid w:val="005C6A73"/>
    <w:rsid w:val="005C6DCB"/>
    <w:rsid w:val="005C6E2D"/>
    <w:rsid w:val="005C72FB"/>
    <w:rsid w:val="005C738D"/>
    <w:rsid w:val="005C7AE6"/>
    <w:rsid w:val="005D0A4F"/>
    <w:rsid w:val="005D0A77"/>
    <w:rsid w:val="005D104E"/>
    <w:rsid w:val="005D1445"/>
    <w:rsid w:val="005D1496"/>
    <w:rsid w:val="005D16A2"/>
    <w:rsid w:val="005D1C00"/>
    <w:rsid w:val="005D20C3"/>
    <w:rsid w:val="005D2459"/>
    <w:rsid w:val="005D2647"/>
    <w:rsid w:val="005D2773"/>
    <w:rsid w:val="005D29F1"/>
    <w:rsid w:val="005D2B4B"/>
    <w:rsid w:val="005D2B68"/>
    <w:rsid w:val="005D33E3"/>
    <w:rsid w:val="005D34B1"/>
    <w:rsid w:val="005D3B58"/>
    <w:rsid w:val="005D3D31"/>
    <w:rsid w:val="005D4009"/>
    <w:rsid w:val="005D4164"/>
    <w:rsid w:val="005D453B"/>
    <w:rsid w:val="005D45F0"/>
    <w:rsid w:val="005D492C"/>
    <w:rsid w:val="005D497E"/>
    <w:rsid w:val="005D4AAD"/>
    <w:rsid w:val="005D4B94"/>
    <w:rsid w:val="005D55A6"/>
    <w:rsid w:val="005D60AB"/>
    <w:rsid w:val="005D639C"/>
    <w:rsid w:val="005D781E"/>
    <w:rsid w:val="005D7ECF"/>
    <w:rsid w:val="005E07BF"/>
    <w:rsid w:val="005E12F7"/>
    <w:rsid w:val="005E1AD5"/>
    <w:rsid w:val="005E28E7"/>
    <w:rsid w:val="005E419F"/>
    <w:rsid w:val="005E41DD"/>
    <w:rsid w:val="005E476B"/>
    <w:rsid w:val="005E481C"/>
    <w:rsid w:val="005E4AA2"/>
    <w:rsid w:val="005E5C53"/>
    <w:rsid w:val="005E5D7C"/>
    <w:rsid w:val="005E64F2"/>
    <w:rsid w:val="005E6598"/>
    <w:rsid w:val="005E6C94"/>
    <w:rsid w:val="005E700F"/>
    <w:rsid w:val="005E70A0"/>
    <w:rsid w:val="005E78D7"/>
    <w:rsid w:val="005E7A09"/>
    <w:rsid w:val="005E7B09"/>
    <w:rsid w:val="005F0024"/>
    <w:rsid w:val="005F0054"/>
    <w:rsid w:val="005F008B"/>
    <w:rsid w:val="005F02C5"/>
    <w:rsid w:val="005F03DC"/>
    <w:rsid w:val="005F063E"/>
    <w:rsid w:val="005F0C14"/>
    <w:rsid w:val="005F1816"/>
    <w:rsid w:val="005F1C21"/>
    <w:rsid w:val="005F1C65"/>
    <w:rsid w:val="005F258C"/>
    <w:rsid w:val="005F26FA"/>
    <w:rsid w:val="005F3406"/>
    <w:rsid w:val="005F3741"/>
    <w:rsid w:val="005F3BE0"/>
    <w:rsid w:val="005F3F02"/>
    <w:rsid w:val="005F43C9"/>
    <w:rsid w:val="005F4EF4"/>
    <w:rsid w:val="005F5209"/>
    <w:rsid w:val="005F52D7"/>
    <w:rsid w:val="005F5860"/>
    <w:rsid w:val="005F5953"/>
    <w:rsid w:val="005F595E"/>
    <w:rsid w:val="005F5D35"/>
    <w:rsid w:val="005F5FC0"/>
    <w:rsid w:val="005F6966"/>
    <w:rsid w:val="00600044"/>
    <w:rsid w:val="00600340"/>
    <w:rsid w:val="006003AD"/>
    <w:rsid w:val="006004B0"/>
    <w:rsid w:val="006004F7"/>
    <w:rsid w:val="006008E4"/>
    <w:rsid w:val="006017EF"/>
    <w:rsid w:val="0060197C"/>
    <w:rsid w:val="00601D48"/>
    <w:rsid w:val="00602DB7"/>
    <w:rsid w:val="00603064"/>
    <w:rsid w:val="006037E8"/>
    <w:rsid w:val="006038AC"/>
    <w:rsid w:val="00603F8F"/>
    <w:rsid w:val="0060479A"/>
    <w:rsid w:val="0060488E"/>
    <w:rsid w:val="00604DD8"/>
    <w:rsid w:val="006056BB"/>
    <w:rsid w:val="0060576F"/>
    <w:rsid w:val="00605C29"/>
    <w:rsid w:val="00605E57"/>
    <w:rsid w:val="00605ECB"/>
    <w:rsid w:val="006061CB"/>
    <w:rsid w:val="00606A06"/>
    <w:rsid w:val="006072B7"/>
    <w:rsid w:val="006075AA"/>
    <w:rsid w:val="006076C7"/>
    <w:rsid w:val="0060786B"/>
    <w:rsid w:val="006079CC"/>
    <w:rsid w:val="00607A62"/>
    <w:rsid w:val="00607A64"/>
    <w:rsid w:val="0061018C"/>
    <w:rsid w:val="00610BBC"/>
    <w:rsid w:val="00611196"/>
    <w:rsid w:val="006111EE"/>
    <w:rsid w:val="0061192B"/>
    <w:rsid w:val="00611BF0"/>
    <w:rsid w:val="00612052"/>
    <w:rsid w:val="00612493"/>
    <w:rsid w:val="00612AFB"/>
    <w:rsid w:val="00612C15"/>
    <w:rsid w:val="006131B1"/>
    <w:rsid w:val="00613672"/>
    <w:rsid w:val="006137A0"/>
    <w:rsid w:val="00613F0C"/>
    <w:rsid w:val="0061457E"/>
    <w:rsid w:val="00614A20"/>
    <w:rsid w:val="00614AC1"/>
    <w:rsid w:val="00614E42"/>
    <w:rsid w:val="006152FF"/>
    <w:rsid w:val="0061575E"/>
    <w:rsid w:val="00616D11"/>
    <w:rsid w:val="00616DDA"/>
    <w:rsid w:val="006174C1"/>
    <w:rsid w:val="00617B8A"/>
    <w:rsid w:val="00617CF5"/>
    <w:rsid w:val="00617F4E"/>
    <w:rsid w:val="006201E6"/>
    <w:rsid w:val="006209AD"/>
    <w:rsid w:val="00620E3A"/>
    <w:rsid w:val="00620ED3"/>
    <w:rsid w:val="00621462"/>
    <w:rsid w:val="00621575"/>
    <w:rsid w:val="006217F0"/>
    <w:rsid w:val="0062187F"/>
    <w:rsid w:val="00621BE7"/>
    <w:rsid w:val="00621CBD"/>
    <w:rsid w:val="00621D1D"/>
    <w:rsid w:val="00621FBD"/>
    <w:rsid w:val="00622407"/>
    <w:rsid w:val="00622445"/>
    <w:rsid w:val="00622961"/>
    <w:rsid w:val="00622AFD"/>
    <w:rsid w:val="00622CDC"/>
    <w:rsid w:val="0062322B"/>
    <w:rsid w:val="0062359E"/>
    <w:rsid w:val="00624265"/>
    <w:rsid w:val="006244B1"/>
    <w:rsid w:val="006248E0"/>
    <w:rsid w:val="00624A0E"/>
    <w:rsid w:val="00624AC1"/>
    <w:rsid w:val="00624F7F"/>
    <w:rsid w:val="00625397"/>
    <w:rsid w:val="006256B0"/>
    <w:rsid w:val="00626470"/>
    <w:rsid w:val="0062690A"/>
    <w:rsid w:val="00626D5E"/>
    <w:rsid w:val="006276F1"/>
    <w:rsid w:val="00627ABC"/>
    <w:rsid w:val="00627DB0"/>
    <w:rsid w:val="00627F28"/>
    <w:rsid w:val="00631425"/>
    <w:rsid w:val="006315CA"/>
    <w:rsid w:val="0063177F"/>
    <w:rsid w:val="0063180C"/>
    <w:rsid w:val="00631BFD"/>
    <w:rsid w:val="00631F87"/>
    <w:rsid w:val="00632470"/>
    <w:rsid w:val="00632542"/>
    <w:rsid w:val="00632711"/>
    <w:rsid w:val="006329F1"/>
    <w:rsid w:val="006331B3"/>
    <w:rsid w:val="00633DAE"/>
    <w:rsid w:val="006341E6"/>
    <w:rsid w:val="006346BF"/>
    <w:rsid w:val="0063516A"/>
    <w:rsid w:val="006355E2"/>
    <w:rsid w:val="00635D1A"/>
    <w:rsid w:val="00636427"/>
    <w:rsid w:val="00636EEE"/>
    <w:rsid w:val="0063725D"/>
    <w:rsid w:val="00637361"/>
    <w:rsid w:val="00637429"/>
    <w:rsid w:val="006375BC"/>
    <w:rsid w:val="00637879"/>
    <w:rsid w:val="00637A19"/>
    <w:rsid w:val="00637DD4"/>
    <w:rsid w:val="0064063D"/>
    <w:rsid w:val="00640647"/>
    <w:rsid w:val="00640A84"/>
    <w:rsid w:val="00640B94"/>
    <w:rsid w:val="00640C36"/>
    <w:rsid w:val="00640F1E"/>
    <w:rsid w:val="0064100D"/>
    <w:rsid w:val="00641789"/>
    <w:rsid w:val="006418BC"/>
    <w:rsid w:val="00641E0A"/>
    <w:rsid w:val="00642206"/>
    <w:rsid w:val="006424FD"/>
    <w:rsid w:val="00642F76"/>
    <w:rsid w:val="006430AE"/>
    <w:rsid w:val="00643B0B"/>
    <w:rsid w:val="00643D3E"/>
    <w:rsid w:val="006447E4"/>
    <w:rsid w:val="00644985"/>
    <w:rsid w:val="00645017"/>
    <w:rsid w:val="006454CF"/>
    <w:rsid w:val="00645545"/>
    <w:rsid w:val="00645879"/>
    <w:rsid w:val="00645BD4"/>
    <w:rsid w:val="00645E0F"/>
    <w:rsid w:val="00645EE0"/>
    <w:rsid w:val="006464AA"/>
    <w:rsid w:val="00646B5A"/>
    <w:rsid w:val="00647114"/>
    <w:rsid w:val="00647312"/>
    <w:rsid w:val="00647469"/>
    <w:rsid w:val="0064771E"/>
    <w:rsid w:val="00647BB5"/>
    <w:rsid w:val="00647CBE"/>
    <w:rsid w:val="00650A30"/>
    <w:rsid w:val="00650E7A"/>
    <w:rsid w:val="00651430"/>
    <w:rsid w:val="00651A27"/>
    <w:rsid w:val="00651AB3"/>
    <w:rsid w:val="00651AEC"/>
    <w:rsid w:val="00652CB7"/>
    <w:rsid w:val="00652DBE"/>
    <w:rsid w:val="00653392"/>
    <w:rsid w:val="006534DD"/>
    <w:rsid w:val="00653BFA"/>
    <w:rsid w:val="00654443"/>
    <w:rsid w:val="006551E2"/>
    <w:rsid w:val="0065552F"/>
    <w:rsid w:val="00655545"/>
    <w:rsid w:val="00656C3E"/>
    <w:rsid w:val="00656C7E"/>
    <w:rsid w:val="00657002"/>
    <w:rsid w:val="0065751C"/>
    <w:rsid w:val="0065760A"/>
    <w:rsid w:val="00660238"/>
    <w:rsid w:val="00660F58"/>
    <w:rsid w:val="0066113A"/>
    <w:rsid w:val="00661704"/>
    <w:rsid w:val="006617BE"/>
    <w:rsid w:val="006619D7"/>
    <w:rsid w:val="00661EA9"/>
    <w:rsid w:val="00662687"/>
    <w:rsid w:val="00662CEE"/>
    <w:rsid w:val="00662D72"/>
    <w:rsid w:val="00662DBF"/>
    <w:rsid w:val="00662E6B"/>
    <w:rsid w:val="00664027"/>
    <w:rsid w:val="006641E5"/>
    <w:rsid w:val="00664302"/>
    <w:rsid w:val="006644B7"/>
    <w:rsid w:val="00665660"/>
    <w:rsid w:val="0066614E"/>
    <w:rsid w:val="0066618D"/>
    <w:rsid w:val="0066625E"/>
    <w:rsid w:val="00666B02"/>
    <w:rsid w:val="00666BD6"/>
    <w:rsid w:val="00666C92"/>
    <w:rsid w:val="00666D2E"/>
    <w:rsid w:val="00666E2A"/>
    <w:rsid w:val="00667006"/>
    <w:rsid w:val="0066733F"/>
    <w:rsid w:val="00667597"/>
    <w:rsid w:val="00667754"/>
    <w:rsid w:val="006679C8"/>
    <w:rsid w:val="00670213"/>
    <w:rsid w:val="0067026C"/>
    <w:rsid w:val="00670319"/>
    <w:rsid w:val="00670BFE"/>
    <w:rsid w:val="0067109B"/>
    <w:rsid w:val="0067150B"/>
    <w:rsid w:val="006720C0"/>
    <w:rsid w:val="006721A1"/>
    <w:rsid w:val="006724F7"/>
    <w:rsid w:val="00672E95"/>
    <w:rsid w:val="00673210"/>
    <w:rsid w:val="006735BD"/>
    <w:rsid w:val="00673872"/>
    <w:rsid w:val="00673D43"/>
    <w:rsid w:val="006743A0"/>
    <w:rsid w:val="006743DF"/>
    <w:rsid w:val="00674958"/>
    <w:rsid w:val="00674BFD"/>
    <w:rsid w:val="00674CFB"/>
    <w:rsid w:val="00675055"/>
    <w:rsid w:val="00675705"/>
    <w:rsid w:val="00675D04"/>
    <w:rsid w:val="00675FA1"/>
    <w:rsid w:val="0067635A"/>
    <w:rsid w:val="006764A3"/>
    <w:rsid w:val="006764F5"/>
    <w:rsid w:val="00676EDC"/>
    <w:rsid w:val="00676FB6"/>
    <w:rsid w:val="00677222"/>
    <w:rsid w:val="00677645"/>
    <w:rsid w:val="00677722"/>
    <w:rsid w:val="0067780D"/>
    <w:rsid w:val="00677BEE"/>
    <w:rsid w:val="00677C46"/>
    <w:rsid w:val="00680312"/>
    <w:rsid w:val="006808A2"/>
    <w:rsid w:val="0068150F"/>
    <w:rsid w:val="00681D20"/>
    <w:rsid w:val="0068226E"/>
    <w:rsid w:val="0068295E"/>
    <w:rsid w:val="00683164"/>
    <w:rsid w:val="00683269"/>
    <w:rsid w:val="006834DC"/>
    <w:rsid w:val="00683985"/>
    <w:rsid w:val="00683AF2"/>
    <w:rsid w:val="00683C3E"/>
    <w:rsid w:val="00684068"/>
    <w:rsid w:val="006848BF"/>
    <w:rsid w:val="00684C7F"/>
    <w:rsid w:val="00684D84"/>
    <w:rsid w:val="00684EC8"/>
    <w:rsid w:val="00685AFA"/>
    <w:rsid w:val="00686550"/>
    <w:rsid w:val="00686B24"/>
    <w:rsid w:val="00686D81"/>
    <w:rsid w:val="00687B45"/>
    <w:rsid w:val="00687FE5"/>
    <w:rsid w:val="00692367"/>
    <w:rsid w:val="00692514"/>
    <w:rsid w:val="00692A13"/>
    <w:rsid w:val="00692B4F"/>
    <w:rsid w:val="00692BBA"/>
    <w:rsid w:val="00693383"/>
    <w:rsid w:val="00693A87"/>
    <w:rsid w:val="00694E62"/>
    <w:rsid w:val="00694FC8"/>
    <w:rsid w:val="006952CC"/>
    <w:rsid w:val="00695C9A"/>
    <w:rsid w:val="00695F2F"/>
    <w:rsid w:val="0069636C"/>
    <w:rsid w:val="00697129"/>
    <w:rsid w:val="006971F0"/>
    <w:rsid w:val="00697252"/>
    <w:rsid w:val="00697B9E"/>
    <w:rsid w:val="006A0010"/>
    <w:rsid w:val="006A0117"/>
    <w:rsid w:val="006A0270"/>
    <w:rsid w:val="006A0626"/>
    <w:rsid w:val="006A0999"/>
    <w:rsid w:val="006A0CC9"/>
    <w:rsid w:val="006A0E37"/>
    <w:rsid w:val="006A0E57"/>
    <w:rsid w:val="006A16AE"/>
    <w:rsid w:val="006A18F3"/>
    <w:rsid w:val="006A1BC9"/>
    <w:rsid w:val="006A2077"/>
    <w:rsid w:val="006A2D1F"/>
    <w:rsid w:val="006A3290"/>
    <w:rsid w:val="006A3583"/>
    <w:rsid w:val="006A3F7D"/>
    <w:rsid w:val="006A408C"/>
    <w:rsid w:val="006A48D3"/>
    <w:rsid w:val="006A4A6B"/>
    <w:rsid w:val="006A4BDB"/>
    <w:rsid w:val="006A4DF0"/>
    <w:rsid w:val="006A5037"/>
    <w:rsid w:val="006A531E"/>
    <w:rsid w:val="006A6722"/>
    <w:rsid w:val="006A71B8"/>
    <w:rsid w:val="006A71B9"/>
    <w:rsid w:val="006A7221"/>
    <w:rsid w:val="006A73C6"/>
    <w:rsid w:val="006A74BD"/>
    <w:rsid w:val="006A75A8"/>
    <w:rsid w:val="006A76DB"/>
    <w:rsid w:val="006A7806"/>
    <w:rsid w:val="006A7877"/>
    <w:rsid w:val="006A7E37"/>
    <w:rsid w:val="006A7E97"/>
    <w:rsid w:val="006A7F5C"/>
    <w:rsid w:val="006B0596"/>
    <w:rsid w:val="006B0C56"/>
    <w:rsid w:val="006B0F91"/>
    <w:rsid w:val="006B1A02"/>
    <w:rsid w:val="006B1C46"/>
    <w:rsid w:val="006B2589"/>
    <w:rsid w:val="006B2950"/>
    <w:rsid w:val="006B2AF1"/>
    <w:rsid w:val="006B2CD5"/>
    <w:rsid w:val="006B2F89"/>
    <w:rsid w:val="006B33A2"/>
    <w:rsid w:val="006B37AA"/>
    <w:rsid w:val="006B392F"/>
    <w:rsid w:val="006B3A20"/>
    <w:rsid w:val="006B4541"/>
    <w:rsid w:val="006B4FC2"/>
    <w:rsid w:val="006B50BA"/>
    <w:rsid w:val="006B6107"/>
    <w:rsid w:val="006B626A"/>
    <w:rsid w:val="006B6A40"/>
    <w:rsid w:val="006B6E14"/>
    <w:rsid w:val="006C0260"/>
    <w:rsid w:val="006C0680"/>
    <w:rsid w:val="006C0E64"/>
    <w:rsid w:val="006C0EFA"/>
    <w:rsid w:val="006C1047"/>
    <w:rsid w:val="006C10C9"/>
    <w:rsid w:val="006C17D5"/>
    <w:rsid w:val="006C23FE"/>
    <w:rsid w:val="006C2784"/>
    <w:rsid w:val="006C2A41"/>
    <w:rsid w:val="006C2AD0"/>
    <w:rsid w:val="006C30D6"/>
    <w:rsid w:val="006C33FA"/>
    <w:rsid w:val="006C359B"/>
    <w:rsid w:val="006C3A47"/>
    <w:rsid w:val="006C3A48"/>
    <w:rsid w:val="006C3CB8"/>
    <w:rsid w:val="006C3CD6"/>
    <w:rsid w:val="006C40CA"/>
    <w:rsid w:val="006C45F8"/>
    <w:rsid w:val="006C4A17"/>
    <w:rsid w:val="006C543B"/>
    <w:rsid w:val="006C5D1E"/>
    <w:rsid w:val="006C69B0"/>
    <w:rsid w:val="006C6A50"/>
    <w:rsid w:val="006C6BDB"/>
    <w:rsid w:val="006C71AE"/>
    <w:rsid w:val="006C7348"/>
    <w:rsid w:val="006C7A9F"/>
    <w:rsid w:val="006D0007"/>
    <w:rsid w:val="006D0123"/>
    <w:rsid w:val="006D0290"/>
    <w:rsid w:val="006D0561"/>
    <w:rsid w:val="006D07BA"/>
    <w:rsid w:val="006D092D"/>
    <w:rsid w:val="006D0A82"/>
    <w:rsid w:val="006D0E41"/>
    <w:rsid w:val="006D129A"/>
    <w:rsid w:val="006D1D1C"/>
    <w:rsid w:val="006D2257"/>
    <w:rsid w:val="006D273D"/>
    <w:rsid w:val="006D282E"/>
    <w:rsid w:val="006D2D26"/>
    <w:rsid w:val="006D2E0B"/>
    <w:rsid w:val="006D2E8B"/>
    <w:rsid w:val="006D30FE"/>
    <w:rsid w:val="006D315C"/>
    <w:rsid w:val="006D408A"/>
    <w:rsid w:val="006D4B4E"/>
    <w:rsid w:val="006D4F22"/>
    <w:rsid w:val="006D5A44"/>
    <w:rsid w:val="006D5AD3"/>
    <w:rsid w:val="006D5BE2"/>
    <w:rsid w:val="006D5CC2"/>
    <w:rsid w:val="006D6DCD"/>
    <w:rsid w:val="006D6DF4"/>
    <w:rsid w:val="006D7364"/>
    <w:rsid w:val="006D78D8"/>
    <w:rsid w:val="006D791B"/>
    <w:rsid w:val="006D7B76"/>
    <w:rsid w:val="006D7EC6"/>
    <w:rsid w:val="006E049E"/>
    <w:rsid w:val="006E0583"/>
    <w:rsid w:val="006E18D7"/>
    <w:rsid w:val="006E25FB"/>
    <w:rsid w:val="006E2A3E"/>
    <w:rsid w:val="006E2BD9"/>
    <w:rsid w:val="006E2D5B"/>
    <w:rsid w:val="006E33BB"/>
    <w:rsid w:val="006E3B4D"/>
    <w:rsid w:val="006E3B8E"/>
    <w:rsid w:val="006E42B1"/>
    <w:rsid w:val="006E446A"/>
    <w:rsid w:val="006E4D7D"/>
    <w:rsid w:val="006E4EF2"/>
    <w:rsid w:val="006E57ED"/>
    <w:rsid w:val="006E5D9B"/>
    <w:rsid w:val="006E6261"/>
    <w:rsid w:val="006E6F8A"/>
    <w:rsid w:val="006E7055"/>
    <w:rsid w:val="006E714B"/>
    <w:rsid w:val="006E7B59"/>
    <w:rsid w:val="006F069D"/>
    <w:rsid w:val="006F0746"/>
    <w:rsid w:val="006F16C1"/>
    <w:rsid w:val="006F1C27"/>
    <w:rsid w:val="006F1C43"/>
    <w:rsid w:val="006F2308"/>
    <w:rsid w:val="006F2D26"/>
    <w:rsid w:val="006F397C"/>
    <w:rsid w:val="006F3B0E"/>
    <w:rsid w:val="006F4394"/>
    <w:rsid w:val="006F4AAF"/>
    <w:rsid w:val="006F5547"/>
    <w:rsid w:val="006F5C77"/>
    <w:rsid w:val="006F652C"/>
    <w:rsid w:val="006F67A6"/>
    <w:rsid w:val="006F6ADA"/>
    <w:rsid w:val="006F6C96"/>
    <w:rsid w:val="006F6E08"/>
    <w:rsid w:val="006F7AEA"/>
    <w:rsid w:val="006F7C09"/>
    <w:rsid w:val="006F7E5F"/>
    <w:rsid w:val="0070047D"/>
    <w:rsid w:val="007007DB"/>
    <w:rsid w:val="007009F0"/>
    <w:rsid w:val="00700FA9"/>
    <w:rsid w:val="007013A7"/>
    <w:rsid w:val="00701664"/>
    <w:rsid w:val="00701FB4"/>
    <w:rsid w:val="007024B4"/>
    <w:rsid w:val="00702BDE"/>
    <w:rsid w:val="00702DCA"/>
    <w:rsid w:val="0070304F"/>
    <w:rsid w:val="00704809"/>
    <w:rsid w:val="00704829"/>
    <w:rsid w:val="00704856"/>
    <w:rsid w:val="00704A08"/>
    <w:rsid w:val="007050E2"/>
    <w:rsid w:val="007051B8"/>
    <w:rsid w:val="007051CD"/>
    <w:rsid w:val="00705BE2"/>
    <w:rsid w:val="00706037"/>
    <w:rsid w:val="00706CDE"/>
    <w:rsid w:val="007076BA"/>
    <w:rsid w:val="007079F1"/>
    <w:rsid w:val="00707AA8"/>
    <w:rsid w:val="00710A09"/>
    <w:rsid w:val="00710EC3"/>
    <w:rsid w:val="007113B2"/>
    <w:rsid w:val="00711602"/>
    <w:rsid w:val="00711883"/>
    <w:rsid w:val="00711ACB"/>
    <w:rsid w:val="00711C04"/>
    <w:rsid w:val="0071211F"/>
    <w:rsid w:val="007123F8"/>
    <w:rsid w:val="00712AB0"/>
    <w:rsid w:val="00712B2C"/>
    <w:rsid w:val="007138E2"/>
    <w:rsid w:val="00713A1F"/>
    <w:rsid w:val="00713EB4"/>
    <w:rsid w:val="00713FE8"/>
    <w:rsid w:val="00714ADF"/>
    <w:rsid w:val="00714B5B"/>
    <w:rsid w:val="0071588D"/>
    <w:rsid w:val="00715EE8"/>
    <w:rsid w:val="007170E3"/>
    <w:rsid w:val="007172BE"/>
    <w:rsid w:val="007173A2"/>
    <w:rsid w:val="00717688"/>
    <w:rsid w:val="00717B97"/>
    <w:rsid w:val="007202AC"/>
    <w:rsid w:val="00720369"/>
    <w:rsid w:val="0072040C"/>
    <w:rsid w:val="00720455"/>
    <w:rsid w:val="007208C3"/>
    <w:rsid w:val="00720AF2"/>
    <w:rsid w:val="00721135"/>
    <w:rsid w:val="00721170"/>
    <w:rsid w:val="0072153E"/>
    <w:rsid w:val="00721E18"/>
    <w:rsid w:val="00721FAA"/>
    <w:rsid w:val="007227AC"/>
    <w:rsid w:val="00722B51"/>
    <w:rsid w:val="00723918"/>
    <w:rsid w:val="00723EA0"/>
    <w:rsid w:val="00724789"/>
    <w:rsid w:val="00724D0E"/>
    <w:rsid w:val="00724FB4"/>
    <w:rsid w:val="00725060"/>
    <w:rsid w:val="007254CD"/>
    <w:rsid w:val="00726509"/>
    <w:rsid w:val="00726A2A"/>
    <w:rsid w:val="00726B86"/>
    <w:rsid w:val="00726C31"/>
    <w:rsid w:val="00726CB6"/>
    <w:rsid w:val="00727782"/>
    <w:rsid w:val="00727A8A"/>
    <w:rsid w:val="00727D8D"/>
    <w:rsid w:val="007305C6"/>
    <w:rsid w:val="00730608"/>
    <w:rsid w:val="00730847"/>
    <w:rsid w:val="0073106B"/>
    <w:rsid w:val="0073187C"/>
    <w:rsid w:val="00731976"/>
    <w:rsid w:val="00731C30"/>
    <w:rsid w:val="00731E3B"/>
    <w:rsid w:val="007325D4"/>
    <w:rsid w:val="0073264B"/>
    <w:rsid w:val="00732B5C"/>
    <w:rsid w:val="00734037"/>
    <w:rsid w:val="007341CE"/>
    <w:rsid w:val="00734A25"/>
    <w:rsid w:val="00734CF5"/>
    <w:rsid w:val="00735241"/>
    <w:rsid w:val="007352DF"/>
    <w:rsid w:val="007358EC"/>
    <w:rsid w:val="00735A13"/>
    <w:rsid w:val="00735B23"/>
    <w:rsid w:val="007363B5"/>
    <w:rsid w:val="00736449"/>
    <w:rsid w:val="007366F6"/>
    <w:rsid w:val="00736AFB"/>
    <w:rsid w:val="00737120"/>
    <w:rsid w:val="007378F8"/>
    <w:rsid w:val="00737B27"/>
    <w:rsid w:val="00740BDC"/>
    <w:rsid w:val="00741F9C"/>
    <w:rsid w:val="007428C7"/>
    <w:rsid w:val="007428EE"/>
    <w:rsid w:val="00742AA3"/>
    <w:rsid w:val="00742BED"/>
    <w:rsid w:val="007438EF"/>
    <w:rsid w:val="00744A6D"/>
    <w:rsid w:val="00744C0A"/>
    <w:rsid w:val="00745341"/>
    <w:rsid w:val="00745F88"/>
    <w:rsid w:val="00746371"/>
    <w:rsid w:val="00746399"/>
    <w:rsid w:val="0074724D"/>
    <w:rsid w:val="007475FF"/>
    <w:rsid w:val="00747DC5"/>
    <w:rsid w:val="0075019E"/>
    <w:rsid w:val="0075024D"/>
    <w:rsid w:val="007505B6"/>
    <w:rsid w:val="00750D1F"/>
    <w:rsid w:val="00750ED7"/>
    <w:rsid w:val="00751464"/>
    <w:rsid w:val="00751550"/>
    <w:rsid w:val="00752325"/>
    <w:rsid w:val="0075431E"/>
    <w:rsid w:val="00755144"/>
    <w:rsid w:val="0075560C"/>
    <w:rsid w:val="00756499"/>
    <w:rsid w:val="00756EF5"/>
    <w:rsid w:val="0075732B"/>
    <w:rsid w:val="0075745C"/>
    <w:rsid w:val="00757970"/>
    <w:rsid w:val="00757A2F"/>
    <w:rsid w:val="007600F6"/>
    <w:rsid w:val="0076049E"/>
    <w:rsid w:val="00760838"/>
    <w:rsid w:val="007608D9"/>
    <w:rsid w:val="00760EAA"/>
    <w:rsid w:val="00761691"/>
    <w:rsid w:val="00761906"/>
    <w:rsid w:val="00762126"/>
    <w:rsid w:val="007626DF"/>
    <w:rsid w:val="00762F97"/>
    <w:rsid w:val="00762FF4"/>
    <w:rsid w:val="007635E5"/>
    <w:rsid w:val="007635EA"/>
    <w:rsid w:val="00763763"/>
    <w:rsid w:val="00763AB6"/>
    <w:rsid w:val="0076407E"/>
    <w:rsid w:val="00764845"/>
    <w:rsid w:val="00764893"/>
    <w:rsid w:val="00764920"/>
    <w:rsid w:val="00764A5F"/>
    <w:rsid w:val="00764C03"/>
    <w:rsid w:val="00764E3F"/>
    <w:rsid w:val="00764F88"/>
    <w:rsid w:val="00765136"/>
    <w:rsid w:val="007654BB"/>
    <w:rsid w:val="007658F2"/>
    <w:rsid w:val="00765947"/>
    <w:rsid w:val="00765AC9"/>
    <w:rsid w:val="00765B2F"/>
    <w:rsid w:val="00766159"/>
    <w:rsid w:val="00766350"/>
    <w:rsid w:val="007665AD"/>
    <w:rsid w:val="00766B89"/>
    <w:rsid w:val="00767233"/>
    <w:rsid w:val="0076763E"/>
    <w:rsid w:val="007677F9"/>
    <w:rsid w:val="00767C61"/>
    <w:rsid w:val="00770384"/>
    <w:rsid w:val="007704B7"/>
    <w:rsid w:val="007707D8"/>
    <w:rsid w:val="00770815"/>
    <w:rsid w:val="00770C3E"/>
    <w:rsid w:val="00770E9B"/>
    <w:rsid w:val="007712E3"/>
    <w:rsid w:val="00771A9A"/>
    <w:rsid w:val="007720E3"/>
    <w:rsid w:val="00772333"/>
    <w:rsid w:val="007727FB"/>
    <w:rsid w:val="00772962"/>
    <w:rsid w:val="00772E9F"/>
    <w:rsid w:val="00772F65"/>
    <w:rsid w:val="0077382B"/>
    <w:rsid w:val="00773C8B"/>
    <w:rsid w:val="00774020"/>
    <w:rsid w:val="007751C4"/>
    <w:rsid w:val="0077525A"/>
    <w:rsid w:val="00775489"/>
    <w:rsid w:val="00775CF4"/>
    <w:rsid w:val="007764F1"/>
    <w:rsid w:val="00776A09"/>
    <w:rsid w:val="007779E5"/>
    <w:rsid w:val="00777A19"/>
    <w:rsid w:val="00777C27"/>
    <w:rsid w:val="00777CFB"/>
    <w:rsid w:val="0078030A"/>
    <w:rsid w:val="00780458"/>
    <w:rsid w:val="00780D92"/>
    <w:rsid w:val="00781978"/>
    <w:rsid w:val="00782397"/>
    <w:rsid w:val="0078243B"/>
    <w:rsid w:val="00782914"/>
    <w:rsid w:val="00782A1F"/>
    <w:rsid w:val="0078304A"/>
    <w:rsid w:val="0078305E"/>
    <w:rsid w:val="0078358B"/>
    <w:rsid w:val="00783F81"/>
    <w:rsid w:val="007841F0"/>
    <w:rsid w:val="00784385"/>
    <w:rsid w:val="007845C9"/>
    <w:rsid w:val="0078469E"/>
    <w:rsid w:val="00784863"/>
    <w:rsid w:val="007848A7"/>
    <w:rsid w:val="00784D90"/>
    <w:rsid w:val="00784ED6"/>
    <w:rsid w:val="0078509B"/>
    <w:rsid w:val="00785218"/>
    <w:rsid w:val="007854C5"/>
    <w:rsid w:val="007861B0"/>
    <w:rsid w:val="00786955"/>
    <w:rsid w:val="007875BE"/>
    <w:rsid w:val="007876CB"/>
    <w:rsid w:val="007878BE"/>
    <w:rsid w:val="00787B2E"/>
    <w:rsid w:val="00787E99"/>
    <w:rsid w:val="00790035"/>
    <w:rsid w:val="00790093"/>
    <w:rsid w:val="00790221"/>
    <w:rsid w:val="007907EF"/>
    <w:rsid w:val="00790AC0"/>
    <w:rsid w:val="0079143C"/>
    <w:rsid w:val="007917A6"/>
    <w:rsid w:val="0079193F"/>
    <w:rsid w:val="00791A6C"/>
    <w:rsid w:val="00791B08"/>
    <w:rsid w:val="007920D6"/>
    <w:rsid w:val="00792617"/>
    <w:rsid w:val="00792B32"/>
    <w:rsid w:val="00793137"/>
    <w:rsid w:val="0079334A"/>
    <w:rsid w:val="007933DA"/>
    <w:rsid w:val="00793A80"/>
    <w:rsid w:val="0079402A"/>
    <w:rsid w:val="0079416D"/>
    <w:rsid w:val="0079432F"/>
    <w:rsid w:val="007944BE"/>
    <w:rsid w:val="00794687"/>
    <w:rsid w:val="00794C6F"/>
    <w:rsid w:val="007950E1"/>
    <w:rsid w:val="007954A7"/>
    <w:rsid w:val="007954BE"/>
    <w:rsid w:val="00795E8A"/>
    <w:rsid w:val="00795F3A"/>
    <w:rsid w:val="00797076"/>
    <w:rsid w:val="00797597"/>
    <w:rsid w:val="00797897"/>
    <w:rsid w:val="007A01BA"/>
    <w:rsid w:val="007A02EE"/>
    <w:rsid w:val="007A03CC"/>
    <w:rsid w:val="007A09F8"/>
    <w:rsid w:val="007A111D"/>
    <w:rsid w:val="007A1165"/>
    <w:rsid w:val="007A14DF"/>
    <w:rsid w:val="007A15D5"/>
    <w:rsid w:val="007A1817"/>
    <w:rsid w:val="007A2537"/>
    <w:rsid w:val="007A28BB"/>
    <w:rsid w:val="007A2AF8"/>
    <w:rsid w:val="007A2E0A"/>
    <w:rsid w:val="007A3185"/>
    <w:rsid w:val="007A3E9C"/>
    <w:rsid w:val="007A3F29"/>
    <w:rsid w:val="007A46B7"/>
    <w:rsid w:val="007A5097"/>
    <w:rsid w:val="007A5571"/>
    <w:rsid w:val="007A5F9B"/>
    <w:rsid w:val="007A6064"/>
    <w:rsid w:val="007A68E7"/>
    <w:rsid w:val="007A7B60"/>
    <w:rsid w:val="007A7FC9"/>
    <w:rsid w:val="007B02B6"/>
    <w:rsid w:val="007B1117"/>
    <w:rsid w:val="007B11E9"/>
    <w:rsid w:val="007B1551"/>
    <w:rsid w:val="007B2124"/>
    <w:rsid w:val="007B3A5B"/>
    <w:rsid w:val="007B3C20"/>
    <w:rsid w:val="007B3C85"/>
    <w:rsid w:val="007B3EFC"/>
    <w:rsid w:val="007B3FE4"/>
    <w:rsid w:val="007B4141"/>
    <w:rsid w:val="007B4E07"/>
    <w:rsid w:val="007B575F"/>
    <w:rsid w:val="007B5886"/>
    <w:rsid w:val="007B58E0"/>
    <w:rsid w:val="007B60D7"/>
    <w:rsid w:val="007B6100"/>
    <w:rsid w:val="007B6298"/>
    <w:rsid w:val="007B6560"/>
    <w:rsid w:val="007B7045"/>
    <w:rsid w:val="007B70C2"/>
    <w:rsid w:val="007B75B2"/>
    <w:rsid w:val="007B75C3"/>
    <w:rsid w:val="007B777F"/>
    <w:rsid w:val="007B7921"/>
    <w:rsid w:val="007C040C"/>
    <w:rsid w:val="007C0D29"/>
    <w:rsid w:val="007C1428"/>
    <w:rsid w:val="007C14C2"/>
    <w:rsid w:val="007C175A"/>
    <w:rsid w:val="007C1CF8"/>
    <w:rsid w:val="007C1F3A"/>
    <w:rsid w:val="007C1F3D"/>
    <w:rsid w:val="007C2860"/>
    <w:rsid w:val="007C2A2E"/>
    <w:rsid w:val="007C3894"/>
    <w:rsid w:val="007C3BC5"/>
    <w:rsid w:val="007C3F87"/>
    <w:rsid w:val="007C4A60"/>
    <w:rsid w:val="007C4B09"/>
    <w:rsid w:val="007C4CA1"/>
    <w:rsid w:val="007C4D3F"/>
    <w:rsid w:val="007C561C"/>
    <w:rsid w:val="007C581F"/>
    <w:rsid w:val="007C586A"/>
    <w:rsid w:val="007C5C48"/>
    <w:rsid w:val="007C5F84"/>
    <w:rsid w:val="007C77E9"/>
    <w:rsid w:val="007D03A4"/>
    <w:rsid w:val="007D1077"/>
    <w:rsid w:val="007D11CD"/>
    <w:rsid w:val="007D13B6"/>
    <w:rsid w:val="007D16EB"/>
    <w:rsid w:val="007D1DE4"/>
    <w:rsid w:val="007D2AA0"/>
    <w:rsid w:val="007D2DE5"/>
    <w:rsid w:val="007D2E00"/>
    <w:rsid w:val="007D2F97"/>
    <w:rsid w:val="007D37A4"/>
    <w:rsid w:val="007D38F0"/>
    <w:rsid w:val="007D4293"/>
    <w:rsid w:val="007D42AD"/>
    <w:rsid w:val="007D4FD9"/>
    <w:rsid w:val="007D511D"/>
    <w:rsid w:val="007D5735"/>
    <w:rsid w:val="007D5C52"/>
    <w:rsid w:val="007D6DAF"/>
    <w:rsid w:val="007D799E"/>
    <w:rsid w:val="007D79F0"/>
    <w:rsid w:val="007E0278"/>
    <w:rsid w:val="007E05D0"/>
    <w:rsid w:val="007E07BC"/>
    <w:rsid w:val="007E0919"/>
    <w:rsid w:val="007E0D12"/>
    <w:rsid w:val="007E0DAB"/>
    <w:rsid w:val="007E0F5A"/>
    <w:rsid w:val="007E118C"/>
    <w:rsid w:val="007E1AD7"/>
    <w:rsid w:val="007E1FB0"/>
    <w:rsid w:val="007E3047"/>
    <w:rsid w:val="007E37E4"/>
    <w:rsid w:val="007E3F4F"/>
    <w:rsid w:val="007E4723"/>
    <w:rsid w:val="007E48B9"/>
    <w:rsid w:val="007E5847"/>
    <w:rsid w:val="007E59AB"/>
    <w:rsid w:val="007E60F3"/>
    <w:rsid w:val="007E62E2"/>
    <w:rsid w:val="007E63B0"/>
    <w:rsid w:val="007E65A1"/>
    <w:rsid w:val="007E6651"/>
    <w:rsid w:val="007E6823"/>
    <w:rsid w:val="007E6A5A"/>
    <w:rsid w:val="007E7781"/>
    <w:rsid w:val="007F08E9"/>
    <w:rsid w:val="007F0B96"/>
    <w:rsid w:val="007F0C84"/>
    <w:rsid w:val="007F1438"/>
    <w:rsid w:val="007F16E1"/>
    <w:rsid w:val="007F1FEF"/>
    <w:rsid w:val="007F2681"/>
    <w:rsid w:val="007F268B"/>
    <w:rsid w:val="007F276E"/>
    <w:rsid w:val="007F29F4"/>
    <w:rsid w:val="007F31CE"/>
    <w:rsid w:val="007F3567"/>
    <w:rsid w:val="007F4678"/>
    <w:rsid w:val="007F47EC"/>
    <w:rsid w:val="007F4E12"/>
    <w:rsid w:val="007F5493"/>
    <w:rsid w:val="007F5539"/>
    <w:rsid w:val="007F560F"/>
    <w:rsid w:val="007F5636"/>
    <w:rsid w:val="007F5822"/>
    <w:rsid w:val="007F5B83"/>
    <w:rsid w:val="007F5C84"/>
    <w:rsid w:val="007F5C8A"/>
    <w:rsid w:val="007F5DAB"/>
    <w:rsid w:val="007F5DCB"/>
    <w:rsid w:val="007F5EF9"/>
    <w:rsid w:val="007F62E2"/>
    <w:rsid w:val="007F659F"/>
    <w:rsid w:val="007F67B7"/>
    <w:rsid w:val="007F6BA4"/>
    <w:rsid w:val="007F6DC5"/>
    <w:rsid w:val="007F7419"/>
    <w:rsid w:val="00800185"/>
    <w:rsid w:val="00801308"/>
    <w:rsid w:val="0080143E"/>
    <w:rsid w:val="0080162A"/>
    <w:rsid w:val="00801840"/>
    <w:rsid w:val="0080190C"/>
    <w:rsid w:val="00801AFE"/>
    <w:rsid w:val="00801BAE"/>
    <w:rsid w:val="00801E07"/>
    <w:rsid w:val="00801E68"/>
    <w:rsid w:val="00801F43"/>
    <w:rsid w:val="00802199"/>
    <w:rsid w:val="00802491"/>
    <w:rsid w:val="00802A2B"/>
    <w:rsid w:val="00803A23"/>
    <w:rsid w:val="00803CD5"/>
    <w:rsid w:val="00803FEB"/>
    <w:rsid w:val="0080418C"/>
    <w:rsid w:val="008044E5"/>
    <w:rsid w:val="008056A6"/>
    <w:rsid w:val="00805702"/>
    <w:rsid w:val="008061BC"/>
    <w:rsid w:val="008061E2"/>
    <w:rsid w:val="00806388"/>
    <w:rsid w:val="0080659F"/>
    <w:rsid w:val="00806BC1"/>
    <w:rsid w:val="008072D1"/>
    <w:rsid w:val="00807718"/>
    <w:rsid w:val="008078CB"/>
    <w:rsid w:val="00807C66"/>
    <w:rsid w:val="00807E3E"/>
    <w:rsid w:val="0081055B"/>
    <w:rsid w:val="008106F4"/>
    <w:rsid w:val="00811177"/>
    <w:rsid w:val="00811553"/>
    <w:rsid w:val="0081169E"/>
    <w:rsid w:val="0081245F"/>
    <w:rsid w:val="00812B9B"/>
    <w:rsid w:val="00812DBF"/>
    <w:rsid w:val="00813127"/>
    <w:rsid w:val="0081312A"/>
    <w:rsid w:val="00813860"/>
    <w:rsid w:val="0081387E"/>
    <w:rsid w:val="00813CBF"/>
    <w:rsid w:val="00814692"/>
    <w:rsid w:val="008149CA"/>
    <w:rsid w:val="00814BEE"/>
    <w:rsid w:val="008152DC"/>
    <w:rsid w:val="008153D4"/>
    <w:rsid w:val="00815DED"/>
    <w:rsid w:val="0081622A"/>
    <w:rsid w:val="00816EE5"/>
    <w:rsid w:val="008172FE"/>
    <w:rsid w:val="00817471"/>
    <w:rsid w:val="008204C9"/>
    <w:rsid w:val="008210BC"/>
    <w:rsid w:val="008210CD"/>
    <w:rsid w:val="00821736"/>
    <w:rsid w:val="00821975"/>
    <w:rsid w:val="00821AFF"/>
    <w:rsid w:val="00821E95"/>
    <w:rsid w:val="00822088"/>
    <w:rsid w:val="008220DF"/>
    <w:rsid w:val="0082235B"/>
    <w:rsid w:val="0082268A"/>
    <w:rsid w:val="008227A1"/>
    <w:rsid w:val="00822CD7"/>
    <w:rsid w:val="0082304F"/>
    <w:rsid w:val="008231E5"/>
    <w:rsid w:val="00823503"/>
    <w:rsid w:val="008238EF"/>
    <w:rsid w:val="00823942"/>
    <w:rsid w:val="00823C59"/>
    <w:rsid w:val="00823D70"/>
    <w:rsid w:val="0082425A"/>
    <w:rsid w:val="0082471B"/>
    <w:rsid w:val="008253FE"/>
    <w:rsid w:val="00825462"/>
    <w:rsid w:val="008256F3"/>
    <w:rsid w:val="0082579C"/>
    <w:rsid w:val="008258DC"/>
    <w:rsid w:val="008259AD"/>
    <w:rsid w:val="00825AC9"/>
    <w:rsid w:val="00825B39"/>
    <w:rsid w:val="00825E02"/>
    <w:rsid w:val="0082622A"/>
    <w:rsid w:val="008262FD"/>
    <w:rsid w:val="008263F9"/>
    <w:rsid w:val="00826AAE"/>
    <w:rsid w:val="00826B6D"/>
    <w:rsid w:val="00827229"/>
    <w:rsid w:val="008279E4"/>
    <w:rsid w:val="00827A0A"/>
    <w:rsid w:val="00830720"/>
    <w:rsid w:val="00830B41"/>
    <w:rsid w:val="00831BBD"/>
    <w:rsid w:val="008321A9"/>
    <w:rsid w:val="008321E0"/>
    <w:rsid w:val="008327F2"/>
    <w:rsid w:val="00832C21"/>
    <w:rsid w:val="00832C98"/>
    <w:rsid w:val="00833500"/>
    <w:rsid w:val="00833513"/>
    <w:rsid w:val="00833FBE"/>
    <w:rsid w:val="00834059"/>
    <w:rsid w:val="00834165"/>
    <w:rsid w:val="008348AF"/>
    <w:rsid w:val="008348F5"/>
    <w:rsid w:val="0083498D"/>
    <w:rsid w:val="00834FED"/>
    <w:rsid w:val="00835833"/>
    <w:rsid w:val="008364D5"/>
    <w:rsid w:val="008369D3"/>
    <w:rsid w:val="00836C02"/>
    <w:rsid w:val="00836D8A"/>
    <w:rsid w:val="00836E9F"/>
    <w:rsid w:val="00836ED3"/>
    <w:rsid w:val="008370A6"/>
    <w:rsid w:val="0083752A"/>
    <w:rsid w:val="0083762C"/>
    <w:rsid w:val="00837A77"/>
    <w:rsid w:val="00837D90"/>
    <w:rsid w:val="008401F8"/>
    <w:rsid w:val="00840493"/>
    <w:rsid w:val="00840686"/>
    <w:rsid w:val="00840836"/>
    <w:rsid w:val="00840D4C"/>
    <w:rsid w:val="00841170"/>
    <w:rsid w:val="008418A2"/>
    <w:rsid w:val="00841E79"/>
    <w:rsid w:val="008421E6"/>
    <w:rsid w:val="008422EE"/>
    <w:rsid w:val="00842548"/>
    <w:rsid w:val="00842669"/>
    <w:rsid w:val="00843CB7"/>
    <w:rsid w:val="00844ED0"/>
    <w:rsid w:val="00844FE4"/>
    <w:rsid w:val="00845399"/>
    <w:rsid w:val="00845733"/>
    <w:rsid w:val="0084585E"/>
    <w:rsid w:val="0084613E"/>
    <w:rsid w:val="008465CE"/>
    <w:rsid w:val="00846732"/>
    <w:rsid w:val="00846CB4"/>
    <w:rsid w:val="00846CFB"/>
    <w:rsid w:val="008475DF"/>
    <w:rsid w:val="0084778F"/>
    <w:rsid w:val="00847B4D"/>
    <w:rsid w:val="00847ECC"/>
    <w:rsid w:val="008502C4"/>
    <w:rsid w:val="0085100C"/>
    <w:rsid w:val="0085124F"/>
    <w:rsid w:val="0085154B"/>
    <w:rsid w:val="00851BFE"/>
    <w:rsid w:val="00852C42"/>
    <w:rsid w:val="00852F45"/>
    <w:rsid w:val="008537CB"/>
    <w:rsid w:val="00853807"/>
    <w:rsid w:val="00853845"/>
    <w:rsid w:val="00854416"/>
    <w:rsid w:val="00854BEC"/>
    <w:rsid w:val="00854FD9"/>
    <w:rsid w:val="00855CFF"/>
    <w:rsid w:val="00855E85"/>
    <w:rsid w:val="008566D3"/>
    <w:rsid w:val="00856E7E"/>
    <w:rsid w:val="0085710F"/>
    <w:rsid w:val="00860A0B"/>
    <w:rsid w:val="00860B8F"/>
    <w:rsid w:val="0086113D"/>
    <w:rsid w:val="00861394"/>
    <w:rsid w:val="008613B9"/>
    <w:rsid w:val="00861439"/>
    <w:rsid w:val="00861EE7"/>
    <w:rsid w:val="00862013"/>
    <w:rsid w:val="00862E39"/>
    <w:rsid w:val="00863943"/>
    <w:rsid w:val="00863B86"/>
    <w:rsid w:val="0086470D"/>
    <w:rsid w:val="00864CAC"/>
    <w:rsid w:val="0086660D"/>
    <w:rsid w:val="008669C2"/>
    <w:rsid w:val="00866D32"/>
    <w:rsid w:val="00866EA6"/>
    <w:rsid w:val="008671B7"/>
    <w:rsid w:val="00867AA3"/>
    <w:rsid w:val="008706CC"/>
    <w:rsid w:val="0087076C"/>
    <w:rsid w:val="008708B0"/>
    <w:rsid w:val="00871607"/>
    <w:rsid w:val="0087177D"/>
    <w:rsid w:val="00871E01"/>
    <w:rsid w:val="00872738"/>
    <w:rsid w:val="00872A4D"/>
    <w:rsid w:val="00873193"/>
    <w:rsid w:val="00873934"/>
    <w:rsid w:val="00873D32"/>
    <w:rsid w:val="00874913"/>
    <w:rsid w:val="00874998"/>
    <w:rsid w:val="0087557A"/>
    <w:rsid w:val="0087558C"/>
    <w:rsid w:val="0087588F"/>
    <w:rsid w:val="0087639B"/>
    <w:rsid w:val="00876714"/>
    <w:rsid w:val="008769A7"/>
    <w:rsid w:val="00877024"/>
    <w:rsid w:val="0087703F"/>
    <w:rsid w:val="008774AC"/>
    <w:rsid w:val="00877CE0"/>
    <w:rsid w:val="008807D6"/>
    <w:rsid w:val="00880919"/>
    <w:rsid w:val="00880ACE"/>
    <w:rsid w:val="00880D15"/>
    <w:rsid w:val="008810B3"/>
    <w:rsid w:val="0088184B"/>
    <w:rsid w:val="00881F5E"/>
    <w:rsid w:val="00882214"/>
    <w:rsid w:val="0088226A"/>
    <w:rsid w:val="00882B1C"/>
    <w:rsid w:val="0088300F"/>
    <w:rsid w:val="00883198"/>
    <w:rsid w:val="008832C0"/>
    <w:rsid w:val="008836D1"/>
    <w:rsid w:val="008839ED"/>
    <w:rsid w:val="008844F8"/>
    <w:rsid w:val="00884767"/>
    <w:rsid w:val="00884E04"/>
    <w:rsid w:val="008851E1"/>
    <w:rsid w:val="008859E8"/>
    <w:rsid w:val="00885E03"/>
    <w:rsid w:val="00885EC6"/>
    <w:rsid w:val="00886349"/>
    <w:rsid w:val="00886890"/>
    <w:rsid w:val="008868BF"/>
    <w:rsid w:val="00886FE3"/>
    <w:rsid w:val="00887BDF"/>
    <w:rsid w:val="00887F6D"/>
    <w:rsid w:val="008904C9"/>
    <w:rsid w:val="0089087C"/>
    <w:rsid w:val="00890989"/>
    <w:rsid w:val="00890A48"/>
    <w:rsid w:val="008915D0"/>
    <w:rsid w:val="00891775"/>
    <w:rsid w:val="00892199"/>
    <w:rsid w:val="00892903"/>
    <w:rsid w:val="0089294F"/>
    <w:rsid w:val="00892B27"/>
    <w:rsid w:val="00892C82"/>
    <w:rsid w:val="00892D2A"/>
    <w:rsid w:val="00892E45"/>
    <w:rsid w:val="00893620"/>
    <w:rsid w:val="00893657"/>
    <w:rsid w:val="008936DC"/>
    <w:rsid w:val="00893741"/>
    <w:rsid w:val="00893914"/>
    <w:rsid w:val="00893BC5"/>
    <w:rsid w:val="008950A2"/>
    <w:rsid w:val="00895EF8"/>
    <w:rsid w:val="00895F73"/>
    <w:rsid w:val="00895FBC"/>
    <w:rsid w:val="0089630D"/>
    <w:rsid w:val="00896A90"/>
    <w:rsid w:val="00896D76"/>
    <w:rsid w:val="008977D3"/>
    <w:rsid w:val="008977FD"/>
    <w:rsid w:val="008A0AD1"/>
    <w:rsid w:val="008A1758"/>
    <w:rsid w:val="008A1EF5"/>
    <w:rsid w:val="008A2194"/>
    <w:rsid w:val="008A2644"/>
    <w:rsid w:val="008A267C"/>
    <w:rsid w:val="008A29BA"/>
    <w:rsid w:val="008A2A9B"/>
    <w:rsid w:val="008A312D"/>
    <w:rsid w:val="008A31BD"/>
    <w:rsid w:val="008A328B"/>
    <w:rsid w:val="008A3535"/>
    <w:rsid w:val="008A45F4"/>
    <w:rsid w:val="008A4962"/>
    <w:rsid w:val="008A4B22"/>
    <w:rsid w:val="008A52AF"/>
    <w:rsid w:val="008A5F27"/>
    <w:rsid w:val="008A6389"/>
    <w:rsid w:val="008A6A2A"/>
    <w:rsid w:val="008A6A4F"/>
    <w:rsid w:val="008A6C38"/>
    <w:rsid w:val="008A6F7A"/>
    <w:rsid w:val="008A6FC1"/>
    <w:rsid w:val="008A7EBF"/>
    <w:rsid w:val="008B035D"/>
    <w:rsid w:val="008B12AD"/>
    <w:rsid w:val="008B13B0"/>
    <w:rsid w:val="008B1E62"/>
    <w:rsid w:val="008B1F45"/>
    <w:rsid w:val="008B34E8"/>
    <w:rsid w:val="008B3DF9"/>
    <w:rsid w:val="008B4133"/>
    <w:rsid w:val="008B443E"/>
    <w:rsid w:val="008B4B41"/>
    <w:rsid w:val="008B514B"/>
    <w:rsid w:val="008B5307"/>
    <w:rsid w:val="008B5449"/>
    <w:rsid w:val="008B5779"/>
    <w:rsid w:val="008B5EB7"/>
    <w:rsid w:val="008B6011"/>
    <w:rsid w:val="008B6B5F"/>
    <w:rsid w:val="008B6BE9"/>
    <w:rsid w:val="008B6F25"/>
    <w:rsid w:val="008B72CD"/>
    <w:rsid w:val="008B72E5"/>
    <w:rsid w:val="008B7AAC"/>
    <w:rsid w:val="008B7B9F"/>
    <w:rsid w:val="008B7CD5"/>
    <w:rsid w:val="008B7F95"/>
    <w:rsid w:val="008C0040"/>
    <w:rsid w:val="008C045D"/>
    <w:rsid w:val="008C06B6"/>
    <w:rsid w:val="008C0C55"/>
    <w:rsid w:val="008C0CF7"/>
    <w:rsid w:val="008C14DE"/>
    <w:rsid w:val="008C1881"/>
    <w:rsid w:val="008C223A"/>
    <w:rsid w:val="008C23AF"/>
    <w:rsid w:val="008C2726"/>
    <w:rsid w:val="008C2D10"/>
    <w:rsid w:val="008C2EE5"/>
    <w:rsid w:val="008C3082"/>
    <w:rsid w:val="008C348D"/>
    <w:rsid w:val="008C3512"/>
    <w:rsid w:val="008C37B2"/>
    <w:rsid w:val="008C54CF"/>
    <w:rsid w:val="008C5848"/>
    <w:rsid w:val="008C59D3"/>
    <w:rsid w:val="008C5A70"/>
    <w:rsid w:val="008C5DF8"/>
    <w:rsid w:val="008C67CD"/>
    <w:rsid w:val="008C68CA"/>
    <w:rsid w:val="008C70E3"/>
    <w:rsid w:val="008C719E"/>
    <w:rsid w:val="008C7445"/>
    <w:rsid w:val="008D0022"/>
    <w:rsid w:val="008D0304"/>
    <w:rsid w:val="008D04DD"/>
    <w:rsid w:val="008D0540"/>
    <w:rsid w:val="008D05A9"/>
    <w:rsid w:val="008D0A8D"/>
    <w:rsid w:val="008D112E"/>
    <w:rsid w:val="008D1605"/>
    <w:rsid w:val="008D1817"/>
    <w:rsid w:val="008D232C"/>
    <w:rsid w:val="008D24CC"/>
    <w:rsid w:val="008D266E"/>
    <w:rsid w:val="008D27D7"/>
    <w:rsid w:val="008D29DF"/>
    <w:rsid w:val="008D2ABA"/>
    <w:rsid w:val="008D2D72"/>
    <w:rsid w:val="008D2F0C"/>
    <w:rsid w:val="008D2F90"/>
    <w:rsid w:val="008D3039"/>
    <w:rsid w:val="008D337F"/>
    <w:rsid w:val="008D3DC9"/>
    <w:rsid w:val="008D447A"/>
    <w:rsid w:val="008D48DC"/>
    <w:rsid w:val="008D4A77"/>
    <w:rsid w:val="008D570D"/>
    <w:rsid w:val="008D5C7D"/>
    <w:rsid w:val="008D5DD9"/>
    <w:rsid w:val="008D6028"/>
    <w:rsid w:val="008D68AD"/>
    <w:rsid w:val="008D69C5"/>
    <w:rsid w:val="008D6EC8"/>
    <w:rsid w:val="008D6F23"/>
    <w:rsid w:val="008D750D"/>
    <w:rsid w:val="008D7936"/>
    <w:rsid w:val="008D7BB0"/>
    <w:rsid w:val="008D7C09"/>
    <w:rsid w:val="008E0BEE"/>
    <w:rsid w:val="008E0CDB"/>
    <w:rsid w:val="008E1272"/>
    <w:rsid w:val="008E14EE"/>
    <w:rsid w:val="008E1E5D"/>
    <w:rsid w:val="008E208F"/>
    <w:rsid w:val="008E2587"/>
    <w:rsid w:val="008E2BF6"/>
    <w:rsid w:val="008E3615"/>
    <w:rsid w:val="008E396F"/>
    <w:rsid w:val="008E3A13"/>
    <w:rsid w:val="008E3C5C"/>
    <w:rsid w:val="008E3CC8"/>
    <w:rsid w:val="008E4258"/>
    <w:rsid w:val="008E477E"/>
    <w:rsid w:val="008E4AE1"/>
    <w:rsid w:val="008E4EA3"/>
    <w:rsid w:val="008E4EB8"/>
    <w:rsid w:val="008E5638"/>
    <w:rsid w:val="008E5A7A"/>
    <w:rsid w:val="008E63D1"/>
    <w:rsid w:val="008E6595"/>
    <w:rsid w:val="008E6BD4"/>
    <w:rsid w:val="008E6C6E"/>
    <w:rsid w:val="008E74DC"/>
    <w:rsid w:val="008E7602"/>
    <w:rsid w:val="008E7C56"/>
    <w:rsid w:val="008E7CC3"/>
    <w:rsid w:val="008F0793"/>
    <w:rsid w:val="008F0872"/>
    <w:rsid w:val="008F0A2F"/>
    <w:rsid w:val="008F0E39"/>
    <w:rsid w:val="008F0E5D"/>
    <w:rsid w:val="008F1461"/>
    <w:rsid w:val="008F19FC"/>
    <w:rsid w:val="008F1E26"/>
    <w:rsid w:val="008F241F"/>
    <w:rsid w:val="008F3053"/>
    <w:rsid w:val="008F3659"/>
    <w:rsid w:val="008F47FA"/>
    <w:rsid w:val="008F4A03"/>
    <w:rsid w:val="008F5724"/>
    <w:rsid w:val="008F5E74"/>
    <w:rsid w:val="008F5EAD"/>
    <w:rsid w:val="008F66AC"/>
    <w:rsid w:val="008F66EE"/>
    <w:rsid w:val="008F7AA5"/>
    <w:rsid w:val="00901515"/>
    <w:rsid w:val="00901644"/>
    <w:rsid w:val="009025C4"/>
    <w:rsid w:val="009026B2"/>
    <w:rsid w:val="00903D0B"/>
    <w:rsid w:val="00904341"/>
    <w:rsid w:val="009045F5"/>
    <w:rsid w:val="0090493E"/>
    <w:rsid w:val="00904A05"/>
    <w:rsid w:val="009050F8"/>
    <w:rsid w:val="00905601"/>
    <w:rsid w:val="00906B64"/>
    <w:rsid w:val="00906E83"/>
    <w:rsid w:val="00907069"/>
    <w:rsid w:val="00907A35"/>
    <w:rsid w:val="00907FF1"/>
    <w:rsid w:val="00910147"/>
    <w:rsid w:val="00910356"/>
    <w:rsid w:val="0091072E"/>
    <w:rsid w:val="00910B67"/>
    <w:rsid w:val="00910BE1"/>
    <w:rsid w:val="009118FF"/>
    <w:rsid w:val="00912074"/>
    <w:rsid w:val="009126B7"/>
    <w:rsid w:val="009128D6"/>
    <w:rsid w:val="00912931"/>
    <w:rsid w:val="00913058"/>
    <w:rsid w:val="0091312A"/>
    <w:rsid w:val="0091348E"/>
    <w:rsid w:val="0091377F"/>
    <w:rsid w:val="009137FE"/>
    <w:rsid w:val="00913B79"/>
    <w:rsid w:val="00913C2C"/>
    <w:rsid w:val="00913FD1"/>
    <w:rsid w:val="009151E4"/>
    <w:rsid w:val="00915807"/>
    <w:rsid w:val="00915A21"/>
    <w:rsid w:val="00915BEF"/>
    <w:rsid w:val="00915D7F"/>
    <w:rsid w:val="00915E57"/>
    <w:rsid w:val="00916026"/>
    <w:rsid w:val="00916139"/>
    <w:rsid w:val="00916375"/>
    <w:rsid w:val="00917B47"/>
    <w:rsid w:val="00917C4A"/>
    <w:rsid w:val="009203B6"/>
    <w:rsid w:val="00920671"/>
    <w:rsid w:val="00920784"/>
    <w:rsid w:val="00921D5E"/>
    <w:rsid w:val="00921F3B"/>
    <w:rsid w:val="0092403A"/>
    <w:rsid w:val="0092420B"/>
    <w:rsid w:val="00924255"/>
    <w:rsid w:val="0092449D"/>
    <w:rsid w:val="00924B3C"/>
    <w:rsid w:val="00924FDF"/>
    <w:rsid w:val="00925064"/>
    <w:rsid w:val="00925110"/>
    <w:rsid w:val="00925756"/>
    <w:rsid w:val="00925A5E"/>
    <w:rsid w:val="00925B5B"/>
    <w:rsid w:val="009261DD"/>
    <w:rsid w:val="0092675B"/>
    <w:rsid w:val="009268F3"/>
    <w:rsid w:val="00926B5E"/>
    <w:rsid w:val="00927EFE"/>
    <w:rsid w:val="00930671"/>
    <w:rsid w:val="00930676"/>
    <w:rsid w:val="009307B6"/>
    <w:rsid w:val="0093094A"/>
    <w:rsid w:val="00930BA7"/>
    <w:rsid w:val="0093129F"/>
    <w:rsid w:val="00931CE4"/>
    <w:rsid w:val="0093242E"/>
    <w:rsid w:val="00933984"/>
    <w:rsid w:val="00933C79"/>
    <w:rsid w:val="00933C9B"/>
    <w:rsid w:val="00933D79"/>
    <w:rsid w:val="00933FA3"/>
    <w:rsid w:val="00934FD4"/>
    <w:rsid w:val="00934FF7"/>
    <w:rsid w:val="00935089"/>
    <w:rsid w:val="0093514E"/>
    <w:rsid w:val="009351C3"/>
    <w:rsid w:val="00935260"/>
    <w:rsid w:val="009356F7"/>
    <w:rsid w:val="00935703"/>
    <w:rsid w:val="009359D7"/>
    <w:rsid w:val="00935B0A"/>
    <w:rsid w:val="00935B81"/>
    <w:rsid w:val="0093606C"/>
    <w:rsid w:val="00936575"/>
    <w:rsid w:val="009365D4"/>
    <w:rsid w:val="00936DE8"/>
    <w:rsid w:val="00937080"/>
    <w:rsid w:val="009373E0"/>
    <w:rsid w:val="00937735"/>
    <w:rsid w:val="00937A06"/>
    <w:rsid w:val="00940046"/>
    <w:rsid w:val="009407AC"/>
    <w:rsid w:val="00940924"/>
    <w:rsid w:val="00940963"/>
    <w:rsid w:val="00940A15"/>
    <w:rsid w:val="009411F0"/>
    <w:rsid w:val="009418D2"/>
    <w:rsid w:val="00941BCE"/>
    <w:rsid w:val="0094214A"/>
    <w:rsid w:val="0094287F"/>
    <w:rsid w:val="0094334E"/>
    <w:rsid w:val="00943D82"/>
    <w:rsid w:val="0094450A"/>
    <w:rsid w:val="009446B4"/>
    <w:rsid w:val="009448F6"/>
    <w:rsid w:val="00944C30"/>
    <w:rsid w:val="0094527D"/>
    <w:rsid w:val="009454BF"/>
    <w:rsid w:val="0094578F"/>
    <w:rsid w:val="00945E5F"/>
    <w:rsid w:val="0094614F"/>
    <w:rsid w:val="009464FE"/>
    <w:rsid w:val="00946A5B"/>
    <w:rsid w:val="00946BD2"/>
    <w:rsid w:val="0094755C"/>
    <w:rsid w:val="009475C9"/>
    <w:rsid w:val="00950444"/>
    <w:rsid w:val="00950CEB"/>
    <w:rsid w:val="009510AF"/>
    <w:rsid w:val="009511FD"/>
    <w:rsid w:val="00954075"/>
    <w:rsid w:val="0095416B"/>
    <w:rsid w:val="0095422D"/>
    <w:rsid w:val="009548FF"/>
    <w:rsid w:val="00954990"/>
    <w:rsid w:val="00954D7D"/>
    <w:rsid w:val="009555CD"/>
    <w:rsid w:val="00955AD7"/>
    <w:rsid w:val="00956007"/>
    <w:rsid w:val="009562FC"/>
    <w:rsid w:val="00956300"/>
    <w:rsid w:val="00956875"/>
    <w:rsid w:val="00956B2B"/>
    <w:rsid w:val="00957021"/>
    <w:rsid w:val="009572D7"/>
    <w:rsid w:val="00957349"/>
    <w:rsid w:val="00957A2B"/>
    <w:rsid w:val="009602DE"/>
    <w:rsid w:val="009614C5"/>
    <w:rsid w:val="00961860"/>
    <w:rsid w:val="009619A4"/>
    <w:rsid w:val="00961BC9"/>
    <w:rsid w:val="009620DD"/>
    <w:rsid w:val="00962189"/>
    <w:rsid w:val="009626AC"/>
    <w:rsid w:val="009628A9"/>
    <w:rsid w:val="00962DC7"/>
    <w:rsid w:val="00962E31"/>
    <w:rsid w:val="00963035"/>
    <w:rsid w:val="0096362C"/>
    <w:rsid w:val="00964178"/>
    <w:rsid w:val="0096476C"/>
    <w:rsid w:val="009648AD"/>
    <w:rsid w:val="009648D8"/>
    <w:rsid w:val="009650B7"/>
    <w:rsid w:val="0096545E"/>
    <w:rsid w:val="009655D6"/>
    <w:rsid w:val="00965AFA"/>
    <w:rsid w:val="00965F47"/>
    <w:rsid w:val="009662ED"/>
    <w:rsid w:val="00966599"/>
    <w:rsid w:val="009669A3"/>
    <w:rsid w:val="00967278"/>
    <w:rsid w:val="00967ABB"/>
    <w:rsid w:val="00967EA2"/>
    <w:rsid w:val="00970010"/>
    <w:rsid w:val="009700D4"/>
    <w:rsid w:val="00970702"/>
    <w:rsid w:val="009709E1"/>
    <w:rsid w:val="00970EBC"/>
    <w:rsid w:val="009718B9"/>
    <w:rsid w:val="00971D28"/>
    <w:rsid w:val="00971F78"/>
    <w:rsid w:val="0097220F"/>
    <w:rsid w:val="009722F4"/>
    <w:rsid w:val="00972464"/>
    <w:rsid w:val="0097246D"/>
    <w:rsid w:val="00972697"/>
    <w:rsid w:val="00972850"/>
    <w:rsid w:val="00972B8F"/>
    <w:rsid w:val="0097304B"/>
    <w:rsid w:val="00973954"/>
    <w:rsid w:val="00973A88"/>
    <w:rsid w:val="009740AF"/>
    <w:rsid w:val="0097418F"/>
    <w:rsid w:val="00974274"/>
    <w:rsid w:val="009743EB"/>
    <w:rsid w:val="0097492F"/>
    <w:rsid w:val="00974DD3"/>
    <w:rsid w:val="00974E5A"/>
    <w:rsid w:val="00975349"/>
    <w:rsid w:val="009759D0"/>
    <w:rsid w:val="00975FF3"/>
    <w:rsid w:val="0097610C"/>
    <w:rsid w:val="0097650E"/>
    <w:rsid w:val="00976DDF"/>
    <w:rsid w:val="00976EF7"/>
    <w:rsid w:val="00977069"/>
    <w:rsid w:val="009773D4"/>
    <w:rsid w:val="009777E8"/>
    <w:rsid w:val="00977AB2"/>
    <w:rsid w:val="0098026C"/>
    <w:rsid w:val="009803D4"/>
    <w:rsid w:val="0098071D"/>
    <w:rsid w:val="00980993"/>
    <w:rsid w:val="00980BBA"/>
    <w:rsid w:val="00980F5C"/>
    <w:rsid w:val="0098101F"/>
    <w:rsid w:val="0098161B"/>
    <w:rsid w:val="00981712"/>
    <w:rsid w:val="009819F4"/>
    <w:rsid w:val="00981E42"/>
    <w:rsid w:val="0098240F"/>
    <w:rsid w:val="00982AE0"/>
    <w:rsid w:val="00982D1F"/>
    <w:rsid w:val="00982D2E"/>
    <w:rsid w:val="009832E2"/>
    <w:rsid w:val="00983D83"/>
    <w:rsid w:val="009843D1"/>
    <w:rsid w:val="00984429"/>
    <w:rsid w:val="00984443"/>
    <w:rsid w:val="00984EC0"/>
    <w:rsid w:val="00984F1F"/>
    <w:rsid w:val="00985021"/>
    <w:rsid w:val="00985509"/>
    <w:rsid w:val="00986238"/>
    <w:rsid w:val="00986C1F"/>
    <w:rsid w:val="00986FE5"/>
    <w:rsid w:val="00987506"/>
    <w:rsid w:val="00987F80"/>
    <w:rsid w:val="0099022A"/>
    <w:rsid w:val="00990382"/>
    <w:rsid w:val="0099041A"/>
    <w:rsid w:val="00990AFA"/>
    <w:rsid w:val="0099108B"/>
    <w:rsid w:val="009913F6"/>
    <w:rsid w:val="009923B1"/>
    <w:rsid w:val="00992B9A"/>
    <w:rsid w:val="00992CB9"/>
    <w:rsid w:val="00992D74"/>
    <w:rsid w:val="00993586"/>
    <w:rsid w:val="00993C3F"/>
    <w:rsid w:val="00993CD1"/>
    <w:rsid w:val="00993E95"/>
    <w:rsid w:val="00993EBA"/>
    <w:rsid w:val="00993FC5"/>
    <w:rsid w:val="00994395"/>
    <w:rsid w:val="009946D8"/>
    <w:rsid w:val="009947ED"/>
    <w:rsid w:val="009954D9"/>
    <w:rsid w:val="00995674"/>
    <w:rsid w:val="009956D0"/>
    <w:rsid w:val="00995F28"/>
    <w:rsid w:val="00995F7E"/>
    <w:rsid w:val="00996248"/>
    <w:rsid w:val="00996311"/>
    <w:rsid w:val="009964E4"/>
    <w:rsid w:val="009972C0"/>
    <w:rsid w:val="00997DF1"/>
    <w:rsid w:val="00997FD2"/>
    <w:rsid w:val="009A01DD"/>
    <w:rsid w:val="009A14DA"/>
    <w:rsid w:val="009A15E9"/>
    <w:rsid w:val="009A183F"/>
    <w:rsid w:val="009A18FB"/>
    <w:rsid w:val="009A1AFD"/>
    <w:rsid w:val="009A299E"/>
    <w:rsid w:val="009A2AB8"/>
    <w:rsid w:val="009A2E1A"/>
    <w:rsid w:val="009A2F0E"/>
    <w:rsid w:val="009A2F48"/>
    <w:rsid w:val="009A3498"/>
    <w:rsid w:val="009A3568"/>
    <w:rsid w:val="009A3B82"/>
    <w:rsid w:val="009A3D7B"/>
    <w:rsid w:val="009A3E87"/>
    <w:rsid w:val="009A3F5D"/>
    <w:rsid w:val="009A42C0"/>
    <w:rsid w:val="009A4503"/>
    <w:rsid w:val="009A49EF"/>
    <w:rsid w:val="009A52B0"/>
    <w:rsid w:val="009A57AD"/>
    <w:rsid w:val="009A590A"/>
    <w:rsid w:val="009A65AD"/>
    <w:rsid w:val="009A671B"/>
    <w:rsid w:val="009A67F2"/>
    <w:rsid w:val="009A68A9"/>
    <w:rsid w:val="009A6B90"/>
    <w:rsid w:val="009A6BB7"/>
    <w:rsid w:val="009A7349"/>
    <w:rsid w:val="009A763F"/>
    <w:rsid w:val="009A766E"/>
    <w:rsid w:val="009A79E0"/>
    <w:rsid w:val="009A7A3E"/>
    <w:rsid w:val="009A7C1B"/>
    <w:rsid w:val="009B069B"/>
    <w:rsid w:val="009B11FE"/>
    <w:rsid w:val="009B145F"/>
    <w:rsid w:val="009B1625"/>
    <w:rsid w:val="009B1759"/>
    <w:rsid w:val="009B18B3"/>
    <w:rsid w:val="009B1CD6"/>
    <w:rsid w:val="009B1CE5"/>
    <w:rsid w:val="009B206B"/>
    <w:rsid w:val="009B27D7"/>
    <w:rsid w:val="009B2B52"/>
    <w:rsid w:val="009B3109"/>
    <w:rsid w:val="009B331F"/>
    <w:rsid w:val="009B3ACE"/>
    <w:rsid w:val="009B3CF7"/>
    <w:rsid w:val="009B4063"/>
    <w:rsid w:val="009B420A"/>
    <w:rsid w:val="009B49F3"/>
    <w:rsid w:val="009B4F0E"/>
    <w:rsid w:val="009B5122"/>
    <w:rsid w:val="009B52F3"/>
    <w:rsid w:val="009B5499"/>
    <w:rsid w:val="009B5680"/>
    <w:rsid w:val="009B5A31"/>
    <w:rsid w:val="009B5F10"/>
    <w:rsid w:val="009B5F1F"/>
    <w:rsid w:val="009B6244"/>
    <w:rsid w:val="009B69C6"/>
    <w:rsid w:val="009B69C8"/>
    <w:rsid w:val="009B6A92"/>
    <w:rsid w:val="009B6C81"/>
    <w:rsid w:val="009B6EC4"/>
    <w:rsid w:val="009B6EDB"/>
    <w:rsid w:val="009B701E"/>
    <w:rsid w:val="009B72DB"/>
    <w:rsid w:val="009B7636"/>
    <w:rsid w:val="009C018F"/>
    <w:rsid w:val="009C02E5"/>
    <w:rsid w:val="009C0B9B"/>
    <w:rsid w:val="009C0FAA"/>
    <w:rsid w:val="009C1113"/>
    <w:rsid w:val="009C114D"/>
    <w:rsid w:val="009C11BD"/>
    <w:rsid w:val="009C190F"/>
    <w:rsid w:val="009C1A52"/>
    <w:rsid w:val="009C1BC3"/>
    <w:rsid w:val="009C1D54"/>
    <w:rsid w:val="009C1E04"/>
    <w:rsid w:val="009C1E66"/>
    <w:rsid w:val="009C1F3A"/>
    <w:rsid w:val="009C2769"/>
    <w:rsid w:val="009C43A2"/>
    <w:rsid w:val="009C454C"/>
    <w:rsid w:val="009C4FAE"/>
    <w:rsid w:val="009C5103"/>
    <w:rsid w:val="009C526C"/>
    <w:rsid w:val="009C5315"/>
    <w:rsid w:val="009C5A94"/>
    <w:rsid w:val="009C6741"/>
    <w:rsid w:val="009C6845"/>
    <w:rsid w:val="009C7015"/>
    <w:rsid w:val="009C7DD3"/>
    <w:rsid w:val="009D016E"/>
    <w:rsid w:val="009D0712"/>
    <w:rsid w:val="009D093C"/>
    <w:rsid w:val="009D118D"/>
    <w:rsid w:val="009D13D1"/>
    <w:rsid w:val="009D13D7"/>
    <w:rsid w:val="009D1428"/>
    <w:rsid w:val="009D1B34"/>
    <w:rsid w:val="009D1DF3"/>
    <w:rsid w:val="009D2465"/>
    <w:rsid w:val="009D24C4"/>
    <w:rsid w:val="009D2C12"/>
    <w:rsid w:val="009D2DAC"/>
    <w:rsid w:val="009D3966"/>
    <w:rsid w:val="009D442B"/>
    <w:rsid w:val="009D4C07"/>
    <w:rsid w:val="009D533C"/>
    <w:rsid w:val="009D53E2"/>
    <w:rsid w:val="009D5F0B"/>
    <w:rsid w:val="009D6097"/>
    <w:rsid w:val="009D625B"/>
    <w:rsid w:val="009D6410"/>
    <w:rsid w:val="009D6EBD"/>
    <w:rsid w:val="009D798D"/>
    <w:rsid w:val="009D7A3E"/>
    <w:rsid w:val="009D7C45"/>
    <w:rsid w:val="009E006F"/>
    <w:rsid w:val="009E021D"/>
    <w:rsid w:val="009E05A9"/>
    <w:rsid w:val="009E073D"/>
    <w:rsid w:val="009E1091"/>
    <w:rsid w:val="009E128A"/>
    <w:rsid w:val="009E1E54"/>
    <w:rsid w:val="009E210A"/>
    <w:rsid w:val="009E2BB9"/>
    <w:rsid w:val="009E2C0D"/>
    <w:rsid w:val="009E305B"/>
    <w:rsid w:val="009E3348"/>
    <w:rsid w:val="009E3812"/>
    <w:rsid w:val="009E3C4D"/>
    <w:rsid w:val="009E4283"/>
    <w:rsid w:val="009E4929"/>
    <w:rsid w:val="009E504D"/>
    <w:rsid w:val="009E5170"/>
    <w:rsid w:val="009E5219"/>
    <w:rsid w:val="009E5793"/>
    <w:rsid w:val="009E5DE1"/>
    <w:rsid w:val="009E608B"/>
    <w:rsid w:val="009E609A"/>
    <w:rsid w:val="009E617D"/>
    <w:rsid w:val="009E6275"/>
    <w:rsid w:val="009E6845"/>
    <w:rsid w:val="009E6C39"/>
    <w:rsid w:val="009E718D"/>
    <w:rsid w:val="009E7BEE"/>
    <w:rsid w:val="009E7C4A"/>
    <w:rsid w:val="009E7CA8"/>
    <w:rsid w:val="009F119C"/>
    <w:rsid w:val="009F15CE"/>
    <w:rsid w:val="009F1D5A"/>
    <w:rsid w:val="009F2305"/>
    <w:rsid w:val="009F30AB"/>
    <w:rsid w:val="009F367B"/>
    <w:rsid w:val="009F3B01"/>
    <w:rsid w:val="009F3FAF"/>
    <w:rsid w:val="009F491D"/>
    <w:rsid w:val="009F49D3"/>
    <w:rsid w:val="009F4DF6"/>
    <w:rsid w:val="009F5731"/>
    <w:rsid w:val="009F574C"/>
    <w:rsid w:val="009F5A7C"/>
    <w:rsid w:val="009F60D6"/>
    <w:rsid w:val="009F6454"/>
    <w:rsid w:val="009F6483"/>
    <w:rsid w:val="009F72A3"/>
    <w:rsid w:val="009F732F"/>
    <w:rsid w:val="009F7737"/>
    <w:rsid w:val="009F792E"/>
    <w:rsid w:val="009F7947"/>
    <w:rsid w:val="00A0069D"/>
    <w:rsid w:val="00A00F44"/>
    <w:rsid w:val="00A010E7"/>
    <w:rsid w:val="00A01782"/>
    <w:rsid w:val="00A01B94"/>
    <w:rsid w:val="00A01DF9"/>
    <w:rsid w:val="00A0265A"/>
    <w:rsid w:val="00A02EA7"/>
    <w:rsid w:val="00A03156"/>
    <w:rsid w:val="00A03A45"/>
    <w:rsid w:val="00A03FD0"/>
    <w:rsid w:val="00A04064"/>
    <w:rsid w:val="00A0427E"/>
    <w:rsid w:val="00A04323"/>
    <w:rsid w:val="00A043F3"/>
    <w:rsid w:val="00A0494A"/>
    <w:rsid w:val="00A0547C"/>
    <w:rsid w:val="00A054A1"/>
    <w:rsid w:val="00A056CA"/>
    <w:rsid w:val="00A063B4"/>
    <w:rsid w:val="00A0693A"/>
    <w:rsid w:val="00A06CF1"/>
    <w:rsid w:val="00A07270"/>
    <w:rsid w:val="00A10113"/>
    <w:rsid w:val="00A10410"/>
    <w:rsid w:val="00A107CF"/>
    <w:rsid w:val="00A11C43"/>
    <w:rsid w:val="00A11F5B"/>
    <w:rsid w:val="00A120A9"/>
    <w:rsid w:val="00A126A1"/>
    <w:rsid w:val="00A12B4C"/>
    <w:rsid w:val="00A13BC9"/>
    <w:rsid w:val="00A13E51"/>
    <w:rsid w:val="00A13FB2"/>
    <w:rsid w:val="00A15343"/>
    <w:rsid w:val="00A153E3"/>
    <w:rsid w:val="00A15643"/>
    <w:rsid w:val="00A158EF"/>
    <w:rsid w:val="00A15A7C"/>
    <w:rsid w:val="00A15E52"/>
    <w:rsid w:val="00A16A76"/>
    <w:rsid w:val="00A17032"/>
    <w:rsid w:val="00A1714B"/>
    <w:rsid w:val="00A17328"/>
    <w:rsid w:val="00A17558"/>
    <w:rsid w:val="00A17B5A"/>
    <w:rsid w:val="00A17C65"/>
    <w:rsid w:val="00A2009B"/>
    <w:rsid w:val="00A20178"/>
    <w:rsid w:val="00A2019D"/>
    <w:rsid w:val="00A2047C"/>
    <w:rsid w:val="00A20500"/>
    <w:rsid w:val="00A20BCF"/>
    <w:rsid w:val="00A21584"/>
    <w:rsid w:val="00A21671"/>
    <w:rsid w:val="00A21933"/>
    <w:rsid w:val="00A221E4"/>
    <w:rsid w:val="00A222A5"/>
    <w:rsid w:val="00A223D7"/>
    <w:rsid w:val="00A2248F"/>
    <w:rsid w:val="00A2293C"/>
    <w:rsid w:val="00A229A2"/>
    <w:rsid w:val="00A22B46"/>
    <w:rsid w:val="00A22E75"/>
    <w:rsid w:val="00A230A6"/>
    <w:rsid w:val="00A2360A"/>
    <w:rsid w:val="00A23711"/>
    <w:rsid w:val="00A23768"/>
    <w:rsid w:val="00A238A8"/>
    <w:rsid w:val="00A2393C"/>
    <w:rsid w:val="00A2417B"/>
    <w:rsid w:val="00A24A08"/>
    <w:rsid w:val="00A24DCC"/>
    <w:rsid w:val="00A250BE"/>
    <w:rsid w:val="00A25383"/>
    <w:rsid w:val="00A259BC"/>
    <w:rsid w:val="00A25EC8"/>
    <w:rsid w:val="00A265D8"/>
    <w:rsid w:val="00A26FF3"/>
    <w:rsid w:val="00A273B9"/>
    <w:rsid w:val="00A2748F"/>
    <w:rsid w:val="00A27BDA"/>
    <w:rsid w:val="00A303C5"/>
    <w:rsid w:val="00A30B6A"/>
    <w:rsid w:val="00A31122"/>
    <w:rsid w:val="00A318F4"/>
    <w:rsid w:val="00A31EF4"/>
    <w:rsid w:val="00A32057"/>
    <w:rsid w:val="00A32A1D"/>
    <w:rsid w:val="00A32E4E"/>
    <w:rsid w:val="00A333D8"/>
    <w:rsid w:val="00A33A70"/>
    <w:rsid w:val="00A33F9D"/>
    <w:rsid w:val="00A3414B"/>
    <w:rsid w:val="00A342C0"/>
    <w:rsid w:val="00A34364"/>
    <w:rsid w:val="00A34DCC"/>
    <w:rsid w:val="00A34FA2"/>
    <w:rsid w:val="00A3547C"/>
    <w:rsid w:val="00A35747"/>
    <w:rsid w:val="00A3578C"/>
    <w:rsid w:val="00A359D7"/>
    <w:rsid w:val="00A35B70"/>
    <w:rsid w:val="00A35DAE"/>
    <w:rsid w:val="00A3655D"/>
    <w:rsid w:val="00A36A48"/>
    <w:rsid w:val="00A371F2"/>
    <w:rsid w:val="00A3730A"/>
    <w:rsid w:val="00A379C3"/>
    <w:rsid w:val="00A37B27"/>
    <w:rsid w:val="00A40558"/>
    <w:rsid w:val="00A406C1"/>
    <w:rsid w:val="00A418DE"/>
    <w:rsid w:val="00A41D91"/>
    <w:rsid w:val="00A4202E"/>
    <w:rsid w:val="00A42323"/>
    <w:rsid w:val="00A424FF"/>
    <w:rsid w:val="00A42CF1"/>
    <w:rsid w:val="00A43118"/>
    <w:rsid w:val="00A432E4"/>
    <w:rsid w:val="00A440A8"/>
    <w:rsid w:val="00A44B89"/>
    <w:rsid w:val="00A44DBF"/>
    <w:rsid w:val="00A450CC"/>
    <w:rsid w:val="00A451FB"/>
    <w:rsid w:val="00A461CE"/>
    <w:rsid w:val="00A46C18"/>
    <w:rsid w:val="00A46CA2"/>
    <w:rsid w:val="00A4771B"/>
    <w:rsid w:val="00A47EEC"/>
    <w:rsid w:val="00A50288"/>
    <w:rsid w:val="00A5067B"/>
    <w:rsid w:val="00A50D73"/>
    <w:rsid w:val="00A5159C"/>
    <w:rsid w:val="00A51AAD"/>
    <w:rsid w:val="00A51DD5"/>
    <w:rsid w:val="00A5214A"/>
    <w:rsid w:val="00A521DD"/>
    <w:rsid w:val="00A52415"/>
    <w:rsid w:val="00A52648"/>
    <w:rsid w:val="00A526B5"/>
    <w:rsid w:val="00A52AF6"/>
    <w:rsid w:val="00A52DBF"/>
    <w:rsid w:val="00A52E4B"/>
    <w:rsid w:val="00A53883"/>
    <w:rsid w:val="00A5417F"/>
    <w:rsid w:val="00A54729"/>
    <w:rsid w:val="00A54901"/>
    <w:rsid w:val="00A54B45"/>
    <w:rsid w:val="00A54DF5"/>
    <w:rsid w:val="00A5512F"/>
    <w:rsid w:val="00A5528B"/>
    <w:rsid w:val="00A55630"/>
    <w:rsid w:val="00A55717"/>
    <w:rsid w:val="00A56B8C"/>
    <w:rsid w:val="00A579A6"/>
    <w:rsid w:val="00A60161"/>
    <w:rsid w:val="00A602B5"/>
    <w:rsid w:val="00A60994"/>
    <w:rsid w:val="00A6127D"/>
    <w:rsid w:val="00A612B3"/>
    <w:rsid w:val="00A6189C"/>
    <w:rsid w:val="00A61F6D"/>
    <w:rsid w:val="00A61FBA"/>
    <w:rsid w:val="00A61FF1"/>
    <w:rsid w:val="00A621FB"/>
    <w:rsid w:val="00A62D9F"/>
    <w:rsid w:val="00A62F0F"/>
    <w:rsid w:val="00A63582"/>
    <w:rsid w:val="00A63686"/>
    <w:rsid w:val="00A637DA"/>
    <w:rsid w:val="00A63D32"/>
    <w:rsid w:val="00A63F83"/>
    <w:rsid w:val="00A64140"/>
    <w:rsid w:val="00A6437E"/>
    <w:rsid w:val="00A6492A"/>
    <w:rsid w:val="00A64CCF"/>
    <w:rsid w:val="00A65071"/>
    <w:rsid w:val="00A6515D"/>
    <w:rsid w:val="00A651DD"/>
    <w:rsid w:val="00A6576C"/>
    <w:rsid w:val="00A6626D"/>
    <w:rsid w:val="00A662B8"/>
    <w:rsid w:val="00A66691"/>
    <w:rsid w:val="00A66DB0"/>
    <w:rsid w:val="00A674B2"/>
    <w:rsid w:val="00A678BA"/>
    <w:rsid w:val="00A67997"/>
    <w:rsid w:val="00A67F08"/>
    <w:rsid w:val="00A706DA"/>
    <w:rsid w:val="00A710A3"/>
    <w:rsid w:val="00A71710"/>
    <w:rsid w:val="00A71B03"/>
    <w:rsid w:val="00A71D95"/>
    <w:rsid w:val="00A72494"/>
    <w:rsid w:val="00A724D4"/>
    <w:rsid w:val="00A72518"/>
    <w:rsid w:val="00A72980"/>
    <w:rsid w:val="00A72BE0"/>
    <w:rsid w:val="00A73AD3"/>
    <w:rsid w:val="00A740BA"/>
    <w:rsid w:val="00A74FF9"/>
    <w:rsid w:val="00A75503"/>
    <w:rsid w:val="00A75B68"/>
    <w:rsid w:val="00A75DCE"/>
    <w:rsid w:val="00A761A3"/>
    <w:rsid w:val="00A76D53"/>
    <w:rsid w:val="00A76E62"/>
    <w:rsid w:val="00A775A4"/>
    <w:rsid w:val="00A805AF"/>
    <w:rsid w:val="00A8060F"/>
    <w:rsid w:val="00A80F16"/>
    <w:rsid w:val="00A810AF"/>
    <w:rsid w:val="00A81201"/>
    <w:rsid w:val="00A81915"/>
    <w:rsid w:val="00A82371"/>
    <w:rsid w:val="00A82FA5"/>
    <w:rsid w:val="00A83C9E"/>
    <w:rsid w:val="00A83DD1"/>
    <w:rsid w:val="00A846D9"/>
    <w:rsid w:val="00A84BC7"/>
    <w:rsid w:val="00A8523C"/>
    <w:rsid w:val="00A8573F"/>
    <w:rsid w:val="00A85E29"/>
    <w:rsid w:val="00A8618B"/>
    <w:rsid w:val="00A862F7"/>
    <w:rsid w:val="00A86906"/>
    <w:rsid w:val="00A86B53"/>
    <w:rsid w:val="00A87387"/>
    <w:rsid w:val="00A9044F"/>
    <w:rsid w:val="00A9077D"/>
    <w:rsid w:val="00A90B4A"/>
    <w:rsid w:val="00A90DF5"/>
    <w:rsid w:val="00A91BAB"/>
    <w:rsid w:val="00A928D3"/>
    <w:rsid w:val="00A92AD0"/>
    <w:rsid w:val="00A92BEC"/>
    <w:rsid w:val="00A93317"/>
    <w:rsid w:val="00A93EFB"/>
    <w:rsid w:val="00A944C9"/>
    <w:rsid w:val="00A9480D"/>
    <w:rsid w:val="00A94898"/>
    <w:rsid w:val="00A9543C"/>
    <w:rsid w:val="00A96724"/>
    <w:rsid w:val="00A968C2"/>
    <w:rsid w:val="00A96BC4"/>
    <w:rsid w:val="00A96F25"/>
    <w:rsid w:val="00A97775"/>
    <w:rsid w:val="00A97B4B"/>
    <w:rsid w:val="00AA1BB3"/>
    <w:rsid w:val="00AA1C8B"/>
    <w:rsid w:val="00AA20AA"/>
    <w:rsid w:val="00AA2792"/>
    <w:rsid w:val="00AA2A60"/>
    <w:rsid w:val="00AA3853"/>
    <w:rsid w:val="00AA3D9C"/>
    <w:rsid w:val="00AA3F02"/>
    <w:rsid w:val="00AA4969"/>
    <w:rsid w:val="00AA4B23"/>
    <w:rsid w:val="00AA4D57"/>
    <w:rsid w:val="00AA5322"/>
    <w:rsid w:val="00AA5508"/>
    <w:rsid w:val="00AA5613"/>
    <w:rsid w:val="00AA66FE"/>
    <w:rsid w:val="00AA7254"/>
    <w:rsid w:val="00AA7371"/>
    <w:rsid w:val="00AA79B4"/>
    <w:rsid w:val="00AA7DFB"/>
    <w:rsid w:val="00AA7FAF"/>
    <w:rsid w:val="00AB0332"/>
    <w:rsid w:val="00AB04A8"/>
    <w:rsid w:val="00AB05A0"/>
    <w:rsid w:val="00AB05BA"/>
    <w:rsid w:val="00AB0931"/>
    <w:rsid w:val="00AB0AA4"/>
    <w:rsid w:val="00AB0F49"/>
    <w:rsid w:val="00AB112F"/>
    <w:rsid w:val="00AB18F8"/>
    <w:rsid w:val="00AB1AD1"/>
    <w:rsid w:val="00AB2056"/>
    <w:rsid w:val="00AB2373"/>
    <w:rsid w:val="00AB23BB"/>
    <w:rsid w:val="00AB26DA"/>
    <w:rsid w:val="00AB2AE0"/>
    <w:rsid w:val="00AB314C"/>
    <w:rsid w:val="00AB3162"/>
    <w:rsid w:val="00AB348F"/>
    <w:rsid w:val="00AB3DDF"/>
    <w:rsid w:val="00AB4035"/>
    <w:rsid w:val="00AB4230"/>
    <w:rsid w:val="00AB434E"/>
    <w:rsid w:val="00AB4A61"/>
    <w:rsid w:val="00AB4ACA"/>
    <w:rsid w:val="00AB4D00"/>
    <w:rsid w:val="00AB5FD7"/>
    <w:rsid w:val="00AB6269"/>
    <w:rsid w:val="00AB6696"/>
    <w:rsid w:val="00AB67E0"/>
    <w:rsid w:val="00AB69D4"/>
    <w:rsid w:val="00AB76AA"/>
    <w:rsid w:val="00AB78B1"/>
    <w:rsid w:val="00AC0047"/>
    <w:rsid w:val="00AC086F"/>
    <w:rsid w:val="00AC0A22"/>
    <w:rsid w:val="00AC0D53"/>
    <w:rsid w:val="00AC1017"/>
    <w:rsid w:val="00AC161B"/>
    <w:rsid w:val="00AC168D"/>
    <w:rsid w:val="00AC222B"/>
    <w:rsid w:val="00AC22A2"/>
    <w:rsid w:val="00AC269D"/>
    <w:rsid w:val="00AC2722"/>
    <w:rsid w:val="00AC2AC4"/>
    <w:rsid w:val="00AC2FEC"/>
    <w:rsid w:val="00AC30F1"/>
    <w:rsid w:val="00AC3DDE"/>
    <w:rsid w:val="00AC41AB"/>
    <w:rsid w:val="00AC41AC"/>
    <w:rsid w:val="00AC4466"/>
    <w:rsid w:val="00AC5124"/>
    <w:rsid w:val="00AC5410"/>
    <w:rsid w:val="00AC5ECD"/>
    <w:rsid w:val="00AC5FDB"/>
    <w:rsid w:val="00AC643B"/>
    <w:rsid w:val="00AC6EC5"/>
    <w:rsid w:val="00AC7482"/>
    <w:rsid w:val="00AC7534"/>
    <w:rsid w:val="00AC75B4"/>
    <w:rsid w:val="00AC78F4"/>
    <w:rsid w:val="00AC7DBE"/>
    <w:rsid w:val="00AC7FF8"/>
    <w:rsid w:val="00AD0275"/>
    <w:rsid w:val="00AD0B2A"/>
    <w:rsid w:val="00AD107D"/>
    <w:rsid w:val="00AD10DA"/>
    <w:rsid w:val="00AD132B"/>
    <w:rsid w:val="00AD17A9"/>
    <w:rsid w:val="00AD197A"/>
    <w:rsid w:val="00AD1D52"/>
    <w:rsid w:val="00AD1FC4"/>
    <w:rsid w:val="00AD227B"/>
    <w:rsid w:val="00AD22FE"/>
    <w:rsid w:val="00AD2BCD"/>
    <w:rsid w:val="00AD303E"/>
    <w:rsid w:val="00AD3426"/>
    <w:rsid w:val="00AD37A7"/>
    <w:rsid w:val="00AD3910"/>
    <w:rsid w:val="00AD39CA"/>
    <w:rsid w:val="00AD3DD9"/>
    <w:rsid w:val="00AD42F6"/>
    <w:rsid w:val="00AD4C9D"/>
    <w:rsid w:val="00AD4D81"/>
    <w:rsid w:val="00AD5501"/>
    <w:rsid w:val="00AD5536"/>
    <w:rsid w:val="00AD592D"/>
    <w:rsid w:val="00AD5CAC"/>
    <w:rsid w:val="00AD5CCB"/>
    <w:rsid w:val="00AD5E9A"/>
    <w:rsid w:val="00AD67B3"/>
    <w:rsid w:val="00AD6B25"/>
    <w:rsid w:val="00AD72A7"/>
    <w:rsid w:val="00AD737C"/>
    <w:rsid w:val="00AD73C4"/>
    <w:rsid w:val="00AD7487"/>
    <w:rsid w:val="00AD74BE"/>
    <w:rsid w:val="00AD766E"/>
    <w:rsid w:val="00AE0CDA"/>
    <w:rsid w:val="00AE0D1D"/>
    <w:rsid w:val="00AE1692"/>
    <w:rsid w:val="00AE1E66"/>
    <w:rsid w:val="00AE200A"/>
    <w:rsid w:val="00AE2C45"/>
    <w:rsid w:val="00AE2D2E"/>
    <w:rsid w:val="00AE357E"/>
    <w:rsid w:val="00AE37AB"/>
    <w:rsid w:val="00AE37C4"/>
    <w:rsid w:val="00AE3C5B"/>
    <w:rsid w:val="00AE3EC6"/>
    <w:rsid w:val="00AE487F"/>
    <w:rsid w:val="00AE4B39"/>
    <w:rsid w:val="00AE4D1F"/>
    <w:rsid w:val="00AE520A"/>
    <w:rsid w:val="00AE5334"/>
    <w:rsid w:val="00AE5986"/>
    <w:rsid w:val="00AE5EA1"/>
    <w:rsid w:val="00AE6004"/>
    <w:rsid w:val="00AE60AA"/>
    <w:rsid w:val="00AE6CB1"/>
    <w:rsid w:val="00AE71C8"/>
    <w:rsid w:val="00AE748A"/>
    <w:rsid w:val="00AE7DAB"/>
    <w:rsid w:val="00AF03CF"/>
    <w:rsid w:val="00AF0D73"/>
    <w:rsid w:val="00AF0DCE"/>
    <w:rsid w:val="00AF1218"/>
    <w:rsid w:val="00AF17FA"/>
    <w:rsid w:val="00AF1F90"/>
    <w:rsid w:val="00AF2137"/>
    <w:rsid w:val="00AF236F"/>
    <w:rsid w:val="00AF25C2"/>
    <w:rsid w:val="00AF45EF"/>
    <w:rsid w:val="00AF46E8"/>
    <w:rsid w:val="00AF4D4E"/>
    <w:rsid w:val="00AF587C"/>
    <w:rsid w:val="00AF597F"/>
    <w:rsid w:val="00AF5DB0"/>
    <w:rsid w:val="00AF6A42"/>
    <w:rsid w:val="00AF736F"/>
    <w:rsid w:val="00AF7E19"/>
    <w:rsid w:val="00B00296"/>
    <w:rsid w:val="00B01642"/>
    <w:rsid w:val="00B01C3A"/>
    <w:rsid w:val="00B022AA"/>
    <w:rsid w:val="00B02464"/>
    <w:rsid w:val="00B02637"/>
    <w:rsid w:val="00B02840"/>
    <w:rsid w:val="00B02A45"/>
    <w:rsid w:val="00B02C81"/>
    <w:rsid w:val="00B03141"/>
    <w:rsid w:val="00B03265"/>
    <w:rsid w:val="00B033EF"/>
    <w:rsid w:val="00B038C7"/>
    <w:rsid w:val="00B03E68"/>
    <w:rsid w:val="00B04067"/>
    <w:rsid w:val="00B041A0"/>
    <w:rsid w:val="00B041AB"/>
    <w:rsid w:val="00B04568"/>
    <w:rsid w:val="00B048B6"/>
    <w:rsid w:val="00B05642"/>
    <w:rsid w:val="00B05A7B"/>
    <w:rsid w:val="00B0706D"/>
    <w:rsid w:val="00B07632"/>
    <w:rsid w:val="00B07AC6"/>
    <w:rsid w:val="00B07C51"/>
    <w:rsid w:val="00B07F99"/>
    <w:rsid w:val="00B10A59"/>
    <w:rsid w:val="00B10B2B"/>
    <w:rsid w:val="00B10B86"/>
    <w:rsid w:val="00B10FFD"/>
    <w:rsid w:val="00B11469"/>
    <w:rsid w:val="00B11885"/>
    <w:rsid w:val="00B11C30"/>
    <w:rsid w:val="00B12669"/>
    <w:rsid w:val="00B12C35"/>
    <w:rsid w:val="00B12CB6"/>
    <w:rsid w:val="00B131D5"/>
    <w:rsid w:val="00B131DF"/>
    <w:rsid w:val="00B132F0"/>
    <w:rsid w:val="00B136A5"/>
    <w:rsid w:val="00B13756"/>
    <w:rsid w:val="00B13886"/>
    <w:rsid w:val="00B13BEE"/>
    <w:rsid w:val="00B13FCE"/>
    <w:rsid w:val="00B1422E"/>
    <w:rsid w:val="00B145F1"/>
    <w:rsid w:val="00B148D9"/>
    <w:rsid w:val="00B14973"/>
    <w:rsid w:val="00B14BF5"/>
    <w:rsid w:val="00B15160"/>
    <w:rsid w:val="00B1564E"/>
    <w:rsid w:val="00B158E3"/>
    <w:rsid w:val="00B15C5D"/>
    <w:rsid w:val="00B15CA4"/>
    <w:rsid w:val="00B15D49"/>
    <w:rsid w:val="00B16947"/>
    <w:rsid w:val="00B16984"/>
    <w:rsid w:val="00B16EA4"/>
    <w:rsid w:val="00B16F19"/>
    <w:rsid w:val="00B17629"/>
    <w:rsid w:val="00B178B0"/>
    <w:rsid w:val="00B17AB6"/>
    <w:rsid w:val="00B205DF"/>
    <w:rsid w:val="00B206D1"/>
    <w:rsid w:val="00B2110E"/>
    <w:rsid w:val="00B2149C"/>
    <w:rsid w:val="00B214BE"/>
    <w:rsid w:val="00B215A4"/>
    <w:rsid w:val="00B216EC"/>
    <w:rsid w:val="00B21811"/>
    <w:rsid w:val="00B22191"/>
    <w:rsid w:val="00B2234F"/>
    <w:rsid w:val="00B22748"/>
    <w:rsid w:val="00B22787"/>
    <w:rsid w:val="00B22AC5"/>
    <w:rsid w:val="00B22B88"/>
    <w:rsid w:val="00B22DFA"/>
    <w:rsid w:val="00B22ED0"/>
    <w:rsid w:val="00B22EEE"/>
    <w:rsid w:val="00B230FD"/>
    <w:rsid w:val="00B23124"/>
    <w:rsid w:val="00B238AB"/>
    <w:rsid w:val="00B24242"/>
    <w:rsid w:val="00B242C2"/>
    <w:rsid w:val="00B24355"/>
    <w:rsid w:val="00B247BE"/>
    <w:rsid w:val="00B24907"/>
    <w:rsid w:val="00B24B65"/>
    <w:rsid w:val="00B24C20"/>
    <w:rsid w:val="00B256E9"/>
    <w:rsid w:val="00B25732"/>
    <w:rsid w:val="00B25D19"/>
    <w:rsid w:val="00B261A4"/>
    <w:rsid w:val="00B263E1"/>
    <w:rsid w:val="00B2650C"/>
    <w:rsid w:val="00B267C0"/>
    <w:rsid w:val="00B26A94"/>
    <w:rsid w:val="00B26B01"/>
    <w:rsid w:val="00B26D13"/>
    <w:rsid w:val="00B272C8"/>
    <w:rsid w:val="00B27D96"/>
    <w:rsid w:val="00B3013D"/>
    <w:rsid w:val="00B3061F"/>
    <w:rsid w:val="00B30A3C"/>
    <w:rsid w:val="00B30CD9"/>
    <w:rsid w:val="00B31ECB"/>
    <w:rsid w:val="00B321B5"/>
    <w:rsid w:val="00B3253F"/>
    <w:rsid w:val="00B3269E"/>
    <w:rsid w:val="00B32796"/>
    <w:rsid w:val="00B32836"/>
    <w:rsid w:val="00B3315F"/>
    <w:rsid w:val="00B33AD0"/>
    <w:rsid w:val="00B33C1F"/>
    <w:rsid w:val="00B3427C"/>
    <w:rsid w:val="00B3439E"/>
    <w:rsid w:val="00B3463F"/>
    <w:rsid w:val="00B34FF1"/>
    <w:rsid w:val="00B351C7"/>
    <w:rsid w:val="00B35611"/>
    <w:rsid w:val="00B35896"/>
    <w:rsid w:val="00B36367"/>
    <w:rsid w:val="00B367B2"/>
    <w:rsid w:val="00B367DC"/>
    <w:rsid w:val="00B36810"/>
    <w:rsid w:val="00B37061"/>
    <w:rsid w:val="00B37305"/>
    <w:rsid w:val="00B374C8"/>
    <w:rsid w:val="00B37549"/>
    <w:rsid w:val="00B375E5"/>
    <w:rsid w:val="00B37EB5"/>
    <w:rsid w:val="00B40DE8"/>
    <w:rsid w:val="00B40EEE"/>
    <w:rsid w:val="00B40F64"/>
    <w:rsid w:val="00B41083"/>
    <w:rsid w:val="00B41186"/>
    <w:rsid w:val="00B413CF"/>
    <w:rsid w:val="00B41537"/>
    <w:rsid w:val="00B41626"/>
    <w:rsid w:val="00B41A39"/>
    <w:rsid w:val="00B41C71"/>
    <w:rsid w:val="00B41E95"/>
    <w:rsid w:val="00B421AE"/>
    <w:rsid w:val="00B426D0"/>
    <w:rsid w:val="00B428A6"/>
    <w:rsid w:val="00B42A14"/>
    <w:rsid w:val="00B42B01"/>
    <w:rsid w:val="00B42C2C"/>
    <w:rsid w:val="00B42D78"/>
    <w:rsid w:val="00B4350E"/>
    <w:rsid w:val="00B4369E"/>
    <w:rsid w:val="00B43D50"/>
    <w:rsid w:val="00B4474D"/>
    <w:rsid w:val="00B44855"/>
    <w:rsid w:val="00B44F7B"/>
    <w:rsid w:val="00B45609"/>
    <w:rsid w:val="00B45E16"/>
    <w:rsid w:val="00B46109"/>
    <w:rsid w:val="00B46147"/>
    <w:rsid w:val="00B46C01"/>
    <w:rsid w:val="00B46ED1"/>
    <w:rsid w:val="00B47006"/>
    <w:rsid w:val="00B47BB9"/>
    <w:rsid w:val="00B47BBC"/>
    <w:rsid w:val="00B500DC"/>
    <w:rsid w:val="00B501B7"/>
    <w:rsid w:val="00B505CC"/>
    <w:rsid w:val="00B509A0"/>
    <w:rsid w:val="00B51415"/>
    <w:rsid w:val="00B52089"/>
    <w:rsid w:val="00B5220B"/>
    <w:rsid w:val="00B524E0"/>
    <w:rsid w:val="00B5296B"/>
    <w:rsid w:val="00B52B67"/>
    <w:rsid w:val="00B539FC"/>
    <w:rsid w:val="00B53A18"/>
    <w:rsid w:val="00B53DC9"/>
    <w:rsid w:val="00B547ED"/>
    <w:rsid w:val="00B54FE3"/>
    <w:rsid w:val="00B5528C"/>
    <w:rsid w:val="00B5549A"/>
    <w:rsid w:val="00B5597D"/>
    <w:rsid w:val="00B55BB6"/>
    <w:rsid w:val="00B55ECC"/>
    <w:rsid w:val="00B56162"/>
    <w:rsid w:val="00B5631B"/>
    <w:rsid w:val="00B56D6E"/>
    <w:rsid w:val="00B56EA3"/>
    <w:rsid w:val="00B56F5E"/>
    <w:rsid w:val="00B578B1"/>
    <w:rsid w:val="00B607DC"/>
    <w:rsid w:val="00B60806"/>
    <w:rsid w:val="00B60FF4"/>
    <w:rsid w:val="00B610C6"/>
    <w:rsid w:val="00B612A3"/>
    <w:rsid w:val="00B615E6"/>
    <w:rsid w:val="00B61704"/>
    <w:rsid w:val="00B61A85"/>
    <w:rsid w:val="00B61AA1"/>
    <w:rsid w:val="00B62191"/>
    <w:rsid w:val="00B62822"/>
    <w:rsid w:val="00B62D4C"/>
    <w:rsid w:val="00B62F0C"/>
    <w:rsid w:val="00B62F12"/>
    <w:rsid w:val="00B633EA"/>
    <w:rsid w:val="00B63571"/>
    <w:rsid w:val="00B6387F"/>
    <w:rsid w:val="00B63A70"/>
    <w:rsid w:val="00B64076"/>
    <w:rsid w:val="00B64BE3"/>
    <w:rsid w:val="00B66858"/>
    <w:rsid w:val="00B66EC2"/>
    <w:rsid w:val="00B67209"/>
    <w:rsid w:val="00B67670"/>
    <w:rsid w:val="00B67C45"/>
    <w:rsid w:val="00B7059A"/>
    <w:rsid w:val="00B7129B"/>
    <w:rsid w:val="00B7144B"/>
    <w:rsid w:val="00B71C94"/>
    <w:rsid w:val="00B7207B"/>
    <w:rsid w:val="00B725F1"/>
    <w:rsid w:val="00B727F4"/>
    <w:rsid w:val="00B72992"/>
    <w:rsid w:val="00B72DD9"/>
    <w:rsid w:val="00B731B0"/>
    <w:rsid w:val="00B731B5"/>
    <w:rsid w:val="00B73924"/>
    <w:rsid w:val="00B7421A"/>
    <w:rsid w:val="00B743F2"/>
    <w:rsid w:val="00B747C7"/>
    <w:rsid w:val="00B74956"/>
    <w:rsid w:val="00B74DA7"/>
    <w:rsid w:val="00B74DDE"/>
    <w:rsid w:val="00B7568E"/>
    <w:rsid w:val="00B756C6"/>
    <w:rsid w:val="00B75E15"/>
    <w:rsid w:val="00B75EFB"/>
    <w:rsid w:val="00B76027"/>
    <w:rsid w:val="00B76EA0"/>
    <w:rsid w:val="00B77205"/>
    <w:rsid w:val="00B80DD4"/>
    <w:rsid w:val="00B80E4A"/>
    <w:rsid w:val="00B81009"/>
    <w:rsid w:val="00B81360"/>
    <w:rsid w:val="00B81D32"/>
    <w:rsid w:val="00B82115"/>
    <w:rsid w:val="00B823C5"/>
    <w:rsid w:val="00B82631"/>
    <w:rsid w:val="00B82656"/>
    <w:rsid w:val="00B82941"/>
    <w:rsid w:val="00B82B5E"/>
    <w:rsid w:val="00B82BCF"/>
    <w:rsid w:val="00B82EF7"/>
    <w:rsid w:val="00B8322A"/>
    <w:rsid w:val="00B8350D"/>
    <w:rsid w:val="00B84CBA"/>
    <w:rsid w:val="00B84D81"/>
    <w:rsid w:val="00B84F18"/>
    <w:rsid w:val="00B86753"/>
    <w:rsid w:val="00B86969"/>
    <w:rsid w:val="00B86EC9"/>
    <w:rsid w:val="00B86EF4"/>
    <w:rsid w:val="00B877F5"/>
    <w:rsid w:val="00B90346"/>
    <w:rsid w:val="00B903BE"/>
    <w:rsid w:val="00B90461"/>
    <w:rsid w:val="00B90CA4"/>
    <w:rsid w:val="00B90CF5"/>
    <w:rsid w:val="00B910BA"/>
    <w:rsid w:val="00B9186B"/>
    <w:rsid w:val="00B91967"/>
    <w:rsid w:val="00B91E17"/>
    <w:rsid w:val="00B92058"/>
    <w:rsid w:val="00B92172"/>
    <w:rsid w:val="00B92670"/>
    <w:rsid w:val="00B92B65"/>
    <w:rsid w:val="00B92E78"/>
    <w:rsid w:val="00B92F09"/>
    <w:rsid w:val="00B9322B"/>
    <w:rsid w:val="00B9331D"/>
    <w:rsid w:val="00B935BB"/>
    <w:rsid w:val="00B944D5"/>
    <w:rsid w:val="00B94866"/>
    <w:rsid w:val="00B94D1A"/>
    <w:rsid w:val="00B95100"/>
    <w:rsid w:val="00B9568A"/>
    <w:rsid w:val="00B96A8E"/>
    <w:rsid w:val="00B97009"/>
    <w:rsid w:val="00B974DB"/>
    <w:rsid w:val="00B97776"/>
    <w:rsid w:val="00B97861"/>
    <w:rsid w:val="00B9790E"/>
    <w:rsid w:val="00BA0264"/>
    <w:rsid w:val="00BA0378"/>
    <w:rsid w:val="00BA038C"/>
    <w:rsid w:val="00BA07C6"/>
    <w:rsid w:val="00BA0C0F"/>
    <w:rsid w:val="00BA1445"/>
    <w:rsid w:val="00BA1A6C"/>
    <w:rsid w:val="00BA1E6E"/>
    <w:rsid w:val="00BA241F"/>
    <w:rsid w:val="00BA257F"/>
    <w:rsid w:val="00BA2711"/>
    <w:rsid w:val="00BA2C83"/>
    <w:rsid w:val="00BA2D8B"/>
    <w:rsid w:val="00BA4586"/>
    <w:rsid w:val="00BA48C9"/>
    <w:rsid w:val="00BA4E1F"/>
    <w:rsid w:val="00BA51ED"/>
    <w:rsid w:val="00BA56A8"/>
    <w:rsid w:val="00BA59DD"/>
    <w:rsid w:val="00BA6210"/>
    <w:rsid w:val="00BA6417"/>
    <w:rsid w:val="00BA6B34"/>
    <w:rsid w:val="00BA6C77"/>
    <w:rsid w:val="00BA6FA9"/>
    <w:rsid w:val="00BA6FBB"/>
    <w:rsid w:val="00BA775D"/>
    <w:rsid w:val="00BA7D0F"/>
    <w:rsid w:val="00BA7E30"/>
    <w:rsid w:val="00BB0399"/>
    <w:rsid w:val="00BB0933"/>
    <w:rsid w:val="00BB0EBF"/>
    <w:rsid w:val="00BB183F"/>
    <w:rsid w:val="00BB1A24"/>
    <w:rsid w:val="00BB1DC7"/>
    <w:rsid w:val="00BB1E0D"/>
    <w:rsid w:val="00BB1E68"/>
    <w:rsid w:val="00BB21C2"/>
    <w:rsid w:val="00BB3121"/>
    <w:rsid w:val="00BB35BD"/>
    <w:rsid w:val="00BB3B3A"/>
    <w:rsid w:val="00BB40BA"/>
    <w:rsid w:val="00BB4666"/>
    <w:rsid w:val="00BB467B"/>
    <w:rsid w:val="00BB4708"/>
    <w:rsid w:val="00BB4B22"/>
    <w:rsid w:val="00BB4B74"/>
    <w:rsid w:val="00BB566E"/>
    <w:rsid w:val="00BB584E"/>
    <w:rsid w:val="00BB5A56"/>
    <w:rsid w:val="00BB5AF2"/>
    <w:rsid w:val="00BB60ED"/>
    <w:rsid w:val="00BB6155"/>
    <w:rsid w:val="00BB7058"/>
    <w:rsid w:val="00BB70F7"/>
    <w:rsid w:val="00BB7596"/>
    <w:rsid w:val="00BB75D7"/>
    <w:rsid w:val="00BB7AE1"/>
    <w:rsid w:val="00BC01E5"/>
    <w:rsid w:val="00BC02F1"/>
    <w:rsid w:val="00BC0726"/>
    <w:rsid w:val="00BC07CF"/>
    <w:rsid w:val="00BC09E2"/>
    <w:rsid w:val="00BC16F6"/>
    <w:rsid w:val="00BC174D"/>
    <w:rsid w:val="00BC1E55"/>
    <w:rsid w:val="00BC2130"/>
    <w:rsid w:val="00BC217B"/>
    <w:rsid w:val="00BC290C"/>
    <w:rsid w:val="00BC2FCF"/>
    <w:rsid w:val="00BC31E3"/>
    <w:rsid w:val="00BC3F95"/>
    <w:rsid w:val="00BC4065"/>
    <w:rsid w:val="00BC433C"/>
    <w:rsid w:val="00BC4360"/>
    <w:rsid w:val="00BC4858"/>
    <w:rsid w:val="00BC48CF"/>
    <w:rsid w:val="00BC4FA1"/>
    <w:rsid w:val="00BC6986"/>
    <w:rsid w:val="00BC6E32"/>
    <w:rsid w:val="00BC6F03"/>
    <w:rsid w:val="00BC6F60"/>
    <w:rsid w:val="00BC6F90"/>
    <w:rsid w:val="00BC6F98"/>
    <w:rsid w:val="00BC75AC"/>
    <w:rsid w:val="00BC7722"/>
    <w:rsid w:val="00BC77F5"/>
    <w:rsid w:val="00BD04D6"/>
    <w:rsid w:val="00BD08AB"/>
    <w:rsid w:val="00BD107B"/>
    <w:rsid w:val="00BD171D"/>
    <w:rsid w:val="00BD175F"/>
    <w:rsid w:val="00BD1B6B"/>
    <w:rsid w:val="00BD2186"/>
    <w:rsid w:val="00BD2401"/>
    <w:rsid w:val="00BD29A2"/>
    <w:rsid w:val="00BD2B07"/>
    <w:rsid w:val="00BD2B52"/>
    <w:rsid w:val="00BD2FF6"/>
    <w:rsid w:val="00BD316C"/>
    <w:rsid w:val="00BD338C"/>
    <w:rsid w:val="00BD3E58"/>
    <w:rsid w:val="00BD3FAF"/>
    <w:rsid w:val="00BD4146"/>
    <w:rsid w:val="00BD494B"/>
    <w:rsid w:val="00BD4E28"/>
    <w:rsid w:val="00BD5135"/>
    <w:rsid w:val="00BD5176"/>
    <w:rsid w:val="00BD5A5B"/>
    <w:rsid w:val="00BD5DFC"/>
    <w:rsid w:val="00BD5E97"/>
    <w:rsid w:val="00BD60C0"/>
    <w:rsid w:val="00BD6243"/>
    <w:rsid w:val="00BD66BE"/>
    <w:rsid w:val="00BD679A"/>
    <w:rsid w:val="00BD6A31"/>
    <w:rsid w:val="00BD6BE6"/>
    <w:rsid w:val="00BE0172"/>
    <w:rsid w:val="00BE02FB"/>
    <w:rsid w:val="00BE045E"/>
    <w:rsid w:val="00BE09E5"/>
    <w:rsid w:val="00BE18CF"/>
    <w:rsid w:val="00BE190D"/>
    <w:rsid w:val="00BE1C50"/>
    <w:rsid w:val="00BE218C"/>
    <w:rsid w:val="00BE26A5"/>
    <w:rsid w:val="00BE2CE1"/>
    <w:rsid w:val="00BE2EC9"/>
    <w:rsid w:val="00BE2EF9"/>
    <w:rsid w:val="00BE2F01"/>
    <w:rsid w:val="00BE3337"/>
    <w:rsid w:val="00BE33CA"/>
    <w:rsid w:val="00BE3AEE"/>
    <w:rsid w:val="00BE3BD3"/>
    <w:rsid w:val="00BE3BE9"/>
    <w:rsid w:val="00BE3F11"/>
    <w:rsid w:val="00BE47C5"/>
    <w:rsid w:val="00BE4F89"/>
    <w:rsid w:val="00BE57D0"/>
    <w:rsid w:val="00BE6E2C"/>
    <w:rsid w:val="00BE731D"/>
    <w:rsid w:val="00BE75F2"/>
    <w:rsid w:val="00BF0995"/>
    <w:rsid w:val="00BF0D61"/>
    <w:rsid w:val="00BF0FE6"/>
    <w:rsid w:val="00BF1217"/>
    <w:rsid w:val="00BF144A"/>
    <w:rsid w:val="00BF17BF"/>
    <w:rsid w:val="00BF1EB8"/>
    <w:rsid w:val="00BF1F98"/>
    <w:rsid w:val="00BF23A2"/>
    <w:rsid w:val="00BF29E9"/>
    <w:rsid w:val="00BF30DC"/>
    <w:rsid w:val="00BF36F2"/>
    <w:rsid w:val="00BF3B3B"/>
    <w:rsid w:val="00BF3DAA"/>
    <w:rsid w:val="00BF4514"/>
    <w:rsid w:val="00BF4929"/>
    <w:rsid w:val="00BF553F"/>
    <w:rsid w:val="00BF5BEA"/>
    <w:rsid w:val="00BF62DB"/>
    <w:rsid w:val="00BF633C"/>
    <w:rsid w:val="00BF64C0"/>
    <w:rsid w:val="00BF64C7"/>
    <w:rsid w:val="00BF6B95"/>
    <w:rsid w:val="00BF7A60"/>
    <w:rsid w:val="00C00A98"/>
    <w:rsid w:val="00C01120"/>
    <w:rsid w:val="00C018BF"/>
    <w:rsid w:val="00C018F7"/>
    <w:rsid w:val="00C0192E"/>
    <w:rsid w:val="00C01CC6"/>
    <w:rsid w:val="00C01F8C"/>
    <w:rsid w:val="00C0269D"/>
    <w:rsid w:val="00C02EFE"/>
    <w:rsid w:val="00C032C9"/>
    <w:rsid w:val="00C03852"/>
    <w:rsid w:val="00C03BE7"/>
    <w:rsid w:val="00C04162"/>
    <w:rsid w:val="00C043BE"/>
    <w:rsid w:val="00C04BB9"/>
    <w:rsid w:val="00C052DF"/>
    <w:rsid w:val="00C05585"/>
    <w:rsid w:val="00C058AD"/>
    <w:rsid w:val="00C05E28"/>
    <w:rsid w:val="00C06080"/>
    <w:rsid w:val="00C06271"/>
    <w:rsid w:val="00C063A4"/>
    <w:rsid w:val="00C069B4"/>
    <w:rsid w:val="00C07E1A"/>
    <w:rsid w:val="00C07F01"/>
    <w:rsid w:val="00C07F25"/>
    <w:rsid w:val="00C102E6"/>
    <w:rsid w:val="00C10449"/>
    <w:rsid w:val="00C10533"/>
    <w:rsid w:val="00C107C8"/>
    <w:rsid w:val="00C108FE"/>
    <w:rsid w:val="00C10C29"/>
    <w:rsid w:val="00C10E92"/>
    <w:rsid w:val="00C11326"/>
    <w:rsid w:val="00C116DE"/>
    <w:rsid w:val="00C11E7E"/>
    <w:rsid w:val="00C128F6"/>
    <w:rsid w:val="00C12E06"/>
    <w:rsid w:val="00C1308D"/>
    <w:rsid w:val="00C139B2"/>
    <w:rsid w:val="00C13A50"/>
    <w:rsid w:val="00C13B32"/>
    <w:rsid w:val="00C13CD6"/>
    <w:rsid w:val="00C13F0E"/>
    <w:rsid w:val="00C141C7"/>
    <w:rsid w:val="00C14543"/>
    <w:rsid w:val="00C14691"/>
    <w:rsid w:val="00C147C3"/>
    <w:rsid w:val="00C14BC5"/>
    <w:rsid w:val="00C14DC7"/>
    <w:rsid w:val="00C1504F"/>
    <w:rsid w:val="00C150D4"/>
    <w:rsid w:val="00C15122"/>
    <w:rsid w:val="00C15AA9"/>
    <w:rsid w:val="00C16366"/>
    <w:rsid w:val="00C165FE"/>
    <w:rsid w:val="00C16C26"/>
    <w:rsid w:val="00C16C58"/>
    <w:rsid w:val="00C16F8B"/>
    <w:rsid w:val="00C1725B"/>
    <w:rsid w:val="00C17285"/>
    <w:rsid w:val="00C17344"/>
    <w:rsid w:val="00C1744B"/>
    <w:rsid w:val="00C175C9"/>
    <w:rsid w:val="00C20571"/>
    <w:rsid w:val="00C20602"/>
    <w:rsid w:val="00C208CE"/>
    <w:rsid w:val="00C20BC0"/>
    <w:rsid w:val="00C20D95"/>
    <w:rsid w:val="00C21170"/>
    <w:rsid w:val="00C21707"/>
    <w:rsid w:val="00C21CA3"/>
    <w:rsid w:val="00C221A8"/>
    <w:rsid w:val="00C2251A"/>
    <w:rsid w:val="00C22ABF"/>
    <w:rsid w:val="00C22BF3"/>
    <w:rsid w:val="00C22BFF"/>
    <w:rsid w:val="00C2307F"/>
    <w:rsid w:val="00C23772"/>
    <w:rsid w:val="00C23A4C"/>
    <w:rsid w:val="00C2406B"/>
    <w:rsid w:val="00C24C48"/>
    <w:rsid w:val="00C2521C"/>
    <w:rsid w:val="00C257CE"/>
    <w:rsid w:val="00C25D46"/>
    <w:rsid w:val="00C266AA"/>
    <w:rsid w:val="00C26EBE"/>
    <w:rsid w:val="00C3052A"/>
    <w:rsid w:val="00C306B5"/>
    <w:rsid w:val="00C30A90"/>
    <w:rsid w:val="00C30DCD"/>
    <w:rsid w:val="00C30E71"/>
    <w:rsid w:val="00C31050"/>
    <w:rsid w:val="00C31361"/>
    <w:rsid w:val="00C31A6A"/>
    <w:rsid w:val="00C31B95"/>
    <w:rsid w:val="00C32386"/>
    <w:rsid w:val="00C328FB"/>
    <w:rsid w:val="00C32A3B"/>
    <w:rsid w:val="00C32BD8"/>
    <w:rsid w:val="00C32F9C"/>
    <w:rsid w:val="00C335C2"/>
    <w:rsid w:val="00C33E84"/>
    <w:rsid w:val="00C33F71"/>
    <w:rsid w:val="00C3529D"/>
    <w:rsid w:val="00C3545D"/>
    <w:rsid w:val="00C354DE"/>
    <w:rsid w:val="00C35746"/>
    <w:rsid w:val="00C35832"/>
    <w:rsid w:val="00C35A2B"/>
    <w:rsid w:val="00C35C4E"/>
    <w:rsid w:val="00C368FE"/>
    <w:rsid w:val="00C37995"/>
    <w:rsid w:val="00C37FFE"/>
    <w:rsid w:val="00C404FC"/>
    <w:rsid w:val="00C40D17"/>
    <w:rsid w:val="00C410C6"/>
    <w:rsid w:val="00C410FB"/>
    <w:rsid w:val="00C414EE"/>
    <w:rsid w:val="00C41821"/>
    <w:rsid w:val="00C41950"/>
    <w:rsid w:val="00C41DD8"/>
    <w:rsid w:val="00C41E60"/>
    <w:rsid w:val="00C41F5A"/>
    <w:rsid w:val="00C4242C"/>
    <w:rsid w:val="00C42737"/>
    <w:rsid w:val="00C427E9"/>
    <w:rsid w:val="00C437B9"/>
    <w:rsid w:val="00C43EB8"/>
    <w:rsid w:val="00C44A9B"/>
    <w:rsid w:val="00C4503F"/>
    <w:rsid w:val="00C45307"/>
    <w:rsid w:val="00C45BD1"/>
    <w:rsid w:val="00C45E79"/>
    <w:rsid w:val="00C45EB0"/>
    <w:rsid w:val="00C45FD2"/>
    <w:rsid w:val="00C4669E"/>
    <w:rsid w:val="00C4671E"/>
    <w:rsid w:val="00C4694E"/>
    <w:rsid w:val="00C46AE9"/>
    <w:rsid w:val="00C46E90"/>
    <w:rsid w:val="00C46F21"/>
    <w:rsid w:val="00C4723B"/>
    <w:rsid w:val="00C475F8"/>
    <w:rsid w:val="00C4785B"/>
    <w:rsid w:val="00C47EAE"/>
    <w:rsid w:val="00C50100"/>
    <w:rsid w:val="00C512C2"/>
    <w:rsid w:val="00C5145A"/>
    <w:rsid w:val="00C51499"/>
    <w:rsid w:val="00C51C2A"/>
    <w:rsid w:val="00C522D5"/>
    <w:rsid w:val="00C5233C"/>
    <w:rsid w:val="00C52C7B"/>
    <w:rsid w:val="00C52D0B"/>
    <w:rsid w:val="00C5329F"/>
    <w:rsid w:val="00C53A1C"/>
    <w:rsid w:val="00C53F85"/>
    <w:rsid w:val="00C54570"/>
    <w:rsid w:val="00C5468D"/>
    <w:rsid w:val="00C54B7B"/>
    <w:rsid w:val="00C54D22"/>
    <w:rsid w:val="00C555F2"/>
    <w:rsid w:val="00C559E5"/>
    <w:rsid w:val="00C55C73"/>
    <w:rsid w:val="00C568C9"/>
    <w:rsid w:val="00C574D1"/>
    <w:rsid w:val="00C57995"/>
    <w:rsid w:val="00C57D38"/>
    <w:rsid w:val="00C60010"/>
    <w:rsid w:val="00C60102"/>
    <w:rsid w:val="00C6070F"/>
    <w:rsid w:val="00C60E1B"/>
    <w:rsid w:val="00C61A9F"/>
    <w:rsid w:val="00C61E76"/>
    <w:rsid w:val="00C6292D"/>
    <w:rsid w:val="00C62F21"/>
    <w:rsid w:val="00C63645"/>
    <w:rsid w:val="00C640FB"/>
    <w:rsid w:val="00C64384"/>
    <w:rsid w:val="00C645B1"/>
    <w:rsid w:val="00C64B70"/>
    <w:rsid w:val="00C65473"/>
    <w:rsid w:val="00C65E10"/>
    <w:rsid w:val="00C668E6"/>
    <w:rsid w:val="00C70250"/>
    <w:rsid w:val="00C704A5"/>
    <w:rsid w:val="00C70590"/>
    <w:rsid w:val="00C70948"/>
    <w:rsid w:val="00C70E65"/>
    <w:rsid w:val="00C71DA4"/>
    <w:rsid w:val="00C72557"/>
    <w:rsid w:val="00C72D4B"/>
    <w:rsid w:val="00C73465"/>
    <w:rsid w:val="00C73E14"/>
    <w:rsid w:val="00C74449"/>
    <w:rsid w:val="00C74457"/>
    <w:rsid w:val="00C75179"/>
    <w:rsid w:val="00C754F8"/>
    <w:rsid w:val="00C75B17"/>
    <w:rsid w:val="00C75EAD"/>
    <w:rsid w:val="00C763D9"/>
    <w:rsid w:val="00C76654"/>
    <w:rsid w:val="00C76DF0"/>
    <w:rsid w:val="00C7727C"/>
    <w:rsid w:val="00C7727E"/>
    <w:rsid w:val="00C778F9"/>
    <w:rsid w:val="00C7790F"/>
    <w:rsid w:val="00C804DB"/>
    <w:rsid w:val="00C80771"/>
    <w:rsid w:val="00C80781"/>
    <w:rsid w:val="00C812B2"/>
    <w:rsid w:val="00C8144B"/>
    <w:rsid w:val="00C81624"/>
    <w:rsid w:val="00C81C12"/>
    <w:rsid w:val="00C82525"/>
    <w:rsid w:val="00C82632"/>
    <w:rsid w:val="00C82F6B"/>
    <w:rsid w:val="00C834F1"/>
    <w:rsid w:val="00C83748"/>
    <w:rsid w:val="00C83DBC"/>
    <w:rsid w:val="00C83FE0"/>
    <w:rsid w:val="00C843DF"/>
    <w:rsid w:val="00C84CB8"/>
    <w:rsid w:val="00C84D83"/>
    <w:rsid w:val="00C8516C"/>
    <w:rsid w:val="00C854E7"/>
    <w:rsid w:val="00C855AE"/>
    <w:rsid w:val="00C86018"/>
    <w:rsid w:val="00C867DE"/>
    <w:rsid w:val="00C8724B"/>
    <w:rsid w:val="00C8754C"/>
    <w:rsid w:val="00C87D2D"/>
    <w:rsid w:val="00C907CA"/>
    <w:rsid w:val="00C90D34"/>
    <w:rsid w:val="00C90DB3"/>
    <w:rsid w:val="00C90E7F"/>
    <w:rsid w:val="00C9135B"/>
    <w:rsid w:val="00C916D3"/>
    <w:rsid w:val="00C91FF3"/>
    <w:rsid w:val="00C920D5"/>
    <w:rsid w:val="00C92290"/>
    <w:rsid w:val="00C9270A"/>
    <w:rsid w:val="00C92B24"/>
    <w:rsid w:val="00C92C58"/>
    <w:rsid w:val="00C92EF4"/>
    <w:rsid w:val="00C92F1E"/>
    <w:rsid w:val="00C934B3"/>
    <w:rsid w:val="00C93605"/>
    <w:rsid w:val="00C93728"/>
    <w:rsid w:val="00C93BB8"/>
    <w:rsid w:val="00C93E4D"/>
    <w:rsid w:val="00C93FED"/>
    <w:rsid w:val="00C941BF"/>
    <w:rsid w:val="00C949B1"/>
    <w:rsid w:val="00C94D6F"/>
    <w:rsid w:val="00C9518F"/>
    <w:rsid w:val="00C95255"/>
    <w:rsid w:val="00C95358"/>
    <w:rsid w:val="00C95376"/>
    <w:rsid w:val="00C95EF3"/>
    <w:rsid w:val="00C96439"/>
    <w:rsid w:val="00C9684F"/>
    <w:rsid w:val="00C9716F"/>
    <w:rsid w:val="00C971A9"/>
    <w:rsid w:val="00C97DB8"/>
    <w:rsid w:val="00C97E26"/>
    <w:rsid w:val="00CA0395"/>
    <w:rsid w:val="00CA0D46"/>
    <w:rsid w:val="00CA1FEC"/>
    <w:rsid w:val="00CA2B88"/>
    <w:rsid w:val="00CA31B9"/>
    <w:rsid w:val="00CA3433"/>
    <w:rsid w:val="00CA37CC"/>
    <w:rsid w:val="00CA38A0"/>
    <w:rsid w:val="00CA3AC8"/>
    <w:rsid w:val="00CA43A9"/>
    <w:rsid w:val="00CA4503"/>
    <w:rsid w:val="00CA4C40"/>
    <w:rsid w:val="00CA4CEA"/>
    <w:rsid w:val="00CA6D20"/>
    <w:rsid w:val="00CA6E55"/>
    <w:rsid w:val="00CA6E74"/>
    <w:rsid w:val="00CA700B"/>
    <w:rsid w:val="00CA7943"/>
    <w:rsid w:val="00CB0B3A"/>
    <w:rsid w:val="00CB10BA"/>
    <w:rsid w:val="00CB10FD"/>
    <w:rsid w:val="00CB22E0"/>
    <w:rsid w:val="00CB24D4"/>
    <w:rsid w:val="00CB299B"/>
    <w:rsid w:val="00CB2CBC"/>
    <w:rsid w:val="00CB2DCB"/>
    <w:rsid w:val="00CB33B4"/>
    <w:rsid w:val="00CB3F97"/>
    <w:rsid w:val="00CB469D"/>
    <w:rsid w:val="00CB48AC"/>
    <w:rsid w:val="00CB5280"/>
    <w:rsid w:val="00CB55B5"/>
    <w:rsid w:val="00CB5B4D"/>
    <w:rsid w:val="00CB614E"/>
    <w:rsid w:val="00CB6B08"/>
    <w:rsid w:val="00CB6D73"/>
    <w:rsid w:val="00CB7170"/>
    <w:rsid w:val="00CB71A2"/>
    <w:rsid w:val="00CB767F"/>
    <w:rsid w:val="00CB7B94"/>
    <w:rsid w:val="00CB7BBE"/>
    <w:rsid w:val="00CB7CC7"/>
    <w:rsid w:val="00CB7F69"/>
    <w:rsid w:val="00CC0690"/>
    <w:rsid w:val="00CC0727"/>
    <w:rsid w:val="00CC07C7"/>
    <w:rsid w:val="00CC1673"/>
    <w:rsid w:val="00CC16FA"/>
    <w:rsid w:val="00CC1F70"/>
    <w:rsid w:val="00CC2E7C"/>
    <w:rsid w:val="00CC311D"/>
    <w:rsid w:val="00CC335B"/>
    <w:rsid w:val="00CC33E5"/>
    <w:rsid w:val="00CC3424"/>
    <w:rsid w:val="00CC34EF"/>
    <w:rsid w:val="00CC37F0"/>
    <w:rsid w:val="00CC44BA"/>
    <w:rsid w:val="00CC4805"/>
    <w:rsid w:val="00CC4EFF"/>
    <w:rsid w:val="00CC53C3"/>
    <w:rsid w:val="00CC55FD"/>
    <w:rsid w:val="00CC606B"/>
    <w:rsid w:val="00CC6180"/>
    <w:rsid w:val="00CC6226"/>
    <w:rsid w:val="00CC6580"/>
    <w:rsid w:val="00CC70CF"/>
    <w:rsid w:val="00CC719B"/>
    <w:rsid w:val="00CC71B3"/>
    <w:rsid w:val="00CC7289"/>
    <w:rsid w:val="00CD0421"/>
    <w:rsid w:val="00CD04CB"/>
    <w:rsid w:val="00CD0585"/>
    <w:rsid w:val="00CD0B92"/>
    <w:rsid w:val="00CD0E3A"/>
    <w:rsid w:val="00CD1204"/>
    <w:rsid w:val="00CD1748"/>
    <w:rsid w:val="00CD2072"/>
    <w:rsid w:val="00CD231E"/>
    <w:rsid w:val="00CD23FF"/>
    <w:rsid w:val="00CD245F"/>
    <w:rsid w:val="00CD2532"/>
    <w:rsid w:val="00CD2631"/>
    <w:rsid w:val="00CD2980"/>
    <w:rsid w:val="00CD2EAA"/>
    <w:rsid w:val="00CD31A4"/>
    <w:rsid w:val="00CD32ED"/>
    <w:rsid w:val="00CD3DC6"/>
    <w:rsid w:val="00CD4302"/>
    <w:rsid w:val="00CD4367"/>
    <w:rsid w:val="00CD46F5"/>
    <w:rsid w:val="00CD4773"/>
    <w:rsid w:val="00CD4BE8"/>
    <w:rsid w:val="00CD4C83"/>
    <w:rsid w:val="00CD4EC1"/>
    <w:rsid w:val="00CD507D"/>
    <w:rsid w:val="00CD52AB"/>
    <w:rsid w:val="00CD67B0"/>
    <w:rsid w:val="00CD692F"/>
    <w:rsid w:val="00CD70B0"/>
    <w:rsid w:val="00CD73D6"/>
    <w:rsid w:val="00CD7466"/>
    <w:rsid w:val="00CD7835"/>
    <w:rsid w:val="00CD7C95"/>
    <w:rsid w:val="00CE0B8E"/>
    <w:rsid w:val="00CE1043"/>
    <w:rsid w:val="00CE1313"/>
    <w:rsid w:val="00CE19B3"/>
    <w:rsid w:val="00CE225C"/>
    <w:rsid w:val="00CE23F5"/>
    <w:rsid w:val="00CE2D28"/>
    <w:rsid w:val="00CE3213"/>
    <w:rsid w:val="00CE3267"/>
    <w:rsid w:val="00CE3545"/>
    <w:rsid w:val="00CE35F7"/>
    <w:rsid w:val="00CE3713"/>
    <w:rsid w:val="00CE390C"/>
    <w:rsid w:val="00CE3D99"/>
    <w:rsid w:val="00CE3F29"/>
    <w:rsid w:val="00CE4011"/>
    <w:rsid w:val="00CE4A08"/>
    <w:rsid w:val="00CE550B"/>
    <w:rsid w:val="00CE5533"/>
    <w:rsid w:val="00CE57DF"/>
    <w:rsid w:val="00CE5B60"/>
    <w:rsid w:val="00CE5E06"/>
    <w:rsid w:val="00CE6090"/>
    <w:rsid w:val="00CE6458"/>
    <w:rsid w:val="00CE6FA3"/>
    <w:rsid w:val="00CE721C"/>
    <w:rsid w:val="00CE725F"/>
    <w:rsid w:val="00CE72AF"/>
    <w:rsid w:val="00CE7575"/>
    <w:rsid w:val="00CE7780"/>
    <w:rsid w:val="00CE7C77"/>
    <w:rsid w:val="00CE7CD7"/>
    <w:rsid w:val="00CE7F37"/>
    <w:rsid w:val="00CE7FD0"/>
    <w:rsid w:val="00CF05C3"/>
    <w:rsid w:val="00CF0C00"/>
    <w:rsid w:val="00CF0E59"/>
    <w:rsid w:val="00CF154A"/>
    <w:rsid w:val="00CF174F"/>
    <w:rsid w:val="00CF1D37"/>
    <w:rsid w:val="00CF217F"/>
    <w:rsid w:val="00CF2612"/>
    <w:rsid w:val="00CF270A"/>
    <w:rsid w:val="00CF2E9A"/>
    <w:rsid w:val="00CF30E9"/>
    <w:rsid w:val="00CF31A5"/>
    <w:rsid w:val="00CF33F2"/>
    <w:rsid w:val="00CF4334"/>
    <w:rsid w:val="00CF45A3"/>
    <w:rsid w:val="00CF49BD"/>
    <w:rsid w:val="00CF5103"/>
    <w:rsid w:val="00CF5673"/>
    <w:rsid w:val="00CF6D63"/>
    <w:rsid w:val="00CF6E0B"/>
    <w:rsid w:val="00CF6F97"/>
    <w:rsid w:val="00CF70E6"/>
    <w:rsid w:val="00CF7810"/>
    <w:rsid w:val="00CF79D7"/>
    <w:rsid w:val="00CF7A40"/>
    <w:rsid w:val="00CF7F3B"/>
    <w:rsid w:val="00D0041B"/>
    <w:rsid w:val="00D00426"/>
    <w:rsid w:val="00D008D9"/>
    <w:rsid w:val="00D00A2C"/>
    <w:rsid w:val="00D00C19"/>
    <w:rsid w:val="00D00E5A"/>
    <w:rsid w:val="00D0132E"/>
    <w:rsid w:val="00D01439"/>
    <w:rsid w:val="00D01F05"/>
    <w:rsid w:val="00D01FE2"/>
    <w:rsid w:val="00D02696"/>
    <w:rsid w:val="00D0278D"/>
    <w:rsid w:val="00D02F1B"/>
    <w:rsid w:val="00D03809"/>
    <w:rsid w:val="00D039E4"/>
    <w:rsid w:val="00D03AFD"/>
    <w:rsid w:val="00D04ECF"/>
    <w:rsid w:val="00D05187"/>
    <w:rsid w:val="00D058BE"/>
    <w:rsid w:val="00D05944"/>
    <w:rsid w:val="00D05AF6"/>
    <w:rsid w:val="00D05CBC"/>
    <w:rsid w:val="00D0644B"/>
    <w:rsid w:val="00D06671"/>
    <w:rsid w:val="00D066D8"/>
    <w:rsid w:val="00D067B1"/>
    <w:rsid w:val="00D068D4"/>
    <w:rsid w:val="00D07096"/>
    <w:rsid w:val="00D073F7"/>
    <w:rsid w:val="00D074C6"/>
    <w:rsid w:val="00D07B75"/>
    <w:rsid w:val="00D100EC"/>
    <w:rsid w:val="00D10299"/>
    <w:rsid w:val="00D1029C"/>
    <w:rsid w:val="00D107F7"/>
    <w:rsid w:val="00D109B3"/>
    <w:rsid w:val="00D10A2C"/>
    <w:rsid w:val="00D10DB8"/>
    <w:rsid w:val="00D1119A"/>
    <w:rsid w:val="00D11E62"/>
    <w:rsid w:val="00D1234F"/>
    <w:rsid w:val="00D12558"/>
    <w:rsid w:val="00D12677"/>
    <w:rsid w:val="00D128FC"/>
    <w:rsid w:val="00D1300D"/>
    <w:rsid w:val="00D132DE"/>
    <w:rsid w:val="00D13328"/>
    <w:rsid w:val="00D1381C"/>
    <w:rsid w:val="00D14A26"/>
    <w:rsid w:val="00D150A3"/>
    <w:rsid w:val="00D154CB"/>
    <w:rsid w:val="00D1563E"/>
    <w:rsid w:val="00D15686"/>
    <w:rsid w:val="00D15894"/>
    <w:rsid w:val="00D162EE"/>
    <w:rsid w:val="00D1644B"/>
    <w:rsid w:val="00D16510"/>
    <w:rsid w:val="00D16910"/>
    <w:rsid w:val="00D16EF5"/>
    <w:rsid w:val="00D17682"/>
    <w:rsid w:val="00D17755"/>
    <w:rsid w:val="00D178AF"/>
    <w:rsid w:val="00D179B4"/>
    <w:rsid w:val="00D20450"/>
    <w:rsid w:val="00D2073D"/>
    <w:rsid w:val="00D20ABD"/>
    <w:rsid w:val="00D20CB6"/>
    <w:rsid w:val="00D214E7"/>
    <w:rsid w:val="00D21CAD"/>
    <w:rsid w:val="00D21CD4"/>
    <w:rsid w:val="00D22067"/>
    <w:rsid w:val="00D220D9"/>
    <w:rsid w:val="00D22156"/>
    <w:rsid w:val="00D221DB"/>
    <w:rsid w:val="00D22701"/>
    <w:rsid w:val="00D23186"/>
    <w:rsid w:val="00D23466"/>
    <w:rsid w:val="00D24562"/>
    <w:rsid w:val="00D247FA"/>
    <w:rsid w:val="00D2500C"/>
    <w:rsid w:val="00D25A22"/>
    <w:rsid w:val="00D26021"/>
    <w:rsid w:val="00D260D1"/>
    <w:rsid w:val="00D260F3"/>
    <w:rsid w:val="00D26335"/>
    <w:rsid w:val="00D2678E"/>
    <w:rsid w:val="00D2689D"/>
    <w:rsid w:val="00D27620"/>
    <w:rsid w:val="00D27C23"/>
    <w:rsid w:val="00D27E8F"/>
    <w:rsid w:val="00D304E3"/>
    <w:rsid w:val="00D30660"/>
    <w:rsid w:val="00D30E7F"/>
    <w:rsid w:val="00D30FF8"/>
    <w:rsid w:val="00D312EA"/>
    <w:rsid w:val="00D318A6"/>
    <w:rsid w:val="00D31C81"/>
    <w:rsid w:val="00D32CD6"/>
    <w:rsid w:val="00D32D6B"/>
    <w:rsid w:val="00D336FE"/>
    <w:rsid w:val="00D3393A"/>
    <w:rsid w:val="00D33CCF"/>
    <w:rsid w:val="00D33EB8"/>
    <w:rsid w:val="00D34089"/>
    <w:rsid w:val="00D34743"/>
    <w:rsid w:val="00D34B1A"/>
    <w:rsid w:val="00D34B3D"/>
    <w:rsid w:val="00D34BD4"/>
    <w:rsid w:val="00D34CC0"/>
    <w:rsid w:val="00D34F82"/>
    <w:rsid w:val="00D35734"/>
    <w:rsid w:val="00D35A87"/>
    <w:rsid w:val="00D35B15"/>
    <w:rsid w:val="00D360DB"/>
    <w:rsid w:val="00D360DC"/>
    <w:rsid w:val="00D3645E"/>
    <w:rsid w:val="00D366CE"/>
    <w:rsid w:val="00D36E2A"/>
    <w:rsid w:val="00D370D7"/>
    <w:rsid w:val="00D3759D"/>
    <w:rsid w:val="00D37D04"/>
    <w:rsid w:val="00D4027D"/>
    <w:rsid w:val="00D412BA"/>
    <w:rsid w:val="00D41484"/>
    <w:rsid w:val="00D418DE"/>
    <w:rsid w:val="00D430E2"/>
    <w:rsid w:val="00D4356A"/>
    <w:rsid w:val="00D43926"/>
    <w:rsid w:val="00D4427E"/>
    <w:rsid w:val="00D44D50"/>
    <w:rsid w:val="00D45580"/>
    <w:rsid w:val="00D45778"/>
    <w:rsid w:val="00D460E0"/>
    <w:rsid w:val="00D464F8"/>
    <w:rsid w:val="00D465AC"/>
    <w:rsid w:val="00D46D37"/>
    <w:rsid w:val="00D47204"/>
    <w:rsid w:val="00D478DA"/>
    <w:rsid w:val="00D47D4C"/>
    <w:rsid w:val="00D47E83"/>
    <w:rsid w:val="00D501E2"/>
    <w:rsid w:val="00D506B4"/>
    <w:rsid w:val="00D506B8"/>
    <w:rsid w:val="00D50C4F"/>
    <w:rsid w:val="00D51796"/>
    <w:rsid w:val="00D51AAF"/>
    <w:rsid w:val="00D51CF1"/>
    <w:rsid w:val="00D524D5"/>
    <w:rsid w:val="00D53036"/>
    <w:rsid w:val="00D531ED"/>
    <w:rsid w:val="00D5394E"/>
    <w:rsid w:val="00D53E68"/>
    <w:rsid w:val="00D54250"/>
    <w:rsid w:val="00D5427C"/>
    <w:rsid w:val="00D549E6"/>
    <w:rsid w:val="00D54B1C"/>
    <w:rsid w:val="00D553EE"/>
    <w:rsid w:val="00D5599F"/>
    <w:rsid w:val="00D55D5F"/>
    <w:rsid w:val="00D56520"/>
    <w:rsid w:val="00D567D7"/>
    <w:rsid w:val="00D56938"/>
    <w:rsid w:val="00D5697C"/>
    <w:rsid w:val="00D5700B"/>
    <w:rsid w:val="00D57404"/>
    <w:rsid w:val="00D5745F"/>
    <w:rsid w:val="00D5785A"/>
    <w:rsid w:val="00D57988"/>
    <w:rsid w:val="00D57AB6"/>
    <w:rsid w:val="00D602A9"/>
    <w:rsid w:val="00D60741"/>
    <w:rsid w:val="00D60BF5"/>
    <w:rsid w:val="00D60E35"/>
    <w:rsid w:val="00D60FE7"/>
    <w:rsid w:val="00D6164D"/>
    <w:rsid w:val="00D617E1"/>
    <w:rsid w:val="00D61D04"/>
    <w:rsid w:val="00D62092"/>
    <w:rsid w:val="00D6262B"/>
    <w:rsid w:val="00D6283D"/>
    <w:rsid w:val="00D62E39"/>
    <w:rsid w:val="00D62E52"/>
    <w:rsid w:val="00D6339D"/>
    <w:rsid w:val="00D63429"/>
    <w:rsid w:val="00D635B2"/>
    <w:rsid w:val="00D6383F"/>
    <w:rsid w:val="00D63B6E"/>
    <w:rsid w:val="00D64500"/>
    <w:rsid w:val="00D64608"/>
    <w:rsid w:val="00D64D85"/>
    <w:rsid w:val="00D64ECB"/>
    <w:rsid w:val="00D652B9"/>
    <w:rsid w:val="00D65BAB"/>
    <w:rsid w:val="00D65C71"/>
    <w:rsid w:val="00D6646E"/>
    <w:rsid w:val="00D6744F"/>
    <w:rsid w:val="00D67744"/>
    <w:rsid w:val="00D677A2"/>
    <w:rsid w:val="00D677EA"/>
    <w:rsid w:val="00D67CB2"/>
    <w:rsid w:val="00D67ED7"/>
    <w:rsid w:val="00D70558"/>
    <w:rsid w:val="00D70838"/>
    <w:rsid w:val="00D70982"/>
    <w:rsid w:val="00D70D2B"/>
    <w:rsid w:val="00D71168"/>
    <w:rsid w:val="00D71A9B"/>
    <w:rsid w:val="00D721DA"/>
    <w:rsid w:val="00D7270D"/>
    <w:rsid w:val="00D72A86"/>
    <w:rsid w:val="00D72CB1"/>
    <w:rsid w:val="00D738B9"/>
    <w:rsid w:val="00D73CDD"/>
    <w:rsid w:val="00D73DED"/>
    <w:rsid w:val="00D73F30"/>
    <w:rsid w:val="00D7495B"/>
    <w:rsid w:val="00D74D32"/>
    <w:rsid w:val="00D74EED"/>
    <w:rsid w:val="00D751B8"/>
    <w:rsid w:val="00D752CC"/>
    <w:rsid w:val="00D755A2"/>
    <w:rsid w:val="00D75B2D"/>
    <w:rsid w:val="00D75F26"/>
    <w:rsid w:val="00D76627"/>
    <w:rsid w:val="00D76B19"/>
    <w:rsid w:val="00D77285"/>
    <w:rsid w:val="00D773FC"/>
    <w:rsid w:val="00D77606"/>
    <w:rsid w:val="00D776EF"/>
    <w:rsid w:val="00D77877"/>
    <w:rsid w:val="00D77929"/>
    <w:rsid w:val="00D77B3A"/>
    <w:rsid w:val="00D77E83"/>
    <w:rsid w:val="00D8007A"/>
    <w:rsid w:val="00D800F5"/>
    <w:rsid w:val="00D80AA7"/>
    <w:rsid w:val="00D81259"/>
    <w:rsid w:val="00D814AB"/>
    <w:rsid w:val="00D81827"/>
    <w:rsid w:val="00D81D4D"/>
    <w:rsid w:val="00D832BC"/>
    <w:rsid w:val="00D83A13"/>
    <w:rsid w:val="00D83DE4"/>
    <w:rsid w:val="00D84272"/>
    <w:rsid w:val="00D84405"/>
    <w:rsid w:val="00D851F9"/>
    <w:rsid w:val="00D853F4"/>
    <w:rsid w:val="00D85935"/>
    <w:rsid w:val="00D87250"/>
    <w:rsid w:val="00D8750D"/>
    <w:rsid w:val="00D87892"/>
    <w:rsid w:val="00D87AD8"/>
    <w:rsid w:val="00D90051"/>
    <w:rsid w:val="00D90106"/>
    <w:rsid w:val="00D90385"/>
    <w:rsid w:val="00D90627"/>
    <w:rsid w:val="00D90807"/>
    <w:rsid w:val="00D908C7"/>
    <w:rsid w:val="00D90B77"/>
    <w:rsid w:val="00D90D69"/>
    <w:rsid w:val="00D912DA"/>
    <w:rsid w:val="00D91ABC"/>
    <w:rsid w:val="00D92187"/>
    <w:rsid w:val="00D92A3E"/>
    <w:rsid w:val="00D92F2F"/>
    <w:rsid w:val="00D934C2"/>
    <w:rsid w:val="00D935E6"/>
    <w:rsid w:val="00D94494"/>
    <w:rsid w:val="00D947CA"/>
    <w:rsid w:val="00D94A11"/>
    <w:rsid w:val="00D9513B"/>
    <w:rsid w:val="00D95396"/>
    <w:rsid w:val="00D9555D"/>
    <w:rsid w:val="00D95820"/>
    <w:rsid w:val="00D95AEB"/>
    <w:rsid w:val="00D96534"/>
    <w:rsid w:val="00D96ADC"/>
    <w:rsid w:val="00D96FF1"/>
    <w:rsid w:val="00D97634"/>
    <w:rsid w:val="00D9782F"/>
    <w:rsid w:val="00D97AE0"/>
    <w:rsid w:val="00DA0002"/>
    <w:rsid w:val="00DA0740"/>
    <w:rsid w:val="00DA0A22"/>
    <w:rsid w:val="00DA0D1C"/>
    <w:rsid w:val="00DA109D"/>
    <w:rsid w:val="00DA11BE"/>
    <w:rsid w:val="00DA124B"/>
    <w:rsid w:val="00DA13AE"/>
    <w:rsid w:val="00DA1820"/>
    <w:rsid w:val="00DA22A9"/>
    <w:rsid w:val="00DA24CF"/>
    <w:rsid w:val="00DA24D3"/>
    <w:rsid w:val="00DA2716"/>
    <w:rsid w:val="00DA2ACF"/>
    <w:rsid w:val="00DA2B03"/>
    <w:rsid w:val="00DA2CBC"/>
    <w:rsid w:val="00DA30E3"/>
    <w:rsid w:val="00DA3397"/>
    <w:rsid w:val="00DA35A5"/>
    <w:rsid w:val="00DA368A"/>
    <w:rsid w:val="00DA3824"/>
    <w:rsid w:val="00DA40E3"/>
    <w:rsid w:val="00DA41CB"/>
    <w:rsid w:val="00DA442E"/>
    <w:rsid w:val="00DA44D2"/>
    <w:rsid w:val="00DA46C3"/>
    <w:rsid w:val="00DA53EA"/>
    <w:rsid w:val="00DA581D"/>
    <w:rsid w:val="00DA5C74"/>
    <w:rsid w:val="00DA5E12"/>
    <w:rsid w:val="00DA68ED"/>
    <w:rsid w:val="00DA68F3"/>
    <w:rsid w:val="00DA6DC6"/>
    <w:rsid w:val="00DA70E1"/>
    <w:rsid w:val="00DA7449"/>
    <w:rsid w:val="00DA7542"/>
    <w:rsid w:val="00DA7690"/>
    <w:rsid w:val="00DA7C4F"/>
    <w:rsid w:val="00DB04A6"/>
    <w:rsid w:val="00DB0C34"/>
    <w:rsid w:val="00DB0ECD"/>
    <w:rsid w:val="00DB0FE8"/>
    <w:rsid w:val="00DB1054"/>
    <w:rsid w:val="00DB1F89"/>
    <w:rsid w:val="00DB20FA"/>
    <w:rsid w:val="00DB271E"/>
    <w:rsid w:val="00DB2916"/>
    <w:rsid w:val="00DB2BB8"/>
    <w:rsid w:val="00DB31B6"/>
    <w:rsid w:val="00DB34CA"/>
    <w:rsid w:val="00DB37D8"/>
    <w:rsid w:val="00DB4118"/>
    <w:rsid w:val="00DB43C7"/>
    <w:rsid w:val="00DB620A"/>
    <w:rsid w:val="00DB6639"/>
    <w:rsid w:val="00DB6842"/>
    <w:rsid w:val="00DB6CF0"/>
    <w:rsid w:val="00DB7902"/>
    <w:rsid w:val="00DC015E"/>
    <w:rsid w:val="00DC05A2"/>
    <w:rsid w:val="00DC0D6A"/>
    <w:rsid w:val="00DC151C"/>
    <w:rsid w:val="00DC21A9"/>
    <w:rsid w:val="00DC2595"/>
    <w:rsid w:val="00DC3752"/>
    <w:rsid w:val="00DC3AD3"/>
    <w:rsid w:val="00DC3C3A"/>
    <w:rsid w:val="00DC4901"/>
    <w:rsid w:val="00DC50F8"/>
    <w:rsid w:val="00DC51BD"/>
    <w:rsid w:val="00DC57FC"/>
    <w:rsid w:val="00DC5BF2"/>
    <w:rsid w:val="00DC622F"/>
    <w:rsid w:val="00DC645D"/>
    <w:rsid w:val="00DC6798"/>
    <w:rsid w:val="00DC6DB2"/>
    <w:rsid w:val="00DC706B"/>
    <w:rsid w:val="00DC706F"/>
    <w:rsid w:val="00DC76A1"/>
    <w:rsid w:val="00DC7CE6"/>
    <w:rsid w:val="00DD011B"/>
    <w:rsid w:val="00DD0312"/>
    <w:rsid w:val="00DD066F"/>
    <w:rsid w:val="00DD078D"/>
    <w:rsid w:val="00DD0E15"/>
    <w:rsid w:val="00DD0F55"/>
    <w:rsid w:val="00DD0FB8"/>
    <w:rsid w:val="00DD16C4"/>
    <w:rsid w:val="00DD1821"/>
    <w:rsid w:val="00DD1C12"/>
    <w:rsid w:val="00DD1E0C"/>
    <w:rsid w:val="00DD2684"/>
    <w:rsid w:val="00DD298E"/>
    <w:rsid w:val="00DD2EFF"/>
    <w:rsid w:val="00DD30B0"/>
    <w:rsid w:val="00DD34C4"/>
    <w:rsid w:val="00DD3D3C"/>
    <w:rsid w:val="00DD3F8E"/>
    <w:rsid w:val="00DD4372"/>
    <w:rsid w:val="00DD4B51"/>
    <w:rsid w:val="00DD5382"/>
    <w:rsid w:val="00DD551A"/>
    <w:rsid w:val="00DD556C"/>
    <w:rsid w:val="00DD5926"/>
    <w:rsid w:val="00DD599B"/>
    <w:rsid w:val="00DD5E0C"/>
    <w:rsid w:val="00DD62C5"/>
    <w:rsid w:val="00DD7067"/>
    <w:rsid w:val="00DD7305"/>
    <w:rsid w:val="00DD742C"/>
    <w:rsid w:val="00DD7977"/>
    <w:rsid w:val="00DE09D0"/>
    <w:rsid w:val="00DE09DF"/>
    <w:rsid w:val="00DE1250"/>
    <w:rsid w:val="00DE1283"/>
    <w:rsid w:val="00DE173C"/>
    <w:rsid w:val="00DE1744"/>
    <w:rsid w:val="00DE1CDF"/>
    <w:rsid w:val="00DE1DB4"/>
    <w:rsid w:val="00DE1E50"/>
    <w:rsid w:val="00DE20C9"/>
    <w:rsid w:val="00DE21C1"/>
    <w:rsid w:val="00DE2467"/>
    <w:rsid w:val="00DE269D"/>
    <w:rsid w:val="00DE27F3"/>
    <w:rsid w:val="00DE2959"/>
    <w:rsid w:val="00DE2DB0"/>
    <w:rsid w:val="00DE2DBE"/>
    <w:rsid w:val="00DE2DCC"/>
    <w:rsid w:val="00DE2E43"/>
    <w:rsid w:val="00DE33FE"/>
    <w:rsid w:val="00DE3B1A"/>
    <w:rsid w:val="00DE419B"/>
    <w:rsid w:val="00DE4333"/>
    <w:rsid w:val="00DE445B"/>
    <w:rsid w:val="00DE480E"/>
    <w:rsid w:val="00DE4F7A"/>
    <w:rsid w:val="00DE522E"/>
    <w:rsid w:val="00DE59FF"/>
    <w:rsid w:val="00DE5EC6"/>
    <w:rsid w:val="00DE60DE"/>
    <w:rsid w:val="00DE6191"/>
    <w:rsid w:val="00DE6199"/>
    <w:rsid w:val="00DE6275"/>
    <w:rsid w:val="00DF035A"/>
    <w:rsid w:val="00DF03F1"/>
    <w:rsid w:val="00DF08C2"/>
    <w:rsid w:val="00DF0A0C"/>
    <w:rsid w:val="00DF113D"/>
    <w:rsid w:val="00DF134E"/>
    <w:rsid w:val="00DF1C22"/>
    <w:rsid w:val="00DF21C7"/>
    <w:rsid w:val="00DF2292"/>
    <w:rsid w:val="00DF2E79"/>
    <w:rsid w:val="00DF329E"/>
    <w:rsid w:val="00DF3303"/>
    <w:rsid w:val="00DF3361"/>
    <w:rsid w:val="00DF36BB"/>
    <w:rsid w:val="00DF3AF2"/>
    <w:rsid w:val="00DF3B13"/>
    <w:rsid w:val="00DF3C80"/>
    <w:rsid w:val="00DF3D63"/>
    <w:rsid w:val="00DF4084"/>
    <w:rsid w:val="00DF4725"/>
    <w:rsid w:val="00DF4B66"/>
    <w:rsid w:val="00DF5B29"/>
    <w:rsid w:val="00DF5E87"/>
    <w:rsid w:val="00DF5FE8"/>
    <w:rsid w:val="00DF63D6"/>
    <w:rsid w:val="00DF6D5E"/>
    <w:rsid w:val="00DF775E"/>
    <w:rsid w:val="00DF794D"/>
    <w:rsid w:val="00DF7C81"/>
    <w:rsid w:val="00E00004"/>
    <w:rsid w:val="00E00068"/>
    <w:rsid w:val="00E001C2"/>
    <w:rsid w:val="00E00441"/>
    <w:rsid w:val="00E011F2"/>
    <w:rsid w:val="00E019C8"/>
    <w:rsid w:val="00E027BF"/>
    <w:rsid w:val="00E02BC3"/>
    <w:rsid w:val="00E02D4B"/>
    <w:rsid w:val="00E02F8B"/>
    <w:rsid w:val="00E0330F"/>
    <w:rsid w:val="00E03A7E"/>
    <w:rsid w:val="00E03DDB"/>
    <w:rsid w:val="00E044DE"/>
    <w:rsid w:val="00E04847"/>
    <w:rsid w:val="00E04EBC"/>
    <w:rsid w:val="00E04EDF"/>
    <w:rsid w:val="00E050AA"/>
    <w:rsid w:val="00E05689"/>
    <w:rsid w:val="00E056E3"/>
    <w:rsid w:val="00E057F7"/>
    <w:rsid w:val="00E05AB2"/>
    <w:rsid w:val="00E05BF8"/>
    <w:rsid w:val="00E0633C"/>
    <w:rsid w:val="00E06678"/>
    <w:rsid w:val="00E06D2E"/>
    <w:rsid w:val="00E06DD9"/>
    <w:rsid w:val="00E075D2"/>
    <w:rsid w:val="00E07D8B"/>
    <w:rsid w:val="00E07D8E"/>
    <w:rsid w:val="00E1005B"/>
    <w:rsid w:val="00E104CB"/>
    <w:rsid w:val="00E10546"/>
    <w:rsid w:val="00E106C5"/>
    <w:rsid w:val="00E108F2"/>
    <w:rsid w:val="00E10E62"/>
    <w:rsid w:val="00E11557"/>
    <w:rsid w:val="00E11720"/>
    <w:rsid w:val="00E11729"/>
    <w:rsid w:val="00E122D3"/>
    <w:rsid w:val="00E126DA"/>
    <w:rsid w:val="00E126F4"/>
    <w:rsid w:val="00E12E60"/>
    <w:rsid w:val="00E132EF"/>
    <w:rsid w:val="00E1351B"/>
    <w:rsid w:val="00E1399D"/>
    <w:rsid w:val="00E13F5D"/>
    <w:rsid w:val="00E13F66"/>
    <w:rsid w:val="00E14058"/>
    <w:rsid w:val="00E142A0"/>
    <w:rsid w:val="00E146BC"/>
    <w:rsid w:val="00E14916"/>
    <w:rsid w:val="00E149AA"/>
    <w:rsid w:val="00E14D55"/>
    <w:rsid w:val="00E150A6"/>
    <w:rsid w:val="00E15AA1"/>
    <w:rsid w:val="00E15AA7"/>
    <w:rsid w:val="00E15B53"/>
    <w:rsid w:val="00E15B71"/>
    <w:rsid w:val="00E15F7F"/>
    <w:rsid w:val="00E17A75"/>
    <w:rsid w:val="00E17B8B"/>
    <w:rsid w:val="00E17C86"/>
    <w:rsid w:val="00E17D0E"/>
    <w:rsid w:val="00E17FC9"/>
    <w:rsid w:val="00E20908"/>
    <w:rsid w:val="00E20EB3"/>
    <w:rsid w:val="00E21E37"/>
    <w:rsid w:val="00E2297F"/>
    <w:rsid w:val="00E22AC2"/>
    <w:rsid w:val="00E22E2B"/>
    <w:rsid w:val="00E23891"/>
    <w:rsid w:val="00E2394C"/>
    <w:rsid w:val="00E23F1C"/>
    <w:rsid w:val="00E23F68"/>
    <w:rsid w:val="00E245E2"/>
    <w:rsid w:val="00E246C2"/>
    <w:rsid w:val="00E247CD"/>
    <w:rsid w:val="00E24EDA"/>
    <w:rsid w:val="00E253CA"/>
    <w:rsid w:val="00E25826"/>
    <w:rsid w:val="00E258BF"/>
    <w:rsid w:val="00E25A49"/>
    <w:rsid w:val="00E25E06"/>
    <w:rsid w:val="00E26888"/>
    <w:rsid w:val="00E27270"/>
    <w:rsid w:val="00E273DB"/>
    <w:rsid w:val="00E30632"/>
    <w:rsid w:val="00E30BF0"/>
    <w:rsid w:val="00E3137D"/>
    <w:rsid w:val="00E3153A"/>
    <w:rsid w:val="00E31733"/>
    <w:rsid w:val="00E317F1"/>
    <w:rsid w:val="00E31AE5"/>
    <w:rsid w:val="00E31B3B"/>
    <w:rsid w:val="00E31B7C"/>
    <w:rsid w:val="00E32037"/>
    <w:rsid w:val="00E32125"/>
    <w:rsid w:val="00E32637"/>
    <w:rsid w:val="00E3348D"/>
    <w:rsid w:val="00E3353F"/>
    <w:rsid w:val="00E34542"/>
    <w:rsid w:val="00E3458F"/>
    <w:rsid w:val="00E345BE"/>
    <w:rsid w:val="00E3472F"/>
    <w:rsid w:val="00E34A71"/>
    <w:rsid w:val="00E365D6"/>
    <w:rsid w:val="00E368E0"/>
    <w:rsid w:val="00E36FB8"/>
    <w:rsid w:val="00E373E8"/>
    <w:rsid w:val="00E37B14"/>
    <w:rsid w:val="00E40010"/>
    <w:rsid w:val="00E40133"/>
    <w:rsid w:val="00E403EB"/>
    <w:rsid w:val="00E40D08"/>
    <w:rsid w:val="00E40F5A"/>
    <w:rsid w:val="00E41322"/>
    <w:rsid w:val="00E41594"/>
    <w:rsid w:val="00E420BD"/>
    <w:rsid w:val="00E42488"/>
    <w:rsid w:val="00E42A3D"/>
    <w:rsid w:val="00E42CC9"/>
    <w:rsid w:val="00E43769"/>
    <w:rsid w:val="00E43803"/>
    <w:rsid w:val="00E43BCE"/>
    <w:rsid w:val="00E43C1F"/>
    <w:rsid w:val="00E43D50"/>
    <w:rsid w:val="00E43DA8"/>
    <w:rsid w:val="00E44109"/>
    <w:rsid w:val="00E44C15"/>
    <w:rsid w:val="00E4542D"/>
    <w:rsid w:val="00E45529"/>
    <w:rsid w:val="00E45749"/>
    <w:rsid w:val="00E4579A"/>
    <w:rsid w:val="00E45AC8"/>
    <w:rsid w:val="00E45C21"/>
    <w:rsid w:val="00E45F3A"/>
    <w:rsid w:val="00E4620D"/>
    <w:rsid w:val="00E469E9"/>
    <w:rsid w:val="00E47AC4"/>
    <w:rsid w:val="00E5030B"/>
    <w:rsid w:val="00E50B47"/>
    <w:rsid w:val="00E50B68"/>
    <w:rsid w:val="00E50CC2"/>
    <w:rsid w:val="00E510DB"/>
    <w:rsid w:val="00E5296A"/>
    <w:rsid w:val="00E529AE"/>
    <w:rsid w:val="00E52E4B"/>
    <w:rsid w:val="00E52E51"/>
    <w:rsid w:val="00E53127"/>
    <w:rsid w:val="00E53923"/>
    <w:rsid w:val="00E541C1"/>
    <w:rsid w:val="00E5421D"/>
    <w:rsid w:val="00E54790"/>
    <w:rsid w:val="00E552BD"/>
    <w:rsid w:val="00E5558B"/>
    <w:rsid w:val="00E55E2D"/>
    <w:rsid w:val="00E55FAF"/>
    <w:rsid w:val="00E56120"/>
    <w:rsid w:val="00E56830"/>
    <w:rsid w:val="00E56CB7"/>
    <w:rsid w:val="00E56E17"/>
    <w:rsid w:val="00E57A8D"/>
    <w:rsid w:val="00E60145"/>
    <w:rsid w:val="00E60B65"/>
    <w:rsid w:val="00E60F6C"/>
    <w:rsid w:val="00E6188E"/>
    <w:rsid w:val="00E61948"/>
    <w:rsid w:val="00E62D11"/>
    <w:rsid w:val="00E62D9D"/>
    <w:rsid w:val="00E630CF"/>
    <w:rsid w:val="00E63ACF"/>
    <w:rsid w:val="00E63DDA"/>
    <w:rsid w:val="00E6466A"/>
    <w:rsid w:val="00E64941"/>
    <w:rsid w:val="00E64952"/>
    <w:rsid w:val="00E64E87"/>
    <w:rsid w:val="00E64EDE"/>
    <w:rsid w:val="00E64FDF"/>
    <w:rsid w:val="00E65ABC"/>
    <w:rsid w:val="00E65D5F"/>
    <w:rsid w:val="00E666F9"/>
    <w:rsid w:val="00E66790"/>
    <w:rsid w:val="00E670BB"/>
    <w:rsid w:val="00E6796A"/>
    <w:rsid w:val="00E67B44"/>
    <w:rsid w:val="00E67CDD"/>
    <w:rsid w:val="00E67D2C"/>
    <w:rsid w:val="00E67E36"/>
    <w:rsid w:val="00E67E57"/>
    <w:rsid w:val="00E67F1C"/>
    <w:rsid w:val="00E701D4"/>
    <w:rsid w:val="00E70457"/>
    <w:rsid w:val="00E70A7F"/>
    <w:rsid w:val="00E71527"/>
    <w:rsid w:val="00E71603"/>
    <w:rsid w:val="00E7163C"/>
    <w:rsid w:val="00E7169C"/>
    <w:rsid w:val="00E72079"/>
    <w:rsid w:val="00E73634"/>
    <w:rsid w:val="00E73EA1"/>
    <w:rsid w:val="00E742C5"/>
    <w:rsid w:val="00E7450D"/>
    <w:rsid w:val="00E749B2"/>
    <w:rsid w:val="00E74AF9"/>
    <w:rsid w:val="00E751B4"/>
    <w:rsid w:val="00E75522"/>
    <w:rsid w:val="00E75DA6"/>
    <w:rsid w:val="00E7601F"/>
    <w:rsid w:val="00E762B0"/>
    <w:rsid w:val="00E76676"/>
    <w:rsid w:val="00E767D6"/>
    <w:rsid w:val="00E7714E"/>
    <w:rsid w:val="00E7725A"/>
    <w:rsid w:val="00E77B89"/>
    <w:rsid w:val="00E77D46"/>
    <w:rsid w:val="00E81914"/>
    <w:rsid w:val="00E81A7B"/>
    <w:rsid w:val="00E833F3"/>
    <w:rsid w:val="00E83412"/>
    <w:rsid w:val="00E8434F"/>
    <w:rsid w:val="00E8447E"/>
    <w:rsid w:val="00E848D0"/>
    <w:rsid w:val="00E84A61"/>
    <w:rsid w:val="00E84C52"/>
    <w:rsid w:val="00E84DED"/>
    <w:rsid w:val="00E85D1D"/>
    <w:rsid w:val="00E8646C"/>
    <w:rsid w:val="00E8683F"/>
    <w:rsid w:val="00E868C4"/>
    <w:rsid w:val="00E86AB9"/>
    <w:rsid w:val="00E87167"/>
    <w:rsid w:val="00E872AD"/>
    <w:rsid w:val="00E874AD"/>
    <w:rsid w:val="00E87F4E"/>
    <w:rsid w:val="00E90398"/>
    <w:rsid w:val="00E90428"/>
    <w:rsid w:val="00E90436"/>
    <w:rsid w:val="00E90640"/>
    <w:rsid w:val="00E90A34"/>
    <w:rsid w:val="00E90D5C"/>
    <w:rsid w:val="00E910D7"/>
    <w:rsid w:val="00E91256"/>
    <w:rsid w:val="00E914AB"/>
    <w:rsid w:val="00E91917"/>
    <w:rsid w:val="00E91BA6"/>
    <w:rsid w:val="00E91C9E"/>
    <w:rsid w:val="00E921C9"/>
    <w:rsid w:val="00E92519"/>
    <w:rsid w:val="00E9256C"/>
    <w:rsid w:val="00E927AC"/>
    <w:rsid w:val="00E929FB"/>
    <w:rsid w:val="00E930D7"/>
    <w:rsid w:val="00E93151"/>
    <w:rsid w:val="00E9353A"/>
    <w:rsid w:val="00E93B8A"/>
    <w:rsid w:val="00E93E03"/>
    <w:rsid w:val="00E93ED5"/>
    <w:rsid w:val="00E940CC"/>
    <w:rsid w:val="00E9418D"/>
    <w:rsid w:val="00E9448A"/>
    <w:rsid w:val="00E94639"/>
    <w:rsid w:val="00E94857"/>
    <w:rsid w:val="00E94A1F"/>
    <w:rsid w:val="00E95F9E"/>
    <w:rsid w:val="00E965BB"/>
    <w:rsid w:val="00E96728"/>
    <w:rsid w:val="00E96C19"/>
    <w:rsid w:val="00E96EE1"/>
    <w:rsid w:val="00E96F67"/>
    <w:rsid w:val="00E9744A"/>
    <w:rsid w:val="00E978B1"/>
    <w:rsid w:val="00E97BF9"/>
    <w:rsid w:val="00E97ED2"/>
    <w:rsid w:val="00EA030B"/>
    <w:rsid w:val="00EA0496"/>
    <w:rsid w:val="00EA0525"/>
    <w:rsid w:val="00EA08AB"/>
    <w:rsid w:val="00EA0D36"/>
    <w:rsid w:val="00EA1158"/>
    <w:rsid w:val="00EA1E6E"/>
    <w:rsid w:val="00EA228B"/>
    <w:rsid w:val="00EA2BC9"/>
    <w:rsid w:val="00EA3505"/>
    <w:rsid w:val="00EA3793"/>
    <w:rsid w:val="00EA3A9F"/>
    <w:rsid w:val="00EA3E60"/>
    <w:rsid w:val="00EA458D"/>
    <w:rsid w:val="00EA4B21"/>
    <w:rsid w:val="00EA4DC5"/>
    <w:rsid w:val="00EA6E52"/>
    <w:rsid w:val="00EA762E"/>
    <w:rsid w:val="00EA793B"/>
    <w:rsid w:val="00EB0E05"/>
    <w:rsid w:val="00EB0E6A"/>
    <w:rsid w:val="00EB10FD"/>
    <w:rsid w:val="00EB12B8"/>
    <w:rsid w:val="00EB14B4"/>
    <w:rsid w:val="00EB1F9A"/>
    <w:rsid w:val="00EB23D3"/>
    <w:rsid w:val="00EB2706"/>
    <w:rsid w:val="00EB4293"/>
    <w:rsid w:val="00EB4481"/>
    <w:rsid w:val="00EB44CC"/>
    <w:rsid w:val="00EB45DD"/>
    <w:rsid w:val="00EB4E2C"/>
    <w:rsid w:val="00EB5040"/>
    <w:rsid w:val="00EB51BD"/>
    <w:rsid w:val="00EB5220"/>
    <w:rsid w:val="00EB5672"/>
    <w:rsid w:val="00EB5A18"/>
    <w:rsid w:val="00EB5C33"/>
    <w:rsid w:val="00EB6203"/>
    <w:rsid w:val="00EB620B"/>
    <w:rsid w:val="00EB6533"/>
    <w:rsid w:val="00EB653F"/>
    <w:rsid w:val="00EB6831"/>
    <w:rsid w:val="00EB6DD7"/>
    <w:rsid w:val="00EB70EB"/>
    <w:rsid w:val="00EB7893"/>
    <w:rsid w:val="00EB7D39"/>
    <w:rsid w:val="00EB7DA1"/>
    <w:rsid w:val="00EC0061"/>
    <w:rsid w:val="00EC044E"/>
    <w:rsid w:val="00EC0559"/>
    <w:rsid w:val="00EC0968"/>
    <w:rsid w:val="00EC09A6"/>
    <w:rsid w:val="00EC10D6"/>
    <w:rsid w:val="00EC13F2"/>
    <w:rsid w:val="00EC1601"/>
    <w:rsid w:val="00EC16ED"/>
    <w:rsid w:val="00EC1B34"/>
    <w:rsid w:val="00EC1FA6"/>
    <w:rsid w:val="00EC205F"/>
    <w:rsid w:val="00EC2605"/>
    <w:rsid w:val="00EC2BBA"/>
    <w:rsid w:val="00EC2FF4"/>
    <w:rsid w:val="00EC31E7"/>
    <w:rsid w:val="00EC3560"/>
    <w:rsid w:val="00EC3816"/>
    <w:rsid w:val="00EC3FC2"/>
    <w:rsid w:val="00EC40D0"/>
    <w:rsid w:val="00EC48BB"/>
    <w:rsid w:val="00EC4B7A"/>
    <w:rsid w:val="00EC5233"/>
    <w:rsid w:val="00EC5610"/>
    <w:rsid w:val="00EC6457"/>
    <w:rsid w:val="00EC6574"/>
    <w:rsid w:val="00EC6A7D"/>
    <w:rsid w:val="00EC6B3E"/>
    <w:rsid w:val="00EC6EAB"/>
    <w:rsid w:val="00EC6EF4"/>
    <w:rsid w:val="00EC73CC"/>
    <w:rsid w:val="00EC7C1D"/>
    <w:rsid w:val="00EC7E85"/>
    <w:rsid w:val="00ED072C"/>
    <w:rsid w:val="00ED1083"/>
    <w:rsid w:val="00ED1E8B"/>
    <w:rsid w:val="00ED2185"/>
    <w:rsid w:val="00ED21E0"/>
    <w:rsid w:val="00ED286A"/>
    <w:rsid w:val="00ED2F75"/>
    <w:rsid w:val="00ED3106"/>
    <w:rsid w:val="00ED352C"/>
    <w:rsid w:val="00ED373E"/>
    <w:rsid w:val="00ED3811"/>
    <w:rsid w:val="00ED3854"/>
    <w:rsid w:val="00ED479E"/>
    <w:rsid w:val="00ED495D"/>
    <w:rsid w:val="00ED4A3F"/>
    <w:rsid w:val="00ED4B7A"/>
    <w:rsid w:val="00ED4E41"/>
    <w:rsid w:val="00ED4ECF"/>
    <w:rsid w:val="00ED4FBC"/>
    <w:rsid w:val="00ED53F8"/>
    <w:rsid w:val="00ED56DA"/>
    <w:rsid w:val="00ED6037"/>
    <w:rsid w:val="00ED62B8"/>
    <w:rsid w:val="00ED6E7B"/>
    <w:rsid w:val="00ED7606"/>
    <w:rsid w:val="00ED785C"/>
    <w:rsid w:val="00ED7EE0"/>
    <w:rsid w:val="00EE00A7"/>
    <w:rsid w:val="00EE046A"/>
    <w:rsid w:val="00EE0A00"/>
    <w:rsid w:val="00EE0C9B"/>
    <w:rsid w:val="00EE106A"/>
    <w:rsid w:val="00EE10D0"/>
    <w:rsid w:val="00EE12D8"/>
    <w:rsid w:val="00EE19AD"/>
    <w:rsid w:val="00EE1BC6"/>
    <w:rsid w:val="00EE20C5"/>
    <w:rsid w:val="00EE25F6"/>
    <w:rsid w:val="00EE2624"/>
    <w:rsid w:val="00EE2761"/>
    <w:rsid w:val="00EE2A7F"/>
    <w:rsid w:val="00EE2BCC"/>
    <w:rsid w:val="00EE3544"/>
    <w:rsid w:val="00EE3912"/>
    <w:rsid w:val="00EE3B61"/>
    <w:rsid w:val="00EE3DA4"/>
    <w:rsid w:val="00EE42AD"/>
    <w:rsid w:val="00EE441F"/>
    <w:rsid w:val="00EE4551"/>
    <w:rsid w:val="00EE4AC9"/>
    <w:rsid w:val="00EE511A"/>
    <w:rsid w:val="00EE5251"/>
    <w:rsid w:val="00EE5280"/>
    <w:rsid w:val="00EE5570"/>
    <w:rsid w:val="00EE6E4E"/>
    <w:rsid w:val="00EE7BD0"/>
    <w:rsid w:val="00EF0109"/>
    <w:rsid w:val="00EF02FC"/>
    <w:rsid w:val="00EF0AEE"/>
    <w:rsid w:val="00EF0BFB"/>
    <w:rsid w:val="00EF1011"/>
    <w:rsid w:val="00EF14C4"/>
    <w:rsid w:val="00EF15A1"/>
    <w:rsid w:val="00EF1B51"/>
    <w:rsid w:val="00EF1D08"/>
    <w:rsid w:val="00EF209A"/>
    <w:rsid w:val="00EF228E"/>
    <w:rsid w:val="00EF23C5"/>
    <w:rsid w:val="00EF27E9"/>
    <w:rsid w:val="00EF2F00"/>
    <w:rsid w:val="00EF2F5F"/>
    <w:rsid w:val="00EF33B7"/>
    <w:rsid w:val="00EF35A7"/>
    <w:rsid w:val="00EF4744"/>
    <w:rsid w:val="00EF4A9F"/>
    <w:rsid w:val="00EF4AD1"/>
    <w:rsid w:val="00EF4D90"/>
    <w:rsid w:val="00EF5470"/>
    <w:rsid w:val="00EF638E"/>
    <w:rsid w:val="00EF6A50"/>
    <w:rsid w:val="00EF6E33"/>
    <w:rsid w:val="00EF70FA"/>
    <w:rsid w:val="00EF74B1"/>
    <w:rsid w:val="00EF784B"/>
    <w:rsid w:val="00EF79C6"/>
    <w:rsid w:val="00EF7AB2"/>
    <w:rsid w:val="00EF7CCE"/>
    <w:rsid w:val="00EF7FBF"/>
    <w:rsid w:val="00F00419"/>
    <w:rsid w:val="00F00CF7"/>
    <w:rsid w:val="00F00DA4"/>
    <w:rsid w:val="00F011F7"/>
    <w:rsid w:val="00F01264"/>
    <w:rsid w:val="00F013FE"/>
    <w:rsid w:val="00F016CF"/>
    <w:rsid w:val="00F01EAB"/>
    <w:rsid w:val="00F0207F"/>
    <w:rsid w:val="00F030EE"/>
    <w:rsid w:val="00F037F3"/>
    <w:rsid w:val="00F03AE0"/>
    <w:rsid w:val="00F03BB7"/>
    <w:rsid w:val="00F04174"/>
    <w:rsid w:val="00F041CC"/>
    <w:rsid w:val="00F04EA7"/>
    <w:rsid w:val="00F05A38"/>
    <w:rsid w:val="00F05C1B"/>
    <w:rsid w:val="00F0602B"/>
    <w:rsid w:val="00F0619C"/>
    <w:rsid w:val="00F0657D"/>
    <w:rsid w:val="00F0676E"/>
    <w:rsid w:val="00F06D23"/>
    <w:rsid w:val="00F06F18"/>
    <w:rsid w:val="00F0711A"/>
    <w:rsid w:val="00F07929"/>
    <w:rsid w:val="00F07A72"/>
    <w:rsid w:val="00F1092A"/>
    <w:rsid w:val="00F10BDC"/>
    <w:rsid w:val="00F11613"/>
    <w:rsid w:val="00F118F4"/>
    <w:rsid w:val="00F11AA6"/>
    <w:rsid w:val="00F11D7C"/>
    <w:rsid w:val="00F12642"/>
    <w:rsid w:val="00F1266A"/>
    <w:rsid w:val="00F128AB"/>
    <w:rsid w:val="00F13252"/>
    <w:rsid w:val="00F13610"/>
    <w:rsid w:val="00F13BB9"/>
    <w:rsid w:val="00F13E3A"/>
    <w:rsid w:val="00F14630"/>
    <w:rsid w:val="00F150A8"/>
    <w:rsid w:val="00F15BD6"/>
    <w:rsid w:val="00F15F75"/>
    <w:rsid w:val="00F15F76"/>
    <w:rsid w:val="00F16D2E"/>
    <w:rsid w:val="00F179FB"/>
    <w:rsid w:val="00F17AD5"/>
    <w:rsid w:val="00F17C64"/>
    <w:rsid w:val="00F20311"/>
    <w:rsid w:val="00F20435"/>
    <w:rsid w:val="00F2049E"/>
    <w:rsid w:val="00F20F85"/>
    <w:rsid w:val="00F21262"/>
    <w:rsid w:val="00F21AFC"/>
    <w:rsid w:val="00F22B1B"/>
    <w:rsid w:val="00F22F45"/>
    <w:rsid w:val="00F23235"/>
    <w:rsid w:val="00F235C7"/>
    <w:rsid w:val="00F239B4"/>
    <w:rsid w:val="00F23FAC"/>
    <w:rsid w:val="00F24682"/>
    <w:rsid w:val="00F24767"/>
    <w:rsid w:val="00F24C79"/>
    <w:rsid w:val="00F25215"/>
    <w:rsid w:val="00F256A3"/>
    <w:rsid w:val="00F2585A"/>
    <w:rsid w:val="00F25C56"/>
    <w:rsid w:val="00F265D6"/>
    <w:rsid w:val="00F2671C"/>
    <w:rsid w:val="00F26F90"/>
    <w:rsid w:val="00F27425"/>
    <w:rsid w:val="00F277A2"/>
    <w:rsid w:val="00F277D3"/>
    <w:rsid w:val="00F27C8B"/>
    <w:rsid w:val="00F30434"/>
    <w:rsid w:val="00F308C3"/>
    <w:rsid w:val="00F31147"/>
    <w:rsid w:val="00F317E8"/>
    <w:rsid w:val="00F3214F"/>
    <w:rsid w:val="00F3251C"/>
    <w:rsid w:val="00F326E4"/>
    <w:rsid w:val="00F32819"/>
    <w:rsid w:val="00F32C22"/>
    <w:rsid w:val="00F33184"/>
    <w:rsid w:val="00F334EC"/>
    <w:rsid w:val="00F33A5A"/>
    <w:rsid w:val="00F33B09"/>
    <w:rsid w:val="00F33C01"/>
    <w:rsid w:val="00F3401F"/>
    <w:rsid w:val="00F3413E"/>
    <w:rsid w:val="00F3499F"/>
    <w:rsid w:val="00F34A05"/>
    <w:rsid w:val="00F34A42"/>
    <w:rsid w:val="00F34CD9"/>
    <w:rsid w:val="00F34E9A"/>
    <w:rsid w:val="00F3507D"/>
    <w:rsid w:val="00F35899"/>
    <w:rsid w:val="00F358FD"/>
    <w:rsid w:val="00F3605D"/>
    <w:rsid w:val="00F363EC"/>
    <w:rsid w:val="00F3651C"/>
    <w:rsid w:val="00F36544"/>
    <w:rsid w:val="00F365F3"/>
    <w:rsid w:val="00F376A3"/>
    <w:rsid w:val="00F3778E"/>
    <w:rsid w:val="00F37A2C"/>
    <w:rsid w:val="00F37C83"/>
    <w:rsid w:val="00F37CA5"/>
    <w:rsid w:val="00F405B8"/>
    <w:rsid w:val="00F40AC1"/>
    <w:rsid w:val="00F41A5E"/>
    <w:rsid w:val="00F41A63"/>
    <w:rsid w:val="00F420FD"/>
    <w:rsid w:val="00F4231A"/>
    <w:rsid w:val="00F42746"/>
    <w:rsid w:val="00F43000"/>
    <w:rsid w:val="00F4313C"/>
    <w:rsid w:val="00F43C6D"/>
    <w:rsid w:val="00F44094"/>
    <w:rsid w:val="00F45BC7"/>
    <w:rsid w:val="00F45C44"/>
    <w:rsid w:val="00F45F4B"/>
    <w:rsid w:val="00F461DC"/>
    <w:rsid w:val="00F46C37"/>
    <w:rsid w:val="00F47A33"/>
    <w:rsid w:val="00F507DF"/>
    <w:rsid w:val="00F50D86"/>
    <w:rsid w:val="00F5168C"/>
    <w:rsid w:val="00F51A35"/>
    <w:rsid w:val="00F52B53"/>
    <w:rsid w:val="00F52D9D"/>
    <w:rsid w:val="00F52F7E"/>
    <w:rsid w:val="00F52FA7"/>
    <w:rsid w:val="00F538B3"/>
    <w:rsid w:val="00F54461"/>
    <w:rsid w:val="00F54640"/>
    <w:rsid w:val="00F54678"/>
    <w:rsid w:val="00F54769"/>
    <w:rsid w:val="00F54C96"/>
    <w:rsid w:val="00F54D4F"/>
    <w:rsid w:val="00F5504E"/>
    <w:rsid w:val="00F55071"/>
    <w:rsid w:val="00F5540E"/>
    <w:rsid w:val="00F55655"/>
    <w:rsid w:val="00F558DD"/>
    <w:rsid w:val="00F55958"/>
    <w:rsid w:val="00F55A2B"/>
    <w:rsid w:val="00F55F1D"/>
    <w:rsid w:val="00F56061"/>
    <w:rsid w:val="00F562C0"/>
    <w:rsid w:val="00F565D2"/>
    <w:rsid w:val="00F5661B"/>
    <w:rsid w:val="00F56C11"/>
    <w:rsid w:val="00F570CC"/>
    <w:rsid w:val="00F570FA"/>
    <w:rsid w:val="00F57182"/>
    <w:rsid w:val="00F5752B"/>
    <w:rsid w:val="00F57779"/>
    <w:rsid w:val="00F57E9A"/>
    <w:rsid w:val="00F57F95"/>
    <w:rsid w:val="00F60792"/>
    <w:rsid w:val="00F60A58"/>
    <w:rsid w:val="00F6249B"/>
    <w:rsid w:val="00F62AF1"/>
    <w:rsid w:val="00F63165"/>
    <w:rsid w:val="00F635A5"/>
    <w:rsid w:val="00F637B2"/>
    <w:rsid w:val="00F63807"/>
    <w:rsid w:val="00F63F15"/>
    <w:rsid w:val="00F64361"/>
    <w:rsid w:val="00F644E1"/>
    <w:rsid w:val="00F645A9"/>
    <w:rsid w:val="00F6534D"/>
    <w:rsid w:val="00F65850"/>
    <w:rsid w:val="00F659B6"/>
    <w:rsid w:val="00F65C75"/>
    <w:rsid w:val="00F667EA"/>
    <w:rsid w:val="00F6688F"/>
    <w:rsid w:val="00F67346"/>
    <w:rsid w:val="00F6760F"/>
    <w:rsid w:val="00F676D2"/>
    <w:rsid w:val="00F70AF7"/>
    <w:rsid w:val="00F70C2E"/>
    <w:rsid w:val="00F71250"/>
    <w:rsid w:val="00F7164C"/>
    <w:rsid w:val="00F71C9C"/>
    <w:rsid w:val="00F71EAB"/>
    <w:rsid w:val="00F723DE"/>
    <w:rsid w:val="00F72A4F"/>
    <w:rsid w:val="00F72AC4"/>
    <w:rsid w:val="00F72B12"/>
    <w:rsid w:val="00F72D10"/>
    <w:rsid w:val="00F7319D"/>
    <w:rsid w:val="00F73AE8"/>
    <w:rsid w:val="00F73C53"/>
    <w:rsid w:val="00F755B8"/>
    <w:rsid w:val="00F75B54"/>
    <w:rsid w:val="00F75DB6"/>
    <w:rsid w:val="00F7612B"/>
    <w:rsid w:val="00F76209"/>
    <w:rsid w:val="00F7641C"/>
    <w:rsid w:val="00F76770"/>
    <w:rsid w:val="00F768EB"/>
    <w:rsid w:val="00F76979"/>
    <w:rsid w:val="00F76A60"/>
    <w:rsid w:val="00F76D10"/>
    <w:rsid w:val="00F773FE"/>
    <w:rsid w:val="00F7752A"/>
    <w:rsid w:val="00F77A19"/>
    <w:rsid w:val="00F77D45"/>
    <w:rsid w:val="00F802C4"/>
    <w:rsid w:val="00F80373"/>
    <w:rsid w:val="00F80A89"/>
    <w:rsid w:val="00F80AE8"/>
    <w:rsid w:val="00F80EBF"/>
    <w:rsid w:val="00F81028"/>
    <w:rsid w:val="00F81B3E"/>
    <w:rsid w:val="00F81CC8"/>
    <w:rsid w:val="00F81D8B"/>
    <w:rsid w:val="00F81F53"/>
    <w:rsid w:val="00F823F0"/>
    <w:rsid w:val="00F82925"/>
    <w:rsid w:val="00F83937"/>
    <w:rsid w:val="00F83B6F"/>
    <w:rsid w:val="00F83BFA"/>
    <w:rsid w:val="00F83ECA"/>
    <w:rsid w:val="00F83EEA"/>
    <w:rsid w:val="00F84272"/>
    <w:rsid w:val="00F84971"/>
    <w:rsid w:val="00F84979"/>
    <w:rsid w:val="00F84EFA"/>
    <w:rsid w:val="00F85083"/>
    <w:rsid w:val="00F8618F"/>
    <w:rsid w:val="00F86239"/>
    <w:rsid w:val="00F8694B"/>
    <w:rsid w:val="00F874F4"/>
    <w:rsid w:val="00F876F0"/>
    <w:rsid w:val="00F8779D"/>
    <w:rsid w:val="00F87999"/>
    <w:rsid w:val="00F900FF"/>
    <w:rsid w:val="00F90BAF"/>
    <w:rsid w:val="00F90D6A"/>
    <w:rsid w:val="00F91039"/>
    <w:rsid w:val="00F91782"/>
    <w:rsid w:val="00F91993"/>
    <w:rsid w:val="00F91B86"/>
    <w:rsid w:val="00F91ED4"/>
    <w:rsid w:val="00F91EDB"/>
    <w:rsid w:val="00F92102"/>
    <w:rsid w:val="00F92958"/>
    <w:rsid w:val="00F92D4C"/>
    <w:rsid w:val="00F92E57"/>
    <w:rsid w:val="00F92E5B"/>
    <w:rsid w:val="00F930D4"/>
    <w:rsid w:val="00F9421C"/>
    <w:rsid w:val="00F947DB"/>
    <w:rsid w:val="00F949D9"/>
    <w:rsid w:val="00F94C2F"/>
    <w:rsid w:val="00F9652F"/>
    <w:rsid w:val="00F968BE"/>
    <w:rsid w:val="00F96A3E"/>
    <w:rsid w:val="00F970DF"/>
    <w:rsid w:val="00F9712D"/>
    <w:rsid w:val="00F97918"/>
    <w:rsid w:val="00FA1E38"/>
    <w:rsid w:val="00FA1F14"/>
    <w:rsid w:val="00FA2355"/>
    <w:rsid w:val="00FA2AB5"/>
    <w:rsid w:val="00FA2AEC"/>
    <w:rsid w:val="00FA2C74"/>
    <w:rsid w:val="00FA3257"/>
    <w:rsid w:val="00FA3644"/>
    <w:rsid w:val="00FA36D1"/>
    <w:rsid w:val="00FA3823"/>
    <w:rsid w:val="00FA39BF"/>
    <w:rsid w:val="00FA3AE8"/>
    <w:rsid w:val="00FA3B7C"/>
    <w:rsid w:val="00FA4620"/>
    <w:rsid w:val="00FA4A6E"/>
    <w:rsid w:val="00FA4BEC"/>
    <w:rsid w:val="00FA4F4B"/>
    <w:rsid w:val="00FA5601"/>
    <w:rsid w:val="00FA5699"/>
    <w:rsid w:val="00FA5F93"/>
    <w:rsid w:val="00FA6137"/>
    <w:rsid w:val="00FA642E"/>
    <w:rsid w:val="00FA729A"/>
    <w:rsid w:val="00FA78C0"/>
    <w:rsid w:val="00FA7F17"/>
    <w:rsid w:val="00FB066A"/>
    <w:rsid w:val="00FB0D10"/>
    <w:rsid w:val="00FB1396"/>
    <w:rsid w:val="00FB1871"/>
    <w:rsid w:val="00FB1D49"/>
    <w:rsid w:val="00FB22E8"/>
    <w:rsid w:val="00FB2407"/>
    <w:rsid w:val="00FB2427"/>
    <w:rsid w:val="00FB3288"/>
    <w:rsid w:val="00FB32A7"/>
    <w:rsid w:val="00FB336E"/>
    <w:rsid w:val="00FB3884"/>
    <w:rsid w:val="00FB3A30"/>
    <w:rsid w:val="00FB500D"/>
    <w:rsid w:val="00FB5B64"/>
    <w:rsid w:val="00FB67D3"/>
    <w:rsid w:val="00FB6C7F"/>
    <w:rsid w:val="00FB7865"/>
    <w:rsid w:val="00FC0101"/>
    <w:rsid w:val="00FC0214"/>
    <w:rsid w:val="00FC0298"/>
    <w:rsid w:val="00FC05DE"/>
    <w:rsid w:val="00FC083C"/>
    <w:rsid w:val="00FC0987"/>
    <w:rsid w:val="00FC0BB2"/>
    <w:rsid w:val="00FC0D95"/>
    <w:rsid w:val="00FC0F01"/>
    <w:rsid w:val="00FC100F"/>
    <w:rsid w:val="00FC182C"/>
    <w:rsid w:val="00FC1B94"/>
    <w:rsid w:val="00FC27EA"/>
    <w:rsid w:val="00FC28A0"/>
    <w:rsid w:val="00FC2A4B"/>
    <w:rsid w:val="00FC2A88"/>
    <w:rsid w:val="00FC2D16"/>
    <w:rsid w:val="00FC3190"/>
    <w:rsid w:val="00FC31B2"/>
    <w:rsid w:val="00FC45D7"/>
    <w:rsid w:val="00FC4FA4"/>
    <w:rsid w:val="00FC4FEE"/>
    <w:rsid w:val="00FC56C5"/>
    <w:rsid w:val="00FC5A0C"/>
    <w:rsid w:val="00FC6132"/>
    <w:rsid w:val="00FC63B3"/>
    <w:rsid w:val="00FC6B02"/>
    <w:rsid w:val="00FC6CB5"/>
    <w:rsid w:val="00FC6D1B"/>
    <w:rsid w:val="00FC7083"/>
    <w:rsid w:val="00FC7A1C"/>
    <w:rsid w:val="00FD0280"/>
    <w:rsid w:val="00FD05FC"/>
    <w:rsid w:val="00FD0AA5"/>
    <w:rsid w:val="00FD0AF7"/>
    <w:rsid w:val="00FD1665"/>
    <w:rsid w:val="00FD18E3"/>
    <w:rsid w:val="00FD1B00"/>
    <w:rsid w:val="00FD2AA8"/>
    <w:rsid w:val="00FD2BB3"/>
    <w:rsid w:val="00FD2D50"/>
    <w:rsid w:val="00FD2F21"/>
    <w:rsid w:val="00FD34A6"/>
    <w:rsid w:val="00FD34AE"/>
    <w:rsid w:val="00FD3642"/>
    <w:rsid w:val="00FD36BA"/>
    <w:rsid w:val="00FD396E"/>
    <w:rsid w:val="00FD4521"/>
    <w:rsid w:val="00FD4994"/>
    <w:rsid w:val="00FD570E"/>
    <w:rsid w:val="00FD5B90"/>
    <w:rsid w:val="00FD5BBC"/>
    <w:rsid w:val="00FD6283"/>
    <w:rsid w:val="00FD69CF"/>
    <w:rsid w:val="00FD6DF2"/>
    <w:rsid w:val="00FD6ED9"/>
    <w:rsid w:val="00FD71B0"/>
    <w:rsid w:val="00FD7634"/>
    <w:rsid w:val="00FD79E5"/>
    <w:rsid w:val="00FD7A49"/>
    <w:rsid w:val="00FE006E"/>
    <w:rsid w:val="00FE13DE"/>
    <w:rsid w:val="00FE1E49"/>
    <w:rsid w:val="00FE2C9D"/>
    <w:rsid w:val="00FE364D"/>
    <w:rsid w:val="00FE3D9B"/>
    <w:rsid w:val="00FE400C"/>
    <w:rsid w:val="00FE4611"/>
    <w:rsid w:val="00FE4B0D"/>
    <w:rsid w:val="00FE4C94"/>
    <w:rsid w:val="00FE5586"/>
    <w:rsid w:val="00FE6852"/>
    <w:rsid w:val="00FE6C38"/>
    <w:rsid w:val="00FE6F3C"/>
    <w:rsid w:val="00FE7D96"/>
    <w:rsid w:val="00FF07CD"/>
    <w:rsid w:val="00FF0C2B"/>
    <w:rsid w:val="00FF2014"/>
    <w:rsid w:val="00FF3AA6"/>
    <w:rsid w:val="00FF3FD9"/>
    <w:rsid w:val="00FF4234"/>
    <w:rsid w:val="00FF4652"/>
    <w:rsid w:val="00FF4667"/>
    <w:rsid w:val="00FF4672"/>
    <w:rsid w:val="00FF4B32"/>
    <w:rsid w:val="00FF4DC3"/>
    <w:rsid w:val="00FF4F78"/>
    <w:rsid w:val="00FF5021"/>
    <w:rsid w:val="00FF5195"/>
    <w:rsid w:val="00FF5D85"/>
    <w:rsid w:val="00FF6882"/>
    <w:rsid w:val="00FF69BA"/>
    <w:rsid w:val="00FF71DE"/>
    <w:rsid w:val="00FF7487"/>
    <w:rsid w:val="00FF7C9B"/>
    <w:rsid w:val="00FF7E49"/>
    <w:rsid w:val="00FF7FF7"/>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strokecolor="#974706">
      <v:stroke endarrow="open" endarrowwidth="narrow" endarrowlength="short" color="#974706" weight="2pt"/>
      <v:shadow on="t" opacity="24903f" origin=",.5" offset="0,.55556mm"/>
    </o:shapedefaults>
    <o:shapelayout v:ext="edit">
      <o:idmap v:ext="edit" data="1"/>
    </o:shapelayout>
  </w:shapeDefaults>
  <w:decimalSymbol w:val="."/>
  <w:listSeparator w:val=","/>
  <w14:docId w14:val="30B296D6"/>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Batang"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qFormat="1"/>
    <w:lsdException w:name="heading 9" w:qFormat="1"/>
    <w:lsdException w:name="index 1"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99"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67"/>
    <w:lsdException w:name="No Spacing" w:uiPriority="68" w:qFormat="1"/>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uiPriority="99"/>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41"/>
    <w:lsdException w:name="Colorful Grid Accent 6" w:uiPriority="42"/>
    <w:lsdException w:name="Subtle Emphasis" w:uiPriority="43" w:qFormat="1"/>
    <w:lsdException w:name="Intense Emphasis" w:uiPriority="44" w:qFormat="1"/>
    <w:lsdException w:name="Subtle Reference" w:uiPriority="45" w:qFormat="1"/>
    <w:lsdException w:name="Intense Reference" w:uiPriority="40" w:qFormat="1"/>
    <w:lsdException w:name="Book Title" w:uiPriority="46" w:qFormat="1"/>
    <w:lsdException w:name="Bibliography" w:semiHidden="1" w:uiPriority="4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Smart Link" w:semiHidden="1" w:uiPriority="99" w:unhideWhenUsed="1"/>
  </w:latentStyles>
  <w:style w:type="paragraph" w:default="1" w:styleId="Normal">
    <w:name w:val="Normal"/>
    <w:qFormat/>
    <w:rsid w:val="00120F09"/>
    <w:rPr>
      <w:rFonts w:ascii="IBM Plex Sans" w:hAnsi="IBM Plex Sans"/>
      <w:sz w:val="22"/>
      <w:szCs w:val="24"/>
      <w:lang w:val="en-US" w:eastAsia="en-US"/>
    </w:rPr>
  </w:style>
  <w:style w:type="paragraph" w:styleId="Heading1">
    <w:name w:val="heading 1"/>
    <w:basedOn w:val="Normal"/>
    <w:next w:val="Normal"/>
    <w:link w:val="Heading1Char"/>
    <w:qFormat/>
    <w:rsid w:val="00E874AD"/>
    <w:pPr>
      <w:keepNext/>
      <w:pageBreakBefore/>
      <w:numPr>
        <w:numId w:val="1"/>
      </w:numPr>
      <w:spacing w:before="240" w:after="60"/>
      <w:outlineLvl w:val="0"/>
    </w:pPr>
    <w:rPr>
      <w:b/>
      <w:bCs/>
      <w:kern w:val="32"/>
      <w:sz w:val="32"/>
      <w:szCs w:val="32"/>
      <w:lang w:val="x-none" w:eastAsia="x-none"/>
    </w:rPr>
  </w:style>
  <w:style w:type="paragraph" w:styleId="Heading2">
    <w:name w:val="heading 2"/>
    <w:basedOn w:val="Normal"/>
    <w:next w:val="Normal"/>
    <w:link w:val="Heading2Char"/>
    <w:qFormat/>
    <w:rsid w:val="00DA368A"/>
    <w:pPr>
      <w:keepNext/>
      <w:numPr>
        <w:ilvl w:val="1"/>
        <w:numId w:val="1"/>
      </w:numPr>
      <w:spacing w:before="240" w:after="60"/>
      <w:outlineLvl w:val="1"/>
    </w:pPr>
    <w:rPr>
      <w:rFonts w:cs="Arial"/>
      <w:b/>
      <w:bCs/>
      <w:iCs/>
      <w:sz w:val="28"/>
      <w:szCs w:val="28"/>
    </w:rPr>
  </w:style>
  <w:style w:type="paragraph" w:styleId="Heading3">
    <w:name w:val="heading 3"/>
    <w:basedOn w:val="Normal"/>
    <w:next w:val="Normal"/>
    <w:link w:val="Heading3Char"/>
    <w:qFormat/>
    <w:rsid w:val="00745341"/>
    <w:pPr>
      <w:keepNext/>
      <w:numPr>
        <w:ilvl w:val="2"/>
        <w:numId w:val="1"/>
      </w:numPr>
      <w:spacing w:before="240" w:after="60"/>
      <w:ind w:left="426"/>
      <w:outlineLvl w:val="2"/>
    </w:pPr>
    <w:rPr>
      <w:rFonts w:cs="Arial"/>
      <w:b/>
      <w:bCs/>
      <w:sz w:val="26"/>
      <w:szCs w:val="26"/>
    </w:rPr>
  </w:style>
  <w:style w:type="paragraph" w:styleId="Heading4">
    <w:name w:val="heading 4"/>
    <w:basedOn w:val="Normal"/>
    <w:next w:val="Normal"/>
    <w:link w:val="Heading4Char"/>
    <w:qFormat/>
    <w:rsid w:val="00DA368A"/>
    <w:pPr>
      <w:keepNext/>
      <w:numPr>
        <w:ilvl w:val="3"/>
        <w:numId w:val="1"/>
      </w:numPr>
      <w:spacing w:before="240" w:after="60"/>
      <w:outlineLvl w:val="3"/>
    </w:pPr>
    <w:rPr>
      <w:b/>
      <w:bCs/>
      <w:sz w:val="24"/>
      <w:szCs w:val="28"/>
      <w:lang w:val="x-none" w:eastAsia="x-none"/>
    </w:rPr>
  </w:style>
  <w:style w:type="paragraph" w:styleId="Heading5">
    <w:name w:val="heading 5"/>
    <w:basedOn w:val="Normal"/>
    <w:next w:val="Normal"/>
    <w:qFormat/>
    <w:rsid w:val="008E3CC8"/>
    <w:pPr>
      <w:keepNext/>
      <w:numPr>
        <w:ilvl w:val="4"/>
        <w:numId w:val="1"/>
      </w:numPr>
      <w:spacing w:before="240" w:after="60"/>
      <w:outlineLvl w:val="4"/>
    </w:pPr>
    <w:rPr>
      <w:bCs/>
      <w:i/>
      <w:iCs/>
    </w:rPr>
  </w:style>
  <w:style w:type="paragraph" w:styleId="Heading6">
    <w:name w:val="heading 6"/>
    <w:basedOn w:val="Normal"/>
    <w:next w:val="Normal"/>
    <w:qFormat/>
    <w:rsid w:val="00A54B45"/>
    <w:pPr>
      <w:keepNext/>
      <w:numPr>
        <w:ilvl w:val="5"/>
        <w:numId w:val="1"/>
      </w:numPr>
      <w:spacing w:before="240" w:after="60"/>
      <w:outlineLvl w:val="5"/>
    </w:pPr>
    <w:rPr>
      <w:rFonts w:ascii="Times New Roman" w:hAnsi="Times New Roman"/>
      <w:b/>
      <w:bCs/>
      <w:szCs w:val="22"/>
    </w:rPr>
  </w:style>
  <w:style w:type="paragraph" w:styleId="Heading7">
    <w:name w:val="heading 7"/>
    <w:basedOn w:val="Normal"/>
    <w:next w:val="Normal"/>
    <w:qFormat/>
    <w:rsid w:val="00DA368A"/>
    <w:pPr>
      <w:numPr>
        <w:ilvl w:val="6"/>
        <w:numId w:val="1"/>
      </w:numPr>
      <w:spacing w:before="240" w:after="60"/>
      <w:outlineLvl w:val="6"/>
    </w:pPr>
    <w:rPr>
      <w:rFonts w:ascii="Times New Roman" w:hAnsi="Times New Roman"/>
      <w:sz w:val="24"/>
    </w:rPr>
  </w:style>
  <w:style w:type="paragraph" w:styleId="Heading8">
    <w:name w:val="heading 8"/>
    <w:basedOn w:val="Normal"/>
    <w:next w:val="Normal"/>
    <w:qFormat/>
    <w:rsid w:val="00DA368A"/>
    <w:pPr>
      <w:numPr>
        <w:ilvl w:val="7"/>
        <w:numId w:val="1"/>
      </w:numPr>
      <w:spacing w:before="240" w:after="60"/>
      <w:outlineLvl w:val="7"/>
    </w:pPr>
    <w:rPr>
      <w:rFonts w:ascii="Times New Roman" w:hAnsi="Times New Roman"/>
      <w:i/>
      <w:iCs/>
      <w:sz w:val="24"/>
    </w:rPr>
  </w:style>
  <w:style w:type="paragraph" w:styleId="Heading9">
    <w:name w:val="heading 9"/>
    <w:basedOn w:val="Normal"/>
    <w:next w:val="Normal"/>
    <w:qFormat/>
    <w:rsid w:val="00DA368A"/>
    <w:pPr>
      <w:numPr>
        <w:ilvl w:val="8"/>
        <w:numId w:val="1"/>
      </w:numPr>
      <w:spacing w:before="240" w:after="60"/>
      <w:outlineLvl w:val="8"/>
    </w:pPr>
    <w:rPr>
      <w:rFonts w:cs="Arial"/>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de">
    <w:name w:val="Code"/>
    <w:basedOn w:val="Normal"/>
    <w:link w:val="CodeChar"/>
    <w:qFormat/>
    <w:rsid w:val="007C14C2"/>
    <w:pPr>
      <w:pBdr>
        <w:top w:val="single" w:sz="4" w:space="1" w:color="auto"/>
        <w:left w:val="single" w:sz="4" w:space="4" w:color="auto"/>
        <w:bottom w:val="single" w:sz="4" w:space="1" w:color="auto"/>
        <w:right w:val="single" w:sz="4" w:space="4" w:color="auto"/>
      </w:pBdr>
    </w:pPr>
    <w:rPr>
      <w:rFonts w:ascii="Courier New" w:hAnsi="Courier New"/>
      <w:sz w:val="18"/>
      <w:lang w:val="x-none" w:eastAsia="x-none"/>
    </w:rPr>
  </w:style>
  <w:style w:type="paragraph" w:styleId="Header">
    <w:name w:val="header"/>
    <w:basedOn w:val="Normal"/>
    <w:link w:val="HeaderChar"/>
    <w:uiPriority w:val="99"/>
    <w:rsid w:val="00FD71B0"/>
    <w:pPr>
      <w:tabs>
        <w:tab w:val="center" w:pos="4320"/>
        <w:tab w:val="right" w:pos="8640"/>
      </w:tabs>
    </w:pPr>
  </w:style>
  <w:style w:type="paragraph" w:styleId="Footer">
    <w:name w:val="footer"/>
    <w:basedOn w:val="Normal"/>
    <w:link w:val="FooterChar"/>
    <w:uiPriority w:val="99"/>
    <w:rsid w:val="00FD71B0"/>
    <w:pPr>
      <w:tabs>
        <w:tab w:val="center" w:pos="4320"/>
        <w:tab w:val="right" w:pos="8640"/>
      </w:tabs>
    </w:pPr>
  </w:style>
  <w:style w:type="paragraph" w:styleId="TOC1">
    <w:name w:val="toc 1"/>
    <w:basedOn w:val="Normal"/>
    <w:next w:val="Normal"/>
    <w:autoRedefine/>
    <w:uiPriority w:val="39"/>
    <w:rsid w:val="000B7324"/>
    <w:pPr>
      <w:tabs>
        <w:tab w:val="right" w:leader="dot" w:pos="9360"/>
      </w:tabs>
      <w:spacing w:before="120"/>
    </w:pPr>
    <w:rPr>
      <w:b/>
    </w:rPr>
  </w:style>
  <w:style w:type="character" w:styleId="Hyperlink">
    <w:name w:val="Hyperlink"/>
    <w:uiPriority w:val="99"/>
    <w:rsid w:val="00FD71B0"/>
    <w:rPr>
      <w:color w:val="0000FF"/>
      <w:u w:val="single"/>
    </w:rPr>
  </w:style>
  <w:style w:type="paragraph" w:customStyle="1" w:styleId="DocTitle">
    <w:name w:val="DocTitle"/>
    <w:basedOn w:val="Normal"/>
    <w:rsid w:val="00DA368A"/>
    <w:pPr>
      <w:jc w:val="center"/>
    </w:pPr>
    <w:rPr>
      <w:sz w:val="32"/>
      <w:szCs w:val="20"/>
    </w:rPr>
  </w:style>
  <w:style w:type="table" w:styleId="TableGrid">
    <w:name w:val="Table Grid"/>
    <w:basedOn w:val="TableNormal"/>
    <w:uiPriority w:val="39"/>
    <w:rsid w:val="00DA368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rsid w:val="00C4503F"/>
    <w:pPr>
      <w:tabs>
        <w:tab w:val="right" w:leader="dot" w:pos="9360"/>
      </w:tabs>
      <w:ind w:left="200"/>
    </w:pPr>
  </w:style>
  <w:style w:type="character" w:styleId="CommentReference">
    <w:name w:val="annotation reference"/>
    <w:semiHidden/>
    <w:rsid w:val="00DE59FF"/>
    <w:rPr>
      <w:sz w:val="16"/>
      <w:szCs w:val="16"/>
    </w:rPr>
  </w:style>
  <w:style w:type="paragraph" w:styleId="CommentText">
    <w:name w:val="annotation text"/>
    <w:basedOn w:val="Normal"/>
    <w:semiHidden/>
    <w:rsid w:val="00DE59FF"/>
    <w:rPr>
      <w:szCs w:val="20"/>
    </w:rPr>
  </w:style>
  <w:style w:type="paragraph" w:styleId="CommentSubject">
    <w:name w:val="annotation subject"/>
    <w:basedOn w:val="CommentText"/>
    <w:next w:val="CommentText"/>
    <w:semiHidden/>
    <w:rsid w:val="00DE59FF"/>
    <w:rPr>
      <w:b/>
      <w:bCs/>
    </w:rPr>
  </w:style>
  <w:style w:type="paragraph" w:styleId="BalloonText">
    <w:name w:val="Balloon Text"/>
    <w:basedOn w:val="Normal"/>
    <w:semiHidden/>
    <w:rsid w:val="00DE59FF"/>
    <w:rPr>
      <w:rFonts w:ascii="Tahoma" w:hAnsi="Tahoma" w:cs="Tahoma"/>
      <w:sz w:val="16"/>
      <w:szCs w:val="16"/>
    </w:rPr>
  </w:style>
  <w:style w:type="paragraph" w:styleId="TOC3">
    <w:name w:val="toc 3"/>
    <w:basedOn w:val="Normal"/>
    <w:next w:val="Normal"/>
    <w:autoRedefine/>
    <w:uiPriority w:val="39"/>
    <w:rsid w:val="00C4503F"/>
    <w:pPr>
      <w:tabs>
        <w:tab w:val="right" w:leader="dot" w:pos="9360"/>
      </w:tabs>
      <w:ind w:left="400"/>
    </w:pPr>
  </w:style>
  <w:style w:type="character" w:styleId="FollowedHyperlink">
    <w:name w:val="FollowedHyperlink"/>
    <w:rsid w:val="00B261A4"/>
    <w:rPr>
      <w:color w:val="800080"/>
      <w:u w:val="single"/>
    </w:rPr>
  </w:style>
  <w:style w:type="numbering" w:customStyle="1" w:styleId="InlineBulleted">
    <w:name w:val="InlineBulleted"/>
    <w:basedOn w:val="NoList"/>
    <w:rsid w:val="00063033"/>
    <w:pPr>
      <w:numPr>
        <w:numId w:val="2"/>
      </w:numPr>
    </w:pPr>
  </w:style>
  <w:style w:type="character" w:customStyle="1" w:styleId="CodeChar">
    <w:name w:val="Code Char"/>
    <w:link w:val="Code"/>
    <w:rsid w:val="007C14C2"/>
    <w:rPr>
      <w:rFonts w:ascii="Courier New" w:hAnsi="Courier New"/>
      <w:sz w:val="18"/>
      <w:szCs w:val="24"/>
      <w:lang w:val="x-none" w:eastAsia="x-none"/>
    </w:rPr>
  </w:style>
  <w:style w:type="paragraph" w:customStyle="1" w:styleId="ColorfulList-Accent11">
    <w:name w:val="Colorful List - Accent 11"/>
    <w:basedOn w:val="Normal"/>
    <w:uiPriority w:val="34"/>
    <w:qFormat/>
    <w:rsid w:val="007358EC"/>
    <w:pPr>
      <w:ind w:left="720"/>
    </w:pPr>
  </w:style>
  <w:style w:type="character" w:customStyle="1" w:styleId="Heading4Char">
    <w:name w:val="Heading 4 Char"/>
    <w:link w:val="Heading4"/>
    <w:rsid w:val="00D6164D"/>
    <w:rPr>
      <w:rFonts w:ascii="IBM Plex Sans" w:hAnsi="IBM Plex Sans"/>
      <w:b/>
      <w:bCs/>
      <w:sz w:val="24"/>
      <w:szCs w:val="28"/>
      <w:lang w:val="x-none" w:eastAsia="x-none"/>
    </w:rPr>
  </w:style>
  <w:style w:type="paragraph" w:customStyle="1" w:styleId="Default">
    <w:name w:val="Default"/>
    <w:rsid w:val="0048464C"/>
    <w:pPr>
      <w:autoSpaceDE w:val="0"/>
      <w:autoSpaceDN w:val="0"/>
      <w:adjustRightInd w:val="0"/>
    </w:pPr>
    <w:rPr>
      <w:rFonts w:ascii="Arial" w:hAnsi="Arial" w:cs="Arial"/>
      <w:color w:val="000000"/>
      <w:sz w:val="24"/>
      <w:szCs w:val="24"/>
      <w:lang w:val="en-US" w:eastAsia="en-US"/>
    </w:rPr>
  </w:style>
  <w:style w:type="paragraph" w:customStyle="1" w:styleId="Appendix1">
    <w:name w:val="Appendix 1"/>
    <w:basedOn w:val="Heading1"/>
    <w:link w:val="Appendix1Char"/>
    <w:qFormat/>
    <w:rsid w:val="000305D1"/>
    <w:pPr>
      <w:numPr>
        <w:numId w:val="3"/>
      </w:numPr>
      <w:spacing w:after="240"/>
      <w:ind w:left="2160" w:hanging="2160"/>
    </w:pPr>
  </w:style>
  <w:style w:type="paragraph" w:styleId="EndnoteText">
    <w:name w:val="endnote text"/>
    <w:basedOn w:val="Normal"/>
    <w:link w:val="EndnoteTextChar"/>
    <w:rsid w:val="0046023A"/>
    <w:rPr>
      <w:szCs w:val="20"/>
      <w:lang w:val="x-none" w:eastAsia="x-none"/>
    </w:rPr>
  </w:style>
  <w:style w:type="character" w:customStyle="1" w:styleId="Heading1Char">
    <w:name w:val="Heading 1 Char"/>
    <w:link w:val="Heading1"/>
    <w:rsid w:val="00E874AD"/>
    <w:rPr>
      <w:rFonts w:ascii="IBM Plex Sans" w:hAnsi="IBM Plex Sans"/>
      <w:b/>
      <w:bCs/>
      <w:kern w:val="32"/>
      <w:sz w:val="32"/>
      <w:szCs w:val="32"/>
      <w:lang w:val="x-none" w:eastAsia="x-none"/>
    </w:rPr>
  </w:style>
  <w:style w:type="character" w:customStyle="1" w:styleId="Appendix1Char">
    <w:name w:val="Appendix 1 Char"/>
    <w:link w:val="Appendix1"/>
    <w:rsid w:val="000305D1"/>
    <w:rPr>
      <w:rFonts w:ascii="IBM Plex Sans" w:hAnsi="IBM Plex Sans"/>
      <w:b/>
      <w:bCs/>
      <w:kern w:val="32"/>
      <w:sz w:val="32"/>
      <w:szCs w:val="32"/>
      <w:lang w:val="x-none" w:eastAsia="x-none"/>
    </w:rPr>
  </w:style>
  <w:style w:type="character" w:customStyle="1" w:styleId="EndnoteTextChar">
    <w:name w:val="Endnote Text Char"/>
    <w:link w:val="EndnoteText"/>
    <w:rsid w:val="0046023A"/>
    <w:rPr>
      <w:rFonts w:ascii="Arial" w:hAnsi="Arial"/>
    </w:rPr>
  </w:style>
  <w:style w:type="character" w:styleId="EndnoteReference">
    <w:name w:val="endnote reference"/>
    <w:rsid w:val="0046023A"/>
    <w:rPr>
      <w:vertAlign w:val="superscript"/>
    </w:rPr>
  </w:style>
  <w:style w:type="paragraph" w:styleId="FootnoteText">
    <w:name w:val="footnote text"/>
    <w:basedOn w:val="Normal"/>
    <w:link w:val="FootnoteTextChar"/>
    <w:rsid w:val="0046023A"/>
    <w:rPr>
      <w:szCs w:val="20"/>
      <w:lang w:val="x-none" w:eastAsia="x-none"/>
    </w:rPr>
  </w:style>
  <w:style w:type="character" w:customStyle="1" w:styleId="FootnoteTextChar">
    <w:name w:val="Footnote Text Char"/>
    <w:link w:val="FootnoteText"/>
    <w:rsid w:val="0046023A"/>
    <w:rPr>
      <w:rFonts w:ascii="Arial" w:hAnsi="Arial"/>
    </w:rPr>
  </w:style>
  <w:style w:type="character" w:styleId="FootnoteReference">
    <w:name w:val="footnote reference"/>
    <w:rsid w:val="0046023A"/>
    <w:rPr>
      <w:vertAlign w:val="superscript"/>
    </w:rPr>
  </w:style>
  <w:style w:type="paragraph" w:styleId="TOC4">
    <w:name w:val="toc 4"/>
    <w:basedOn w:val="Normal"/>
    <w:next w:val="Normal"/>
    <w:autoRedefine/>
    <w:uiPriority w:val="39"/>
    <w:rsid w:val="00C4503F"/>
    <w:pPr>
      <w:tabs>
        <w:tab w:val="right" w:leader="dot" w:pos="9360"/>
      </w:tabs>
      <w:ind w:left="600"/>
    </w:pPr>
    <w:rPr>
      <w:bCs/>
      <w:noProof/>
    </w:rPr>
  </w:style>
  <w:style w:type="paragraph" w:styleId="TOC5">
    <w:name w:val="toc 5"/>
    <w:basedOn w:val="Normal"/>
    <w:next w:val="Normal"/>
    <w:autoRedefine/>
    <w:uiPriority w:val="39"/>
    <w:rsid w:val="00C4503F"/>
    <w:pPr>
      <w:tabs>
        <w:tab w:val="right" w:leader="dot" w:pos="9360"/>
      </w:tabs>
      <w:ind w:left="800"/>
    </w:pPr>
  </w:style>
  <w:style w:type="paragraph" w:styleId="TOC6">
    <w:name w:val="toc 6"/>
    <w:basedOn w:val="Normal"/>
    <w:next w:val="Normal"/>
    <w:autoRedefine/>
    <w:uiPriority w:val="39"/>
    <w:unhideWhenUsed/>
    <w:rsid w:val="003E3C8A"/>
    <w:pPr>
      <w:spacing w:after="100" w:line="276" w:lineRule="auto"/>
      <w:ind w:left="1100"/>
    </w:pPr>
    <w:rPr>
      <w:rFonts w:ascii="Calibri" w:hAnsi="Calibri"/>
      <w:szCs w:val="22"/>
    </w:rPr>
  </w:style>
  <w:style w:type="paragraph" w:styleId="TOC7">
    <w:name w:val="toc 7"/>
    <w:basedOn w:val="Normal"/>
    <w:next w:val="Normal"/>
    <w:autoRedefine/>
    <w:uiPriority w:val="39"/>
    <w:unhideWhenUsed/>
    <w:rsid w:val="003E3C8A"/>
    <w:pPr>
      <w:spacing w:after="100" w:line="276" w:lineRule="auto"/>
      <w:ind w:left="1320"/>
    </w:pPr>
    <w:rPr>
      <w:rFonts w:ascii="Calibri" w:hAnsi="Calibri"/>
      <w:szCs w:val="22"/>
    </w:rPr>
  </w:style>
  <w:style w:type="paragraph" w:styleId="TOC8">
    <w:name w:val="toc 8"/>
    <w:basedOn w:val="Normal"/>
    <w:next w:val="Normal"/>
    <w:autoRedefine/>
    <w:uiPriority w:val="39"/>
    <w:unhideWhenUsed/>
    <w:rsid w:val="003E3C8A"/>
    <w:pPr>
      <w:spacing w:after="100" w:line="276" w:lineRule="auto"/>
      <w:ind w:left="1540"/>
    </w:pPr>
    <w:rPr>
      <w:rFonts w:ascii="Calibri" w:hAnsi="Calibri"/>
      <w:szCs w:val="22"/>
    </w:rPr>
  </w:style>
  <w:style w:type="paragraph" w:styleId="TOC9">
    <w:name w:val="toc 9"/>
    <w:basedOn w:val="Normal"/>
    <w:next w:val="Normal"/>
    <w:autoRedefine/>
    <w:uiPriority w:val="39"/>
    <w:unhideWhenUsed/>
    <w:rsid w:val="003E3C8A"/>
    <w:pPr>
      <w:spacing w:after="100" w:line="276" w:lineRule="auto"/>
      <w:ind w:left="1760"/>
    </w:pPr>
    <w:rPr>
      <w:rFonts w:ascii="Calibri" w:hAnsi="Calibri"/>
      <w:szCs w:val="22"/>
    </w:rPr>
  </w:style>
  <w:style w:type="paragraph" w:customStyle="1" w:styleId="ColorfulGrid-Accent11">
    <w:name w:val="Colorful Grid - Accent 11"/>
    <w:basedOn w:val="Normal"/>
    <w:next w:val="Normal"/>
    <w:link w:val="ColorfulGrid-Accent1Char"/>
    <w:uiPriority w:val="29"/>
    <w:qFormat/>
    <w:rsid w:val="003D738E"/>
    <w:rPr>
      <w:i/>
      <w:iCs/>
      <w:color w:val="000000"/>
      <w:lang w:val="x-none" w:eastAsia="x-none"/>
    </w:rPr>
  </w:style>
  <w:style w:type="character" w:customStyle="1" w:styleId="ColorfulGrid-Accent1Char">
    <w:name w:val="Colorful Grid - Accent 1 Char"/>
    <w:link w:val="ColorfulGrid-Accent11"/>
    <w:uiPriority w:val="29"/>
    <w:rsid w:val="003D738E"/>
    <w:rPr>
      <w:rFonts w:ascii="Arial" w:hAnsi="Arial"/>
      <w:i/>
      <w:iCs/>
      <w:color w:val="000000"/>
      <w:szCs w:val="24"/>
    </w:rPr>
  </w:style>
  <w:style w:type="paragraph" w:customStyle="1" w:styleId="western">
    <w:name w:val="western"/>
    <w:basedOn w:val="Normal"/>
    <w:rsid w:val="00155D33"/>
    <w:pPr>
      <w:spacing w:before="100" w:beforeAutospacing="1" w:after="115"/>
    </w:pPr>
    <w:rPr>
      <w:rFonts w:cs="Arial"/>
      <w:sz w:val="24"/>
    </w:rPr>
  </w:style>
  <w:style w:type="character" w:styleId="Strong">
    <w:name w:val="Strong"/>
    <w:qFormat/>
    <w:rsid w:val="00767C61"/>
    <w:rPr>
      <w:b/>
      <w:bCs/>
    </w:rPr>
  </w:style>
  <w:style w:type="paragraph" w:customStyle="1" w:styleId="Note">
    <w:name w:val="Note"/>
    <w:basedOn w:val="Normal"/>
    <w:link w:val="NoteChar"/>
    <w:qFormat/>
    <w:rsid w:val="007C14C2"/>
    <w:pPr>
      <w:pBdr>
        <w:left w:val="single" w:sz="48" w:space="4" w:color="7F7F7F"/>
      </w:pBdr>
      <w:ind w:left="284"/>
    </w:pPr>
    <w:rPr>
      <w:lang w:val="x-none" w:eastAsia="x-none"/>
    </w:rPr>
  </w:style>
  <w:style w:type="character" w:customStyle="1" w:styleId="NoteChar">
    <w:name w:val="Note Char"/>
    <w:link w:val="Note"/>
    <w:rsid w:val="007C14C2"/>
    <w:rPr>
      <w:rFonts w:ascii="Arial" w:hAnsi="Arial" w:cs="Arial"/>
      <w:szCs w:val="24"/>
    </w:rPr>
  </w:style>
  <w:style w:type="paragraph" w:customStyle="1" w:styleId="GridTable31">
    <w:name w:val="Grid Table 31"/>
    <w:basedOn w:val="Heading1"/>
    <w:next w:val="Normal"/>
    <w:uiPriority w:val="39"/>
    <w:semiHidden/>
    <w:unhideWhenUsed/>
    <w:qFormat/>
    <w:rsid w:val="00B3269E"/>
    <w:pPr>
      <w:keepLines/>
      <w:pageBreakBefore w:val="0"/>
      <w:numPr>
        <w:numId w:val="0"/>
      </w:numPr>
      <w:spacing w:before="480" w:after="0" w:line="276" w:lineRule="auto"/>
      <w:outlineLvl w:val="9"/>
    </w:pPr>
    <w:rPr>
      <w:rFonts w:ascii="Cambria" w:hAnsi="Cambria"/>
      <w:color w:val="365F91"/>
      <w:kern w:val="0"/>
      <w:sz w:val="28"/>
      <w:szCs w:val="28"/>
      <w:lang w:val="en-US" w:eastAsia="en-US"/>
    </w:rPr>
  </w:style>
  <w:style w:type="paragraph" w:customStyle="1" w:styleId="Scriptstart">
    <w:name w:val="Script_start"/>
    <w:basedOn w:val="Normal"/>
    <w:link w:val="ScriptstartChar"/>
    <w:qFormat/>
    <w:rsid w:val="0042144B"/>
    <w:pPr>
      <w:keepNext/>
      <w:keepLines/>
      <w:pBdr>
        <w:top w:val="thinThickThinSmallGap" w:sz="12" w:space="5" w:color="00B050"/>
        <w:left w:val="thinThickThinSmallGap" w:sz="12" w:space="5" w:color="00B050"/>
        <w:bottom w:val="thinThickThinSmallGap" w:sz="12" w:space="5" w:color="00B050"/>
        <w:right w:val="thinThickThinSmallGap" w:sz="12" w:space="5" w:color="00B050"/>
      </w:pBdr>
      <w:shd w:val="clear" w:color="auto" w:fill="66FF33"/>
      <w:spacing w:line="276" w:lineRule="auto"/>
      <w:ind w:left="284" w:right="301"/>
    </w:pPr>
    <w:rPr>
      <w:szCs w:val="20"/>
      <w:lang w:val="x-none" w:eastAsia="x-none"/>
    </w:rPr>
  </w:style>
  <w:style w:type="paragraph" w:customStyle="1" w:styleId="Scriptend">
    <w:name w:val="Script_end"/>
    <w:basedOn w:val="Scriptstart"/>
    <w:link w:val="ScriptendChar"/>
    <w:qFormat/>
    <w:rsid w:val="0042144B"/>
    <w:pPr>
      <w:pBdr>
        <w:top w:val="thinThickThinSmallGap" w:sz="12" w:space="5" w:color="FF0000"/>
        <w:left w:val="thinThickThinSmallGap" w:sz="12" w:space="5" w:color="FF0000"/>
        <w:bottom w:val="thinThickThinSmallGap" w:sz="12" w:space="5" w:color="FF0000"/>
        <w:right w:val="thinThickThinSmallGap" w:sz="12" w:space="5" w:color="FF0000"/>
      </w:pBdr>
      <w:shd w:val="clear" w:color="auto" w:fill="FF9999"/>
    </w:pPr>
    <w:rPr>
      <w:b/>
      <w:sz w:val="24"/>
      <w:szCs w:val="24"/>
    </w:rPr>
  </w:style>
  <w:style w:type="character" w:customStyle="1" w:styleId="ScriptstartChar">
    <w:name w:val="Script_start Char"/>
    <w:link w:val="Scriptstart"/>
    <w:rsid w:val="0042144B"/>
    <w:rPr>
      <w:rFonts w:ascii="Arial" w:hAnsi="Arial"/>
      <w:shd w:val="clear" w:color="auto" w:fill="66FF33"/>
    </w:rPr>
  </w:style>
  <w:style w:type="paragraph" w:customStyle="1" w:styleId="Scriptstarttitle">
    <w:name w:val="Script_start_title"/>
    <w:basedOn w:val="Scriptstart"/>
    <w:link w:val="ScriptstarttitleChar"/>
    <w:rsid w:val="0042144B"/>
    <w:rPr>
      <w:b/>
      <w:sz w:val="24"/>
      <w:szCs w:val="24"/>
    </w:rPr>
  </w:style>
  <w:style w:type="character" w:customStyle="1" w:styleId="ScriptendChar">
    <w:name w:val="Script_end Char"/>
    <w:link w:val="Scriptend"/>
    <w:rsid w:val="0042144B"/>
    <w:rPr>
      <w:rFonts w:ascii="Arial" w:hAnsi="Arial"/>
      <w:b/>
      <w:sz w:val="24"/>
      <w:szCs w:val="24"/>
      <w:shd w:val="clear" w:color="auto" w:fill="FF9999"/>
    </w:rPr>
  </w:style>
  <w:style w:type="paragraph" w:customStyle="1" w:styleId="Scriptstartcourier">
    <w:name w:val="Script_start_courier"/>
    <w:basedOn w:val="Scriptstart"/>
    <w:link w:val="ScriptstartcourierChar"/>
    <w:rsid w:val="0042144B"/>
    <w:pPr>
      <w:tabs>
        <w:tab w:val="left" w:pos="6885"/>
      </w:tabs>
    </w:pPr>
    <w:rPr>
      <w:rFonts w:ascii="Courier New" w:hAnsi="Courier New"/>
      <w:b/>
    </w:rPr>
  </w:style>
  <w:style w:type="character" w:customStyle="1" w:styleId="ScriptstarttitleChar">
    <w:name w:val="Script_start_title Char"/>
    <w:link w:val="Scriptstarttitle"/>
    <w:rsid w:val="0042144B"/>
    <w:rPr>
      <w:rFonts w:ascii="Arial" w:hAnsi="Arial"/>
      <w:b/>
      <w:sz w:val="24"/>
      <w:szCs w:val="24"/>
      <w:shd w:val="clear" w:color="auto" w:fill="66FF33"/>
    </w:rPr>
  </w:style>
  <w:style w:type="paragraph" w:customStyle="1" w:styleId="Scriptstartbold">
    <w:name w:val="Script_start_bold"/>
    <w:basedOn w:val="Scriptstart"/>
    <w:link w:val="ScriptstartboldChar"/>
    <w:rsid w:val="0042144B"/>
    <w:rPr>
      <w:b/>
    </w:rPr>
  </w:style>
  <w:style w:type="character" w:customStyle="1" w:styleId="ScriptstartcourierChar">
    <w:name w:val="Script_start_courier Char"/>
    <w:link w:val="Scriptstartcourier"/>
    <w:rsid w:val="0042144B"/>
    <w:rPr>
      <w:rFonts w:ascii="Courier New" w:hAnsi="Courier New" w:cs="Courier New"/>
      <w:b/>
      <w:shd w:val="clear" w:color="auto" w:fill="66FF33"/>
    </w:rPr>
  </w:style>
  <w:style w:type="paragraph" w:styleId="NormalWeb">
    <w:name w:val="Normal (Web)"/>
    <w:basedOn w:val="Normal"/>
    <w:uiPriority w:val="99"/>
    <w:unhideWhenUsed/>
    <w:rsid w:val="00621FBD"/>
    <w:pPr>
      <w:spacing w:before="100" w:beforeAutospacing="1" w:after="100" w:afterAutospacing="1"/>
    </w:pPr>
    <w:rPr>
      <w:rFonts w:ascii="Times New Roman" w:hAnsi="Times New Roman"/>
      <w:sz w:val="24"/>
    </w:rPr>
  </w:style>
  <w:style w:type="character" w:customStyle="1" w:styleId="ScriptstartboldChar">
    <w:name w:val="Script_start_bold Char"/>
    <w:link w:val="Scriptstartbold"/>
    <w:rsid w:val="0042144B"/>
    <w:rPr>
      <w:rFonts w:ascii="Arial" w:hAnsi="Arial"/>
      <w:b/>
      <w:shd w:val="clear" w:color="auto" w:fill="66FF33"/>
    </w:rPr>
  </w:style>
  <w:style w:type="paragraph" w:customStyle="1" w:styleId="ColorfulList-Accent12">
    <w:name w:val="Colorful List - Accent 12"/>
    <w:basedOn w:val="Normal"/>
    <w:uiPriority w:val="72"/>
    <w:rsid w:val="0022589F"/>
    <w:pPr>
      <w:ind w:left="720"/>
      <w:contextualSpacing/>
    </w:pPr>
  </w:style>
  <w:style w:type="paragraph" w:customStyle="1" w:styleId="ColorfulShading-Accent11">
    <w:name w:val="Colorful Shading - Accent 11"/>
    <w:hidden/>
    <w:uiPriority w:val="71"/>
    <w:semiHidden/>
    <w:rsid w:val="009B145F"/>
    <w:rPr>
      <w:rFonts w:ascii="Arial" w:hAnsi="Arial"/>
      <w:szCs w:val="24"/>
      <w:lang w:val="en-US" w:eastAsia="en-US"/>
    </w:rPr>
  </w:style>
  <w:style w:type="character" w:customStyle="1" w:styleId="q">
    <w:name w:val="q"/>
    <w:basedOn w:val="DefaultParagraphFont"/>
    <w:rsid w:val="009C5315"/>
  </w:style>
  <w:style w:type="paragraph" w:customStyle="1" w:styleId="TOC">
    <w:name w:val="TOC"/>
    <w:basedOn w:val="Heading1"/>
    <w:link w:val="TOCChar"/>
    <w:qFormat/>
    <w:rsid w:val="000B0F03"/>
    <w:pPr>
      <w:pageBreakBefore w:val="0"/>
      <w:numPr>
        <w:numId w:val="0"/>
      </w:numPr>
      <w:spacing w:after="120"/>
    </w:pPr>
  </w:style>
  <w:style w:type="character" w:customStyle="1" w:styleId="TOCChar">
    <w:name w:val="TOC Char"/>
    <w:link w:val="TOC"/>
    <w:rsid w:val="000B0F03"/>
    <w:rPr>
      <w:rFonts w:ascii="Arial" w:hAnsi="Arial"/>
      <w:b/>
      <w:bCs/>
      <w:kern w:val="32"/>
      <w:sz w:val="32"/>
      <w:szCs w:val="32"/>
      <w:lang w:val="x-none" w:eastAsia="x-none"/>
    </w:rPr>
  </w:style>
  <w:style w:type="paragraph" w:styleId="BodyText">
    <w:name w:val="Body Text"/>
    <w:basedOn w:val="Normal"/>
    <w:link w:val="BodyTextChar"/>
    <w:rsid w:val="00C20BC0"/>
    <w:pPr>
      <w:widowControl w:val="0"/>
      <w:suppressAutoHyphens/>
      <w:spacing w:after="120"/>
    </w:pPr>
    <w:rPr>
      <w:rFonts w:ascii="Times New Roman" w:eastAsia="SimSun" w:hAnsi="Times New Roman" w:cs="Mangal"/>
      <w:kern w:val="1"/>
      <w:sz w:val="24"/>
      <w:lang w:val="x-none" w:eastAsia="hi-IN" w:bidi="hi-IN"/>
    </w:rPr>
  </w:style>
  <w:style w:type="character" w:customStyle="1" w:styleId="BodyTextChar">
    <w:name w:val="Body Text Char"/>
    <w:link w:val="BodyText"/>
    <w:rsid w:val="00C20BC0"/>
    <w:rPr>
      <w:rFonts w:eastAsia="SimSun" w:cs="Mangal"/>
      <w:kern w:val="1"/>
      <w:sz w:val="24"/>
      <w:szCs w:val="24"/>
      <w:lang w:eastAsia="hi-IN" w:bidi="hi-IN"/>
    </w:rPr>
  </w:style>
  <w:style w:type="paragraph" w:customStyle="1" w:styleId="TableContents">
    <w:name w:val="Table Contents"/>
    <w:basedOn w:val="Normal"/>
    <w:rsid w:val="00AB0931"/>
    <w:pPr>
      <w:widowControl w:val="0"/>
      <w:suppressLineNumbers/>
      <w:suppressAutoHyphens/>
    </w:pPr>
    <w:rPr>
      <w:rFonts w:ascii="Times New Roman" w:eastAsia="SimSun" w:hAnsi="Times New Roman" w:cs="Mangal"/>
      <w:kern w:val="1"/>
      <w:sz w:val="24"/>
      <w:lang w:eastAsia="hi-IN" w:bidi="hi-IN"/>
    </w:rPr>
  </w:style>
  <w:style w:type="paragraph" w:customStyle="1" w:styleId="TableHeading">
    <w:name w:val="Table Heading"/>
    <w:basedOn w:val="TableContents"/>
    <w:rsid w:val="00AB0931"/>
    <w:pPr>
      <w:jc w:val="center"/>
    </w:pPr>
    <w:rPr>
      <w:b/>
      <w:bCs/>
    </w:rPr>
  </w:style>
  <w:style w:type="table" w:customStyle="1" w:styleId="GridTable4-Accent51">
    <w:name w:val="Grid Table 4 - Accent 51"/>
    <w:basedOn w:val="TableNormal"/>
    <w:uiPriority w:val="49"/>
    <w:rsid w:val="0048667F"/>
    <w:tblPr>
      <w:tblStyleRowBandSize w:val="1"/>
      <w:tblStyleColBandSize w:val="1"/>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bCs/>
      </w:rPr>
      <w:tblPr/>
      <w:tcPr>
        <w:tcBorders>
          <w:top w:val="double" w:sz="4" w:space="0" w:color="4472C4"/>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table" w:customStyle="1" w:styleId="GridTable6Colorful-Accent61">
    <w:name w:val="Grid Table 6 Colorful - Accent 61"/>
    <w:basedOn w:val="TableNormal"/>
    <w:uiPriority w:val="49"/>
    <w:rsid w:val="00727D8D"/>
    <w:tblPr>
      <w:tblStyleRowBandSize w:val="1"/>
      <w:tblStyleColBandSize w:val="1"/>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bCs/>
      </w:rPr>
      <w:tblPr/>
      <w:tcPr>
        <w:tcBorders>
          <w:top w:val="double" w:sz="4" w:space="0" w:color="4472C4"/>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paragraph" w:styleId="Revision">
    <w:name w:val="Revision"/>
    <w:hidden/>
    <w:uiPriority w:val="71"/>
    <w:semiHidden/>
    <w:rsid w:val="00727D8D"/>
    <w:rPr>
      <w:rFonts w:ascii="Arial" w:hAnsi="Arial"/>
      <w:szCs w:val="24"/>
      <w:lang w:val="en-US" w:eastAsia="en-US"/>
    </w:rPr>
  </w:style>
  <w:style w:type="paragraph" w:styleId="ListParagraph">
    <w:name w:val="List Paragraph"/>
    <w:basedOn w:val="Normal"/>
    <w:qFormat/>
    <w:rsid w:val="00D068D4"/>
    <w:pPr>
      <w:ind w:left="720"/>
      <w:contextualSpacing/>
    </w:pPr>
  </w:style>
  <w:style w:type="table" w:customStyle="1" w:styleId="GridTable5Dark-Accent51">
    <w:name w:val="Grid Table 5 Dark - Accent 51"/>
    <w:basedOn w:val="TableNormal"/>
    <w:uiPriority w:val="50"/>
    <w:rsid w:val="0027232A"/>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paragraph" w:styleId="Caption">
    <w:name w:val="caption"/>
    <w:basedOn w:val="Normal"/>
    <w:next w:val="Normal"/>
    <w:semiHidden/>
    <w:unhideWhenUsed/>
    <w:qFormat/>
    <w:rsid w:val="00145E2A"/>
    <w:pPr>
      <w:spacing w:after="200"/>
    </w:pPr>
    <w:rPr>
      <w:b/>
      <w:bCs/>
      <w:color w:val="5B9BD5" w:themeColor="accent1"/>
      <w:sz w:val="18"/>
      <w:szCs w:val="18"/>
    </w:rPr>
  </w:style>
  <w:style w:type="character" w:customStyle="1" w:styleId="apple-converted-space">
    <w:name w:val="apple-converted-space"/>
    <w:basedOn w:val="DefaultParagraphFont"/>
    <w:rsid w:val="00967ABB"/>
  </w:style>
  <w:style w:type="character" w:customStyle="1" w:styleId="Heading2Char">
    <w:name w:val="Heading 2 Char"/>
    <w:basedOn w:val="DefaultParagraphFont"/>
    <w:link w:val="Heading2"/>
    <w:rsid w:val="00FC0101"/>
    <w:rPr>
      <w:rFonts w:ascii="IBM Plex Sans" w:hAnsi="IBM Plex Sans" w:cs="Arial"/>
      <w:b/>
      <w:bCs/>
      <w:iCs/>
      <w:sz w:val="28"/>
      <w:szCs w:val="28"/>
      <w:lang w:val="en-US" w:eastAsia="en-US"/>
    </w:rPr>
  </w:style>
  <w:style w:type="character" w:styleId="UnresolvedMention">
    <w:name w:val="Unresolved Mention"/>
    <w:basedOn w:val="DefaultParagraphFont"/>
    <w:rsid w:val="00044A60"/>
    <w:rPr>
      <w:color w:val="808080"/>
      <w:shd w:val="clear" w:color="auto" w:fill="E6E6E6"/>
    </w:rPr>
  </w:style>
  <w:style w:type="paragraph" w:customStyle="1" w:styleId="RD-ReleaseDate">
    <w:name w:val="RD-Release Date"/>
    <w:rsid w:val="009F72A3"/>
    <w:pPr>
      <w:suppressAutoHyphens/>
      <w:autoSpaceDE w:val="0"/>
      <w:autoSpaceDN w:val="0"/>
      <w:adjustRightInd w:val="0"/>
      <w:spacing w:before="300" w:after="400" w:line="220" w:lineRule="atLeast"/>
    </w:pPr>
    <w:rPr>
      <w:rFonts w:ascii="Arial" w:hAnsi="Arial" w:cs="Arial"/>
      <w:b/>
      <w:bCs/>
      <w:color w:val="000000"/>
      <w:w w:val="0"/>
      <w:sz w:val="18"/>
      <w:szCs w:val="18"/>
      <w:lang w:val="en-US" w:eastAsia="en-US"/>
    </w:rPr>
  </w:style>
  <w:style w:type="paragraph" w:customStyle="1" w:styleId="Copyright">
    <w:name w:val="Copyright"/>
    <w:rsid w:val="009F72A3"/>
    <w:pPr>
      <w:widowControl w:val="0"/>
      <w:spacing w:before="60" w:after="60" w:line="220" w:lineRule="atLeast"/>
    </w:pPr>
    <w:rPr>
      <w:rFonts w:ascii="Arial" w:hAnsi="Arial" w:cs="Arial"/>
      <w:noProof/>
      <w:color w:val="000000"/>
      <w:sz w:val="18"/>
      <w:szCs w:val="18"/>
      <w:lang w:val="en-US" w:eastAsia="en-US"/>
    </w:rPr>
  </w:style>
  <w:style w:type="character" w:customStyle="1" w:styleId="HeaderChar">
    <w:name w:val="Header Char"/>
    <w:basedOn w:val="DefaultParagraphFont"/>
    <w:link w:val="Header"/>
    <w:uiPriority w:val="99"/>
    <w:rsid w:val="00C4785B"/>
    <w:rPr>
      <w:rFonts w:ascii="Arial" w:hAnsi="Arial"/>
      <w:szCs w:val="24"/>
      <w:lang w:val="en-US" w:eastAsia="en-US"/>
    </w:rPr>
  </w:style>
  <w:style w:type="character" w:customStyle="1" w:styleId="FooterChar">
    <w:name w:val="Footer Char"/>
    <w:basedOn w:val="DefaultParagraphFont"/>
    <w:link w:val="Footer"/>
    <w:uiPriority w:val="99"/>
    <w:rsid w:val="000458F6"/>
    <w:rPr>
      <w:rFonts w:ascii="Arial" w:hAnsi="Arial"/>
      <w:szCs w:val="24"/>
      <w:lang w:val="en-US" w:eastAsia="en-US"/>
    </w:rPr>
  </w:style>
  <w:style w:type="character" w:customStyle="1" w:styleId="keyword">
    <w:name w:val="keyword"/>
    <w:basedOn w:val="DefaultParagraphFont"/>
    <w:rsid w:val="008E4EA3"/>
  </w:style>
  <w:style w:type="character" w:styleId="PageNumber">
    <w:name w:val="page number"/>
    <w:basedOn w:val="DefaultParagraphFont"/>
    <w:uiPriority w:val="99"/>
    <w:semiHidden/>
    <w:unhideWhenUsed/>
    <w:rsid w:val="008E4EA3"/>
  </w:style>
  <w:style w:type="character" w:styleId="Emphasis">
    <w:name w:val="Emphasis"/>
    <w:basedOn w:val="DefaultParagraphFont"/>
    <w:qFormat/>
    <w:rsid w:val="00E02BC3"/>
    <w:rPr>
      <w:i/>
      <w:iCs/>
    </w:rPr>
  </w:style>
  <w:style w:type="character" w:customStyle="1" w:styleId="css-truncate">
    <w:name w:val="css-truncate"/>
    <w:basedOn w:val="DefaultParagraphFont"/>
    <w:rsid w:val="005C3630"/>
  </w:style>
  <w:style w:type="character" w:customStyle="1" w:styleId="Heading3Char">
    <w:name w:val="Heading 3 Char"/>
    <w:basedOn w:val="DefaultParagraphFont"/>
    <w:link w:val="Heading3"/>
    <w:rsid w:val="003F5965"/>
    <w:rPr>
      <w:rFonts w:ascii="IBM Plex Sans" w:hAnsi="IBM Plex Sans" w:cs="Arial"/>
      <w:b/>
      <w:bCs/>
      <w:sz w:val="26"/>
      <w:szCs w:val="26"/>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625193">
      <w:bodyDiv w:val="1"/>
      <w:marLeft w:val="0"/>
      <w:marRight w:val="0"/>
      <w:marTop w:val="0"/>
      <w:marBottom w:val="0"/>
      <w:divBdr>
        <w:top w:val="none" w:sz="0" w:space="0" w:color="auto"/>
        <w:left w:val="none" w:sz="0" w:space="0" w:color="auto"/>
        <w:bottom w:val="none" w:sz="0" w:space="0" w:color="auto"/>
        <w:right w:val="none" w:sz="0" w:space="0" w:color="auto"/>
      </w:divBdr>
    </w:div>
    <w:div w:id="171260869">
      <w:bodyDiv w:val="1"/>
      <w:marLeft w:val="0"/>
      <w:marRight w:val="0"/>
      <w:marTop w:val="0"/>
      <w:marBottom w:val="0"/>
      <w:divBdr>
        <w:top w:val="none" w:sz="0" w:space="0" w:color="auto"/>
        <w:left w:val="none" w:sz="0" w:space="0" w:color="auto"/>
        <w:bottom w:val="none" w:sz="0" w:space="0" w:color="auto"/>
        <w:right w:val="none" w:sz="0" w:space="0" w:color="auto"/>
      </w:divBdr>
    </w:div>
    <w:div w:id="255748540">
      <w:bodyDiv w:val="1"/>
      <w:marLeft w:val="0"/>
      <w:marRight w:val="0"/>
      <w:marTop w:val="0"/>
      <w:marBottom w:val="0"/>
      <w:divBdr>
        <w:top w:val="none" w:sz="0" w:space="0" w:color="auto"/>
        <w:left w:val="none" w:sz="0" w:space="0" w:color="auto"/>
        <w:bottom w:val="none" w:sz="0" w:space="0" w:color="auto"/>
        <w:right w:val="none" w:sz="0" w:space="0" w:color="auto"/>
      </w:divBdr>
    </w:div>
    <w:div w:id="285552324">
      <w:bodyDiv w:val="1"/>
      <w:marLeft w:val="0"/>
      <w:marRight w:val="0"/>
      <w:marTop w:val="0"/>
      <w:marBottom w:val="0"/>
      <w:divBdr>
        <w:top w:val="none" w:sz="0" w:space="0" w:color="auto"/>
        <w:left w:val="none" w:sz="0" w:space="0" w:color="auto"/>
        <w:bottom w:val="none" w:sz="0" w:space="0" w:color="auto"/>
        <w:right w:val="none" w:sz="0" w:space="0" w:color="auto"/>
      </w:divBdr>
    </w:div>
    <w:div w:id="459230544">
      <w:bodyDiv w:val="1"/>
      <w:marLeft w:val="0"/>
      <w:marRight w:val="0"/>
      <w:marTop w:val="0"/>
      <w:marBottom w:val="0"/>
      <w:divBdr>
        <w:top w:val="none" w:sz="0" w:space="0" w:color="auto"/>
        <w:left w:val="none" w:sz="0" w:space="0" w:color="auto"/>
        <w:bottom w:val="none" w:sz="0" w:space="0" w:color="auto"/>
        <w:right w:val="none" w:sz="0" w:space="0" w:color="auto"/>
      </w:divBdr>
      <w:divsChild>
        <w:div w:id="888952832">
          <w:marLeft w:val="0"/>
          <w:marRight w:val="0"/>
          <w:marTop w:val="0"/>
          <w:marBottom w:val="0"/>
          <w:divBdr>
            <w:top w:val="none" w:sz="0" w:space="0" w:color="auto"/>
            <w:left w:val="none" w:sz="0" w:space="0" w:color="auto"/>
            <w:bottom w:val="none" w:sz="0" w:space="0" w:color="auto"/>
            <w:right w:val="none" w:sz="0" w:space="0" w:color="auto"/>
          </w:divBdr>
        </w:div>
      </w:divsChild>
    </w:div>
    <w:div w:id="544216200">
      <w:bodyDiv w:val="1"/>
      <w:marLeft w:val="0"/>
      <w:marRight w:val="0"/>
      <w:marTop w:val="0"/>
      <w:marBottom w:val="0"/>
      <w:divBdr>
        <w:top w:val="none" w:sz="0" w:space="0" w:color="auto"/>
        <w:left w:val="none" w:sz="0" w:space="0" w:color="auto"/>
        <w:bottom w:val="none" w:sz="0" w:space="0" w:color="auto"/>
        <w:right w:val="none" w:sz="0" w:space="0" w:color="auto"/>
      </w:divBdr>
    </w:div>
    <w:div w:id="625551299">
      <w:bodyDiv w:val="1"/>
      <w:marLeft w:val="0"/>
      <w:marRight w:val="0"/>
      <w:marTop w:val="0"/>
      <w:marBottom w:val="0"/>
      <w:divBdr>
        <w:top w:val="none" w:sz="0" w:space="0" w:color="auto"/>
        <w:left w:val="none" w:sz="0" w:space="0" w:color="auto"/>
        <w:bottom w:val="none" w:sz="0" w:space="0" w:color="auto"/>
        <w:right w:val="none" w:sz="0" w:space="0" w:color="auto"/>
      </w:divBdr>
    </w:div>
    <w:div w:id="738485175">
      <w:bodyDiv w:val="1"/>
      <w:marLeft w:val="0"/>
      <w:marRight w:val="0"/>
      <w:marTop w:val="0"/>
      <w:marBottom w:val="0"/>
      <w:divBdr>
        <w:top w:val="none" w:sz="0" w:space="0" w:color="auto"/>
        <w:left w:val="none" w:sz="0" w:space="0" w:color="auto"/>
        <w:bottom w:val="none" w:sz="0" w:space="0" w:color="auto"/>
        <w:right w:val="none" w:sz="0" w:space="0" w:color="auto"/>
      </w:divBdr>
    </w:div>
    <w:div w:id="837964903">
      <w:bodyDiv w:val="1"/>
      <w:marLeft w:val="0"/>
      <w:marRight w:val="0"/>
      <w:marTop w:val="0"/>
      <w:marBottom w:val="0"/>
      <w:divBdr>
        <w:top w:val="none" w:sz="0" w:space="0" w:color="auto"/>
        <w:left w:val="none" w:sz="0" w:space="0" w:color="auto"/>
        <w:bottom w:val="none" w:sz="0" w:space="0" w:color="auto"/>
        <w:right w:val="none" w:sz="0" w:space="0" w:color="auto"/>
      </w:divBdr>
    </w:div>
    <w:div w:id="896359867">
      <w:bodyDiv w:val="1"/>
      <w:marLeft w:val="0"/>
      <w:marRight w:val="0"/>
      <w:marTop w:val="0"/>
      <w:marBottom w:val="0"/>
      <w:divBdr>
        <w:top w:val="none" w:sz="0" w:space="0" w:color="auto"/>
        <w:left w:val="none" w:sz="0" w:space="0" w:color="auto"/>
        <w:bottom w:val="none" w:sz="0" w:space="0" w:color="auto"/>
        <w:right w:val="none" w:sz="0" w:space="0" w:color="auto"/>
      </w:divBdr>
      <w:divsChild>
        <w:div w:id="2107380995">
          <w:marLeft w:val="0"/>
          <w:marRight w:val="0"/>
          <w:marTop w:val="0"/>
          <w:marBottom w:val="0"/>
          <w:divBdr>
            <w:top w:val="none" w:sz="0" w:space="0" w:color="auto"/>
            <w:left w:val="none" w:sz="0" w:space="0" w:color="auto"/>
            <w:bottom w:val="none" w:sz="0" w:space="0" w:color="auto"/>
            <w:right w:val="none" w:sz="0" w:space="0" w:color="auto"/>
          </w:divBdr>
        </w:div>
        <w:div w:id="642270894">
          <w:marLeft w:val="0"/>
          <w:marRight w:val="0"/>
          <w:marTop w:val="0"/>
          <w:marBottom w:val="0"/>
          <w:divBdr>
            <w:top w:val="none" w:sz="0" w:space="0" w:color="auto"/>
            <w:left w:val="none" w:sz="0" w:space="0" w:color="auto"/>
            <w:bottom w:val="none" w:sz="0" w:space="0" w:color="auto"/>
            <w:right w:val="none" w:sz="0" w:space="0" w:color="auto"/>
          </w:divBdr>
        </w:div>
        <w:div w:id="502551639">
          <w:marLeft w:val="0"/>
          <w:marRight w:val="0"/>
          <w:marTop w:val="0"/>
          <w:marBottom w:val="0"/>
          <w:divBdr>
            <w:top w:val="none" w:sz="0" w:space="0" w:color="auto"/>
            <w:left w:val="none" w:sz="0" w:space="0" w:color="auto"/>
            <w:bottom w:val="none" w:sz="0" w:space="0" w:color="auto"/>
            <w:right w:val="none" w:sz="0" w:space="0" w:color="auto"/>
          </w:divBdr>
        </w:div>
      </w:divsChild>
    </w:div>
    <w:div w:id="1032850248">
      <w:bodyDiv w:val="1"/>
      <w:marLeft w:val="0"/>
      <w:marRight w:val="0"/>
      <w:marTop w:val="0"/>
      <w:marBottom w:val="0"/>
      <w:divBdr>
        <w:top w:val="none" w:sz="0" w:space="0" w:color="auto"/>
        <w:left w:val="none" w:sz="0" w:space="0" w:color="auto"/>
        <w:bottom w:val="none" w:sz="0" w:space="0" w:color="auto"/>
        <w:right w:val="none" w:sz="0" w:space="0" w:color="auto"/>
      </w:divBdr>
    </w:div>
    <w:div w:id="1074860462">
      <w:bodyDiv w:val="1"/>
      <w:marLeft w:val="0"/>
      <w:marRight w:val="0"/>
      <w:marTop w:val="0"/>
      <w:marBottom w:val="0"/>
      <w:divBdr>
        <w:top w:val="none" w:sz="0" w:space="0" w:color="auto"/>
        <w:left w:val="none" w:sz="0" w:space="0" w:color="auto"/>
        <w:bottom w:val="none" w:sz="0" w:space="0" w:color="auto"/>
        <w:right w:val="none" w:sz="0" w:space="0" w:color="auto"/>
      </w:divBdr>
    </w:div>
    <w:div w:id="1130587452">
      <w:bodyDiv w:val="1"/>
      <w:marLeft w:val="0"/>
      <w:marRight w:val="0"/>
      <w:marTop w:val="0"/>
      <w:marBottom w:val="0"/>
      <w:divBdr>
        <w:top w:val="none" w:sz="0" w:space="0" w:color="auto"/>
        <w:left w:val="none" w:sz="0" w:space="0" w:color="auto"/>
        <w:bottom w:val="none" w:sz="0" w:space="0" w:color="auto"/>
        <w:right w:val="none" w:sz="0" w:space="0" w:color="auto"/>
      </w:divBdr>
    </w:div>
    <w:div w:id="1287660128">
      <w:bodyDiv w:val="1"/>
      <w:marLeft w:val="0"/>
      <w:marRight w:val="0"/>
      <w:marTop w:val="0"/>
      <w:marBottom w:val="0"/>
      <w:divBdr>
        <w:top w:val="none" w:sz="0" w:space="0" w:color="auto"/>
        <w:left w:val="none" w:sz="0" w:space="0" w:color="auto"/>
        <w:bottom w:val="none" w:sz="0" w:space="0" w:color="auto"/>
        <w:right w:val="none" w:sz="0" w:space="0" w:color="auto"/>
      </w:divBdr>
    </w:div>
    <w:div w:id="1307397526">
      <w:bodyDiv w:val="1"/>
      <w:marLeft w:val="0"/>
      <w:marRight w:val="0"/>
      <w:marTop w:val="0"/>
      <w:marBottom w:val="0"/>
      <w:divBdr>
        <w:top w:val="none" w:sz="0" w:space="0" w:color="auto"/>
        <w:left w:val="none" w:sz="0" w:space="0" w:color="auto"/>
        <w:bottom w:val="none" w:sz="0" w:space="0" w:color="auto"/>
        <w:right w:val="none" w:sz="0" w:space="0" w:color="auto"/>
      </w:divBdr>
    </w:div>
    <w:div w:id="1400058438">
      <w:bodyDiv w:val="1"/>
      <w:marLeft w:val="0"/>
      <w:marRight w:val="0"/>
      <w:marTop w:val="0"/>
      <w:marBottom w:val="0"/>
      <w:divBdr>
        <w:top w:val="none" w:sz="0" w:space="0" w:color="auto"/>
        <w:left w:val="none" w:sz="0" w:space="0" w:color="auto"/>
        <w:bottom w:val="none" w:sz="0" w:space="0" w:color="auto"/>
        <w:right w:val="none" w:sz="0" w:space="0" w:color="auto"/>
      </w:divBdr>
    </w:div>
    <w:div w:id="1519078208">
      <w:bodyDiv w:val="1"/>
      <w:marLeft w:val="0"/>
      <w:marRight w:val="0"/>
      <w:marTop w:val="0"/>
      <w:marBottom w:val="0"/>
      <w:divBdr>
        <w:top w:val="none" w:sz="0" w:space="0" w:color="auto"/>
        <w:left w:val="none" w:sz="0" w:space="0" w:color="auto"/>
        <w:bottom w:val="none" w:sz="0" w:space="0" w:color="auto"/>
        <w:right w:val="none" w:sz="0" w:space="0" w:color="auto"/>
      </w:divBdr>
    </w:div>
    <w:div w:id="1541241645">
      <w:bodyDiv w:val="1"/>
      <w:marLeft w:val="0"/>
      <w:marRight w:val="0"/>
      <w:marTop w:val="0"/>
      <w:marBottom w:val="0"/>
      <w:divBdr>
        <w:top w:val="none" w:sz="0" w:space="0" w:color="auto"/>
        <w:left w:val="none" w:sz="0" w:space="0" w:color="auto"/>
        <w:bottom w:val="none" w:sz="0" w:space="0" w:color="auto"/>
        <w:right w:val="none" w:sz="0" w:space="0" w:color="auto"/>
      </w:divBdr>
    </w:div>
    <w:div w:id="1572889081">
      <w:bodyDiv w:val="1"/>
      <w:marLeft w:val="0"/>
      <w:marRight w:val="0"/>
      <w:marTop w:val="0"/>
      <w:marBottom w:val="0"/>
      <w:divBdr>
        <w:top w:val="none" w:sz="0" w:space="0" w:color="auto"/>
        <w:left w:val="none" w:sz="0" w:space="0" w:color="auto"/>
        <w:bottom w:val="none" w:sz="0" w:space="0" w:color="auto"/>
        <w:right w:val="none" w:sz="0" w:space="0" w:color="auto"/>
      </w:divBdr>
    </w:div>
    <w:div w:id="1693989871">
      <w:bodyDiv w:val="1"/>
      <w:marLeft w:val="0"/>
      <w:marRight w:val="0"/>
      <w:marTop w:val="0"/>
      <w:marBottom w:val="0"/>
      <w:divBdr>
        <w:top w:val="none" w:sz="0" w:space="0" w:color="auto"/>
        <w:left w:val="none" w:sz="0" w:space="0" w:color="auto"/>
        <w:bottom w:val="none" w:sz="0" w:space="0" w:color="auto"/>
        <w:right w:val="none" w:sz="0" w:space="0" w:color="auto"/>
      </w:divBdr>
      <w:divsChild>
        <w:div w:id="1138114167">
          <w:marLeft w:val="0"/>
          <w:marRight w:val="0"/>
          <w:marTop w:val="0"/>
          <w:marBottom w:val="0"/>
          <w:divBdr>
            <w:top w:val="none" w:sz="0" w:space="0" w:color="auto"/>
            <w:left w:val="none" w:sz="0" w:space="0" w:color="auto"/>
            <w:bottom w:val="none" w:sz="0" w:space="0" w:color="auto"/>
            <w:right w:val="none" w:sz="0" w:space="0" w:color="auto"/>
          </w:divBdr>
        </w:div>
      </w:divsChild>
    </w:div>
    <w:div w:id="1694454293">
      <w:bodyDiv w:val="1"/>
      <w:marLeft w:val="0"/>
      <w:marRight w:val="0"/>
      <w:marTop w:val="0"/>
      <w:marBottom w:val="0"/>
      <w:divBdr>
        <w:top w:val="none" w:sz="0" w:space="0" w:color="auto"/>
        <w:left w:val="none" w:sz="0" w:space="0" w:color="auto"/>
        <w:bottom w:val="none" w:sz="0" w:space="0" w:color="auto"/>
        <w:right w:val="none" w:sz="0" w:space="0" w:color="auto"/>
      </w:divBdr>
    </w:div>
    <w:div w:id="1698771258">
      <w:bodyDiv w:val="1"/>
      <w:marLeft w:val="0"/>
      <w:marRight w:val="0"/>
      <w:marTop w:val="0"/>
      <w:marBottom w:val="0"/>
      <w:divBdr>
        <w:top w:val="none" w:sz="0" w:space="0" w:color="auto"/>
        <w:left w:val="none" w:sz="0" w:space="0" w:color="auto"/>
        <w:bottom w:val="none" w:sz="0" w:space="0" w:color="auto"/>
        <w:right w:val="none" w:sz="0" w:space="0" w:color="auto"/>
      </w:divBdr>
    </w:div>
    <w:div w:id="2010866192">
      <w:bodyDiv w:val="1"/>
      <w:marLeft w:val="0"/>
      <w:marRight w:val="0"/>
      <w:marTop w:val="0"/>
      <w:marBottom w:val="0"/>
      <w:divBdr>
        <w:top w:val="none" w:sz="0" w:space="0" w:color="auto"/>
        <w:left w:val="none" w:sz="0" w:space="0" w:color="auto"/>
        <w:bottom w:val="none" w:sz="0" w:space="0" w:color="auto"/>
        <w:right w:val="none" w:sz="0" w:space="0" w:color="auto"/>
      </w:divBdr>
    </w:div>
    <w:div w:id="207377237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7.png"/><Relationship Id="rId42" Type="http://schemas.openxmlformats.org/officeDocument/2006/relationships/image" Target="media/image27.png"/><Relationship Id="rId47" Type="http://schemas.openxmlformats.org/officeDocument/2006/relationships/image" Target="media/image29.png"/><Relationship Id="rId63" Type="http://schemas.openxmlformats.org/officeDocument/2006/relationships/image" Target="media/image44.png"/><Relationship Id="rId68" Type="http://schemas.openxmlformats.org/officeDocument/2006/relationships/image" Target="media/image48.png"/><Relationship Id="rId16" Type="http://schemas.openxmlformats.org/officeDocument/2006/relationships/image" Target="media/image5.png"/><Relationship Id="rId11" Type="http://schemas.openxmlformats.org/officeDocument/2006/relationships/image" Target="media/image2.png"/><Relationship Id="rId24" Type="http://schemas.openxmlformats.org/officeDocument/2006/relationships/image" Target="media/image10.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hyperlink" Target="https://us1api.wdgautomation.com" TargetMode="External"/><Relationship Id="rId53" Type="http://schemas.openxmlformats.org/officeDocument/2006/relationships/image" Target="media/image34.png"/><Relationship Id="rId58" Type="http://schemas.openxmlformats.org/officeDocument/2006/relationships/image" Target="media/image39.png"/><Relationship Id="rId66" Type="http://schemas.openxmlformats.org/officeDocument/2006/relationships/image" Target="media/image46.png"/><Relationship Id="rId74" Type="http://schemas.openxmlformats.org/officeDocument/2006/relationships/header" Target="header2.xml"/><Relationship Id="rId5" Type="http://schemas.openxmlformats.org/officeDocument/2006/relationships/settings" Target="settings.xml"/><Relationship Id="rId61" Type="http://schemas.openxmlformats.org/officeDocument/2006/relationships/image" Target="media/image42.png"/><Relationship Id="rId19" Type="http://schemas.openxmlformats.org/officeDocument/2006/relationships/hyperlink" Target="https://www.soapui.org/downloads/soapui/" TargetMode="External"/><Relationship Id="rId14" Type="http://schemas.openxmlformats.org/officeDocument/2006/relationships/hyperlink" Target="https://github.com/ncrowther/BotApiGenerator" TargetMode="External"/><Relationship Id="rId22" Type="http://schemas.openxmlformats.org/officeDocument/2006/relationships/image" Target="media/image8.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hyperlink" Target="mailto:admin@ibmdba.com" TargetMode="External"/><Relationship Id="rId48" Type="http://schemas.openxmlformats.org/officeDocument/2006/relationships/image" Target="media/image30.png"/><Relationship Id="rId56" Type="http://schemas.openxmlformats.org/officeDocument/2006/relationships/image" Target="media/image37.png"/><Relationship Id="rId64" Type="http://schemas.openxmlformats.org/officeDocument/2006/relationships/image" Target="media/image45.png"/><Relationship Id="rId69" Type="http://schemas.openxmlformats.org/officeDocument/2006/relationships/image" Target="media/image49.png"/><Relationship Id="rId77"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hyperlink" Target="https://editor.swagger.io/" TargetMode="External"/><Relationship Id="rId72" Type="http://schemas.openxmlformats.org/officeDocument/2006/relationships/footer" Target="footer1.xm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6.png"/><Relationship Id="rId25" Type="http://schemas.openxmlformats.org/officeDocument/2006/relationships/hyperlink" Target="mailto:admin@ibmdba.com" TargetMode="External"/><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28.png"/><Relationship Id="rId59" Type="http://schemas.openxmlformats.org/officeDocument/2006/relationships/image" Target="media/image40.png"/><Relationship Id="rId67" Type="http://schemas.openxmlformats.org/officeDocument/2006/relationships/image" Target="media/image47.png"/><Relationship Id="rId20" Type="http://schemas.openxmlformats.org/officeDocument/2006/relationships/hyperlink" Target="https://www.cygwin.com/setup-x86_64.exe" TargetMode="External"/><Relationship Id="rId41" Type="http://schemas.openxmlformats.org/officeDocument/2006/relationships/image" Target="media/image26.png"/><Relationship Id="rId54" Type="http://schemas.openxmlformats.org/officeDocument/2006/relationships/image" Target="media/image35.png"/><Relationship Id="rId62" Type="http://schemas.openxmlformats.org/officeDocument/2006/relationships/image" Target="media/image43.png"/><Relationship Id="rId70" Type="http://schemas.openxmlformats.org/officeDocument/2006/relationships/image" Target="media/image50.png"/><Relationship Id="rId75"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9.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1.png"/><Relationship Id="rId57" Type="http://schemas.openxmlformats.org/officeDocument/2006/relationships/image" Target="media/image38.png"/><Relationship Id="rId10" Type="http://schemas.openxmlformats.org/officeDocument/2006/relationships/hyperlink" Target="https://www.ibm.com/docs/en/rpa/21.0?topic=automation-rpa-api-reference" TargetMode="External"/><Relationship Id="rId31" Type="http://schemas.openxmlformats.org/officeDocument/2006/relationships/image" Target="media/image16.png"/><Relationship Id="rId44" Type="http://schemas.openxmlformats.org/officeDocument/2006/relationships/hyperlink" Target="https://ibmbaw:30000" TargetMode="External"/><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hyperlink" Target="https://editor.swagger.io/" TargetMode="External"/><Relationship Id="rId73" Type="http://schemas.openxmlformats.org/officeDocument/2006/relationships/footer" Target="footer2.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yperlink" Target="https://github.com/juseljuk/IBM-RPA-Toolkit-for-BAW/blob/master/downloads/Using%20IBM%20RPA%20with%20IBM%20BAW%201_1.pdf" TargetMode="External"/><Relationship Id="rId18" Type="http://schemas.openxmlformats.org/officeDocument/2006/relationships/hyperlink" Target="https://cygwin.com/setup-x86_64.exe" TargetMode="External"/><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2.png"/><Relationship Id="rId55" Type="http://schemas.openxmlformats.org/officeDocument/2006/relationships/image" Target="media/image36.png"/><Relationship Id="rId76"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header" Target="header1.xml"/><Relationship Id="rId2" Type="http://schemas.openxmlformats.org/officeDocument/2006/relationships/customXml" Target="../customXml/item2.xml"/><Relationship Id="rId29" Type="http://schemas.openxmlformats.org/officeDocument/2006/relationships/image" Target="media/image14.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2.xml.rels><?xml version="1.0" encoding="UTF-8" standalone="yes"?>
<Relationships xmlns="http://schemas.openxmlformats.org/package/2006/relationships"><Relationship Id="rId1" Type="http://schemas.openxmlformats.org/officeDocument/2006/relationships/image" Target="media/image52.png"/></Relationships>
</file>

<file path=word/_rels/footer3.xml.rels><?xml version="1.0" encoding="UTF-8" standalone="yes"?>
<Relationships xmlns="http://schemas.openxmlformats.org/package/2006/relationships"><Relationship Id="rId1" Type="http://schemas.openxmlformats.org/officeDocument/2006/relationships/image" Target="media/image52.png"/></Relationships>
</file>

<file path=word/_rels/header1.xml.rels><?xml version="1.0" encoding="UTF-8" standalone="yes"?>
<Relationships xmlns="http://schemas.openxmlformats.org/package/2006/relationships"><Relationship Id="rId1" Type="http://schemas.openxmlformats.org/officeDocument/2006/relationships/image" Target="media/image5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IBM_ADMIN\AppData\Roaming\Microsoft\Templates\SGD_IBM.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2D4382C-5942-4846-87A2-5046EFAAD26A}">
  <ds:schemaRefs>
    <ds:schemaRef ds:uri="http://schemas.openxmlformats.org/officeDocument/2006/bibliography"/>
  </ds:schemaRefs>
</ds:datastoreItem>
</file>

<file path=customXml/itemProps2.xml><?xml version="1.0" encoding="utf-8"?>
<ds:datastoreItem xmlns:ds="http://schemas.openxmlformats.org/officeDocument/2006/customXml" ds:itemID="{D47B57A2-F687-4A2C-9370-B67FE40915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SGD_IBM.dot</Template>
  <TotalTime>4505</TotalTime>
  <Pages>33</Pages>
  <Words>2727</Words>
  <Characters>15549</Characters>
  <Application>Microsoft Office Word</Application>
  <DocSecurity>0</DocSecurity>
  <Lines>129</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18240</CharactersWithSpaces>
  <SharedDoc>false</SharedDoc>
  <HLinks>
    <vt:vector size="666" baseType="variant">
      <vt:variant>
        <vt:i4>1179732</vt:i4>
      </vt:variant>
      <vt:variant>
        <vt:i4>708</vt:i4>
      </vt:variant>
      <vt:variant>
        <vt:i4>0</vt:i4>
      </vt:variant>
      <vt:variant>
        <vt:i4>5</vt:i4>
      </vt:variant>
      <vt:variant>
        <vt:lpwstr>D:\ISAM\templates\white paper\www.ibm.com\legal\copytrade.shtml</vt:lpwstr>
      </vt:variant>
      <vt:variant>
        <vt:lpwstr/>
      </vt:variant>
      <vt:variant>
        <vt:i4>3211389</vt:i4>
      </vt:variant>
      <vt:variant>
        <vt:i4>702</vt:i4>
      </vt:variant>
      <vt:variant>
        <vt:i4>0</vt:i4>
      </vt:variant>
      <vt:variant>
        <vt:i4>5</vt:i4>
      </vt:variant>
      <vt:variant>
        <vt:lpwstr>https://www.mmfa.ibm.com/app/mobile-demo/diag/</vt:lpwstr>
      </vt:variant>
      <vt:variant>
        <vt:lpwstr/>
      </vt:variant>
      <vt:variant>
        <vt:i4>1703980</vt:i4>
      </vt:variant>
      <vt:variant>
        <vt:i4>699</vt:i4>
      </vt:variant>
      <vt:variant>
        <vt:i4>0</vt:i4>
      </vt:variant>
      <vt:variant>
        <vt:i4>5</vt:i4>
      </vt:variant>
      <vt:variant>
        <vt:lpwstr>https://www.mmfa.ibm.com/mga/sps/authsvc?PolicyId=urn:ibm:security:authentication:asf:mmfa_initiate_simple_login&amp;username=testuser</vt:lpwstr>
      </vt:variant>
      <vt:variant>
        <vt:lpwstr/>
      </vt:variant>
      <vt:variant>
        <vt:i4>1769564</vt:i4>
      </vt:variant>
      <vt:variant>
        <vt:i4>693</vt:i4>
      </vt:variant>
      <vt:variant>
        <vt:i4>0</vt:i4>
      </vt:variant>
      <vt:variant>
        <vt:i4>5</vt:i4>
      </vt:variant>
      <vt:variant>
        <vt:lpwstr>https://www.mmfa.ibm.com/app/mobile-demo/</vt:lpwstr>
      </vt:variant>
      <vt:variant>
        <vt:lpwstr/>
      </vt:variant>
      <vt:variant>
        <vt:i4>1769564</vt:i4>
      </vt:variant>
      <vt:variant>
        <vt:i4>690</vt:i4>
      </vt:variant>
      <vt:variant>
        <vt:i4>0</vt:i4>
      </vt:variant>
      <vt:variant>
        <vt:i4>5</vt:i4>
      </vt:variant>
      <vt:variant>
        <vt:lpwstr>https://www.mmfa.ibm.com/app/mobile-demo</vt:lpwstr>
      </vt:variant>
      <vt:variant>
        <vt:lpwstr/>
      </vt:variant>
      <vt:variant>
        <vt:i4>2228297</vt:i4>
      </vt:variant>
      <vt:variant>
        <vt:i4>687</vt:i4>
      </vt:variant>
      <vt:variant>
        <vt:i4>0</vt:i4>
      </vt:variant>
      <vt:variant>
        <vt:i4>5</vt:i4>
      </vt:variant>
      <vt:variant>
        <vt:lpwstr>https://www.mmfa.ibm.com/mga/sps/mga/user/mgmt/html/device/device_selection.html</vt:lpwstr>
      </vt:variant>
      <vt:variant>
        <vt:lpwstr/>
      </vt:variant>
      <vt:variant>
        <vt:i4>7602239</vt:i4>
      </vt:variant>
      <vt:variant>
        <vt:i4>681</vt:i4>
      </vt:variant>
      <vt:variant>
        <vt:i4>0</vt:i4>
      </vt:variant>
      <vt:variant>
        <vt:i4>5</vt:i4>
      </vt:variant>
      <vt:variant>
        <vt:lpwstr>https://www.mmfa.ibm.com/mga/sps/mmfa/user/mgmt/html/mmfa/qr_code.html?client_id=AuthenticatorClient</vt:lpwstr>
      </vt:variant>
      <vt:variant>
        <vt:lpwstr/>
      </vt:variant>
      <vt:variant>
        <vt:i4>458835</vt:i4>
      </vt:variant>
      <vt:variant>
        <vt:i4>672</vt:i4>
      </vt:variant>
      <vt:variant>
        <vt:i4>0</vt:i4>
      </vt:variant>
      <vt:variant>
        <vt:i4>5</vt:i4>
      </vt:variant>
      <vt:variant>
        <vt:lpwstr>https://www.mmfa.ibm.com/mga/sps/oauth/oauth20/authorize?client_id=AuthenticatorClient&amp;response_type=code&amp;scope=mmfaAuthn</vt:lpwstr>
      </vt:variant>
      <vt:variant>
        <vt:lpwstr/>
      </vt:variant>
      <vt:variant>
        <vt:i4>2228297</vt:i4>
      </vt:variant>
      <vt:variant>
        <vt:i4>669</vt:i4>
      </vt:variant>
      <vt:variant>
        <vt:i4>0</vt:i4>
      </vt:variant>
      <vt:variant>
        <vt:i4>5</vt:i4>
      </vt:variant>
      <vt:variant>
        <vt:lpwstr>https://www.mmfa.ibm.com/mga/sps/mga/user/mgmt/html/device/device_selection.html</vt:lpwstr>
      </vt:variant>
      <vt:variant>
        <vt:lpwstr/>
      </vt:variant>
      <vt:variant>
        <vt:i4>7602228</vt:i4>
      </vt:variant>
      <vt:variant>
        <vt:i4>666</vt:i4>
      </vt:variant>
      <vt:variant>
        <vt:i4>0</vt:i4>
      </vt:variant>
      <vt:variant>
        <vt:i4>5</vt:i4>
      </vt:variant>
      <vt:variant>
        <vt:lpwstr>https://www.mmfa.ibm.com/scim/demo.html</vt:lpwstr>
      </vt:variant>
      <vt:variant>
        <vt:lpwstr/>
      </vt:variant>
      <vt:variant>
        <vt:i4>2490464</vt:i4>
      </vt:variant>
      <vt:variant>
        <vt:i4>636</vt:i4>
      </vt:variant>
      <vt:variant>
        <vt:i4>0</vt:i4>
      </vt:variant>
      <vt:variant>
        <vt:i4>5</vt:i4>
      </vt:variant>
      <vt:variant>
        <vt:lpwstr>https://isam.mmfa.ibm.com/</vt:lpwstr>
      </vt:variant>
      <vt:variant>
        <vt:lpwstr/>
      </vt:variant>
      <vt:variant>
        <vt:i4>458850</vt:i4>
      </vt:variant>
      <vt:variant>
        <vt:i4>618</vt:i4>
      </vt:variant>
      <vt:variant>
        <vt:i4>0</vt:i4>
      </vt:variant>
      <vt:variant>
        <vt:i4>5</vt:i4>
      </vt:variant>
      <vt:variant>
        <vt:lpwstr>http://www.ibm.com/support/knowledgecenter/SSPREK_9.0.2/com.ibm.isam.doc/admin/concept/con_silent_config.html</vt:lpwstr>
      </vt:variant>
      <vt:variant>
        <vt:lpwstr/>
      </vt:variant>
      <vt:variant>
        <vt:i4>327766</vt:i4>
      </vt:variant>
      <vt:variant>
        <vt:i4>594</vt:i4>
      </vt:variant>
      <vt:variant>
        <vt:i4>0</vt:i4>
      </vt:variant>
      <vt:variant>
        <vt:i4>5</vt:i4>
      </vt:variant>
      <vt:variant>
        <vt:lpwstr>https://itunes.apple.com/app/ibm-verify/id1162190392</vt:lpwstr>
      </vt:variant>
      <vt:variant>
        <vt:lpwstr/>
      </vt:variant>
      <vt:variant>
        <vt:i4>1376304</vt:i4>
      </vt:variant>
      <vt:variant>
        <vt:i4>584</vt:i4>
      </vt:variant>
      <vt:variant>
        <vt:i4>0</vt:i4>
      </vt:variant>
      <vt:variant>
        <vt:i4>5</vt:i4>
      </vt:variant>
      <vt:variant>
        <vt:lpwstr/>
      </vt:variant>
      <vt:variant>
        <vt:lpwstr>_Toc468386415</vt:lpwstr>
      </vt:variant>
      <vt:variant>
        <vt:i4>1376304</vt:i4>
      </vt:variant>
      <vt:variant>
        <vt:i4>578</vt:i4>
      </vt:variant>
      <vt:variant>
        <vt:i4>0</vt:i4>
      </vt:variant>
      <vt:variant>
        <vt:i4>5</vt:i4>
      </vt:variant>
      <vt:variant>
        <vt:lpwstr/>
      </vt:variant>
      <vt:variant>
        <vt:lpwstr>_Toc468386414</vt:lpwstr>
      </vt:variant>
      <vt:variant>
        <vt:i4>1376304</vt:i4>
      </vt:variant>
      <vt:variant>
        <vt:i4>572</vt:i4>
      </vt:variant>
      <vt:variant>
        <vt:i4>0</vt:i4>
      </vt:variant>
      <vt:variant>
        <vt:i4>5</vt:i4>
      </vt:variant>
      <vt:variant>
        <vt:lpwstr/>
      </vt:variant>
      <vt:variant>
        <vt:lpwstr>_Toc468386413</vt:lpwstr>
      </vt:variant>
      <vt:variant>
        <vt:i4>1376304</vt:i4>
      </vt:variant>
      <vt:variant>
        <vt:i4>566</vt:i4>
      </vt:variant>
      <vt:variant>
        <vt:i4>0</vt:i4>
      </vt:variant>
      <vt:variant>
        <vt:i4>5</vt:i4>
      </vt:variant>
      <vt:variant>
        <vt:lpwstr/>
      </vt:variant>
      <vt:variant>
        <vt:lpwstr>_Toc468386412</vt:lpwstr>
      </vt:variant>
      <vt:variant>
        <vt:i4>1376304</vt:i4>
      </vt:variant>
      <vt:variant>
        <vt:i4>560</vt:i4>
      </vt:variant>
      <vt:variant>
        <vt:i4>0</vt:i4>
      </vt:variant>
      <vt:variant>
        <vt:i4>5</vt:i4>
      </vt:variant>
      <vt:variant>
        <vt:lpwstr/>
      </vt:variant>
      <vt:variant>
        <vt:lpwstr>_Toc468386411</vt:lpwstr>
      </vt:variant>
      <vt:variant>
        <vt:i4>1376304</vt:i4>
      </vt:variant>
      <vt:variant>
        <vt:i4>554</vt:i4>
      </vt:variant>
      <vt:variant>
        <vt:i4>0</vt:i4>
      </vt:variant>
      <vt:variant>
        <vt:i4>5</vt:i4>
      </vt:variant>
      <vt:variant>
        <vt:lpwstr/>
      </vt:variant>
      <vt:variant>
        <vt:lpwstr>_Toc468386410</vt:lpwstr>
      </vt:variant>
      <vt:variant>
        <vt:i4>1310768</vt:i4>
      </vt:variant>
      <vt:variant>
        <vt:i4>548</vt:i4>
      </vt:variant>
      <vt:variant>
        <vt:i4>0</vt:i4>
      </vt:variant>
      <vt:variant>
        <vt:i4>5</vt:i4>
      </vt:variant>
      <vt:variant>
        <vt:lpwstr/>
      </vt:variant>
      <vt:variant>
        <vt:lpwstr>_Toc468386409</vt:lpwstr>
      </vt:variant>
      <vt:variant>
        <vt:i4>1310768</vt:i4>
      </vt:variant>
      <vt:variant>
        <vt:i4>542</vt:i4>
      </vt:variant>
      <vt:variant>
        <vt:i4>0</vt:i4>
      </vt:variant>
      <vt:variant>
        <vt:i4>5</vt:i4>
      </vt:variant>
      <vt:variant>
        <vt:lpwstr/>
      </vt:variant>
      <vt:variant>
        <vt:lpwstr>_Toc468386408</vt:lpwstr>
      </vt:variant>
      <vt:variant>
        <vt:i4>1310768</vt:i4>
      </vt:variant>
      <vt:variant>
        <vt:i4>536</vt:i4>
      </vt:variant>
      <vt:variant>
        <vt:i4>0</vt:i4>
      </vt:variant>
      <vt:variant>
        <vt:i4>5</vt:i4>
      </vt:variant>
      <vt:variant>
        <vt:lpwstr/>
      </vt:variant>
      <vt:variant>
        <vt:lpwstr>_Toc468386407</vt:lpwstr>
      </vt:variant>
      <vt:variant>
        <vt:i4>1310768</vt:i4>
      </vt:variant>
      <vt:variant>
        <vt:i4>530</vt:i4>
      </vt:variant>
      <vt:variant>
        <vt:i4>0</vt:i4>
      </vt:variant>
      <vt:variant>
        <vt:i4>5</vt:i4>
      </vt:variant>
      <vt:variant>
        <vt:lpwstr/>
      </vt:variant>
      <vt:variant>
        <vt:lpwstr>_Toc468386406</vt:lpwstr>
      </vt:variant>
      <vt:variant>
        <vt:i4>1310768</vt:i4>
      </vt:variant>
      <vt:variant>
        <vt:i4>524</vt:i4>
      </vt:variant>
      <vt:variant>
        <vt:i4>0</vt:i4>
      </vt:variant>
      <vt:variant>
        <vt:i4>5</vt:i4>
      </vt:variant>
      <vt:variant>
        <vt:lpwstr/>
      </vt:variant>
      <vt:variant>
        <vt:lpwstr>_Toc468386405</vt:lpwstr>
      </vt:variant>
      <vt:variant>
        <vt:i4>1310768</vt:i4>
      </vt:variant>
      <vt:variant>
        <vt:i4>518</vt:i4>
      </vt:variant>
      <vt:variant>
        <vt:i4>0</vt:i4>
      </vt:variant>
      <vt:variant>
        <vt:i4>5</vt:i4>
      </vt:variant>
      <vt:variant>
        <vt:lpwstr/>
      </vt:variant>
      <vt:variant>
        <vt:lpwstr>_Toc468386404</vt:lpwstr>
      </vt:variant>
      <vt:variant>
        <vt:i4>1310768</vt:i4>
      </vt:variant>
      <vt:variant>
        <vt:i4>512</vt:i4>
      </vt:variant>
      <vt:variant>
        <vt:i4>0</vt:i4>
      </vt:variant>
      <vt:variant>
        <vt:i4>5</vt:i4>
      </vt:variant>
      <vt:variant>
        <vt:lpwstr/>
      </vt:variant>
      <vt:variant>
        <vt:lpwstr>_Toc468386403</vt:lpwstr>
      </vt:variant>
      <vt:variant>
        <vt:i4>1310768</vt:i4>
      </vt:variant>
      <vt:variant>
        <vt:i4>506</vt:i4>
      </vt:variant>
      <vt:variant>
        <vt:i4>0</vt:i4>
      </vt:variant>
      <vt:variant>
        <vt:i4>5</vt:i4>
      </vt:variant>
      <vt:variant>
        <vt:lpwstr/>
      </vt:variant>
      <vt:variant>
        <vt:lpwstr>_Toc468386402</vt:lpwstr>
      </vt:variant>
      <vt:variant>
        <vt:i4>1310768</vt:i4>
      </vt:variant>
      <vt:variant>
        <vt:i4>500</vt:i4>
      </vt:variant>
      <vt:variant>
        <vt:i4>0</vt:i4>
      </vt:variant>
      <vt:variant>
        <vt:i4>5</vt:i4>
      </vt:variant>
      <vt:variant>
        <vt:lpwstr/>
      </vt:variant>
      <vt:variant>
        <vt:lpwstr>_Toc468386401</vt:lpwstr>
      </vt:variant>
      <vt:variant>
        <vt:i4>1310768</vt:i4>
      </vt:variant>
      <vt:variant>
        <vt:i4>494</vt:i4>
      </vt:variant>
      <vt:variant>
        <vt:i4>0</vt:i4>
      </vt:variant>
      <vt:variant>
        <vt:i4>5</vt:i4>
      </vt:variant>
      <vt:variant>
        <vt:lpwstr/>
      </vt:variant>
      <vt:variant>
        <vt:lpwstr>_Toc468386400</vt:lpwstr>
      </vt:variant>
      <vt:variant>
        <vt:i4>1900599</vt:i4>
      </vt:variant>
      <vt:variant>
        <vt:i4>488</vt:i4>
      </vt:variant>
      <vt:variant>
        <vt:i4>0</vt:i4>
      </vt:variant>
      <vt:variant>
        <vt:i4>5</vt:i4>
      </vt:variant>
      <vt:variant>
        <vt:lpwstr/>
      </vt:variant>
      <vt:variant>
        <vt:lpwstr>_Toc468386399</vt:lpwstr>
      </vt:variant>
      <vt:variant>
        <vt:i4>1900599</vt:i4>
      </vt:variant>
      <vt:variant>
        <vt:i4>482</vt:i4>
      </vt:variant>
      <vt:variant>
        <vt:i4>0</vt:i4>
      </vt:variant>
      <vt:variant>
        <vt:i4>5</vt:i4>
      </vt:variant>
      <vt:variant>
        <vt:lpwstr/>
      </vt:variant>
      <vt:variant>
        <vt:lpwstr>_Toc468386398</vt:lpwstr>
      </vt:variant>
      <vt:variant>
        <vt:i4>1900599</vt:i4>
      </vt:variant>
      <vt:variant>
        <vt:i4>476</vt:i4>
      </vt:variant>
      <vt:variant>
        <vt:i4>0</vt:i4>
      </vt:variant>
      <vt:variant>
        <vt:i4>5</vt:i4>
      </vt:variant>
      <vt:variant>
        <vt:lpwstr/>
      </vt:variant>
      <vt:variant>
        <vt:lpwstr>_Toc468386397</vt:lpwstr>
      </vt:variant>
      <vt:variant>
        <vt:i4>1900599</vt:i4>
      </vt:variant>
      <vt:variant>
        <vt:i4>470</vt:i4>
      </vt:variant>
      <vt:variant>
        <vt:i4>0</vt:i4>
      </vt:variant>
      <vt:variant>
        <vt:i4>5</vt:i4>
      </vt:variant>
      <vt:variant>
        <vt:lpwstr/>
      </vt:variant>
      <vt:variant>
        <vt:lpwstr>_Toc468386396</vt:lpwstr>
      </vt:variant>
      <vt:variant>
        <vt:i4>1900599</vt:i4>
      </vt:variant>
      <vt:variant>
        <vt:i4>464</vt:i4>
      </vt:variant>
      <vt:variant>
        <vt:i4>0</vt:i4>
      </vt:variant>
      <vt:variant>
        <vt:i4>5</vt:i4>
      </vt:variant>
      <vt:variant>
        <vt:lpwstr/>
      </vt:variant>
      <vt:variant>
        <vt:lpwstr>_Toc468386395</vt:lpwstr>
      </vt:variant>
      <vt:variant>
        <vt:i4>1900599</vt:i4>
      </vt:variant>
      <vt:variant>
        <vt:i4>458</vt:i4>
      </vt:variant>
      <vt:variant>
        <vt:i4>0</vt:i4>
      </vt:variant>
      <vt:variant>
        <vt:i4>5</vt:i4>
      </vt:variant>
      <vt:variant>
        <vt:lpwstr/>
      </vt:variant>
      <vt:variant>
        <vt:lpwstr>_Toc468386394</vt:lpwstr>
      </vt:variant>
      <vt:variant>
        <vt:i4>1900599</vt:i4>
      </vt:variant>
      <vt:variant>
        <vt:i4>452</vt:i4>
      </vt:variant>
      <vt:variant>
        <vt:i4>0</vt:i4>
      </vt:variant>
      <vt:variant>
        <vt:i4>5</vt:i4>
      </vt:variant>
      <vt:variant>
        <vt:lpwstr/>
      </vt:variant>
      <vt:variant>
        <vt:lpwstr>_Toc468386393</vt:lpwstr>
      </vt:variant>
      <vt:variant>
        <vt:i4>1900599</vt:i4>
      </vt:variant>
      <vt:variant>
        <vt:i4>446</vt:i4>
      </vt:variant>
      <vt:variant>
        <vt:i4>0</vt:i4>
      </vt:variant>
      <vt:variant>
        <vt:i4>5</vt:i4>
      </vt:variant>
      <vt:variant>
        <vt:lpwstr/>
      </vt:variant>
      <vt:variant>
        <vt:lpwstr>_Toc468386392</vt:lpwstr>
      </vt:variant>
      <vt:variant>
        <vt:i4>1900599</vt:i4>
      </vt:variant>
      <vt:variant>
        <vt:i4>440</vt:i4>
      </vt:variant>
      <vt:variant>
        <vt:i4>0</vt:i4>
      </vt:variant>
      <vt:variant>
        <vt:i4>5</vt:i4>
      </vt:variant>
      <vt:variant>
        <vt:lpwstr/>
      </vt:variant>
      <vt:variant>
        <vt:lpwstr>_Toc468386391</vt:lpwstr>
      </vt:variant>
      <vt:variant>
        <vt:i4>1900599</vt:i4>
      </vt:variant>
      <vt:variant>
        <vt:i4>434</vt:i4>
      </vt:variant>
      <vt:variant>
        <vt:i4>0</vt:i4>
      </vt:variant>
      <vt:variant>
        <vt:i4>5</vt:i4>
      </vt:variant>
      <vt:variant>
        <vt:lpwstr/>
      </vt:variant>
      <vt:variant>
        <vt:lpwstr>_Toc468386390</vt:lpwstr>
      </vt:variant>
      <vt:variant>
        <vt:i4>1835063</vt:i4>
      </vt:variant>
      <vt:variant>
        <vt:i4>428</vt:i4>
      </vt:variant>
      <vt:variant>
        <vt:i4>0</vt:i4>
      </vt:variant>
      <vt:variant>
        <vt:i4>5</vt:i4>
      </vt:variant>
      <vt:variant>
        <vt:lpwstr/>
      </vt:variant>
      <vt:variant>
        <vt:lpwstr>_Toc468386389</vt:lpwstr>
      </vt:variant>
      <vt:variant>
        <vt:i4>1835063</vt:i4>
      </vt:variant>
      <vt:variant>
        <vt:i4>422</vt:i4>
      </vt:variant>
      <vt:variant>
        <vt:i4>0</vt:i4>
      </vt:variant>
      <vt:variant>
        <vt:i4>5</vt:i4>
      </vt:variant>
      <vt:variant>
        <vt:lpwstr/>
      </vt:variant>
      <vt:variant>
        <vt:lpwstr>_Toc468386388</vt:lpwstr>
      </vt:variant>
      <vt:variant>
        <vt:i4>1835063</vt:i4>
      </vt:variant>
      <vt:variant>
        <vt:i4>416</vt:i4>
      </vt:variant>
      <vt:variant>
        <vt:i4>0</vt:i4>
      </vt:variant>
      <vt:variant>
        <vt:i4>5</vt:i4>
      </vt:variant>
      <vt:variant>
        <vt:lpwstr/>
      </vt:variant>
      <vt:variant>
        <vt:lpwstr>_Toc468386387</vt:lpwstr>
      </vt:variant>
      <vt:variant>
        <vt:i4>1835063</vt:i4>
      </vt:variant>
      <vt:variant>
        <vt:i4>410</vt:i4>
      </vt:variant>
      <vt:variant>
        <vt:i4>0</vt:i4>
      </vt:variant>
      <vt:variant>
        <vt:i4>5</vt:i4>
      </vt:variant>
      <vt:variant>
        <vt:lpwstr/>
      </vt:variant>
      <vt:variant>
        <vt:lpwstr>_Toc468386386</vt:lpwstr>
      </vt:variant>
      <vt:variant>
        <vt:i4>1835063</vt:i4>
      </vt:variant>
      <vt:variant>
        <vt:i4>404</vt:i4>
      </vt:variant>
      <vt:variant>
        <vt:i4>0</vt:i4>
      </vt:variant>
      <vt:variant>
        <vt:i4>5</vt:i4>
      </vt:variant>
      <vt:variant>
        <vt:lpwstr/>
      </vt:variant>
      <vt:variant>
        <vt:lpwstr>_Toc468386385</vt:lpwstr>
      </vt:variant>
      <vt:variant>
        <vt:i4>1835063</vt:i4>
      </vt:variant>
      <vt:variant>
        <vt:i4>398</vt:i4>
      </vt:variant>
      <vt:variant>
        <vt:i4>0</vt:i4>
      </vt:variant>
      <vt:variant>
        <vt:i4>5</vt:i4>
      </vt:variant>
      <vt:variant>
        <vt:lpwstr/>
      </vt:variant>
      <vt:variant>
        <vt:lpwstr>_Toc468386384</vt:lpwstr>
      </vt:variant>
      <vt:variant>
        <vt:i4>1835063</vt:i4>
      </vt:variant>
      <vt:variant>
        <vt:i4>392</vt:i4>
      </vt:variant>
      <vt:variant>
        <vt:i4>0</vt:i4>
      </vt:variant>
      <vt:variant>
        <vt:i4>5</vt:i4>
      </vt:variant>
      <vt:variant>
        <vt:lpwstr/>
      </vt:variant>
      <vt:variant>
        <vt:lpwstr>_Toc468386383</vt:lpwstr>
      </vt:variant>
      <vt:variant>
        <vt:i4>1835063</vt:i4>
      </vt:variant>
      <vt:variant>
        <vt:i4>386</vt:i4>
      </vt:variant>
      <vt:variant>
        <vt:i4>0</vt:i4>
      </vt:variant>
      <vt:variant>
        <vt:i4>5</vt:i4>
      </vt:variant>
      <vt:variant>
        <vt:lpwstr/>
      </vt:variant>
      <vt:variant>
        <vt:lpwstr>_Toc468386382</vt:lpwstr>
      </vt:variant>
      <vt:variant>
        <vt:i4>1835063</vt:i4>
      </vt:variant>
      <vt:variant>
        <vt:i4>380</vt:i4>
      </vt:variant>
      <vt:variant>
        <vt:i4>0</vt:i4>
      </vt:variant>
      <vt:variant>
        <vt:i4>5</vt:i4>
      </vt:variant>
      <vt:variant>
        <vt:lpwstr/>
      </vt:variant>
      <vt:variant>
        <vt:lpwstr>_Toc468386381</vt:lpwstr>
      </vt:variant>
      <vt:variant>
        <vt:i4>1835063</vt:i4>
      </vt:variant>
      <vt:variant>
        <vt:i4>374</vt:i4>
      </vt:variant>
      <vt:variant>
        <vt:i4>0</vt:i4>
      </vt:variant>
      <vt:variant>
        <vt:i4>5</vt:i4>
      </vt:variant>
      <vt:variant>
        <vt:lpwstr/>
      </vt:variant>
      <vt:variant>
        <vt:lpwstr>_Toc468386380</vt:lpwstr>
      </vt:variant>
      <vt:variant>
        <vt:i4>1245239</vt:i4>
      </vt:variant>
      <vt:variant>
        <vt:i4>368</vt:i4>
      </vt:variant>
      <vt:variant>
        <vt:i4>0</vt:i4>
      </vt:variant>
      <vt:variant>
        <vt:i4>5</vt:i4>
      </vt:variant>
      <vt:variant>
        <vt:lpwstr/>
      </vt:variant>
      <vt:variant>
        <vt:lpwstr>_Toc468386379</vt:lpwstr>
      </vt:variant>
      <vt:variant>
        <vt:i4>1245239</vt:i4>
      </vt:variant>
      <vt:variant>
        <vt:i4>362</vt:i4>
      </vt:variant>
      <vt:variant>
        <vt:i4>0</vt:i4>
      </vt:variant>
      <vt:variant>
        <vt:i4>5</vt:i4>
      </vt:variant>
      <vt:variant>
        <vt:lpwstr/>
      </vt:variant>
      <vt:variant>
        <vt:lpwstr>_Toc468386378</vt:lpwstr>
      </vt:variant>
      <vt:variant>
        <vt:i4>1245239</vt:i4>
      </vt:variant>
      <vt:variant>
        <vt:i4>356</vt:i4>
      </vt:variant>
      <vt:variant>
        <vt:i4>0</vt:i4>
      </vt:variant>
      <vt:variant>
        <vt:i4>5</vt:i4>
      </vt:variant>
      <vt:variant>
        <vt:lpwstr/>
      </vt:variant>
      <vt:variant>
        <vt:lpwstr>_Toc468386377</vt:lpwstr>
      </vt:variant>
      <vt:variant>
        <vt:i4>1245239</vt:i4>
      </vt:variant>
      <vt:variant>
        <vt:i4>350</vt:i4>
      </vt:variant>
      <vt:variant>
        <vt:i4>0</vt:i4>
      </vt:variant>
      <vt:variant>
        <vt:i4>5</vt:i4>
      </vt:variant>
      <vt:variant>
        <vt:lpwstr/>
      </vt:variant>
      <vt:variant>
        <vt:lpwstr>_Toc468386376</vt:lpwstr>
      </vt:variant>
      <vt:variant>
        <vt:i4>1245239</vt:i4>
      </vt:variant>
      <vt:variant>
        <vt:i4>344</vt:i4>
      </vt:variant>
      <vt:variant>
        <vt:i4>0</vt:i4>
      </vt:variant>
      <vt:variant>
        <vt:i4>5</vt:i4>
      </vt:variant>
      <vt:variant>
        <vt:lpwstr/>
      </vt:variant>
      <vt:variant>
        <vt:lpwstr>_Toc468386375</vt:lpwstr>
      </vt:variant>
      <vt:variant>
        <vt:i4>1245239</vt:i4>
      </vt:variant>
      <vt:variant>
        <vt:i4>338</vt:i4>
      </vt:variant>
      <vt:variant>
        <vt:i4>0</vt:i4>
      </vt:variant>
      <vt:variant>
        <vt:i4>5</vt:i4>
      </vt:variant>
      <vt:variant>
        <vt:lpwstr/>
      </vt:variant>
      <vt:variant>
        <vt:lpwstr>_Toc468386374</vt:lpwstr>
      </vt:variant>
      <vt:variant>
        <vt:i4>1245239</vt:i4>
      </vt:variant>
      <vt:variant>
        <vt:i4>332</vt:i4>
      </vt:variant>
      <vt:variant>
        <vt:i4>0</vt:i4>
      </vt:variant>
      <vt:variant>
        <vt:i4>5</vt:i4>
      </vt:variant>
      <vt:variant>
        <vt:lpwstr/>
      </vt:variant>
      <vt:variant>
        <vt:lpwstr>_Toc468386373</vt:lpwstr>
      </vt:variant>
      <vt:variant>
        <vt:i4>1245239</vt:i4>
      </vt:variant>
      <vt:variant>
        <vt:i4>326</vt:i4>
      </vt:variant>
      <vt:variant>
        <vt:i4>0</vt:i4>
      </vt:variant>
      <vt:variant>
        <vt:i4>5</vt:i4>
      </vt:variant>
      <vt:variant>
        <vt:lpwstr/>
      </vt:variant>
      <vt:variant>
        <vt:lpwstr>_Toc468386372</vt:lpwstr>
      </vt:variant>
      <vt:variant>
        <vt:i4>1245239</vt:i4>
      </vt:variant>
      <vt:variant>
        <vt:i4>320</vt:i4>
      </vt:variant>
      <vt:variant>
        <vt:i4>0</vt:i4>
      </vt:variant>
      <vt:variant>
        <vt:i4>5</vt:i4>
      </vt:variant>
      <vt:variant>
        <vt:lpwstr/>
      </vt:variant>
      <vt:variant>
        <vt:lpwstr>_Toc468386371</vt:lpwstr>
      </vt:variant>
      <vt:variant>
        <vt:i4>1245239</vt:i4>
      </vt:variant>
      <vt:variant>
        <vt:i4>314</vt:i4>
      </vt:variant>
      <vt:variant>
        <vt:i4>0</vt:i4>
      </vt:variant>
      <vt:variant>
        <vt:i4>5</vt:i4>
      </vt:variant>
      <vt:variant>
        <vt:lpwstr/>
      </vt:variant>
      <vt:variant>
        <vt:lpwstr>_Toc468386370</vt:lpwstr>
      </vt:variant>
      <vt:variant>
        <vt:i4>1179703</vt:i4>
      </vt:variant>
      <vt:variant>
        <vt:i4>308</vt:i4>
      </vt:variant>
      <vt:variant>
        <vt:i4>0</vt:i4>
      </vt:variant>
      <vt:variant>
        <vt:i4>5</vt:i4>
      </vt:variant>
      <vt:variant>
        <vt:lpwstr/>
      </vt:variant>
      <vt:variant>
        <vt:lpwstr>_Toc468386369</vt:lpwstr>
      </vt:variant>
      <vt:variant>
        <vt:i4>1179703</vt:i4>
      </vt:variant>
      <vt:variant>
        <vt:i4>302</vt:i4>
      </vt:variant>
      <vt:variant>
        <vt:i4>0</vt:i4>
      </vt:variant>
      <vt:variant>
        <vt:i4>5</vt:i4>
      </vt:variant>
      <vt:variant>
        <vt:lpwstr/>
      </vt:variant>
      <vt:variant>
        <vt:lpwstr>_Toc468386368</vt:lpwstr>
      </vt:variant>
      <vt:variant>
        <vt:i4>1179703</vt:i4>
      </vt:variant>
      <vt:variant>
        <vt:i4>296</vt:i4>
      </vt:variant>
      <vt:variant>
        <vt:i4>0</vt:i4>
      </vt:variant>
      <vt:variant>
        <vt:i4>5</vt:i4>
      </vt:variant>
      <vt:variant>
        <vt:lpwstr/>
      </vt:variant>
      <vt:variant>
        <vt:lpwstr>_Toc468386367</vt:lpwstr>
      </vt:variant>
      <vt:variant>
        <vt:i4>1179703</vt:i4>
      </vt:variant>
      <vt:variant>
        <vt:i4>290</vt:i4>
      </vt:variant>
      <vt:variant>
        <vt:i4>0</vt:i4>
      </vt:variant>
      <vt:variant>
        <vt:i4>5</vt:i4>
      </vt:variant>
      <vt:variant>
        <vt:lpwstr/>
      </vt:variant>
      <vt:variant>
        <vt:lpwstr>_Toc468386366</vt:lpwstr>
      </vt:variant>
      <vt:variant>
        <vt:i4>1179703</vt:i4>
      </vt:variant>
      <vt:variant>
        <vt:i4>284</vt:i4>
      </vt:variant>
      <vt:variant>
        <vt:i4>0</vt:i4>
      </vt:variant>
      <vt:variant>
        <vt:i4>5</vt:i4>
      </vt:variant>
      <vt:variant>
        <vt:lpwstr/>
      </vt:variant>
      <vt:variant>
        <vt:lpwstr>_Toc468386365</vt:lpwstr>
      </vt:variant>
      <vt:variant>
        <vt:i4>1179703</vt:i4>
      </vt:variant>
      <vt:variant>
        <vt:i4>278</vt:i4>
      </vt:variant>
      <vt:variant>
        <vt:i4>0</vt:i4>
      </vt:variant>
      <vt:variant>
        <vt:i4>5</vt:i4>
      </vt:variant>
      <vt:variant>
        <vt:lpwstr/>
      </vt:variant>
      <vt:variant>
        <vt:lpwstr>_Toc468386364</vt:lpwstr>
      </vt:variant>
      <vt:variant>
        <vt:i4>1179703</vt:i4>
      </vt:variant>
      <vt:variant>
        <vt:i4>272</vt:i4>
      </vt:variant>
      <vt:variant>
        <vt:i4>0</vt:i4>
      </vt:variant>
      <vt:variant>
        <vt:i4>5</vt:i4>
      </vt:variant>
      <vt:variant>
        <vt:lpwstr/>
      </vt:variant>
      <vt:variant>
        <vt:lpwstr>_Toc468386363</vt:lpwstr>
      </vt:variant>
      <vt:variant>
        <vt:i4>1179703</vt:i4>
      </vt:variant>
      <vt:variant>
        <vt:i4>266</vt:i4>
      </vt:variant>
      <vt:variant>
        <vt:i4>0</vt:i4>
      </vt:variant>
      <vt:variant>
        <vt:i4>5</vt:i4>
      </vt:variant>
      <vt:variant>
        <vt:lpwstr/>
      </vt:variant>
      <vt:variant>
        <vt:lpwstr>_Toc468386362</vt:lpwstr>
      </vt:variant>
      <vt:variant>
        <vt:i4>1179703</vt:i4>
      </vt:variant>
      <vt:variant>
        <vt:i4>260</vt:i4>
      </vt:variant>
      <vt:variant>
        <vt:i4>0</vt:i4>
      </vt:variant>
      <vt:variant>
        <vt:i4>5</vt:i4>
      </vt:variant>
      <vt:variant>
        <vt:lpwstr/>
      </vt:variant>
      <vt:variant>
        <vt:lpwstr>_Toc468386361</vt:lpwstr>
      </vt:variant>
      <vt:variant>
        <vt:i4>1179703</vt:i4>
      </vt:variant>
      <vt:variant>
        <vt:i4>254</vt:i4>
      </vt:variant>
      <vt:variant>
        <vt:i4>0</vt:i4>
      </vt:variant>
      <vt:variant>
        <vt:i4>5</vt:i4>
      </vt:variant>
      <vt:variant>
        <vt:lpwstr/>
      </vt:variant>
      <vt:variant>
        <vt:lpwstr>_Toc468386360</vt:lpwstr>
      </vt:variant>
      <vt:variant>
        <vt:i4>1114167</vt:i4>
      </vt:variant>
      <vt:variant>
        <vt:i4>248</vt:i4>
      </vt:variant>
      <vt:variant>
        <vt:i4>0</vt:i4>
      </vt:variant>
      <vt:variant>
        <vt:i4>5</vt:i4>
      </vt:variant>
      <vt:variant>
        <vt:lpwstr/>
      </vt:variant>
      <vt:variant>
        <vt:lpwstr>_Toc468386359</vt:lpwstr>
      </vt:variant>
      <vt:variant>
        <vt:i4>1114167</vt:i4>
      </vt:variant>
      <vt:variant>
        <vt:i4>242</vt:i4>
      </vt:variant>
      <vt:variant>
        <vt:i4>0</vt:i4>
      </vt:variant>
      <vt:variant>
        <vt:i4>5</vt:i4>
      </vt:variant>
      <vt:variant>
        <vt:lpwstr/>
      </vt:variant>
      <vt:variant>
        <vt:lpwstr>_Toc468386358</vt:lpwstr>
      </vt:variant>
      <vt:variant>
        <vt:i4>1114167</vt:i4>
      </vt:variant>
      <vt:variant>
        <vt:i4>236</vt:i4>
      </vt:variant>
      <vt:variant>
        <vt:i4>0</vt:i4>
      </vt:variant>
      <vt:variant>
        <vt:i4>5</vt:i4>
      </vt:variant>
      <vt:variant>
        <vt:lpwstr/>
      </vt:variant>
      <vt:variant>
        <vt:lpwstr>_Toc468386357</vt:lpwstr>
      </vt:variant>
      <vt:variant>
        <vt:i4>1114167</vt:i4>
      </vt:variant>
      <vt:variant>
        <vt:i4>230</vt:i4>
      </vt:variant>
      <vt:variant>
        <vt:i4>0</vt:i4>
      </vt:variant>
      <vt:variant>
        <vt:i4>5</vt:i4>
      </vt:variant>
      <vt:variant>
        <vt:lpwstr/>
      </vt:variant>
      <vt:variant>
        <vt:lpwstr>_Toc468386356</vt:lpwstr>
      </vt:variant>
      <vt:variant>
        <vt:i4>1114167</vt:i4>
      </vt:variant>
      <vt:variant>
        <vt:i4>224</vt:i4>
      </vt:variant>
      <vt:variant>
        <vt:i4>0</vt:i4>
      </vt:variant>
      <vt:variant>
        <vt:i4>5</vt:i4>
      </vt:variant>
      <vt:variant>
        <vt:lpwstr/>
      </vt:variant>
      <vt:variant>
        <vt:lpwstr>_Toc468386355</vt:lpwstr>
      </vt:variant>
      <vt:variant>
        <vt:i4>1114167</vt:i4>
      </vt:variant>
      <vt:variant>
        <vt:i4>218</vt:i4>
      </vt:variant>
      <vt:variant>
        <vt:i4>0</vt:i4>
      </vt:variant>
      <vt:variant>
        <vt:i4>5</vt:i4>
      </vt:variant>
      <vt:variant>
        <vt:lpwstr/>
      </vt:variant>
      <vt:variant>
        <vt:lpwstr>_Toc468386354</vt:lpwstr>
      </vt:variant>
      <vt:variant>
        <vt:i4>1114167</vt:i4>
      </vt:variant>
      <vt:variant>
        <vt:i4>212</vt:i4>
      </vt:variant>
      <vt:variant>
        <vt:i4>0</vt:i4>
      </vt:variant>
      <vt:variant>
        <vt:i4>5</vt:i4>
      </vt:variant>
      <vt:variant>
        <vt:lpwstr/>
      </vt:variant>
      <vt:variant>
        <vt:lpwstr>_Toc468386353</vt:lpwstr>
      </vt:variant>
      <vt:variant>
        <vt:i4>1114167</vt:i4>
      </vt:variant>
      <vt:variant>
        <vt:i4>206</vt:i4>
      </vt:variant>
      <vt:variant>
        <vt:i4>0</vt:i4>
      </vt:variant>
      <vt:variant>
        <vt:i4>5</vt:i4>
      </vt:variant>
      <vt:variant>
        <vt:lpwstr/>
      </vt:variant>
      <vt:variant>
        <vt:lpwstr>_Toc468386352</vt:lpwstr>
      </vt:variant>
      <vt:variant>
        <vt:i4>1114167</vt:i4>
      </vt:variant>
      <vt:variant>
        <vt:i4>200</vt:i4>
      </vt:variant>
      <vt:variant>
        <vt:i4>0</vt:i4>
      </vt:variant>
      <vt:variant>
        <vt:i4>5</vt:i4>
      </vt:variant>
      <vt:variant>
        <vt:lpwstr/>
      </vt:variant>
      <vt:variant>
        <vt:lpwstr>_Toc468386351</vt:lpwstr>
      </vt:variant>
      <vt:variant>
        <vt:i4>1114167</vt:i4>
      </vt:variant>
      <vt:variant>
        <vt:i4>194</vt:i4>
      </vt:variant>
      <vt:variant>
        <vt:i4>0</vt:i4>
      </vt:variant>
      <vt:variant>
        <vt:i4>5</vt:i4>
      </vt:variant>
      <vt:variant>
        <vt:lpwstr/>
      </vt:variant>
      <vt:variant>
        <vt:lpwstr>_Toc468386350</vt:lpwstr>
      </vt:variant>
      <vt:variant>
        <vt:i4>1048631</vt:i4>
      </vt:variant>
      <vt:variant>
        <vt:i4>188</vt:i4>
      </vt:variant>
      <vt:variant>
        <vt:i4>0</vt:i4>
      </vt:variant>
      <vt:variant>
        <vt:i4>5</vt:i4>
      </vt:variant>
      <vt:variant>
        <vt:lpwstr/>
      </vt:variant>
      <vt:variant>
        <vt:lpwstr>_Toc468386349</vt:lpwstr>
      </vt:variant>
      <vt:variant>
        <vt:i4>1048631</vt:i4>
      </vt:variant>
      <vt:variant>
        <vt:i4>182</vt:i4>
      </vt:variant>
      <vt:variant>
        <vt:i4>0</vt:i4>
      </vt:variant>
      <vt:variant>
        <vt:i4>5</vt:i4>
      </vt:variant>
      <vt:variant>
        <vt:lpwstr/>
      </vt:variant>
      <vt:variant>
        <vt:lpwstr>_Toc468386348</vt:lpwstr>
      </vt:variant>
      <vt:variant>
        <vt:i4>1048631</vt:i4>
      </vt:variant>
      <vt:variant>
        <vt:i4>176</vt:i4>
      </vt:variant>
      <vt:variant>
        <vt:i4>0</vt:i4>
      </vt:variant>
      <vt:variant>
        <vt:i4>5</vt:i4>
      </vt:variant>
      <vt:variant>
        <vt:lpwstr/>
      </vt:variant>
      <vt:variant>
        <vt:lpwstr>_Toc468386347</vt:lpwstr>
      </vt:variant>
      <vt:variant>
        <vt:i4>1048631</vt:i4>
      </vt:variant>
      <vt:variant>
        <vt:i4>170</vt:i4>
      </vt:variant>
      <vt:variant>
        <vt:i4>0</vt:i4>
      </vt:variant>
      <vt:variant>
        <vt:i4>5</vt:i4>
      </vt:variant>
      <vt:variant>
        <vt:lpwstr/>
      </vt:variant>
      <vt:variant>
        <vt:lpwstr>_Toc468386346</vt:lpwstr>
      </vt:variant>
      <vt:variant>
        <vt:i4>1048631</vt:i4>
      </vt:variant>
      <vt:variant>
        <vt:i4>164</vt:i4>
      </vt:variant>
      <vt:variant>
        <vt:i4>0</vt:i4>
      </vt:variant>
      <vt:variant>
        <vt:i4>5</vt:i4>
      </vt:variant>
      <vt:variant>
        <vt:lpwstr/>
      </vt:variant>
      <vt:variant>
        <vt:lpwstr>_Toc468386345</vt:lpwstr>
      </vt:variant>
      <vt:variant>
        <vt:i4>1048631</vt:i4>
      </vt:variant>
      <vt:variant>
        <vt:i4>158</vt:i4>
      </vt:variant>
      <vt:variant>
        <vt:i4>0</vt:i4>
      </vt:variant>
      <vt:variant>
        <vt:i4>5</vt:i4>
      </vt:variant>
      <vt:variant>
        <vt:lpwstr/>
      </vt:variant>
      <vt:variant>
        <vt:lpwstr>_Toc468386344</vt:lpwstr>
      </vt:variant>
      <vt:variant>
        <vt:i4>1048631</vt:i4>
      </vt:variant>
      <vt:variant>
        <vt:i4>152</vt:i4>
      </vt:variant>
      <vt:variant>
        <vt:i4>0</vt:i4>
      </vt:variant>
      <vt:variant>
        <vt:i4>5</vt:i4>
      </vt:variant>
      <vt:variant>
        <vt:lpwstr/>
      </vt:variant>
      <vt:variant>
        <vt:lpwstr>_Toc468386343</vt:lpwstr>
      </vt:variant>
      <vt:variant>
        <vt:i4>1048631</vt:i4>
      </vt:variant>
      <vt:variant>
        <vt:i4>146</vt:i4>
      </vt:variant>
      <vt:variant>
        <vt:i4>0</vt:i4>
      </vt:variant>
      <vt:variant>
        <vt:i4>5</vt:i4>
      </vt:variant>
      <vt:variant>
        <vt:lpwstr/>
      </vt:variant>
      <vt:variant>
        <vt:lpwstr>_Toc468386342</vt:lpwstr>
      </vt:variant>
      <vt:variant>
        <vt:i4>1048631</vt:i4>
      </vt:variant>
      <vt:variant>
        <vt:i4>140</vt:i4>
      </vt:variant>
      <vt:variant>
        <vt:i4>0</vt:i4>
      </vt:variant>
      <vt:variant>
        <vt:i4>5</vt:i4>
      </vt:variant>
      <vt:variant>
        <vt:lpwstr/>
      </vt:variant>
      <vt:variant>
        <vt:lpwstr>_Toc468386341</vt:lpwstr>
      </vt:variant>
      <vt:variant>
        <vt:i4>1048631</vt:i4>
      </vt:variant>
      <vt:variant>
        <vt:i4>134</vt:i4>
      </vt:variant>
      <vt:variant>
        <vt:i4>0</vt:i4>
      </vt:variant>
      <vt:variant>
        <vt:i4>5</vt:i4>
      </vt:variant>
      <vt:variant>
        <vt:lpwstr/>
      </vt:variant>
      <vt:variant>
        <vt:lpwstr>_Toc468386340</vt:lpwstr>
      </vt:variant>
      <vt:variant>
        <vt:i4>1507383</vt:i4>
      </vt:variant>
      <vt:variant>
        <vt:i4>128</vt:i4>
      </vt:variant>
      <vt:variant>
        <vt:i4>0</vt:i4>
      </vt:variant>
      <vt:variant>
        <vt:i4>5</vt:i4>
      </vt:variant>
      <vt:variant>
        <vt:lpwstr/>
      </vt:variant>
      <vt:variant>
        <vt:lpwstr>_Toc468386339</vt:lpwstr>
      </vt:variant>
      <vt:variant>
        <vt:i4>1507383</vt:i4>
      </vt:variant>
      <vt:variant>
        <vt:i4>122</vt:i4>
      </vt:variant>
      <vt:variant>
        <vt:i4>0</vt:i4>
      </vt:variant>
      <vt:variant>
        <vt:i4>5</vt:i4>
      </vt:variant>
      <vt:variant>
        <vt:lpwstr/>
      </vt:variant>
      <vt:variant>
        <vt:lpwstr>_Toc468386338</vt:lpwstr>
      </vt:variant>
      <vt:variant>
        <vt:i4>1507383</vt:i4>
      </vt:variant>
      <vt:variant>
        <vt:i4>116</vt:i4>
      </vt:variant>
      <vt:variant>
        <vt:i4>0</vt:i4>
      </vt:variant>
      <vt:variant>
        <vt:i4>5</vt:i4>
      </vt:variant>
      <vt:variant>
        <vt:lpwstr/>
      </vt:variant>
      <vt:variant>
        <vt:lpwstr>_Toc468386337</vt:lpwstr>
      </vt:variant>
      <vt:variant>
        <vt:i4>1507383</vt:i4>
      </vt:variant>
      <vt:variant>
        <vt:i4>110</vt:i4>
      </vt:variant>
      <vt:variant>
        <vt:i4>0</vt:i4>
      </vt:variant>
      <vt:variant>
        <vt:i4>5</vt:i4>
      </vt:variant>
      <vt:variant>
        <vt:lpwstr/>
      </vt:variant>
      <vt:variant>
        <vt:lpwstr>_Toc468386336</vt:lpwstr>
      </vt:variant>
      <vt:variant>
        <vt:i4>1507383</vt:i4>
      </vt:variant>
      <vt:variant>
        <vt:i4>104</vt:i4>
      </vt:variant>
      <vt:variant>
        <vt:i4>0</vt:i4>
      </vt:variant>
      <vt:variant>
        <vt:i4>5</vt:i4>
      </vt:variant>
      <vt:variant>
        <vt:lpwstr/>
      </vt:variant>
      <vt:variant>
        <vt:lpwstr>_Toc468386335</vt:lpwstr>
      </vt:variant>
      <vt:variant>
        <vt:i4>1507383</vt:i4>
      </vt:variant>
      <vt:variant>
        <vt:i4>98</vt:i4>
      </vt:variant>
      <vt:variant>
        <vt:i4>0</vt:i4>
      </vt:variant>
      <vt:variant>
        <vt:i4>5</vt:i4>
      </vt:variant>
      <vt:variant>
        <vt:lpwstr/>
      </vt:variant>
      <vt:variant>
        <vt:lpwstr>_Toc468386334</vt:lpwstr>
      </vt:variant>
      <vt:variant>
        <vt:i4>1507383</vt:i4>
      </vt:variant>
      <vt:variant>
        <vt:i4>92</vt:i4>
      </vt:variant>
      <vt:variant>
        <vt:i4>0</vt:i4>
      </vt:variant>
      <vt:variant>
        <vt:i4>5</vt:i4>
      </vt:variant>
      <vt:variant>
        <vt:lpwstr/>
      </vt:variant>
      <vt:variant>
        <vt:lpwstr>_Toc468386333</vt:lpwstr>
      </vt:variant>
      <vt:variant>
        <vt:i4>1507383</vt:i4>
      </vt:variant>
      <vt:variant>
        <vt:i4>86</vt:i4>
      </vt:variant>
      <vt:variant>
        <vt:i4>0</vt:i4>
      </vt:variant>
      <vt:variant>
        <vt:i4>5</vt:i4>
      </vt:variant>
      <vt:variant>
        <vt:lpwstr/>
      </vt:variant>
      <vt:variant>
        <vt:lpwstr>_Toc468386332</vt:lpwstr>
      </vt:variant>
      <vt:variant>
        <vt:i4>1507383</vt:i4>
      </vt:variant>
      <vt:variant>
        <vt:i4>80</vt:i4>
      </vt:variant>
      <vt:variant>
        <vt:i4>0</vt:i4>
      </vt:variant>
      <vt:variant>
        <vt:i4>5</vt:i4>
      </vt:variant>
      <vt:variant>
        <vt:lpwstr/>
      </vt:variant>
      <vt:variant>
        <vt:lpwstr>_Toc468386331</vt:lpwstr>
      </vt:variant>
      <vt:variant>
        <vt:i4>1507383</vt:i4>
      </vt:variant>
      <vt:variant>
        <vt:i4>74</vt:i4>
      </vt:variant>
      <vt:variant>
        <vt:i4>0</vt:i4>
      </vt:variant>
      <vt:variant>
        <vt:i4>5</vt:i4>
      </vt:variant>
      <vt:variant>
        <vt:lpwstr/>
      </vt:variant>
      <vt:variant>
        <vt:lpwstr>_Toc468386330</vt:lpwstr>
      </vt:variant>
      <vt:variant>
        <vt:i4>1441847</vt:i4>
      </vt:variant>
      <vt:variant>
        <vt:i4>68</vt:i4>
      </vt:variant>
      <vt:variant>
        <vt:i4>0</vt:i4>
      </vt:variant>
      <vt:variant>
        <vt:i4>5</vt:i4>
      </vt:variant>
      <vt:variant>
        <vt:lpwstr/>
      </vt:variant>
      <vt:variant>
        <vt:lpwstr>_Toc468386329</vt:lpwstr>
      </vt:variant>
      <vt:variant>
        <vt:i4>1441847</vt:i4>
      </vt:variant>
      <vt:variant>
        <vt:i4>62</vt:i4>
      </vt:variant>
      <vt:variant>
        <vt:i4>0</vt:i4>
      </vt:variant>
      <vt:variant>
        <vt:i4>5</vt:i4>
      </vt:variant>
      <vt:variant>
        <vt:lpwstr/>
      </vt:variant>
      <vt:variant>
        <vt:lpwstr>_Toc468386328</vt:lpwstr>
      </vt:variant>
      <vt:variant>
        <vt:i4>1441847</vt:i4>
      </vt:variant>
      <vt:variant>
        <vt:i4>56</vt:i4>
      </vt:variant>
      <vt:variant>
        <vt:i4>0</vt:i4>
      </vt:variant>
      <vt:variant>
        <vt:i4>5</vt:i4>
      </vt:variant>
      <vt:variant>
        <vt:lpwstr/>
      </vt:variant>
      <vt:variant>
        <vt:lpwstr>_Toc468386327</vt:lpwstr>
      </vt:variant>
      <vt:variant>
        <vt:i4>1441847</vt:i4>
      </vt:variant>
      <vt:variant>
        <vt:i4>50</vt:i4>
      </vt:variant>
      <vt:variant>
        <vt:i4>0</vt:i4>
      </vt:variant>
      <vt:variant>
        <vt:i4>5</vt:i4>
      </vt:variant>
      <vt:variant>
        <vt:lpwstr/>
      </vt:variant>
      <vt:variant>
        <vt:lpwstr>_Toc468386326</vt:lpwstr>
      </vt:variant>
      <vt:variant>
        <vt:i4>1441847</vt:i4>
      </vt:variant>
      <vt:variant>
        <vt:i4>44</vt:i4>
      </vt:variant>
      <vt:variant>
        <vt:i4>0</vt:i4>
      </vt:variant>
      <vt:variant>
        <vt:i4>5</vt:i4>
      </vt:variant>
      <vt:variant>
        <vt:lpwstr/>
      </vt:variant>
      <vt:variant>
        <vt:lpwstr>_Toc468386325</vt:lpwstr>
      </vt:variant>
      <vt:variant>
        <vt:i4>1441847</vt:i4>
      </vt:variant>
      <vt:variant>
        <vt:i4>38</vt:i4>
      </vt:variant>
      <vt:variant>
        <vt:i4>0</vt:i4>
      </vt:variant>
      <vt:variant>
        <vt:i4>5</vt:i4>
      </vt:variant>
      <vt:variant>
        <vt:lpwstr/>
      </vt:variant>
      <vt:variant>
        <vt:lpwstr>_Toc468386324</vt:lpwstr>
      </vt:variant>
      <vt:variant>
        <vt:i4>1441847</vt:i4>
      </vt:variant>
      <vt:variant>
        <vt:i4>32</vt:i4>
      </vt:variant>
      <vt:variant>
        <vt:i4>0</vt:i4>
      </vt:variant>
      <vt:variant>
        <vt:i4>5</vt:i4>
      </vt:variant>
      <vt:variant>
        <vt:lpwstr/>
      </vt:variant>
      <vt:variant>
        <vt:lpwstr>_Toc468386323</vt:lpwstr>
      </vt:variant>
      <vt:variant>
        <vt:i4>1441847</vt:i4>
      </vt:variant>
      <vt:variant>
        <vt:i4>26</vt:i4>
      </vt:variant>
      <vt:variant>
        <vt:i4>0</vt:i4>
      </vt:variant>
      <vt:variant>
        <vt:i4>5</vt:i4>
      </vt:variant>
      <vt:variant>
        <vt:lpwstr/>
      </vt:variant>
      <vt:variant>
        <vt:lpwstr>_Toc468386322</vt:lpwstr>
      </vt:variant>
      <vt:variant>
        <vt:i4>1441847</vt:i4>
      </vt:variant>
      <vt:variant>
        <vt:i4>20</vt:i4>
      </vt:variant>
      <vt:variant>
        <vt:i4>0</vt:i4>
      </vt:variant>
      <vt:variant>
        <vt:i4>5</vt:i4>
      </vt:variant>
      <vt:variant>
        <vt:lpwstr/>
      </vt:variant>
      <vt:variant>
        <vt:lpwstr>_Toc468386321</vt:lpwstr>
      </vt:variant>
      <vt:variant>
        <vt:i4>1441847</vt:i4>
      </vt:variant>
      <vt:variant>
        <vt:i4>14</vt:i4>
      </vt:variant>
      <vt:variant>
        <vt:i4>0</vt:i4>
      </vt:variant>
      <vt:variant>
        <vt:i4>5</vt:i4>
      </vt:variant>
      <vt:variant>
        <vt:lpwstr/>
      </vt:variant>
      <vt:variant>
        <vt:lpwstr>_Toc468386320</vt:lpwstr>
      </vt:variant>
      <vt:variant>
        <vt:i4>1376311</vt:i4>
      </vt:variant>
      <vt:variant>
        <vt:i4>8</vt:i4>
      </vt:variant>
      <vt:variant>
        <vt:i4>0</vt:i4>
      </vt:variant>
      <vt:variant>
        <vt:i4>5</vt:i4>
      </vt:variant>
      <vt:variant>
        <vt:lpwstr/>
      </vt:variant>
      <vt:variant>
        <vt:lpwstr>_Toc468386319</vt:lpwstr>
      </vt:variant>
      <vt:variant>
        <vt:i4>1376311</vt:i4>
      </vt:variant>
      <vt:variant>
        <vt:i4>2</vt:i4>
      </vt:variant>
      <vt:variant>
        <vt:i4>0</vt:i4>
      </vt:variant>
      <vt:variant>
        <vt:i4>5</vt:i4>
      </vt:variant>
      <vt:variant>
        <vt:lpwstr/>
      </vt:variant>
      <vt:variant>
        <vt:lpwstr>_Toc468386318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IBM</dc:creator>
  <cp:keywords/>
  <cp:lastModifiedBy>Nigel Crowther1</cp:lastModifiedBy>
  <cp:revision>33</cp:revision>
  <cp:lastPrinted>2022-03-10T18:45:00Z</cp:lastPrinted>
  <dcterms:created xsi:type="dcterms:W3CDTF">2022-07-23T11:40:00Z</dcterms:created>
  <dcterms:modified xsi:type="dcterms:W3CDTF">2022-07-26T14:51:00Z</dcterms:modified>
</cp:coreProperties>
</file>